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AD2A9" w14:textId="6EBDCF34" w:rsidR="0055424C" w:rsidRPr="0055424C" w:rsidRDefault="0055424C" w:rsidP="00993819">
      <w:pPr>
        <w:jc w:val="center"/>
        <w:rPr>
          <w:rFonts w:eastAsia="Times New Roman" w:cs="Times New Roman"/>
          <w:szCs w:val="24"/>
          <w:lang w:eastAsia="de-DE"/>
        </w:rPr>
      </w:pPr>
      <w:bookmarkStart w:id="0" w:name="_Hlk107525921"/>
      <w:bookmarkEnd w:id="0"/>
    </w:p>
    <w:p w14:paraId="23CE2FE7" w14:textId="48531D80" w:rsidR="00EA1A5D" w:rsidRDefault="00EA1A5D" w:rsidP="00993819">
      <w:pPr>
        <w:jc w:val="center"/>
        <w:rPr>
          <w:rFonts w:eastAsia="Times New Roman" w:cs="Times New Roman"/>
          <w:sz w:val="44"/>
          <w:szCs w:val="44"/>
          <w:lang w:eastAsia="de-DE"/>
        </w:rPr>
      </w:pPr>
      <w:r w:rsidRPr="0055424C">
        <w:rPr>
          <w:rFonts w:eastAsia="Times New Roman" w:cs="Times New Roman"/>
          <w:sz w:val="44"/>
          <w:szCs w:val="44"/>
          <w:lang w:eastAsia="de-DE"/>
        </w:rPr>
        <w:t>Bachelorarbeit</w:t>
      </w:r>
    </w:p>
    <w:p w14:paraId="23288040" w14:textId="3EEE69A4" w:rsidR="00FA0559" w:rsidRPr="0055424C" w:rsidRDefault="00FA0559" w:rsidP="00FA0559">
      <w:pPr>
        <w:jc w:val="center"/>
        <w:rPr>
          <w:rFonts w:eastAsia="Times New Roman" w:cs="Times New Roman"/>
          <w:b/>
          <w:sz w:val="44"/>
          <w:szCs w:val="44"/>
          <w:lang w:eastAsia="de-DE"/>
        </w:rPr>
      </w:pPr>
      <w:r>
        <w:rPr>
          <w:rFonts w:eastAsia="Times New Roman" w:cs="Times New Roman"/>
          <w:b/>
          <w:sz w:val="44"/>
          <w:szCs w:val="44"/>
          <w:lang w:eastAsia="de-DE"/>
        </w:rPr>
        <w:t>Vollautomatisierte Lüftersystem</w:t>
      </w:r>
      <w:r w:rsidR="005158D9">
        <w:rPr>
          <w:rFonts w:eastAsia="Times New Roman" w:cs="Times New Roman"/>
          <w:b/>
          <w:sz w:val="44"/>
          <w:szCs w:val="44"/>
          <w:lang w:eastAsia="de-DE"/>
        </w:rPr>
        <w:t xml:space="preserve"> S</w:t>
      </w:r>
      <w:r>
        <w:rPr>
          <w:rFonts w:eastAsia="Times New Roman" w:cs="Times New Roman"/>
          <w:b/>
          <w:sz w:val="44"/>
          <w:szCs w:val="44"/>
          <w:lang w:eastAsia="de-DE"/>
        </w:rPr>
        <w:t>teuerung</w:t>
      </w:r>
    </w:p>
    <w:p w14:paraId="381077E0" w14:textId="344653C3" w:rsidR="00EA1A5D" w:rsidRPr="005418BD" w:rsidRDefault="0055424C" w:rsidP="00EA1A5D">
      <w:pPr>
        <w:jc w:val="center"/>
        <w:rPr>
          <w:rFonts w:eastAsia="Times New Roman" w:cs="Times New Roman"/>
          <w:sz w:val="27"/>
          <w:szCs w:val="27"/>
          <w:lang w:eastAsia="de-DE"/>
        </w:rPr>
      </w:pPr>
      <w:r>
        <w:rPr>
          <w:rFonts w:eastAsia="Times New Roman" w:cs="Times New Roman"/>
          <w:sz w:val="27"/>
          <w:szCs w:val="27"/>
          <w:lang w:eastAsia="de-DE"/>
        </w:rPr>
        <w:t xml:space="preserve">vorgelegt von </w:t>
      </w:r>
      <w:r w:rsidR="005D2C87">
        <w:rPr>
          <w:rFonts w:eastAsia="Times New Roman" w:cs="Times New Roman"/>
          <w:sz w:val="27"/>
          <w:szCs w:val="27"/>
          <w:lang w:eastAsia="de-DE"/>
        </w:rPr>
        <w:t>Ralf Hoffmann</w:t>
      </w:r>
    </w:p>
    <w:p w14:paraId="6AD3A6BC" w14:textId="77777777" w:rsidR="00EA1A5D" w:rsidRDefault="00EA1A5D" w:rsidP="00EA1A5D">
      <w:pPr>
        <w:jc w:val="center"/>
        <w:rPr>
          <w:rFonts w:eastAsia="Times New Roman" w:cs="Times New Roman"/>
          <w:szCs w:val="24"/>
          <w:lang w:eastAsia="de-DE"/>
        </w:rPr>
      </w:pPr>
    </w:p>
    <w:p w14:paraId="1172FC5C" w14:textId="2F2A2BEA" w:rsidR="009706E3" w:rsidRDefault="009706E3" w:rsidP="00EA1A5D">
      <w:pPr>
        <w:jc w:val="center"/>
        <w:rPr>
          <w:rFonts w:eastAsia="Times New Roman" w:cs="Times New Roman"/>
          <w:szCs w:val="24"/>
          <w:lang w:eastAsia="de-DE"/>
        </w:rPr>
      </w:pPr>
      <w:r>
        <w:rPr>
          <w:rFonts w:eastAsia="Times New Roman" w:cs="Times New Roman"/>
          <w:noProof/>
          <w:szCs w:val="24"/>
          <w:lang w:eastAsia="de-DE"/>
        </w:rPr>
        <w:drawing>
          <wp:inline distT="0" distB="0" distL="0" distR="0" wp14:anchorId="7FE37A8F" wp14:editId="6B148B6C">
            <wp:extent cx="3451285" cy="1497656"/>
            <wp:effectExtent l="0" t="0" r="0" b="762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ochschule_Muenchen_Logo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41" cy="15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5E8C" w14:textId="38610898" w:rsidR="00EA1A5D" w:rsidRPr="00993819" w:rsidRDefault="00EA1A5D" w:rsidP="00EA1A5D">
      <w:pPr>
        <w:jc w:val="center"/>
        <w:rPr>
          <w:rFonts w:eastAsia="Times New Roman" w:cs="Times New Roman"/>
          <w:sz w:val="32"/>
          <w:szCs w:val="32"/>
          <w:lang w:eastAsia="de-DE"/>
        </w:rPr>
      </w:pPr>
      <w:r w:rsidRPr="00993819">
        <w:rPr>
          <w:rFonts w:eastAsia="Times New Roman" w:cs="Times New Roman"/>
          <w:sz w:val="32"/>
          <w:szCs w:val="32"/>
          <w:lang w:eastAsia="de-DE"/>
        </w:rPr>
        <w:t>Fakultät für Elektrotechnik und Informationstechnik</w:t>
      </w:r>
    </w:p>
    <w:p w14:paraId="2452EBF1" w14:textId="09924147" w:rsidR="00EA1A5D" w:rsidRDefault="00EE0120" w:rsidP="00EE4229">
      <w:pPr>
        <w:ind w:left="708" w:hanging="708"/>
        <w:jc w:val="center"/>
        <w:rPr>
          <w:rFonts w:eastAsia="Times New Roman" w:cs="Times New Roman"/>
          <w:sz w:val="32"/>
          <w:szCs w:val="32"/>
          <w:lang w:eastAsia="de-DE"/>
        </w:rPr>
      </w:pPr>
      <w:r>
        <w:rPr>
          <w:rFonts w:eastAsia="Times New Roman" w:cs="Times New Roman"/>
          <w:sz w:val="32"/>
          <w:szCs w:val="32"/>
          <w:lang w:eastAsia="de-DE"/>
        </w:rPr>
        <w:t>Elektro und Informationstechnik (EI)</w:t>
      </w:r>
    </w:p>
    <w:p w14:paraId="59C22656" w14:textId="5D26A235" w:rsidR="00F3396B" w:rsidRDefault="00F3396B" w:rsidP="00EE4229">
      <w:pPr>
        <w:ind w:left="708" w:hanging="708"/>
        <w:jc w:val="center"/>
        <w:rPr>
          <w:rFonts w:eastAsia="Times New Roman" w:cs="Times New Roman"/>
          <w:sz w:val="32"/>
          <w:szCs w:val="32"/>
          <w:lang w:eastAsia="de-DE"/>
        </w:rPr>
      </w:pPr>
    </w:p>
    <w:tbl>
      <w:tblPr>
        <w:tblStyle w:val="Tabellenraster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536"/>
      </w:tblGrid>
      <w:tr w:rsidR="00EE4229" w14:paraId="508A8CE3" w14:textId="77777777" w:rsidTr="00AF6303">
        <w:tc>
          <w:tcPr>
            <w:tcW w:w="4253" w:type="dxa"/>
          </w:tcPr>
          <w:p w14:paraId="5580F2A0" w14:textId="759E9C89" w:rsidR="00EE4229" w:rsidRDefault="00EE4229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Betreuer:</w:t>
            </w:r>
          </w:p>
        </w:tc>
        <w:tc>
          <w:tcPr>
            <w:tcW w:w="4536" w:type="dxa"/>
          </w:tcPr>
          <w:p w14:paraId="4EE8B592" w14:textId="3161A727" w:rsidR="00EE4229" w:rsidRDefault="00EE4229" w:rsidP="00EE4229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 xml:space="preserve">Prof. Dr. </w:t>
            </w:r>
            <w:r w:rsidR="005D2C87">
              <w:rPr>
                <w:rFonts w:eastAsia="Times New Roman" w:cs="Times New Roman"/>
                <w:sz w:val="27"/>
                <w:szCs w:val="27"/>
                <w:lang w:eastAsia="de-DE"/>
              </w:rPr>
              <w:t>Klemens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 xml:space="preserve"> </w:t>
            </w:r>
            <w:r w:rsidR="005D2C87">
              <w:rPr>
                <w:rFonts w:eastAsia="Times New Roman" w:cs="Times New Roman"/>
                <w:sz w:val="27"/>
                <w:szCs w:val="27"/>
                <w:lang w:eastAsia="de-DE"/>
              </w:rPr>
              <w:t>Graf</w:t>
            </w:r>
          </w:p>
        </w:tc>
      </w:tr>
      <w:tr w:rsidR="00EE4229" w14:paraId="594B545B" w14:textId="77777777" w:rsidTr="00AF6303">
        <w:tc>
          <w:tcPr>
            <w:tcW w:w="4253" w:type="dxa"/>
          </w:tcPr>
          <w:p w14:paraId="7E79F126" w14:textId="023B1127" w:rsidR="00EE4229" w:rsidRDefault="00EE4229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Laufende Nummer:</w:t>
            </w:r>
          </w:p>
        </w:tc>
        <w:tc>
          <w:tcPr>
            <w:tcW w:w="4536" w:type="dxa"/>
          </w:tcPr>
          <w:p w14:paraId="27253412" w14:textId="22BF0FBE" w:rsidR="00EE4229" w:rsidRDefault="005D2C87" w:rsidP="00EE4229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2172</w:t>
            </w:r>
          </w:p>
        </w:tc>
      </w:tr>
      <w:tr w:rsidR="00EE4229" w14:paraId="3513B688" w14:textId="77777777" w:rsidTr="00AF6303">
        <w:trPr>
          <w:trHeight w:val="309"/>
        </w:trPr>
        <w:tc>
          <w:tcPr>
            <w:tcW w:w="4253" w:type="dxa"/>
          </w:tcPr>
          <w:p w14:paraId="316DC55B" w14:textId="67EB0142" w:rsidR="00EE4229" w:rsidRDefault="00EE4229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Bearbeitungsbeginn:</w:t>
            </w:r>
          </w:p>
        </w:tc>
        <w:tc>
          <w:tcPr>
            <w:tcW w:w="4536" w:type="dxa"/>
          </w:tcPr>
          <w:p w14:paraId="5B390222" w14:textId="42434B6E" w:rsidR="00EE4229" w:rsidRDefault="005D2C87" w:rsidP="00EE4229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08</w:t>
            </w:r>
            <w:r w:rsidR="00EE4229">
              <w:rPr>
                <w:rFonts w:eastAsia="Times New Roman" w:cs="Times New Roman"/>
                <w:sz w:val="27"/>
                <w:szCs w:val="27"/>
                <w:lang w:eastAsia="de-DE"/>
              </w:rPr>
              <w:t>.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11</w:t>
            </w:r>
            <w:r w:rsidR="00EE4229">
              <w:rPr>
                <w:rFonts w:eastAsia="Times New Roman" w:cs="Times New Roman"/>
                <w:sz w:val="27"/>
                <w:szCs w:val="27"/>
                <w:lang w:eastAsia="de-DE"/>
              </w:rPr>
              <w:t>.20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21</w:t>
            </w:r>
          </w:p>
        </w:tc>
      </w:tr>
      <w:tr w:rsidR="00EE4229" w14:paraId="56D32736" w14:textId="77777777" w:rsidTr="00AF6303">
        <w:tc>
          <w:tcPr>
            <w:tcW w:w="4253" w:type="dxa"/>
          </w:tcPr>
          <w:p w14:paraId="314B3E59" w14:textId="7D942418" w:rsidR="00EE4229" w:rsidRDefault="00EE4229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Abgabetermin:</w:t>
            </w:r>
          </w:p>
        </w:tc>
        <w:tc>
          <w:tcPr>
            <w:tcW w:w="4536" w:type="dxa"/>
          </w:tcPr>
          <w:p w14:paraId="2EA3A3E4" w14:textId="43CCBC63" w:rsidR="00EE4229" w:rsidRDefault="005D2C87" w:rsidP="00EE4229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08</w:t>
            </w:r>
            <w:r w:rsidR="006F6FF8">
              <w:rPr>
                <w:rFonts w:eastAsia="Times New Roman" w:cs="Times New Roman"/>
                <w:sz w:val="27"/>
                <w:szCs w:val="27"/>
                <w:lang w:eastAsia="de-DE"/>
              </w:rPr>
              <w:t>.0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7</w:t>
            </w:r>
            <w:r w:rsidR="006F6FF8">
              <w:rPr>
                <w:rFonts w:eastAsia="Times New Roman" w:cs="Times New Roman"/>
                <w:sz w:val="27"/>
                <w:szCs w:val="27"/>
                <w:lang w:eastAsia="de-DE"/>
              </w:rPr>
              <w:t>.2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022</w:t>
            </w:r>
          </w:p>
        </w:tc>
      </w:tr>
    </w:tbl>
    <w:p w14:paraId="389DDE2D" w14:textId="617B5D6A" w:rsidR="00F3396B" w:rsidRPr="0055424C" w:rsidRDefault="00F3396B" w:rsidP="00F3396B">
      <w:pPr>
        <w:jc w:val="center"/>
        <w:rPr>
          <w:rFonts w:eastAsia="Times New Roman" w:cs="Times New Roman"/>
          <w:sz w:val="32"/>
          <w:szCs w:val="32"/>
          <w:lang w:eastAsia="de-DE"/>
        </w:rPr>
      </w:pPr>
    </w:p>
    <w:p w14:paraId="1B612B4F" w14:textId="70ADA790" w:rsidR="00F3396B" w:rsidRDefault="00D72F8B" w:rsidP="00F3396B">
      <w:pPr>
        <w:jc w:val="center"/>
        <w:rPr>
          <w:rFonts w:eastAsia="Times New Roman" w:cs="Times New Roman"/>
          <w:sz w:val="44"/>
          <w:szCs w:val="44"/>
          <w:lang w:eastAsia="de-DE"/>
        </w:rPr>
      </w:pPr>
      <w:r w:rsidRPr="00D72F8B">
        <w:rPr>
          <w:noProof/>
        </w:rPr>
        <w:t xml:space="preserve"> </w:t>
      </w:r>
      <w:r w:rsidRPr="00D72F8B">
        <w:rPr>
          <w:rFonts w:eastAsia="Times New Roman" w:cs="Times New Roman"/>
          <w:noProof/>
          <w:sz w:val="44"/>
          <w:szCs w:val="44"/>
          <w:lang w:eastAsia="de-DE"/>
        </w:rPr>
        <w:drawing>
          <wp:inline distT="0" distB="0" distL="0" distR="0" wp14:anchorId="6D667E5C" wp14:editId="073C6ACF">
            <wp:extent cx="2067340" cy="512049"/>
            <wp:effectExtent l="0" t="0" r="0" b="2540"/>
            <wp:docPr id="49" name="Grafik 49" descr="Ein Bild, das Text, ClipAr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 descr="Ein Bild, das Text, ClipAr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9564" cy="51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enraster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536"/>
      </w:tblGrid>
      <w:tr w:rsidR="00AF6303" w14:paraId="613CE788" w14:textId="77777777" w:rsidTr="00296506">
        <w:tc>
          <w:tcPr>
            <w:tcW w:w="4253" w:type="dxa"/>
          </w:tcPr>
          <w:p w14:paraId="073B69A4" w14:textId="7D420517" w:rsidR="00AF6303" w:rsidRDefault="00AF6303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Firma:</w:t>
            </w:r>
          </w:p>
        </w:tc>
        <w:tc>
          <w:tcPr>
            <w:tcW w:w="4536" w:type="dxa"/>
          </w:tcPr>
          <w:p w14:paraId="0D506B9C" w14:textId="359C4D40" w:rsidR="00AF6303" w:rsidRDefault="00FA0559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Robert Hoffmann - SolarStrom</w:t>
            </w:r>
          </w:p>
        </w:tc>
      </w:tr>
      <w:tr w:rsidR="00AF6303" w14:paraId="0B711C11" w14:textId="77777777" w:rsidTr="00296506">
        <w:tc>
          <w:tcPr>
            <w:tcW w:w="4253" w:type="dxa"/>
          </w:tcPr>
          <w:p w14:paraId="788B3E85" w14:textId="2E54A1FC" w:rsidR="00AF6303" w:rsidRDefault="00AF6303" w:rsidP="00AF6303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Betreuer:</w:t>
            </w:r>
          </w:p>
        </w:tc>
        <w:tc>
          <w:tcPr>
            <w:tcW w:w="4536" w:type="dxa"/>
          </w:tcPr>
          <w:p w14:paraId="10EA66A9" w14:textId="47460DCA" w:rsidR="00AF6303" w:rsidRDefault="005D2C87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Robert Hoffmann</w:t>
            </w:r>
          </w:p>
        </w:tc>
      </w:tr>
    </w:tbl>
    <w:p w14:paraId="07B9764B" w14:textId="77777777" w:rsidR="00AF6303" w:rsidRDefault="00AF6303">
      <w:pPr>
        <w:spacing w:after="200" w:line="276" w:lineRule="auto"/>
        <w:jc w:val="left"/>
        <w:rPr>
          <w:rFonts w:eastAsia="Times New Roman" w:cs="Times New Roman"/>
          <w:sz w:val="44"/>
          <w:szCs w:val="44"/>
          <w:lang w:eastAsia="de-DE"/>
        </w:rPr>
      </w:pPr>
      <w:r>
        <w:rPr>
          <w:rFonts w:eastAsia="Times New Roman" w:cs="Times New Roman"/>
          <w:sz w:val="44"/>
          <w:szCs w:val="44"/>
          <w:lang w:eastAsia="de-DE"/>
        </w:rPr>
        <w:br w:type="page"/>
      </w:r>
    </w:p>
    <w:p w14:paraId="4C6B85EF" w14:textId="77777777" w:rsidR="0055424C" w:rsidRPr="0055424C" w:rsidRDefault="0055424C" w:rsidP="0055424C">
      <w:pPr>
        <w:jc w:val="center"/>
        <w:rPr>
          <w:rFonts w:eastAsia="Times New Roman" w:cs="Times New Roman"/>
          <w:szCs w:val="24"/>
          <w:lang w:eastAsia="de-DE"/>
        </w:rPr>
      </w:pPr>
    </w:p>
    <w:p w14:paraId="53FE0C72" w14:textId="77777777" w:rsidR="0055424C" w:rsidRPr="00813B6E" w:rsidRDefault="0055424C" w:rsidP="0055424C">
      <w:pPr>
        <w:jc w:val="center"/>
        <w:rPr>
          <w:rFonts w:eastAsia="Times New Roman" w:cs="Times New Roman"/>
          <w:sz w:val="44"/>
          <w:szCs w:val="44"/>
          <w:lang w:eastAsia="de-DE"/>
        </w:rPr>
      </w:pPr>
      <w:r w:rsidRPr="00813B6E">
        <w:rPr>
          <w:rFonts w:eastAsia="Times New Roman" w:cs="Times New Roman"/>
          <w:sz w:val="44"/>
          <w:szCs w:val="44"/>
          <w:lang w:eastAsia="de-DE"/>
        </w:rPr>
        <w:t>Bachelorarbeit</w:t>
      </w:r>
    </w:p>
    <w:p w14:paraId="04DCDB59" w14:textId="472C007A" w:rsidR="00D33FA9" w:rsidRPr="00D33FA9" w:rsidRDefault="00FA0559" w:rsidP="00D33FA9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eastAsia="de-DE"/>
        </w:rPr>
      </w:pPr>
      <w:r w:rsidRPr="00D33FA9">
        <w:rPr>
          <w:rFonts w:eastAsia="Times New Roman" w:cs="Times New Roman"/>
          <w:b/>
          <w:sz w:val="32"/>
          <w:szCs w:val="32"/>
          <w:lang w:eastAsia="de-DE"/>
        </w:rPr>
        <w:t xml:space="preserve">Vollautomatisierte </w:t>
      </w:r>
      <w:r w:rsidR="00A12212">
        <w:rPr>
          <w:rFonts w:eastAsia="Times New Roman" w:cs="Times New Roman"/>
          <w:b/>
          <w:sz w:val="32"/>
          <w:szCs w:val="32"/>
          <w:lang w:eastAsia="de-DE"/>
        </w:rPr>
        <w:t>S</w:t>
      </w:r>
      <w:r w:rsidRPr="00D33FA9">
        <w:rPr>
          <w:rFonts w:eastAsia="Times New Roman" w:cs="Times New Roman"/>
          <w:b/>
          <w:sz w:val="32"/>
          <w:szCs w:val="32"/>
          <w:lang w:eastAsia="de-DE"/>
        </w:rPr>
        <w:t xml:space="preserve">mart </w:t>
      </w:r>
      <w:r w:rsidR="00A12212">
        <w:rPr>
          <w:rFonts w:eastAsia="Times New Roman" w:cs="Times New Roman"/>
          <w:b/>
          <w:sz w:val="32"/>
          <w:szCs w:val="32"/>
          <w:lang w:eastAsia="de-DE"/>
        </w:rPr>
        <w:t>H</w:t>
      </w:r>
      <w:r w:rsidRPr="00D33FA9">
        <w:rPr>
          <w:rFonts w:eastAsia="Times New Roman" w:cs="Times New Roman"/>
          <w:b/>
          <w:sz w:val="32"/>
          <w:szCs w:val="32"/>
          <w:lang w:eastAsia="de-DE"/>
        </w:rPr>
        <w:t>ome Lüfter</w:t>
      </w:r>
      <w:r w:rsidR="00D33FA9" w:rsidRPr="00D33FA9">
        <w:rPr>
          <w:rFonts w:eastAsia="Times New Roman" w:cs="Times New Roman"/>
          <w:b/>
          <w:sz w:val="32"/>
          <w:szCs w:val="32"/>
          <w:lang w:eastAsia="de-DE"/>
        </w:rPr>
        <w:t>s</w:t>
      </w:r>
      <w:r w:rsidRPr="00D33FA9">
        <w:rPr>
          <w:rFonts w:eastAsia="Times New Roman" w:cs="Times New Roman"/>
          <w:b/>
          <w:sz w:val="32"/>
          <w:szCs w:val="32"/>
          <w:lang w:eastAsia="de-DE"/>
        </w:rPr>
        <w:t>ystem</w:t>
      </w:r>
      <w:r w:rsidR="005158D9">
        <w:rPr>
          <w:rFonts w:eastAsia="Times New Roman" w:cs="Times New Roman"/>
          <w:b/>
          <w:sz w:val="32"/>
          <w:szCs w:val="32"/>
          <w:lang w:eastAsia="de-DE"/>
        </w:rPr>
        <w:t xml:space="preserve"> </w:t>
      </w:r>
      <w:r w:rsidRPr="00D33FA9">
        <w:rPr>
          <w:rFonts w:eastAsia="Times New Roman" w:cs="Times New Roman"/>
          <w:b/>
          <w:sz w:val="32"/>
          <w:szCs w:val="32"/>
          <w:lang w:eastAsia="de-DE"/>
        </w:rPr>
        <w:t xml:space="preserve">Steuerung </w:t>
      </w:r>
    </w:p>
    <w:p w14:paraId="3A2D340B" w14:textId="1C5F08AF" w:rsidR="00FA0559" w:rsidRPr="00D33FA9" w:rsidRDefault="00FA0559" w:rsidP="00D33FA9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eastAsia="de-DE"/>
        </w:rPr>
      </w:pPr>
      <w:r w:rsidRPr="00D33FA9">
        <w:rPr>
          <w:rFonts w:eastAsia="Times New Roman" w:cs="Times New Roman"/>
          <w:b/>
          <w:sz w:val="32"/>
          <w:szCs w:val="32"/>
          <w:lang w:eastAsia="de-DE"/>
        </w:rPr>
        <w:t>- Hardware und Softwareentwicklung</w:t>
      </w:r>
    </w:p>
    <w:p w14:paraId="73326D80" w14:textId="77777777" w:rsidR="00FA0559" w:rsidRPr="00D33FA9" w:rsidRDefault="00FA0559" w:rsidP="00FA0559">
      <w:pPr>
        <w:jc w:val="center"/>
        <w:rPr>
          <w:rFonts w:eastAsia="Times New Roman" w:cs="Times New Roman"/>
          <w:b/>
          <w:sz w:val="32"/>
          <w:szCs w:val="32"/>
          <w:lang w:eastAsia="de-DE"/>
        </w:rPr>
      </w:pPr>
    </w:p>
    <w:p w14:paraId="3F4C726E" w14:textId="6DF3A3EF" w:rsidR="00D33FA9" w:rsidRPr="00FE7180" w:rsidRDefault="00FA0559" w:rsidP="00D33FA9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val="en-GB" w:eastAsia="de-DE"/>
        </w:rPr>
      </w:pPr>
      <w:r w:rsidRPr="00FE7180">
        <w:rPr>
          <w:rFonts w:eastAsia="Times New Roman" w:cs="Times New Roman"/>
          <w:b/>
          <w:sz w:val="32"/>
          <w:szCs w:val="32"/>
          <w:lang w:val="en-GB" w:eastAsia="de-DE"/>
        </w:rPr>
        <w:t xml:space="preserve">Fully automated smart home </w:t>
      </w:r>
      <w:r w:rsidR="00D33FA9" w:rsidRPr="00FE7180">
        <w:rPr>
          <w:rFonts w:eastAsia="Times New Roman" w:cs="Times New Roman"/>
          <w:b/>
          <w:sz w:val="32"/>
          <w:szCs w:val="32"/>
          <w:lang w:val="en-GB" w:eastAsia="de-DE"/>
        </w:rPr>
        <w:t>v</w:t>
      </w:r>
      <w:r w:rsidRPr="00FE7180">
        <w:rPr>
          <w:rFonts w:eastAsia="Times New Roman" w:cs="Times New Roman"/>
          <w:b/>
          <w:sz w:val="32"/>
          <w:szCs w:val="32"/>
          <w:lang w:val="en-GB" w:eastAsia="de-DE"/>
        </w:rPr>
        <w:t>entilation</w:t>
      </w:r>
      <w:r w:rsidR="007D5614" w:rsidRPr="00FE7180">
        <w:rPr>
          <w:rFonts w:eastAsia="Times New Roman" w:cs="Times New Roman"/>
          <w:b/>
          <w:sz w:val="32"/>
          <w:szCs w:val="32"/>
          <w:lang w:val="en-GB" w:eastAsia="de-DE"/>
        </w:rPr>
        <w:t xml:space="preserve"> </w:t>
      </w:r>
      <w:r w:rsidR="00D33FA9" w:rsidRPr="00FE7180">
        <w:rPr>
          <w:rFonts w:eastAsia="Times New Roman" w:cs="Times New Roman"/>
          <w:b/>
          <w:sz w:val="32"/>
          <w:szCs w:val="32"/>
          <w:lang w:val="en-GB" w:eastAsia="de-DE"/>
        </w:rPr>
        <w:t>s</w:t>
      </w:r>
      <w:r w:rsidRPr="00FE7180">
        <w:rPr>
          <w:rFonts w:eastAsia="Times New Roman" w:cs="Times New Roman"/>
          <w:b/>
          <w:sz w:val="32"/>
          <w:szCs w:val="32"/>
          <w:lang w:val="en-GB" w:eastAsia="de-DE"/>
        </w:rPr>
        <w:t xml:space="preserve">ystem </w:t>
      </w:r>
      <w:r w:rsidR="00D33FA9" w:rsidRPr="00FE7180">
        <w:rPr>
          <w:rFonts w:eastAsia="Times New Roman" w:cs="Times New Roman"/>
          <w:b/>
          <w:sz w:val="32"/>
          <w:szCs w:val="32"/>
          <w:lang w:val="en-GB" w:eastAsia="de-DE"/>
        </w:rPr>
        <w:t>c</w:t>
      </w:r>
      <w:r w:rsidRPr="00FE7180">
        <w:rPr>
          <w:rFonts w:eastAsia="Times New Roman" w:cs="Times New Roman"/>
          <w:b/>
          <w:sz w:val="32"/>
          <w:szCs w:val="32"/>
          <w:lang w:val="en-GB" w:eastAsia="de-DE"/>
        </w:rPr>
        <w:t xml:space="preserve">ontrol </w:t>
      </w:r>
    </w:p>
    <w:p w14:paraId="383F49DE" w14:textId="01CD629B" w:rsidR="00FA0559" w:rsidRPr="00D33FA9" w:rsidRDefault="00FA0559" w:rsidP="00D33FA9">
      <w:pPr>
        <w:spacing w:line="240" w:lineRule="auto"/>
        <w:jc w:val="center"/>
        <w:rPr>
          <w:rFonts w:eastAsia="Times New Roman" w:cs="Times New Roman"/>
          <w:b/>
          <w:sz w:val="32"/>
          <w:szCs w:val="32"/>
          <w:lang w:eastAsia="de-DE"/>
        </w:rPr>
      </w:pPr>
      <w:r w:rsidRPr="00D33FA9">
        <w:rPr>
          <w:rFonts w:eastAsia="Times New Roman" w:cs="Times New Roman"/>
          <w:b/>
          <w:sz w:val="32"/>
          <w:szCs w:val="32"/>
          <w:lang w:eastAsia="de-DE"/>
        </w:rPr>
        <w:t>- hardware and software development</w:t>
      </w:r>
    </w:p>
    <w:p w14:paraId="69A15F82" w14:textId="77777777" w:rsidR="00F3396B" w:rsidRPr="00FE7180" w:rsidRDefault="00F3396B" w:rsidP="00F3396B">
      <w:pPr>
        <w:jc w:val="center"/>
        <w:rPr>
          <w:rFonts w:eastAsia="Times New Roman" w:cs="Times New Roman"/>
          <w:szCs w:val="24"/>
          <w:lang w:eastAsia="de-DE"/>
        </w:rPr>
      </w:pPr>
    </w:p>
    <w:p w14:paraId="57F17254" w14:textId="1DFE3967" w:rsidR="00F3396B" w:rsidRPr="00FA0559" w:rsidRDefault="0055424C" w:rsidP="00FA0559">
      <w:pPr>
        <w:jc w:val="center"/>
        <w:rPr>
          <w:rFonts w:eastAsia="Times New Roman" w:cs="Times New Roman"/>
          <w:sz w:val="27"/>
          <w:szCs w:val="27"/>
          <w:lang w:eastAsia="de-DE"/>
        </w:rPr>
      </w:pPr>
      <w:r>
        <w:rPr>
          <w:rFonts w:eastAsia="Times New Roman" w:cs="Times New Roman"/>
          <w:sz w:val="27"/>
          <w:szCs w:val="27"/>
          <w:lang w:eastAsia="de-DE"/>
        </w:rPr>
        <w:t xml:space="preserve">vorgelegt von </w:t>
      </w:r>
      <w:r w:rsidR="005D2C87">
        <w:rPr>
          <w:rFonts w:eastAsia="Times New Roman" w:cs="Times New Roman"/>
          <w:sz w:val="27"/>
          <w:szCs w:val="27"/>
          <w:lang w:eastAsia="de-DE"/>
        </w:rPr>
        <w:t>Ralf</w:t>
      </w:r>
      <w:r>
        <w:rPr>
          <w:rFonts w:eastAsia="Times New Roman" w:cs="Times New Roman"/>
          <w:sz w:val="27"/>
          <w:szCs w:val="27"/>
          <w:lang w:eastAsia="de-DE"/>
        </w:rPr>
        <w:t xml:space="preserve"> Hoffmann</w:t>
      </w:r>
    </w:p>
    <w:p w14:paraId="64BBE7C4" w14:textId="77777777" w:rsidR="00F3396B" w:rsidRPr="005418BD" w:rsidRDefault="00F3396B" w:rsidP="00F3396B">
      <w:pPr>
        <w:jc w:val="center"/>
        <w:rPr>
          <w:rFonts w:eastAsia="Times New Roman" w:cs="Times New Roman"/>
          <w:sz w:val="27"/>
          <w:szCs w:val="27"/>
          <w:lang w:eastAsia="de-DE"/>
        </w:rPr>
      </w:pPr>
      <w:r w:rsidRPr="005418BD">
        <w:rPr>
          <w:rFonts w:eastAsia="Times New Roman" w:cs="Times New Roman"/>
          <w:sz w:val="27"/>
          <w:szCs w:val="27"/>
          <w:lang w:eastAsia="de-DE"/>
        </w:rPr>
        <w:t xml:space="preserve">an der </w:t>
      </w:r>
    </w:p>
    <w:p w14:paraId="5FD3B061" w14:textId="57225241" w:rsidR="005418BD" w:rsidRPr="005418BD" w:rsidRDefault="005418BD" w:rsidP="00F3396B">
      <w:pPr>
        <w:jc w:val="center"/>
        <w:rPr>
          <w:rFonts w:eastAsia="Times New Roman" w:cs="Times New Roman"/>
          <w:sz w:val="32"/>
          <w:szCs w:val="32"/>
          <w:lang w:eastAsia="de-DE"/>
        </w:rPr>
      </w:pPr>
      <w:r w:rsidRPr="005418BD">
        <w:rPr>
          <w:rFonts w:eastAsia="Times New Roman" w:cs="Times New Roman"/>
          <w:sz w:val="32"/>
          <w:szCs w:val="32"/>
          <w:lang w:eastAsia="de-DE"/>
        </w:rPr>
        <w:t>Hochschule München</w:t>
      </w:r>
    </w:p>
    <w:p w14:paraId="20C5D944" w14:textId="77777777" w:rsidR="00AF6303" w:rsidRPr="00993819" w:rsidRDefault="00AF6303" w:rsidP="00AF6303">
      <w:pPr>
        <w:jc w:val="center"/>
        <w:rPr>
          <w:rFonts w:eastAsia="Times New Roman" w:cs="Times New Roman"/>
          <w:sz w:val="32"/>
          <w:szCs w:val="32"/>
          <w:lang w:eastAsia="de-DE"/>
        </w:rPr>
      </w:pPr>
      <w:r w:rsidRPr="00993819">
        <w:rPr>
          <w:rFonts w:eastAsia="Times New Roman" w:cs="Times New Roman"/>
          <w:sz w:val="32"/>
          <w:szCs w:val="32"/>
          <w:lang w:eastAsia="de-DE"/>
        </w:rPr>
        <w:t>Fakultät für Elektrotechnik und Informationstechnik</w:t>
      </w:r>
    </w:p>
    <w:p w14:paraId="612CC265" w14:textId="4862F3A3" w:rsidR="00AF6303" w:rsidRDefault="00AF6303" w:rsidP="00AF6303">
      <w:pPr>
        <w:ind w:left="708" w:hanging="708"/>
        <w:jc w:val="center"/>
        <w:rPr>
          <w:rFonts w:eastAsia="Times New Roman" w:cs="Times New Roman"/>
          <w:sz w:val="32"/>
          <w:szCs w:val="32"/>
          <w:lang w:eastAsia="de-DE"/>
        </w:rPr>
      </w:pPr>
      <w:r w:rsidRPr="00993819">
        <w:rPr>
          <w:rFonts w:eastAsia="Times New Roman" w:cs="Times New Roman"/>
          <w:sz w:val="32"/>
          <w:szCs w:val="32"/>
          <w:lang w:eastAsia="de-DE"/>
        </w:rPr>
        <w:t>Elektrotechnik</w:t>
      </w:r>
      <w:r w:rsidR="00EE0120">
        <w:rPr>
          <w:rFonts w:eastAsia="Times New Roman" w:cs="Times New Roman"/>
          <w:sz w:val="32"/>
          <w:szCs w:val="32"/>
          <w:lang w:eastAsia="de-DE"/>
        </w:rPr>
        <w:t xml:space="preserve"> und Informationstechnik (EI)</w:t>
      </w:r>
    </w:p>
    <w:p w14:paraId="0D2A7B7B" w14:textId="77777777" w:rsidR="00AF6303" w:rsidRPr="0055424C" w:rsidRDefault="00AF6303" w:rsidP="00AF6303">
      <w:pPr>
        <w:ind w:left="708" w:hanging="708"/>
        <w:jc w:val="center"/>
        <w:rPr>
          <w:rFonts w:eastAsia="Times New Roman" w:cs="Times New Roman"/>
          <w:szCs w:val="24"/>
          <w:lang w:eastAsia="de-DE"/>
        </w:rPr>
      </w:pPr>
    </w:p>
    <w:tbl>
      <w:tblPr>
        <w:tblStyle w:val="Tabellenraster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536"/>
      </w:tblGrid>
      <w:tr w:rsidR="00AF6303" w14:paraId="306079A4" w14:textId="77777777" w:rsidTr="00296506">
        <w:tc>
          <w:tcPr>
            <w:tcW w:w="4253" w:type="dxa"/>
          </w:tcPr>
          <w:p w14:paraId="31CFC88B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Betreuer:</w:t>
            </w:r>
          </w:p>
        </w:tc>
        <w:tc>
          <w:tcPr>
            <w:tcW w:w="4536" w:type="dxa"/>
          </w:tcPr>
          <w:p w14:paraId="0B4D5271" w14:textId="779C5538" w:rsidR="00AF6303" w:rsidRDefault="00AF6303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 xml:space="preserve">Prof. Dr. </w:t>
            </w:r>
            <w:r w:rsidR="005D2C87">
              <w:rPr>
                <w:rFonts w:eastAsia="Times New Roman" w:cs="Times New Roman"/>
                <w:sz w:val="27"/>
                <w:szCs w:val="27"/>
                <w:lang w:eastAsia="de-DE"/>
              </w:rPr>
              <w:t>Klemens</w:t>
            </w: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 xml:space="preserve"> </w:t>
            </w:r>
            <w:r w:rsidR="005D2C87">
              <w:rPr>
                <w:rFonts w:eastAsia="Times New Roman" w:cs="Times New Roman"/>
                <w:sz w:val="27"/>
                <w:szCs w:val="27"/>
                <w:lang w:eastAsia="de-DE"/>
              </w:rPr>
              <w:t>Graf</w:t>
            </w:r>
          </w:p>
        </w:tc>
      </w:tr>
      <w:tr w:rsidR="00AF6303" w14:paraId="2548A5B9" w14:textId="77777777" w:rsidTr="00296506">
        <w:tc>
          <w:tcPr>
            <w:tcW w:w="4253" w:type="dxa"/>
          </w:tcPr>
          <w:p w14:paraId="00275216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Laufende Nummer:</w:t>
            </w:r>
          </w:p>
        </w:tc>
        <w:tc>
          <w:tcPr>
            <w:tcW w:w="4536" w:type="dxa"/>
          </w:tcPr>
          <w:p w14:paraId="7F84D0BB" w14:textId="2FCBF475" w:rsidR="00AF6303" w:rsidRDefault="005D2C87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2172</w:t>
            </w:r>
          </w:p>
        </w:tc>
      </w:tr>
      <w:tr w:rsidR="00AF6303" w14:paraId="79D38181" w14:textId="77777777" w:rsidTr="00296506">
        <w:trPr>
          <w:trHeight w:val="309"/>
        </w:trPr>
        <w:tc>
          <w:tcPr>
            <w:tcW w:w="4253" w:type="dxa"/>
          </w:tcPr>
          <w:p w14:paraId="6F0A81F2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Bearbeitungsbeginn:</w:t>
            </w:r>
          </w:p>
        </w:tc>
        <w:tc>
          <w:tcPr>
            <w:tcW w:w="4536" w:type="dxa"/>
          </w:tcPr>
          <w:p w14:paraId="012815A8" w14:textId="5808A6E3" w:rsidR="00AF6303" w:rsidRDefault="005D2C87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08.11.2021</w:t>
            </w:r>
          </w:p>
        </w:tc>
      </w:tr>
      <w:tr w:rsidR="00AF6303" w14:paraId="4C5CFF39" w14:textId="77777777" w:rsidTr="00296506">
        <w:tc>
          <w:tcPr>
            <w:tcW w:w="4253" w:type="dxa"/>
          </w:tcPr>
          <w:p w14:paraId="421C29E6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Abgabetermin:</w:t>
            </w:r>
          </w:p>
        </w:tc>
        <w:tc>
          <w:tcPr>
            <w:tcW w:w="4536" w:type="dxa"/>
          </w:tcPr>
          <w:p w14:paraId="4D80417C" w14:textId="03AEAB71" w:rsidR="00AF6303" w:rsidRDefault="005D2C87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08.07.2022</w:t>
            </w:r>
          </w:p>
        </w:tc>
      </w:tr>
    </w:tbl>
    <w:p w14:paraId="26B80AFF" w14:textId="77777777" w:rsidR="00AF6303" w:rsidRPr="0055424C" w:rsidRDefault="00AF6303" w:rsidP="00AF6303">
      <w:pPr>
        <w:jc w:val="center"/>
        <w:rPr>
          <w:rFonts w:eastAsia="Times New Roman" w:cs="Times New Roman"/>
          <w:szCs w:val="24"/>
          <w:lang w:eastAsia="de-DE"/>
        </w:rPr>
      </w:pPr>
    </w:p>
    <w:tbl>
      <w:tblPr>
        <w:tblStyle w:val="Tabellenraster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536"/>
      </w:tblGrid>
      <w:tr w:rsidR="00AF6303" w14:paraId="50055ED7" w14:textId="77777777" w:rsidTr="00296506">
        <w:tc>
          <w:tcPr>
            <w:tcW w:w="4253" w:type="dxa"/>
          </w:tcPr>
          <w:p w14:paraId="47FFDCC4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Firma:</w:t>
            </w:r>
          </w:p>
        </w:tc>
        <w:tc>
          <w:tcPr>
            <w:tcW w:w="4536" w:type="dxa"/>
          </w:tcPr>
          <w:p w14:paraId="3DC52ABD" w14:textId="7AC2FF07" w:rsidR="00AF6303" w:rsidRDefault="00FA0559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Robert Hoffmann - SolarStrom</w:t>
            </w:r>
          </w:p>
        </w:tc>
      </w:tr>
      <w:tr w:rsidR="00AF6303" w14:paraId="06CEE9BA" w14:textId="77777777" w:rsidTr="00296506">
        <w:tc>
          <w:tcPr>
            <w:tcW w:w="4253" w:type="dxa"/>
          </w:tcPr>
          <w:p w14:paraId="79143133" w14:textId="77777777" w:rsidR="00AF6303" w:rsidRDefault="00AF6303" w:rsidP="00296506">
            <w:pPr>
              <w:ind w:right="317"/>
              <w:jc w:val="righ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Betreuer:</w:t>
            </w:r>
          </w:p>
        </w:tc>
        <w:tc>
          <w:tcPr>
            <w:tcW w:w="4536" w:type="dxa"/>
          </w:tcPr>
          <w:p w14:paraId="16B05C3A" w14:textId="39A85178" w:rsidR="00AF6303" w:rsidRDefault="00FA0559" w:rsidP="00296506">
            <w:pPr>
              <w:jc w:val="left"/>
              <w:rPr>
                <w:rFonts w:eastAsia="Times New Roman" w:cs="Times New Roman"/>
                <w:sz w:val="27"/>
                <w:szCs w:val="27"/>
                <w:lang w:eastAsia="de-DE"/>
              </w:rPr>
            </w:pPr>
            <w:r>
              <w:rPr>
                <w:rFonts w:eastAsia="Times New Roman" w:cs="Times New Roman"/>
                <w:sz w:val="27"/>
                <w:szCs w:val="27"/>
                <w:lang w:eastAsia="de-DE"/>
              </w:rPr>
              <w:t>Robert Hoffmann</w:t>
            </w:r>
          </w:p>
        </w:tc>
      </w:tr>
    </w:tbl>
    <w:p w14:paraId="5D59A72D" w14:textId="52B613D5" w:rsidR="005418BD" w:rsidRDefault="005418BD">
      <w:pPr>
        <w:spacing w:after="200" w:line="276" w:lineRule="auto"/>
        <w:jc w:val="left"/>
      </w:pPr>
      <w:r>
        <w:br w:type="page"/>
      </w:r>
    </w:p>
    <w:p w14:paraId="3548625B" w14:textId="391EF2D0" w:rsidR="00012C0D" w:rsidRDefault="00012C0D" w:rsidP="00012C0D">
      <w:pPr>
        <w:pStyle w:val="DummiesberschriftohneNummerierung"/>
      </w:pPr>
      <w:bookmarkStart w:id="1" w:name="_Toc108082448"/>
      <w:r>
        <w:lastRenderedPageBreak/>
        <w:t>Erklärung des Bearbeiters</w:t>
      </w:r>
      <w:bookmarkEnd w:id="1"/>
    </w:p>
    <w:p w14:paraId="3422F66D" w14:textId="5F27DD52" w:rsidR="00012C0D" w:rsidRDefault="00012C0D" w:rsidP="00012C0D">
      <w:pPr>
        <w:jc w:val="left"/>
      </w:pPr>
      <w:r>
        <w:t>Name: Hoffmann</w:t>
      </w:r>
      <w:r>
        <w:br/>
        <w:t xml:space="preserve">Vorname: </w:t>
      </w:r>
      <w:r w:rsidR="00EE0120">
        <w:t>Ralf</w:t>
      </w:r>
    </w:p>
    <w:p w14:paraId="02D570D3" w14:textId="77777777" w:rsidR="00D260E7" w:rsidRDefault="00D260E7" w:rsidP="00E612D6"/>
    <w:p w14:paraId="3DB7196A" w14:textId="0601F2DC" w:rsidR="0059405E" w:rsidRDefault="0059405E" w:rsidP="0059405E">
      <w:r>
        <w:t xml:space="preserve">Ich erkläre hiermit, dass ich die vorliegende Bachelorarbeit selbständig verfasst und noch nicht anderweitig zu Prüfungszwecken vorgelegt habe. </w:t>
      </w:r>
    </w:p>
    <w:p w14:paraId="13CE87C4" w14:textId="77777777" w:rsidR="0059405E" w:rsidRDefault="0059405E" w:rsidP="0059405E"/>
    <w:p w14:paraId="2E81E7A7" w14:textId="55E4488F" w:rsidR="0059405E" w:rsidRDefault="0059405E" w:rsidP="0059405E">
      <w:r>
        <w:t xml:space="preserve">Sämtliche benutzte Quellen und Hilfsmittel </w:t>
      </w:r>
      <w:r w:rsidR="00016153">
        <w:t>sind angegeben</w:t>
      </w:r>
      <w:r>
        <w:t>, wörtliche und sinngemäße Zitate sind als solche gekennzeichnet.</w:t>
      </w:r>
    </w:p>
    <w:p w14:paraId="48A0B6D4" w14:textId="37FB20C2" w:rsidR="0059405E" w:rsidRDefault="0059405E" w:rsidP="00E612D6"/>
    <w:p w14:paraId="5892AF97" w14:textId="5C875E4D" w:rsidR="0059405E" w:rsidRDefault="0059405E" w:rsidP="00E612D6"/>
    <w:p w14:paraId="0E672620" w14:textId="1B4D61A6" w:rsidR="0059405E" w:rsidRDefault="0059405E" w:rsidP="00E612D6"/>
    <w:p w14:paraId="6FC52056" w14:textId="5039993F" w:rsidR="0059405E" w:rsidRDefault="00553026" w:rsidP="00E612D6">
      <w:r w:rsidRPr="00553026">
        <w:drawing>
          <wp:anchor distT="0" distB="0" distL="114300" distR="114300" simplePos="0" relativeHeight="251763712" behindDoc="0" locked="0" layoutInCell="1" allowOverlap="1" wp14:anchorId="317C8E11" wp14:editId="23E99D03">
            <wp:simplePos x="0" y="0"/>
            <wp:positionH relativeFrom="column">
              <wp:posOffset>3760470</wp:posOffset>
            </wp:positionH>
            <wp:positionV relativeFrom="paragraph">
              <wp:posOffset>387350</wp:posOffset>
            </wp:positionV>
            <wp:extent cx="1648055" cy="1009791"/>
            <wp:effectExtent l="0" t="0" r="9525" b="0"/>
            <wp:wrapTopAndBottom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6870">
        <w:t>Ottobrunn</w:t>
      </w:r>
      <w:r w:rsidR="0059405E">
        <w:t xml:space="preserve">, </w:t>
      </w:r>
      <w:r w:rsidR="000C6870">
        <w:t xml:space="preserve">den </w:t>
      </w:r>
      <w:r w:rsidR="00EE0120">
        <w:t>07</w:t>
      </w:r>
      <w:r w:rsidR="000C6870">
        <w:t>.0</w:t>
      </w:r>
      <w:r w:rsidR="00EE0120">
        <w:t>7</w:t>
      </w:r>
      <w:r w:rsidR="000C6870">
        <w:t>.20</w:t>
      </w:r>
      <w:r w:rsidR="00EE0120">
        <w:t>22</w:t>
      </w:r>
      <w:r w:rsidR="0059405E">
        <w:tab/>
      </w:r>
      <w:r w:rsidR="0059405E">
        <w:tab/>
      </w:r>
      <w:r w:rsidR="0059405E">
        <w:tab/>
      </w:r>
      <w:r w:rsidR="0059405E">
        <w:tab/>
      </w:r>
      <w:r w:rsidR="0059405E">
        <w:tab/>
      </w:r>
      <w:r w:rsidR="0059405E">
        <w:tab/>
        <w:t>Unterschrift</w:t>
      </w:r>
    </w:p>
    <w:p w14:paraId="787684A4" w14:textId="33D4ECC0" w:rsidR="0059405E" w:rsidRDefault="0059405E" w:rsidP="00E612D6"/>
    <w:p w14:paraId="4B4BE077" w14:textId="5C4A7E82" w:rsidR="005418BD" w:rsidRDefault="005418BD" w:rsidP="00E612D6"/>
    <w:p w14:paraId="75D1EB89" w14:textId="77777777" w:rsidR="005418BD" w:rsidRDefault="005418BD" w:rsidP="00E612D6"/>
    <w:p w14:paraId="1145CDCD" w14:textId="77777777" w:rsidR="005418BD" w:rsidRDefault="005418BD" w:rsidP="00E612D6"/>
    <w:p w14:paraId="3DF4DBA8" w14:textId="77777777" w:rsidR="005418BD" w:rsidRDefault="005418BD" w:rsidP="00E612D6"/>
    <w:p w14:paraId="759B9FFC" w14:textId="77777777" w:rsidR="005418BD" w:rsidRDefault="005418BD" w:rsidP="00E612D6"/>
    <w:p w14:paraId="675B8C46" w14:textId="77777777" w:rsidR="005418BD" w:rsidRDefault="005418BD" w:rsidP="00E612D6"/>
    <w:p w14:paraId="1C877AEB" w14:textId="77777777" w:rsidR="005418BD" w:rsidRDefault="005418BD" w:rsidP="00E612D6"/>
    <w:p w14:paraId="14835773" w14:textId="77777777" w:rsidR="005418BD" w:rsidRDefault="005418BD" w:rsidP="00E612D6"/>
    <w:p w14:paraId="1A646995" w14:textId="33AF1D83" w:rsidR="0059405E" w:rsidRDefault="0059405E" w:rsidP="0059405E">
      <w:pPr>
        <w:spacing w:after="200" w:line="276" w:lineRule="auto"/>
        <w:jc w:val="left"/>
      </w:pPr>
      <w:r>
        <w:br w:type="page"/>
      </w:r>
    </w:p>
    <w:p w14:paraId="02D570D5" w14:textId="32835F55" w:rsidR="00D260E7" w:rsidRDefault="009652B1" w:rsidP="00434FE0">
      <w:pPr>
        <w:pStyle w:val="DummiesberschriftohneNummerierung"/>
      </w:pPr>
      <w:bookmarkStart w:id="2" w:name="_Toc108082449"/>
      <w:r>
        <w:lastRenderedPageBreak/>
        <w:t>Kurzfassung</w:t>
      </w:r>
      <w:bookmarkEnd w:id="2"/>
    </w:p>
    <w:p w14:paraId="74ED1F42" w14:textId="50304758" w:rsidR="00A463DF" w:rsidRDefault="00B17B46" w:rsidP="00A463DF">
      <w:r>
        <w:t xml:space="preserve">Diese </w:t>
      </w:r>
      <w:r w:rsidR="005041D4">
        <w:t>A</w:t>
      </w:r>
      <w:r>
        <w:t xml:space="preserve">rbeit befasst sich mit der Hardware- und Softwareentwicklung einer Lüftersystem Steuerung auf KNX-Standard. </w:t>
      </w:r>
    </w:p>
    <w:p w14:paraId="5063BEBC" w14:textId="16749C80" w:rsidR="002032F7" w:rsidRDefault="00B450FF" w:rsidP="00B450FF">
      <w:r>
        <w:t xml:space="preserve">Ziel der </w:t>
      </w:r>
      <w:r w:rsidR="00D62DE9">
        <w:t>Bachelora</w:t>
      </w:r>
      <w:r>
        <w:t xml:space="preserve">rbeit war es, eine </w:t>
      </w:r>
      <w:r w:rsidR="00914F57">
        <w:t>v</w:t>
      </w:r>
      <w:r w:rsidRPr="00B450FF">
        <w:t>ollautomatisierte Smart Home Lüftersystem-Steuerung</w:t>
      </w:r>
      <w:r>
        <w:t xml:space="preserve"> bestehen</w:t>
      </w:r>
      <w:r w:rsidR="00016153">
        <w:t>d</w:t>
      </w:r>
      <w:r>
        <w:t xml:space="preserve"> aus HW und SW von Grund auf </w:t>
      </w:r>
      <w:r w:rsidR="00180C1C">
        <w:t xml:space="preserve">neu </w:t>
      </w:r>
      <w:r>
        <w:t xml:space="preserve">zu entwerfen und in Betrieb zu nehmen. Das Lüftersystem </w:t>
      </w:r>
      <w:r w:rsidR="002032F7">
        <w:t>besteht aus 8 individuell steuerbaren Lüftern, die über einen PI</w:t>
      </w:r>
      <w:r w:rsidR="00E17F7D">
        <w:t>-</w:t>
      </w:r>
      <w:r w:rsidR="002032F7">
        <w:t xml:space="preserve">Regler stufenlos die Raumfeuchtigkeit reduziert. </w:t>
      </w:r>
      <w:r w:rsidR="00F651FF">
        <w:t xml:space="preserve">Implementiert wird das </w:t>
      </w:r>
      <w:r w:rsidR="0089363F">
        <w:t>Projekt</w:t>
      </w:r>
      <w:r w:rsidR="00F651FF">
        <w:t xml:space="preserve"> als KNX</w:t>
      </w:r>
      <w:r w:rsidR="00914F57">
        <w:t>-</w:t>
      </w:r>
      <w:r w:rsidR="00F651FF">
        <w:t>Aktor.</w:t>
      </w:r>
    </w:p>
    <w:p w14:paraId="2F1B3207" w14:textId="51FAF28C" w:rsidR="00346A68" w:rsidRDefault="00B450FF" w:rsidP="002459C8">
      <w:pPr>
        <w:jc w:val="left"/>
      </w:pPr>
      <w:r>
        <w:t>Sämtliche Planungs-,</w:t>
      </w:r>
      <w:r w:rsidR="00F651FF">
        <w:t xml:space="preserve"> Entwicklungs- und Integrationsaufgaben wurden dabei durchgeführt</w:t>
      </w:r>
      <w:r w:rsidR="002459C8">
        <w:t xml:space="preserve">, dazu gehören: </w:t>
      </w:r>
      <w:r w:rsidR="002459C8">
        <w:br/>
      </w:r>
      <w:r w:rsidR="00346A68">
        <w:t xml:space="preserve">HW-Entwicklung des Schaltplans, </w:t>
      </w:r>
      <w:r w:rsidR="00DE7627">
        <w:t>Platinenl</w:t>
      </w:r>
      <w:r w:rsidR="00346A68">
        <w:t>ayout</w:t>
      </w:r>
      <w:r w:rsidR="00DE7627">
        <w:t>s</w:t>
      </w:r>
      <w:r w:rsidR="00346A68">
        <w:t>, Bestückung und Inbetriebnahme</w:t>
      </w:r>
      <w:r w:rsidR="002459C8">
        <w:t xml:space="preserve"> </w:t>
      </w:r>
      <w:r w:rsidR="002459C8">
        <w:br/>
      </w:r>
      <w:r w:rsidR="00346A68">
        <w:t>SW-Entwicklung der KNX</w:t>
      </w:r>
      <w:r w:rsidR="00914F57">
        <w:t>-</w:t>
      </w:r>
      <w:r w:rsidR="00346A68">
        <w:t>Kommunikation, Regelung und Lüfteransteuerung.</w:t>
      </w:r>
    </w:p>
    <w:p w14:paraId="48B57006" w14:textId="02DBB88D" w:rsidR="00E732CC" w:rsidRPr="002307D5" w:rsidRDefault="00E732CC" w:rsidP="00E732CC">
      <w:pPr>
        <w:pStyle w:val="DummiesberschriftohneNummerierung"/>
        <w:rPr>
          <w:lang w:val="en-GB"/>
        </w:rPr>
      </w:pPr>
      <w:bookmarkStart w:id="3" w:name="_Toc108082450"/>
      <w:r w:rsidRPr="002307D5">
        <w:rPr>
          <w:lang w:val="en-GB"/>
        </w:rPr>
        <w:t>Abstract</w:t>
      </w:r>
      <w:bookmarkEnd w:id="3"/>
    </w:p>
    <w:p w14:paraId="4243A80E" w14:textId="67D6F589" w:rsidR="00E732CC" w:rsidRPr="0089363F" w:rsidRDefault="005041D4" w:rsidP="00E732CC">
      <w:pPr>
        <w:rPr>
          <w:lang w:val="en-GB"/>
        </w:rPr>
      </w:pPr>
      <w:r w:rsidRPr="0089363F">
        <w:rPr>
          <w:lang w:val="en-GB"/>
        </w:rPr>
        <w:t xml:space="preserve">This thesis </w:t>
      </w:r>
      <w:r w:rsidR="00DE7627" w:rsidRPr="0089363F">
        <w:rPr>
          <w:lang w:val="en-GB"/>
        </w:rPr>
        <w:t>is</w:t>
      </w:r>
      <w:r w:rsidRPr="0089363F">
        <w:rPr>
          <w:lang w:val="en-GB"/>
        </w:rPr>
        <w:t xml:space="preserve"> about the hardware and software development of a ventilation</w:t>
      </w:r>
      <w:r w:rsidR="007951DC" w:rsidRPr="0089363F">
        <w:rPr>
          <w:lang w:val="en-GB"/>
        </w:rPr>
        <w:t xml:space="preserve"> system control on basis of open standard KNX. </w:t>
      </w:r>
    </w:p>
    <w:p w14:paraId="32D1BA0B" w14:textId="2964EDA4" w:rsidR="00D62DE9" w:rsidRPr="0089363F" w:rsidRDefault="00D62DE9" w:rsidP="00E732CC">
      <w:pPr>
        <w:rPr>
          <w:lang w:val="en-GB"/>
        </w:rPr>
      </w:pPr>
      <w:r w:rsidRPr="0089363F">
        <w:rPr>
          <w:lang w:val="en-GB"/>
        </w:rPr>
        <w:t>Goal of the bachelor thesis was to develop</w:t>
      </w:r>
      <w:r w:rsidR="00E17F7D" w:rsidRPr="0089363F">
        <w:rPr>
          <w:lang w:val="en-GB"/>
        </w:rPr>
        <w:t xml:space="preserve"> the HW and SW of </w:t>
      </w:r>
      <w:r w:rsidRPr="0089363F">
        <w:rPr>
          <w:lang w:val="en-GB"/>
        </w:rPr>
        <w:t xml:space="preserve">a smart home ventilation control system from scratch </w:t>
      </w:r>
      <w:r w:rsidR="00E17F7D" w:rsidRPr="0089363F">
        <w:rPr>
          <w:lang w:val="en-GB"/>
        </w:rPr>
        <w:t xml:space="preserve">and </w:t>
      </w:r>
      <w:r w:rsidR="00180C1C" w:rsidRPr="0089363F">
        <w:rPr>
          <w:lang w:val="en-GB"/>
        </w:rPr>
        <w:t>bring up the system</w:t>
      </w:r>
      <w:r w:rsidR="00E17F7D" w:rsidRPr="0089363F">
        <w:rPr>
          <w:lang w:val="en-GB"/>
        </w:rPr>
        <w:t>. The ventilation system consists of 8 individually controllable vents, which reduce the</w:t>
      </w:r>
      <w:r w:rsidR="002D2041" w:rsidRPr="0089363F">
        <w:rPr>
          <w:lang w:val="en-GB"/>
        </w:rPr>
        <w:t xml:space="preserve"> room humidity </w:t>
      </w:r>
      <w:r w:rsidR="0089363F" w:rsidRPr="0089363F">
        <w:rPr>
          <w:lang w:val="en-GB"/>
        </w:rPr>
        <w:t>continuously</w:t>
      </w:r>
      <w:r w:rsidR="002D2041" w:rsidRPr="0089363F">
        <w:rPr>
          <w:lang w:val="en-GB"/>
        </w:rPr>
        <w:t xml:space="preserve"> through a pi-controller. The </w:t>
      </w:r>
      <w:r w:rsidR="0089363F" w:rsidRPr="0089363F">
        <w:rPr>
          <w:lang w:val="en-GB"/>
        </w:rPr>
        <w:t>project</w:t>
      </w:r>
      <w:r w:rsidR="002D2041" w:rsidRPr="0089363F">
        <w:rPr>
          <w:lang w:val="en-GB"/>
        </w:rPr>
        <w:t xml:space="preserve"> is implemented as a KNX actuator.</w:t>
      </w:r>
    </w:p>
    <w:p w14:paraId="60EF98CA" w14:textId="33E70CC0" w:rsidR="002D2041" w:rsidRPr="0089363F" w:rsidRDefault="002D2041" w:rsidP="00E732CC">
      <w:pPr>
        <w:rPr>
          <w:lang w:val="en-GB"/>
        </w:rPr>
      </w:pPr>
      <w:r w:rsidRPr="0089363F">
        <w:rPr>
          <w:lang w:val="en-GB"/>
        </w:rPr>
        <w:t xml:space="preserve">All planning, development and integration </w:t>
      </w:r>
      <w:r w:rsidR="0089363F" w:rsidRPr="0089363F">
        <w:rPr>
          <w:lang w:val="en-GB"/>
        </w:rPr>
        <w:t>work</w:t>
      </w:r>
      <w:r w:rsidRPr="0089363F">
        <w:rPr>
          <w:lang w:val="en-GB"/>
        </w:rPr>
        <w:t xml:space="preserve"> </w:t>
      </w:r>
      <w:r w:rsidR="0089363F" w:rsidRPr="0089363F">
        <w:rPr>
          <w:lang w:val="en-GB"/>
        </w:rPr>
        <w:t>was</w:t>
      </w:r>
      <w:r w:rsidRPr="0089363F">
        <w:rPr>
          <w:lang w:val="en-GB"/>
        </w:rPr>
        <w:t xml:space="preserve"> accomplished</w:t>
      </w:r>
      <w:r w:rsidR="00371F90" w:rsidRPr="0089363F">
        <w:rPr>
          <w:lang w:val="en-GB"/>
        </w:rPr>
        <w:t xml:space="preserve"> </w:t>
      </w:r>
      <w:r w:rsidR="0089363F" w:rsidRPr="0089363F">
        <w:rPr>
          <w:lang w:val="en-GB"/>
        </w:rPr>
        <w:t>and</w:t>
      </w:r>
      <w:r w:rsidR="00371F90" w:rsidRPr="0089363F">
        <w:rPr>
          <w:lang w:val="en-GB"/>
        </w:rPr>
        <w:t xml:space="preserve"> include</w:t>
      </w:r>
      <w:r w:rsidR="0089363F" w:rsidRPr="0089363F">
        <w:rPr>
          <w:lang w:val="en-GB"/>
        </w:rPr>
        <w:t>s</w:t>
      </w:r>
      <w:r w:rsidR="00371F90" w:rsidRPr="0089363F">
        <w:rPr>
          <w:lang w:val="en-GB"/>
        </w:rPr>
        <w:t>:</w:t>
      </w:r>
    </w:p>
    <w:p w14:paraId="65AE2787" w14:textId="09872769" w:rsidR="00371F90" w:rsidRPr="0089363F" w:rsidRDefault="00371F90" w:rsidP="00E732CC">
      <w:pPr>
        <w:rPr>
          <w:lang w:val="en-GB"/>
        </w:rPr>
      </w:pPr>
      <w:r w:rsidRPr="0089363F">
        <w:rPr>
          <w:lang w:val="en-GB"/>
        </w:rPr>
        <w:t xml:space="preserve">HW development of the schematic, </w:t>
      </w:r>
      <w:r w:rsidR="0089363F" w:rsidRPr="0089363F">
        <w:rPr>
          <w:lang w:val="en-GB"/>
        </w:rPr>
        <w:t>PCB</w:t>
      </w:r>
      <w:r w:rsidR="00DE7627" w:rsidRPr="0089363F">
        <w:rPr>
          <w:lang w:val="en-GB"/>
        </w:rPr>
        <w:t>-</w:t>
      </w:r>
      <w:r w:rsidRPr="0089363F">
        <w:rPr>
          <w:lang w:val="en-GB"/>
        </w:rPr>
        <w:t xml:space="preserve">layout, </w:t>
      </w:r>
      <w:proofErr w:type="gramStart"/>
      <w:r w:rsidRPr="0089363F">
        <w:rPr>
          <w:lang w:val="en-GB"/>
        </w:rPr>
        <w:t>manufacturing</w:t>
      </w:r>
      <w:proofErr w:type="gramEnd"/>
      <w:r w:rsidRPr="0089363F">
        <w:rPr>
          <w:lang w:val="en-GB"/>
        </w:rPr>
        <w:t xml:space="preserve"> and commissioning</w:t>
      </w:r>
    </w:p>
    <w:p w14:paraId="18B34AD4" w14:textId="1CC5D281" w:rsidR="00DE7627" w:rsidRPr="0089363F" w:rsidRDefault="00371F90" w:rsidP="00E732CC">
      <w:pPr>
        <w:rPr>
          <w:lang w:val="en-GB"/>
        </w:rPr>
      </w:pPr>
      <w:r w:rsidRPr="0089363F">
        <w:rPr>
          <w:lang w:val="en-GB"/>
        </w:rPr>
        <w:t xml:space="preserve">SW development of </w:t>
      </w:r>
      <w:r w:rsidR="00DE7627" w:rsidRPr="0089363F">
        <w:rPr>
          <w:lang w:val="en-GB"/>
        </w:rPr>
        <w:t>t</w:t>
      </w:r>
      <w:r w:rsidRPr="0089363F">
        <w:rPr>
          <w:lang w:val="en-GB"/>
        </w:rPr>
        <w:t>he KNX communication</w:t>
      </w:r>
      <w:r w:rsidR="0089363F" w:rsidRPr="0089363F">
        <w:rPr>
          <w:lang w:val="en-GB"/>
        </w:rPr>
        <w:t xml:space="preserve"> and</w:t>
      </w:r>
      <w:r w:rsidRPr="0089363F">
        <w:rPr>
          <w:lang w:val="en-GB"/>
        </w:rPr>
        <w:t xml:space="preserve"> vent control</w:t>
      </w:r>
      <w:r w:rsidR="0089363F" w:rsidRPr="0089363F">
        <w:rPr>
          <w:lang w:val="en-GB"/>
        </w:rPr>
        <w:t>.</w:t>
      </w:r>
    </w:p>
    <w:p w14:paraId="6D5E0115" w14:textId="1966C4B7" w:rsidR="006E74A8" w:rsidRPr="00FE7180" w:rsidRDefault="00DE7627" w:rsidP="001564F7">
      <w:pPr>
        <w:spacing w:after="200" w:line="276" w:lineRule="auto"/>
        <w:jc w:val="left"/>
        <w:rPr>
          <w:lang w:val="en-GB"/>
        </w:rPr>
      </w:pPr>
      <w:r w:rsidRPr="00FE7180">
        <w:rPr>
          <w:lang w:val="en-GB"/>
        </w:rPr>
        <w:br w:type="page"/>
      </w:r>
    </w:p>
    <w:p w14:paraId="50070AA1" w14:textId="330C409C" w:rsidR="00FE7180" w:rsidRPr="00FE7180" w:rsidRDefault="00FE7180" w:rsidP="00FE7180">
      <w:pPr>
        <w:pStyle w:val="DummiesberschriftohneNummerierung"/>
      </w:pPr>
      <w:bookmarkStart w:id="4" w:name="_Toc108082451"/>
      <w:r>
        <w:lastRenderedPageBreak/>
        <w:t>Inhaltsverzeichnis</w:t>
      </w:r>
      <w:bookmarkEnd w:id="4"/>
    </w:p>
    <w:p w14:paraId="793C5A39" w14:textId="50BC6B7F" w:rsidR="00D95CC2" w:rsidRDefault="000368BF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"1-5" \u </w:instrText>
      </w:r>
      <w:r>
        <w:rPr>
          <w:b w:val="0"/>
        </w:rPr>
        <w:fldChar w:fldCharType="separate"/>
      </w:r>
      <w:r w:rsidR="00D95CC2">
        <w:rPr>
          <w:noProof/>
        </w:rPr>
        <w:t>Erklärung des Bearbeiters</w:t>
      </w:r>
      <w:r w:rsidR="00D95CC2">
        <w:rPr>
          <w:noProof/>
        </w:rPr>
        <w:tab/>
      </w:r>
      <w:r w:rsidR="00D95CC2">
        <w:rPr>
          <w:noProof/>
        </w:rPr>
        <w:fldChar w:fldCharType="begin"/>
      </w:r>
      <w:r w:rsidR="00D95CC2">
        <w:rPr>
          <w:noProof/>
        </w:rPr>
        <w:instrText xml:space="preserve"> PAGEREF _Toc108082448 \h </w:instrText>
      </w:r>
      <w:r w:rsidR="00D95CC2">
        <w:rPr>
          <w:noProof/>
        </w:rPr>
      </w:r>
      <w:r w:rsidR="00D95CC2">
        <w:rPr>
          <w:noProof/>
        </w:rPr>
        <w:fldChar w:fldCharType="separate"/>
      </w:r>
      <w:r w:rsidR="00BA4ADB">
        <w:rPr>
          <w:noProof/>
        </w:rPr>
        <w:t>III</w:t>
      </w:r>
      <w:r w:rsidR="00D95CC2">
        <w:rPr>
          <w:noProof/>
        </w:rPr>
        <w:fldChar w:fldCharType="end"/>
      </w:r>
    </w:p>
    <w:p w14:paraId="1B5E2AB4" w14:textId="03477D94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Kurzfassung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_Toc108082449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IV</w:t>
      </w:r>
      <w:r>
        <w:rPr>
          <w:noProof/>
        </w:rPr>
        <w:fldChar w:fldCharType="end"/>
      </w:r>
    </w:p>
    <w:p w14:paraId="069907BF" w14:textId="3EAF3F6F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 w:rsidRPr="00D95CC2"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IV</w:t>
      </w:r>
      <w:r>
        <w:rPr>
          <w:noProof/>
        </w:rPr>
        <w:fldChar w:fldCharType="end"/>
      </w:r>
    </w:p>
    <w:p w14:paraId="37CAE163" w14:textId="706C12FF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Inhaltsverzeichnis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V</w:t>
      </w:r>
      <w:r>
        <w:rPr>
          <w:noProof/>
        </w:rPr>
        <w:fldChar w:fldCharType="end"/>
      </w:r>
    </w:p>
    <w:p w14:paraId="7D3552E0" w14:textId="0E9A3BC6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Abbildungsverzeichnis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VIII</w:t>
      </w:r>
      <w:r>
        <w:rPr>
          <w:noProof/>
        </w:rPr>
        <w:fldChar w:fldCharType="end"/>
      </w:r>
    </w:p>
    <w:p w14:paraId="01B95942" w14:textId="20EB534C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Tabellenverzeichnis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IX</w:t>
      </w:r>
      <w:r>
        <w:rPr>
          <w:noProof/>
        </w:rPr>
        <w:fldChar w:fldCharType="end"/>
      </w:r>
    </w:p>
    <w:p w14:paraId="3EA1F272" w14:textId="0817A5BD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Formelverzeichnis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IX</w:t>
      </w:r>
      <w:r>
        <w:rPr>
          <w:noProof/>
        </w:rPr>
        <w:fldChar w:fldCharType="end"/>
      </w:r>
    </w:p>
    <w:p w14:paraId="65DEE577" w14:textId="78955E86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Einleitung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</w:t>
      </w:r>
      <w:r>
        <w:rPr>
          <w:noProof/>
        </w:rPr>
        <w:fldChar w:fldCharType="end"/>
      </w:r>
    </w:p>
    <w:p w14:paraId="33160636" w14:textId="74310959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Smart Home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</w:t>
      </w:r>
      <w:r>
        <w:rPr>
          <w:noProof/>
        </w:rPr>
        <w:fldChar w:fldCharType="end"/>
      </w:r>
    </w:p>
    <w:p w14:paraId="6EF90262" w14:textId="7E293024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Ziel und Anforderung der Arbeit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</w:t>
      </w:r>
      <w:r>
        <w:rPr>
          <w:noProof/>
        </w:rPr>
        <w:fldChar w:fldCharType="end"/>
      </w:r>
    </w:p>
    <w:p w14:paraId="61DD4F5A" w14:textId="725A1F2C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</w:t>
      </w:r>
      <w:r>
        <w:rPr>
          <w:noProof/>
        </w:rPr>
        <w:fldChar w:fldCharType="end"/>
      </w:r>
    </w:p>
    <w:p w14:paraId="023A2350" w14:textId="4D6D267D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HW-Toolchain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_Toc108082459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</w:t>
      </w:r>
      <w:r>
        <w:rPr>
          <w:noProof/>
        </w:rPr>
        <w:fldChar w:fldCharType="end"/>
      </w:r>
    </w:p>
    <w:p w14:paraId="0B6971F5" w14:textId="62BE59C5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Beschreibung des Komplettsystems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</w:t>
      </w:r>
      <w:r>
        <w:rPr>
          <w:noProof/>
        </w:rPr>
        <w:fldChar w:fldCharType="end"/>
      </w:r>
    </w:p>
    <w:p w14:paraId="674578D4" w14:textId="3B7E778A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KNX – Bussystem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</w:t>
      </w:r>
      <w:r>
        <w:rPr>
          <w:noProof/>
        </w:rPr>
        <w:fldChar w:fldCharType="end"/>
      </w:r>
    </w:p>
    <w:p w14:paraId="6F395005" w14:textId="4A6040DB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2.2.1.1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Übertragungsmedien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</w:t>
      </w:r>
      <w:r>
        <w:rPr>
          <w:noProof/>
        </w:rPr>
        <w:fldChar w:fldCharType="end"/>
      </w:r>
    </w:p>
    <w:p w14:paraId="04BFB9C5" w14:textId="79C7589E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2.2.1.1.1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Twisted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</w:t>
      </w:r>
      <w:r>
        <w:rPr>
          <w:noProof/>
        </w:rPr>
        <w:fldChar w:fldCharType="end"/>
      </w:r>
    </w:p>
    <w:p w14:paraId="4A46680C" w14:textId="57AFB893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2.2.1.1.2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Powerline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_Toc108082464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0A127805" w14:textId="01C8FC40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2.2.1.1.3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Radio Frequency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_Toc108082465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0192FB43" w14:textId="0BB60AAA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2.2.1.1.4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IP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_Toc108082466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7EBDE997" w14:textId="3205CA8B" w:rsidR="00D95CC2" w:rsidRP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2.2.2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Lüfter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_Toc108082467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8</w:t>
      </w:r>
      <w:r>
        <w:rPr>
          <w:noProof/>
        </w:rPr>
        <w:fldChar w:fldCharType="end"/>
      </w:r>
    </w:p>
    <w:p w14:paraId="56B74529" w14:textId="39811D49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10</w:t>
      </w:r>
      <w:r>
        <w:rPr>
          <w:noProof/>
        </w:rPr>
        <w:fldChar w:fldCharType="end"/>
      </w:r>
    </w:p>
    <w:p w14:paraId="4FE50C49" w14:textId="1481393F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Selbstentwickelter Aktor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_Toc108082469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10</w:t>
      </w:r>
      <w:r>
        <w:rPr>
          <w:noProof/>
        </w:rPr>
        <w:fldChar w:fldCharType="end"/>
      </w:r>
    </w:p>
    <w:p w14:paraId="211536EB" w14:textId="4447A81A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2.2.4.1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Ansteuerprinzip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10</w:t>
      </w:r>
      <w:r>
        <w:rPr>
          <w:noProof/>
        </w:rPr>
        <w:fldChar w:fldCharType="end"/>
      </w:r>
    </w:p>
    <w:p w14:paraId="45E8AC83" w14:textId="4830E8EC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2.2.4.2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Schaltplan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11</w:t>
      </w:r>
      <w:r>
        <w:rPr>
          <w:noProof/>
        </w:rPr>
        <w:fldChar w:fldCharType="end"/>
      </w:r>
    </w:p>
    <w:p w14:paraId="0A2F00F3" w14:textId="080B7EB9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2.2.4.2.1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Treiberschaltung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12</w:t>
      </w:r>
      <w:r>
        <w:rPr>
          <w:noProof/>
        </w:rPr>
        <w:fldChar w:fldCharType="end"/>
      </w:r>
    </w:p>
    <w:p w14:paraId="48441835" w14:textId="45A2AF80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2.2.4.2.2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Selektorschaltung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15</w:t>
      </w:r>
      <w:r>
        <w:rPr>
          <w:noProof/>
        </w:rPr>
        <w:fldChar w:fldCharType="end"/>
      </w:r>
    </w:p>
    <w:p w14:paraId="7761905A" w14:textId="0EAD57DC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2.2.4.2.3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Mikrocontrollerschaltung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18</w:t>
      </w:r>
      <w:r>
        <w:rPr>
          <w:noProof/>
        </w:rPr>
        <w:fldChar w:fldCharType="end"/>
      </w:r>
    </w:p>
    <w:p w14:paraId="74EBCA7F" w14:textId="2BF35703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2.2.4.3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19</w:t>
      </w:r>
      <w:r>
        <w:rPr>
          <w:noProof/>
        </w:rPr>
        <w:fldChar w:fldCharType="end"/>
      </w:r>
    </w:p>
    <w:p w14:paraId="14C46971" w14:textId="7667375E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2.2.4.3.1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Bauteilauswahl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19</w:t>
      </w:r>
      <w:r>
        <w:rPr>
          <w:noProof/>
        </w:rPr>
        <w:fldChar w:fldCharType="end"/>
      </w:r>
    </w:p>
    <w:p w14:paraId="4E0DDEE7" w14:textId="2D2DD79E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2.2.4.3.2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20</w:t>
      </w:r>
      <w:r>
        <w:rPr>
          <w:noProof/>
        </w:rPr>
        <w:fldChar w:fldCharType="end"/>
      </w:r>
    </w:p>
    <w:p w14:paraId="052D2F5E" w14:textId="1C65D81D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23</w:t>
      </w:r>
      <w:r>
        <w:rPr>
          <w:noProof/>
        </w:rPr>
        <w:fldChar w:fldCharType="end"/>
      </w:r>
    </w:p>
    <w:p w14:paraId="317EEEC2" w14:textId="1BAC01D1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SW-Toolchain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_Toc108082479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23</w:t>
      </w:r>
      <w:r>
        <w:rPr>
          <w:noProof/>
        </w:rPr>
        <w:fldChar w:fldCharType="end"/>
      </w:r>
    </w:p>
    <w:p w14:paraId="6D9A587F" w14:textId="7B8D3976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Mikrocontroller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24</w:t>
      </w:r>
      <w:r>
        <w:rPr>
          <w:noProof/>
        </w:rPr>
        <w:fldChar w:fldCharType="end"/>
      </w:r>
    </w:p>
    <w:p w14:paraId="5542000A" w14:textId="4F7C1468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Programmierschnittstelle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24</w:t>
      </w:r>
      <w:r>
        <w:rPr>
          <w:noProof/>
        </w:rPr>
        <w:fldChar w:fldCharType="end"/>
      </w:r>
    </w:p>
    <w:p w14:paraId="60085BDE" w14:textId="1BD7EFCC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3.2.2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Systemarchitektur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25</w:t>
      </w:r>
      <w:r>
        <w:rPr>
          <w:noProof/>
        </w:rPr>
        <w:fldChar w:fldCharType="end"/>
      </w:r>
    </w:p>
    <w:p w14:paraId="3BB9447E" w14:textId="0394D070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3.2.3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Takteinstellungen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27</w:t>
      </w:r>
      <w:r>
        <w:rPr>
          <w:noProof/>
        </w:rPr>
        <w:fldChar w:fldCharType="end"/>
      </w:r>
    </w:p>
    <w:p w14:paraId="4D855E61" w14:textId="32B537A3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lastRenderedPageBreak/>
        <w:t>3.3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Uart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29</w:t>
      </w:r>
      <w:r>
        <w:rPr>
          <w:noProof/>
        </w:rPr>
        <w:fldChar w:fldCharType="end"/>
      </w:r>
    </w:p>
    <w:p w14:paraId="10828975" w14:textId="22886A73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3.3.1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Protokoll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29</w:t>
      </w:r>
      <w:r>
        <w:rPr>
          <w:noProof/>
        </w:rPr>
        <w:fldChar w:fldCharType="end"/>
      </w:r>
    </w:p>
    <w:p w14:paraId="7ADFF54A" w14:textId="53EF6CB1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3.3.2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UART vs. USART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31</w:t>
      </w:r>
      <w:r>
        <w:rPr>
          <w:noProof/>
        </w:rPr>
        <w:fldChar w:fldCharType="end"/>
      </w:r>
    </w:p>
    <w:p w14:paraId="7CD20307" w14:textId="10F8847E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3.3.3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Implementierungsmöglichkeiten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32</w:t>
      </w:r>
      <w:r>
        <w:rPr>
          <w:noProof/>
        </w:rPr>
        <w:fldChar w:fldCharType="end"/>
      </w:r>
    </w:p>
    <w:p w14:paraId="1FCB1A28" w14:textId="6D66B7C0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3.3.3.1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Polling Methode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32</w:t>
      </w:r>
      <w:r>
        <w:rPr>
          <w:noProof/>
        </w:rPr>
        <w:fldChar w:fldCharType="end"/>
      </w:r>
    </w:p>
    <w:p w14:paraId="4DB738B0" w14:textId="6B7D1A83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3.3.3.2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Interrupt/Callback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_Toc108082489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32</w:t>
      </w:r>
      <w:r>
        <w:rPr>
          <w:noProof/>
        </w:rPr>
        <w:fldChar w:fldCharType="end"/>
      </w:r>
    </w:p>
    <w:p w14:paraId="09068EB5" w14:textId="74239241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3.3.3.3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Direct Memory Access DMA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_Toc108082490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32</w:t>
      </w:r>
      <w:r>
        <w:rPr>
          <w:noProof/>
        </w:rPr>
        <w:fldChar w:fldCharType="end"/>
      </w:r>
    </w:p>
    <w:p w14:paraId="5B9D7644" w14:textId="303AB105" w:rsidR="00D95CC2" w:rsidRP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3.3.4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Konfiguration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_Toc108082491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32</w:t>
      </w:r>
      <w:r>
        <w:rPr>
          <w:noProof/>
        </w:rPr>
        <w:fldChar w:fldCharType="end"/>
      </w:r>
    </w:p>
    <w:p w14:paraId="42CEF79A" w14:textId="348338BB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3.4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Timer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33</w:t>
      </w:r>
      <w:r>
        <w:rPr>
          <w:noProof/>
        </w:rPr>
        <w:fldChar w:fldCharType="end"/>
      </w:r>
    </w:p>
    <w:p w14:paraId="18FDB42D" w14:textId="6D5CDA06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3.4.1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Pulsweitenmodulation PWM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33</w:t>
      </w:r>
      <w:r>
        <w:rPr>
          <w:noProof/>
        </w:rPr>
        <w:fldChar w:fldCharType="end"/>
      </w:r>
    </w:p>
    <w:p w14:paraId="57F5E508" w14:textId="0B5F9064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3.4.2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LPTIM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36</w:t>
      </w:r>
      <w:r>
        <w:rPr>
          <w:noProof/>
        </w:rPr>
        <w:fldChar w:fldCharType="end"/>
      </w:r>
    </w:p>
    <w:p w14:paraId="0F605713" w14:textId="7B94F31E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3.5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Softwarestruktur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38</w:t>
      </w:r>
      <w:r>
        <w:rPr>
          <w:noProof/>
        </w:rPr>
        <w:fldChar w:fldCharType="end"/>
      </w:r>
    </w:p>
    <w:p w14:paraId="7DF92E58" w14:textId="53B6FB2D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3.6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Programmablauf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39</w:t>
      </w:r>
      <w:r>
        <w:rPr>
          <w:noProof/>
        </w:rPr>
        <w:fldChar w:fldCharType="end"/>
      </w:r>
    </w:p>
    <w:p w14:paraId="5B73D9E2" w14:textId="73379187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3.6.1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Initialisierung &amp; Lüfteransteuerung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39</w:t>
      </w:r>
      <w:r>
        <w:rPr>
          <w:noProof/>
        </w:rPr>
        <w:fldChar w:fldCharType="end"/>
      </w:r>
    </w:p>
    <w:p w14:paraId="067A8CF2" w14:textId="0C45DC81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3.6.1.1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Funktionen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41</w:t>
      </w:r>
      <w:r>
        <w:rPr>
          <w:noProof/>
        </w:rPr>
        <w:fldChar w:fldCharType="end"/>
      </w:r>
    </w:p>
    <w:p w14:paraId="267DCB39" w14:textId="0F86328D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 w:rsidRPr="00D95CC2">
        <w:rPr>
          <w:noProof/>
        </w:rPr>
        <w:t>3.6.1.1.1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 w:rsidRPr="00D95CC2">
        <w:rPr>
          <w:noProof/>
        </w:rPr>
        <w:t>start_all_timers / stop_all_timers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_Toc108082499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41</w:t>
      </w:r>
      <w:r>
        <w:rPr>
          <w:noProof/>
        </w:rPr>
        <w:fldChar w:fldCharType="end"/>
      </w:r>
    </w:p>
    <w:p w14:paraId="42EA2319" w14:textId="0D2B2AF6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840BB3">
        <w:rPr>
          <w:noProof/>
          <w:lang w:val="en-GB"/>
        </w:rPr>
        <w:t>3.6.1.1.2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840BB3">
        <w:rPr>
          <w:noProof/>
          <w:lang w:val="en-GB"/>
        </w:rPr>
        <w:t>reset_all_pwm / reset_pwm_not_controlgroup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41</w:t>
      </w:r>
      <w:r>
        <w:rPr>
          <w:noProof/>
        </w:rPr>
        <w:fldChar w:fldCharType="end"/>
      </w:r>
    </w:p>
    <w:p w14:paraId="2B51444F" w14:textId="639F6CB0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840BB3">
        <w:rPr>
          <w:noProof/>
          <w:lang w:val="en-GB"/>
        </w:rPr>
        <w:t>3.6.1.1.3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840BB3">
        <w:rPr>
          <w:noProof/>
          <w:lang w:val="en-GB"/>
        </w:rPr>
        <w:t>set_all_pwm / set_pwm_not_controlgroup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42</w:t>
      </w:r>
      <w:r>
        <w:rPr>
          <w:noProof/>
        </w:rPr>
        <w:fldChar w:fldCharType="end"/>
      </w:r>
    </w:p>
    <w:p w14:paraId="67B65673" w14:textId="4E79AEE8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840BB3">
        <w:rPr>
          <w:noProof/>
          <w:lang w:val="en-GB"/>
        </w:rPr>
        <w:t>3.6.1.1.4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840BB3">
        <w:rPr>
          <w:noProof/>
          <w:lang w:val="en-GB"/>
        </w:rPr>
        <w:t>toggle_all_gpios/toggle_gpios_not_controlgroup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42</w:t>
      </w:r>
      <w:r>
        <w:rPr>
          <w:noProof/>
        </w:rPr>
        <w:fldChar w:fldCharType="end"/>
      </w:r>
    </w:p>
    <w:p w14:paraId="591F6C1E" w14:textId="524FF53E" w:rsid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3.6.1.1.5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pi_controller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_Toc108082503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42</w:t>
      </w:r>
      <w:r>
        <w:rPr>
          <w:noProof/>
        </w:rPr>
        <w:fldChar w:fldCharType="end"/>
      </w:r>
    </w:p>
    <w:p w14:paraId="25839BC8" w14:textId="30A76121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3.6.2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KNX-Kommunikation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_Toc108082504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42</w:t>
      </w:r>
      <w:r>
        <w:rPr>
          <w:noProof/>
        </w:rPr>
        <w:fldChar w:fldCharType="end"/>
      </w:r>
    </w:p>
    <w:p w14:paraId="44FC1C2D" w14:textId="37779997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3.6.2.1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Telegramm Aufbau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_Toc108082505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43</w:t>
      </w:r>
      <w:r>
        <w:rPr>
          <w:noProof/>
        </w:rPr>
        <w:fldChar w:fldCharType="end"/>
      </w:r>
    </w:p>
    <w:p w14:paraId="16D1BFFE" w14:textId="372BDD91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UART-Statemachine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45</w:t>
      </w:r>
      <w:r>
        <w:rPr>
          <w:noProof/>
        </w:rPr>
        <w:fldChar w:fldCharType="end"/>
      </w:r>
    </w:p>
    <w:p w14:paraId="07BF3E5B" w14:textId="2DAF8BBC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Funktionen knx_receive_telegram Bibliothek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48</w:t>
      </w:r>
      <w:r>
        <w:rPr>
          <w:noProof/>
        </w:rPr>
        <w:fldChar w:fldCharType="end"/>
      </w:r>
    </w:p>
    <w:p w14:paraId="4EC7DCAF" w14:textId="3C1CCF3A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3.6.2.3.1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add_listening_group_address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48</w:t>
      </w:r>
      <w:r>
        <w:rPr>
          <w:noProof/>
        </w:rPr>
        <w:fldChar w:fldCharType="end"/>
      </w:r>
    </w:p>
    <w:p w14:paraId="646A052E" w14:textId="09F6A797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check_interest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_Toc108082509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48</w:t>
      </w:r>
      <w:r>
        <w:rPr>
          <w:noProof/>
        </w:rPr>
        <w:fldChar w:fldCharType="end"/>
      </w:r>
    </w:p>
    <w:p w14:paraId="5255AD39" w14:textId="3CF8F36B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check_for_controlbyte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48</w:t>
      </w:r>
      <w:r>
        <w:rPr>
          <w:noProof/>
        </w:rPr>
        <w:fldChar w:fldCharType="end"/>
      </w:r>
    </w:p>
    <w:p w14:paraId="3BE332AF" w14:textId="35D39F81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3.6.2.3.4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extract_data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48</w:t>
      </w:r>
      <w:r>
        <w:rPr>
          <w:noProof/>
        </w:rPr>
        <w:fldChar w:fldCharType="end"/>
      </w:r>
    </w:p>
    <w:p w14:paraId="161C2849" w14:textId="5E9EA7E5" w:rsidR="00D95CC2" w:rsidRPr="00D95CC2" w:rsidRDefault="00D95CC2">
      <w:pPr>
        <w:pStyle w:val="Verzeichnis5"/>
        <w:tabs>
          <w:tab w:val="left" w:pos="3184"/>
          <w:tab w:val="right" w:leader="dot" w:pos="8210"/>
        </w:tabs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3.6.2.3.5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get_2byte_float_value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49</w:t>
      </w:r>
      <w:r>
        <w:rPr>
          <w:noProof/>
        </w:rPr>
        <w:fldChar w:fldCharType="end"/>
      </w:r>
    </w:p>
    <w:p w14:paraId="514241A6" w14:textId="03A7BD77" w:rsidR="00D95CC2" w:rsidRP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HAL-Treiber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50</w:t>
      </w:r>
      <w:r>
        <w:rPr>
          <w:noProof/>
        </w:rPr>
        <w:fldChar w:fldCharType="end"/>
      </w:r>
    </w:p>
    <w:p w14:paraId="75DD61EE" w14:textId="369493F4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3.6.3.1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HAL_UART_Receive_IT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50</w:t>
      </w:r>
      <w:r>
        <w:rPr>
          <w:noProof/>
        </w:rPr>
        <w:fldChar w:fldCharType="end"/>
      </w:r>
    </w:p>
    <w:p w14:paraId="4902E57D" w14:textId="05E3FC90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3.6.3.2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HAL_UARTRxCpltCallback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50</w:t>
      </w:r>
      <w:r>
        <w:rPr>
          <w:noProof/>
        </w:rPr>
        <w:fldChar w:fldCharType="end"/>
      </w:r>
    </w:p>
    <w:p w14:paraId="0F2ADA55" w14:textId="035AF0DE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3.6.3.3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HAL_UART_Transmit_IT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50</w:t>
      </w:r>
      <w:r>
        <w:rPr>
          <w:noProof/>
        </w:rPr>
        <w:fldChar w:fldCharType="end"/>
      </w:r>
    </w:p>
    <w:p w14:paraId="7A06B442" w14:textId="2359233B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3.6.3.4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HAL_TIM_PWM_Start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51</w:t>
      </w:r>
      <w:r>
        <w:rPr>
          <w:noProof/>
        </w:rPr>
        <w:fldChar w:fldCharType="end"/>
      </w:r>
    </w:p>
    <w:p w14:paraId="6E3E4FD2" w14:textId="52DF0778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3.6.3.5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HAL_TIM_PWM_Stop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51</w:t>
      </w:r>
      <w:r>
        <w:rPr>
          <w:noProof/>
        </w:rPr>
        <w:fldChar w:fldCharType="end"/>
      </w:r>
    </w:p>
    <w:p w14:paraId="67891144" w14:textId="7C27C921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3.6.3.6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HAL_TIM_SET_COMPARE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_Toc108082519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51</w:t>
      </w:r>
      <w:r>
        <w:rPr>
          <w:noProof/>
        </w:rPr>
        <w:fldChar w:fldCharType="end"/>
      </w:r>
    </w:p>
    <w:p w14:paraId="10683FCA" w14:textId="6BF326E0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3.6.3.7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HAL_LPTIM_Counter_Start_IT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_Toc108082520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52</w:t>
      </w:r>
      <w:r>
        <w:rPr>
          <w:noProof/>
        </w:rPr>
        <w:fldChar w:fldCharType="end"/>
      </w:r>
    </w:p>
    <w:p w14:paraId="0A63D2F2" w14:textId="7E631DCB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3.6.3.8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HAL_LPTIM_Counter_Stop_IT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_Toc108082521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52</w:t>
      </w:r>
      <w:r>
        <w:rPr>
          <w:noProof/>
        </w:rPr>
        <w:fldChar w:fldCharType="end"/>
      </w:r>
    </w:p>
    <w:p w14:paraId="32A047FC" w14:textId="78C5EC91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3.6.3.9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HAL_LPTIM_AutoReloadMatchCallback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_Toc108082522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52</w:t>
      </w:r>
      <w:r>
        <w:rPr>
          <w:noProof/>
        </w:rPr>
        <w:fldChar w:fldCharType="end"/>
      </w:r>
    </w:p>
    <w:p w14:paraId="49F65F9E" w14:textId="25CAFEE6" w:rsidR="00D95CC2" w:rsidRP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val="en-GB" w:eastAsia="de-DE"/>
        </w:rPr>
      </w:pPr>
      <w:r w:rsidRPr="00D95CC2">
        <w:rPr>
          <w:noProof/>
          <w:lang w:val="en-GB"/>
        </w:rPr>
        <w:t>3.6.3.10</w:t>
      </w:r>
      <w:r w:rsidRPr="00D95CC2">
        <w:rPr>
          <w:rFonts w:asciiTheme="minorHAnsi" w:eastAsiaTheme="minorEastAsia" w:hAnsiTheme="minorHAnsi"/>
          <w:noProof/>
          <w:sz w:val="22"/>
          <w:lang w:val="en-GB" w:eastAsia="de-DE"/>
        </w:rPr>
        <w:tab/>
      </w:r>
      <w:r w:rsidRPr="00D95CC2">
        <w:rPr>
          <w:noProof/>
          <w:lang w:val="en-GB"/>
        </w:rPr>
        <w:t>HAL_GPIO_TogglePin</w:t>
      </w:r>
      <w:r w:rsidRPr="00D95CC2">
        <w:rPr>
          <w:noProof/>
          <w:lang w:val="en-GB"/>
        </w:rPr>
        <w:tab/>
      </w:r>
      <w:r>
        <w:rPr>
          <w:noProof/>
        </w:rPr>
        <w:fldChar w:fldCharType="begin"/>
      </w:r>
      <w:r w:rsidRPr="00D95CC2">
        <w:rPr>
          <w:noProof/>
          <w:lang w:val="en-GB"/>
        </w:rPr>
        <w:instrText xml:space="preserve"> PAGEREF _Toc108082523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  <w:lang w:val="en-GB"/>
        </w:rPr>
        <w:t>52</w:t>
      </w:r>
      <w:r>
        <w:rPr>
          <w:noProof/>
        </w:rPr>
        <w:fldChar w:fldCharType="end"/>
      </w:r>
    </w:p>
    <w:p w14:paraId="0BBF1EC5" w14:textId="085D275D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3.7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Logging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53</w:t>
      </w:r>
      <w:r>
        <w:rPr>
          <w:noProof/>
        </w:rPr>
        <w:fldChar w:fldCharType="end"/>
      </w:r>
    </w:p>
    <w:p w14:paraId="3E0C3466" w14:textId="5ACA50A5" w:rsidR="00D95CC2" w:rsidRDefault="00D95CC2">
      <w:pPr>
        <w:pStyle w:val="Verzeichnis2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3.8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Regler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55</w:t>
      </w:r>
      <w:r>
        <w:rPr>
          <w:noProof/>
        </w:rPr>
        <w:fldChar w:fldCharType="end"/>
      </w:r>
    </w:p>
    <w:p w14:paraId="7542F5CF" w14:textId="631E6F38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3.8.1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Allgemein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55</w:t>
      </w:r>
      <w:r>
        <w:rPr>
          <w:noProof/>
        </w:rPr>
        <w:fldChar w:fldCharType="end"/>
      </w:r>
    </w:p>
    <w:p w14:paraId="24DCEE5A" w14:textId="3A4C8AE5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lastRenderedPageBreak/>
        <w:t>3.8.2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Sinnvolle Reglertypen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56</w:t>
      </w:r>
      <w:r>
        <w:rPr>
          <w:noProof/>
        </w:rPr>
        <w:fldChar w:fldCharType="end"/>
      </w:r>
    </w:p>
    <w:p w14:paraId="4AB0B8C1" w14:textId="384B0C10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3.8.2.1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Zweipunkt-Regler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56</w:t>
      </w:r>
      <w:r>
        <w:rPr>
          <w:noProof/>
        </w:rPr>
        <w:fldChar w:fldCharType="end"/>
      </w:r>
    </w:p>
    <w:p w14:paraId="78AC9795" w14:textId="41EEE60C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3.8.2.2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P-Regler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_Toc108082529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56</w:t>
      </w:r>
      <w:r>
        <w:rPr>
          <w:noProof/>
        </w:rPr>
        <w:fldChar w:fldCharType="end"/>
      </w:r>
    </w:p>
    <w:p w14:paraId="1040164F" w14:textId="59ECDFE3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3.8.2.3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PI-Regler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57</w:t>
      </w:r>
      <w:r>
        <w:rPr>
          <w:noProof/>
        </w:rPr>
        <w:fldChar w:fldCharType="end"/>
      </w:r>
    </w:p>
    <w:p w14:paraId="05A48CD3" w14:textId="50CD4FAC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rFonts w:ascii="Cambria Math" w:hAnsi="Cambria Math"/>
          <w:noProof/>
        </w:rPr>
        <w:t>3.8.2.4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PID-Regler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58</w:t>
      </w:r>
      <w:r>
        <w:rPr>
          <w:noProof/>
        </w:rPr>
        <w:fldChar w:fldCharType="end"/>
      </w:r>
    </w:p>
    <w:p w14:paraId="14BB3001" w14:textId="2D443C56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3.8.3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Realisierung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59</w:t>
      </w:r>
      <w:r>
        <w:rPr>
          <w:noProof/>
        </w:rPr>
        <w:fldChar w:fldCharType="end"/>
      </w:r>
    </w:p>
    <w:p w14:paraId="6C2D566D" w14:textId="749039B6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3.8.3.1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Auswahl des Reglers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_Toc108082533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59</w:t>
      </w:r>
      <w:r>
        <w:rPr>
          <w:noProof/>
        </w:rPr>
        <w:fldChar w:fldCharType="end"/>
      </w:r>
    </w:p>
    <w:p w14:paraId="2259790D" w14:textId="78849523" w:rsidR="00D95CC2" w:rsidRDefault="00D95CC2">
      <w:pPr>
        <w:pStyle w:val="Verzeichnis4"/>
        <w:rPr>
          <w:rFonts w:asciiTheme="minorHAnsi" w:eastAsiaTheme="minorEastAsia" w:hAnsiTheme="minorHAnsi"/>
          <w:noProof/>
          <w:sz w:val="22"/>
          <w:lang w:eastAsia="de-DE"/>
        </w:rPr>
      </w:pPr>
      <w:r w:rsidRPr="00840BB3">
        <w:rPr>
          <w:noProof/>
        </w:rPr>
        <w:t>3.8.3.2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Softwaretechnische Umsetzung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_Toc108082534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60</w:t>
      </w:r>
      <w:r>
        <w:rPr>
          <w:noProof/>
        </w:rPr>
        <w:fldChar w:fldCharType="end"/>
      </w:r>
    </w:p>
    <w:p w14:paraId="5D85BF76" w14:textId="52FEED77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4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Fazit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_Toc108082535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63</w:t>
      </w:r>
      <w:r>
        <w:rPr>
          <w:noProof/>
        </w:rPr>
        <w:fldChar w:fldCharType="end"/>
      </w:r>
    </w:p>
    <w:p w14:paraId="6F0F069A" w14:textId="364A40F6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4.1.1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Aktueller Stand der Arbeit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_Toc108082536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63</w:t>
      </w:r>
      <w:r>
        <w:rPr>
          <w:noProof/>
        </w:rPr>
        <w:fldChar w:fldCharType="end"/>
      </w:r>
    </w:p>
    <w:p w14:paraId="2E7D4200" w14:textId="0CCC7599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4.1.2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To-Do Liste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_Toc108082537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63</w:t>
      </w:r>
      <w:r>
        <w:rPr>
          <w:noProof/>
        </w:rPr>
        <w:fldChar w:fldCharType="end"/>
      </w:r>
    </w:p>
    <w:p w14:paraId="1659BDD0" w14:textId="08C72288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4.1.3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Empfehlungen für Hardware 2.0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_Toc108082538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63</w:t>
      </w:r>
      <w:r>
        <w:rPr>
          <w:noProof/>
        </w:rPr>
        <w:fldChar w:fldCharType="end"/>
      </w:r>
    </w:p>
    <w:p w14:paraId="0BD396CD" w14:textId="2819E932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4.1.4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Schwierigkeiten &amp; Probleme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_Toc108082539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64</w:t>
      </w:r>
      <w:r>
        <w:rPr>
          <w:noProof/>
        </w:rPr>
        <w:fldChar w:fldCharType="end"/>
      </w:r>
    </w:p>
    <w:p w14:paraId="4F4CFFD4" w14:textId="668B32D3" w:rsidR="00D95CC2" w:rsidRDefault="00D95CC2">
      <w:pPr>
        <w:pStyle w:val="Verzeichnis3"/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noProof/>
        </w:rPr>
        <w:t>4.1.5</w:t>
      </w:r>
      <w:r>
        <w:rPr>
          <w:rFonts w:asciiTheme="minorHAnsi" w:eastAsiaTheme="minorEastAsia" w:hAnsiTheme="minorHAnsi"/>
          <w:noProof/>
          <w:sz w:val="22"/>
          <w:lang w:eastAsia="de-DE"/>
        </w:rPr>
        <w:tab/>
      </w:r>
      <w:r>
        <w:rPr>
          <w:noProof/>
        </w:rPr>
        <w:t>Ausblick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_Toc108082540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64</w:t>
      </w:r>
      <w:r>
        <w:rPr>
          <w:noProof/>
        </w:rPr>
        <w:fldChar w:fldCharType="end"/>
      </w:r>
    </w:p>
    <w:p w14:paraId="57FF3B2F" w14:textId="2B48568E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5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Literaturangaben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_Toc108082541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65</w:t>
      </w:r>
      <w:r>
        <w:rPr>
          <w:noProof/>
        </w:rPr>
        <w:fldChar w:fldCharType="end"/>
      </w:r>
    </w:p>
    <w:p w14:paraId="758E6BBD" w14:textId="148D4BF4" w:rsidR="00D95CC2" w:rsidRDefault="00D95CC2">
      <w:pPr>
        <w:pStyle w:val="Verzeichnis1"/>
        <w:rPr>
          <w:rFonts w:asciiTheme="minorHAnsi" w:eastAsiaTheme="minorEastAsia" w:hAnsiTheme="minorHAnsi"/>
          <w:b w:val="0"/>
          <w:noProof/>
          <w:sz w:val="22"/>
          <w:lang w:eastAsia="de-DE"/>
        </w:rPr>
      </w:pPr>
      <w:r>
        <w:rPr>
          <w:noProof/>
        </w:rPr>
        <w:t>6</w:t>
      </w:r>
      <w:r>
        <w:rPr>
          <w:rFonts w:asciiTheme="minorHAnsi" w:eastAsiaTheme="minorEastAsia" w:hAnsiTheme="minorHAnsi"/>
          <w:b w:val="0"/>
          <w:noProof/>
          <w:sz w:val="22"/>
          <w:lang w:eastAsia="de-DE"/>
        </w:rPr>
        <w:tab/>
      </w:r>
      <w:r>
        <w:rPr>
          <w:noProof/>
        </w:rPr>
        <w:t>Anhang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_Toc108082542 \h </w:instrText>
      </w:r>
      <w:r>
        <w:rPr>
          <w:noProof/>
        </w:rPr>
      </w:r>
      <w:r>
        <w:rPr>
          <w:noProof/>
        </w:rPr>
        <w:fldChar w:fldCharType="separate"/>
      </w:r>
      <w:r w:rsidR="00BA4ADB">
        <w:rPr>
          <w:noProof/>
        </w:rPr>
        <w:t>70</w:t>
      </w:r>
      <w:r>
        <w:rPr>
          <w:noProof/>
        </w:rPr>
        <w:fldChar w:fldCharType="end"/>
      </w:r>
    </w:p>
    <w:p w14:paraId="02D57117" w14:textId="73C8208D" w:rsidR="00D260E7" w:rsidRDefault="000368BF" w:rsidP="00691CE7">
      <w:r>
        <w:rPr>
          <w:b/>
        </w:rPr>
        <w:fldChar w:fldCharType="end"/>
      </w:r>
    </w:p>
    <w:p w14:paraId="53F8320D" w14:textId="60EDC61F" w:rsidR="00F27275" w:rsidRDefault="00D260E7" w:rsidP="00F27275">
      <w:pPr>
        <w:pStyle w:val="DummiesberschriftohneNummerierung"/>
      </w:pPr>
      <w:r w:rsidRPr="00E612D6">
        <w:br w:type="page"/>
      </w:r>
      <w:bookmarkStart w:id="5" w:name="_Toc108082452"/>
      <w:r w:rsidR="00F27275">
        <w:lastRenderedPageBreak/>
        <w:t>Abbildungsverzeichnis</w:t>
      </w:r>
      <w:bookmarkEnd w:id="5"/>
    </w:p>
    <w:p w14:paraId="508184E3" w14:textId="1ED2BC4B" w:rsidR="00C74F04" w:rsidRDefault="00263D75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r w:rsidRPr="00B303A8">
        <w:fldChar w:fldCharType="begin"/>
      </w:r>
      <w:r w:rsidR="008D2AB7" w:rsidRPr="00B303A8">
        <w:instrText xml:space="preserve"> TOC \h \z \c "Abbildung" </w:instrText>
      </w:r>
      <w:r w:rsidRPr="00B303A8">
        <w:fldChar w:fldCharType="separate"/>
      </w:r>
      <w:hyperlink r:id="rId11" w:anchor="_Toc108058526" w:history="1">
        <w:r w:rsidR="00C74F04" w:rsidRPr="000740E0">
          <w:rPr>
            <w:rStyle w:val="Hyperlink"/>
            <w:b/>
            <w:bCs/>
          </w:rPr>
          <w:t>Abbildung 1</w:t>
        </w:r>
        <w:r w:rsidR="00C74F04" w:rsidRPr="000740E0">
          <w:rPr>
            <w:rStyle w:val="Hyperlink"/>
          </w:rPr>
          <w:t>: Aufbau des Gesamtsystems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_Toc108058526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</w:t>
        </w:r>
        <w:r w:rsidR="00C74F04">
          <w:rPr>
            <w:webHidden/>
          </w:rPr>
          <w:fldChar w:fldCharType="end"/>
        </w:r>
      </w:hyperlink>
    </w:p>
    <w:p w14:paraId="13D3CE1C" w14:textId="11C6FCD1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2" w:anchor="_Toc108058527" w:history="1">
        <w:r w:rsidR="00C74F04" w:rsidRPr="000740E0">
          <w:rPr>
            <w:rStyle w:val="Hyperlink"/>
            <w:b/>
            <w:bCs/>
          </w:rPr>
          <w:t>Abbildung 2</w:t>
        </w:r>
        <w:r w:rsidR="00C74F04" w:rsidRPr="000740E0">
          <w:rPr>
            <w:rStyle w:val="Hyperlink"/>
          </w:rPr>
          <w:t>: Schalldämmlüfter inVENTer iV14-Zero [56]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_Toc108058527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8</w:t>
        </w:r>
        <w:r w:rsidR="00C74F04">
          <w:rPr>
            <w:webHidden/>
          </w:rPr>
          <w:fldChar w:fldCharType="end"/>
        </w:r>
      </w:hyperlink>
    </w:p>
    <w:p w14:paraId="3F96D340" w14:textId="62B89E41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3" w:anchor="_Toc108058528" w:history="1">
        <w:r w:rsidR="00C74F04" w:rsidRPr="000740E0">
          <w:rPr>
            <w:rStyle w:val="Hyperlink"/>
            <w:b/>
            <w:bCs/>
          </w:rPr>
          <w:t>Abbildung 3</w:t>
        </w:r>
        <w:r w:rsidR="00C74F04" w:rsidRPr="000740E0">
          <w:rPr>
            <w:rStyle w:val="Hyperlink"/>
          </w:rPr>
          <w:t>: Aufbau und Funktionsweise eines PMDC [4]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_Toc108058528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9</w:t>
        </w:r>
        <w:r w:rsidR="00C74F04">
          <w:rPr>
            <w:webHidden/>
          </w:rPr>
          <w:fldChar w:fldCharType="end"/>
        </w:r>
      </w:hyperlink>
    </w:p>
    <w:p w14:paraId="1833183E" w14:textId="00BB6145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4" w:anchor="_Toc108058529" w:history="1">
        <w:r w:rsidR="00C74F04" w:rsidRPr="000740E0">
          <w:rPr>
            <w:rStyle w:val="Hyperlink"/>
            <w:b/>
            <w:bCs/>
          </w:rPr>
          <w:t>Abbildung 4</w:t>
        </w:r>
        <w:r w:rsidR="00C74F04" w:rsidRPr="000740E0">
          <w:rPr>
            <w:rStyle w:val="Hyperlink"/>
          </w:rPr>
          <w:t>: PWM-Signal [11]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_Toc108058529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10</w:t>
        </w:r>
        <w:r w:rsidR="00C74F04">
          <w:rPr>
            <w:webHidden/>
          </w:rPr>
          <w:fldChar w:fldCharType="end"/>
        </w:r>
      </w:hyperlink>
    </w:p>
    <w:p w14:paraId="7B35BBC4" w14:textId="27568A0F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5" w:anchor="_Toc108058530" w:history="1">
        <w:r w:rsidR="00C74F04" w:rsidRPr="000740E0">
          <w:rPr>
            <w:rStyle w:val="Hyperlink"/>
            <w:b/>
            <w:bCs/>
          </w:rPr>
          <w:t>Abbildung 5:</w:t>
        </w:r>
        <w:r w:rsidR="00C74F04" w:rsidRPr="000740E0">
          <w:rPr>
            <w:rStyle w:val="Hyperlink"/>
          </w:rPr>
          <w:t xml:space="preserve"> Aufbau und Funktionsweise PMOS [12]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_Toc108058530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12</w:t>
        </w:r>
        <w:r w:rsidR="00C74F04">
          <w:rPr>
            <w:webHidden/>
          </w:rPr>
          <w:fldChar w:fldCharType="end"/>
        </w:r>
      </w:hyperlink>
    </w:p>
    <w:p w14:paraId="577145B6" w14:textId="668DB09D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6" w:anchor="_Toc108058531" w:history="1">
        <w:r w:rsidR="00C74F04" w:rsidRPr="000740E0">
          <w:rPr>
            <w:rStyle w:val="Hyperlink"/>
            <w:b/>
            <w:bCs/>
          </w:rPr>
          <w:t>Abbildung 6</w:t>
        </w:r>
        <w:r w:rsidR="00C74F04" w:rsidRPr="000740E0">
          <w:rPr>
            <w:rStyle w:val="Hyperlink"/>
          </w:rPr>
          <w:t>: Treiberschaltung (Motor hier nur mit einem Ground Anschluss)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_Toc108058531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13</w:t>
        </w:r>
        <w:r w:rsidR="00C74F04">
          <w:rPr>
            <w:webHidden/>
          </w:rPr>
          <w:fldChar w:fldCharType="end"/>
        </w:r>
      </w:hyperlink>
    </w:p>
    <w:p w14:paraId="2F8C4C88" w14:textId="51412B9A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7" w:anchor="_Toc108058532" w:history="1">
        <w:r w:rsidR="00C74F04" w:rsidRPr="000740E0">
          <w:rPr>
            <w:rStyle w:val="Hyperlink"/>
            <w:b/>
            <w:bCs/>
          </w:rPr>
          <w:t>Abbildung 7</w:t>
        </w:r>
        <w:r w:rsidR="00C74F04" w:rsidRPr="000740E0">
          <w:rPr>
            <w:rStyle w:val="Hyperlink"/>
          </w:rPr>
          <w:t>: H-Brücke [17]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_Toc108058532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15</w:t>
        </w:r>
        <w:r w:rsidR="00C74F04">
          <w:rPr>
            <w:webHidden/>
          </w:rPr>
          <w:fldChar w:fldCharType="end"/>
        </w:r>
      </w:hyperlink>
    </w:p>
    <w:p w14:paraId="3460C916" w14:textId="4B9A5DD2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8" w:anchor="_Toc108058533" w:history="1">
        <w:r w:rsidR="00C74F04" w:rsidRPr="000740E0">
          <w:rPr>
            <w:rStyle w:val="Hyperlink"/>
            <w:b/>
            <w:bCs/>
          </w:rPr>
          <w:t>Abbildung 8</w:t>
        </w:r>
        <w:r w:rsidR="00C74F04" w:rsidRPr="000740E0">
          <w:rPr>
            <w:rStyle w:val="Hyperlink"/>
          </w:rPr>
          <w:t>: Selektorschaltung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_Toc108058533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16</w:t>
        </w:r>
        <w:r w:rsidR="00C74F04">
          <w:rPr>
            <w:webHidden/>
          </w:rPr>
          <w:fldChar w:fldCharType="end"/>
        </w:r>
      </w:hyperlink>
    </w:p>
    <w:p w14:paraId="000F1601" w14:textId="421A0AD8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19" w:anchor="_Toc108058534" w:history="1">
        <w:r w:rsidR="00C74F04" w:rsidRPr="000740E0">
          <w:rPr>
            <w:rStyle w:val="Hyperlink"/>
            <w:b/>
            <w:bCs/>
          </w:rPr>
          <w:t>Abbildung 9</w:t>
        </w:r>
        <w:r w:rsidR="00C74F04" w:rsidRPr="000740E0">
          <w:rPr>
            <w:rStyle w:val="Hyperlink"/>
          </w:rPr>
          <w:t>: zusammengesetzte Schaltung (EAGLE Schematic)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_Toc108058534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17</w:t>
        </w:r>
        <w:r w:rsidR="00C74F04">
          <w:rPr>
            <w:webHidden/>
          </w:rPr>
          <w:fldChar w:fldCharType="end"/>
        </w:r>
      </w:hyperlink>
    </w:p>
    <w:p w14:paraId="5DCBE300" w14:textId="471CD533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0" w:anchor="_Toc108058535" w:history="1">
        <w:r w:rsidR="00C74F04" w:rsidRPr="000740E0">
          <w:rPr>
            <w:rStyle w:val="Hyperlink"/>
            <w:b/>
            <w:bCs/>
          </w:rPr>
          <w:t>Abbildung 10</w:t>
        </w:r>
        <w:r w:rsidR="00C74F04" w:rsidRPr="000740E0">
          <w:rPr>
            <w:rStyle w:val="Hyperlink"/>
          </w:rPr>
          <w:t>: Bus Coupling Unit ohne Gehäuse [21]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_Toc108058535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19</w:t>
        </w:r>
        <w:r w:rsidR="00C74F04">
          <w:rPr>
            <w:webHidden/>
          </w:rPr>
          <w:fldChar w:fldCharType="end"/>
        </w:r>
      </w:hyperlink>
    </w:p>
    <w:p w14:paraId="71D07182" w14:textId="04647F00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1" w:anchor="_Toc108058536" w:history="1">
        <w:r w:rsidR="00C74F04" w:rsidRPr="000740E0">
          <w:rPr>
            <w:rStyle w:val="Hyperlink"/>
            <w:b/>
            <w:bCs/>
          </w:rPr>
          <w:t>Abbildung 11</w:t>
        </w:r>
        <w:r w:rsidR="00C74F04" w:rsidRPr="000740E0">
          <w:rPr>
            <w:rStyle w:val="Hyperlink"/>
          </w:rPr>
          <w:t>: 4-lagiger PCB-Stackup [23]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_Toc108058536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20</w:t>
        </w:r>
        <w:r w:rsidR="00C74F04">
          <w:rPr>
            <w:webHidden/>
          </w:rPr>
          <w:fldChar w:fldCharType="end"/>
        </w:r>
      </w:hyperlink>
    </w:p>
    <w:p w14:paraId="649F6F07" w14:textId="358328CE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2" w:anchor="_Toc108058537" w:history="1">
        <w:r w:rsidR="00C74F04" w:rsidRPr="000740E0">
          <w:rPr>
            <w:rStyle w:val="Hyperlink"/>
            <w:b/>
            <w:bCs/>
          </w:rPr>
          <w:t>Abbildung 12</w:t>
        </w:r>
        <w:r w:rsidR="00C74F04" w:rsidRPr="000740E0">
          <w:rPr>
            <w:rStyle w:val="Hyperlink"/>
          </w:rPr>
          <w:t>: Designrichtlinie IPC-2152 [24]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_Toc108058537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21</w:t>
        </w:r>
        <w:r w:rsidR="00C74F04">
          <w:rPr>
            <w:webHidden/>
          </w:rPr>
          <w:fldChar w:fldCharType="end"/>
        </w:r>
      </w:hyperlink>
    </w:p>
    <w:p w14:paraId="53734179" w14:textId="279601A0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3" w:anchor="_Toc108058538" w:history="1">
        <w:r w:rsidR="00C74F04" w:rsidRPr="000740E0">
          <w:rPr>
            <w:rStyle w:val="Hyperlink"/>
            <w:b/>
            <w:bCs/>
          </w:rPr>
          <w:t>Abbildung 13</w:t>
        </w:r>
        <w:r w:rsidR="00C74F04" w:rsidRPr="000740E0">
          <w:rPr>
            <w:rStyle w:val="Hyperlink"/>
          </w:rPr>
          <w:t>: 3D-Rendering der entwickelten Hardware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_Toc108058538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22</w:t>
        </w:r>
        <w:r w:rsidR="00C74F04">
          <w:rPr>
            <w:webHidden/>
          </w:rPr>
          <w:fldChar w:fldCharType="end"/>
        </w:r>
      </w:hyperlink>
    </w:p>
    <w:p w14:paraId="07A3A84F" w14:textId="7EEA221C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4" w:anchor="_Toc108058539" w:history="1">
        <w:r w:rsidR="00C74F04" w:rsidRPr="000740E0">
          <w:rPr>
            <w:rStyle w:val="Hyperlink"/>
            <w:b/>
            <w:bCs/>
          </w:rPr>
          <w:t>Abbildung 14</w:t>
        </w:r>
        <w:r w:rsidR="00C74F04" w:rsidRPr="000740E0">
          <w:rPr>
            <w:rStyle w:val="Hyperlink"/>
          </w:rPr>
          <w:t>: ST-Link/V2 Programmer [26]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_Toc108058539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24</w:t>
        </w:r>
        <w:r w:rsidR="00C74F04">
          <w:rPr>
            <w:webHidden/>
          </w:rPr>
          <w:fldChar w:fldCharType="end"/>
        </w:r>
      </w:hyperlink>
    </w:p>
    <w:p w14:paraId="2C7CA103" w14:textId="5BC39B7C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5" w:anchor="_Toc108058540" w:history="1">
        <w:r w:rsidR="00C74F04" w:rsidRPr="000740E0">
          <w:rPr>
            <w:rStyle w:val="Hyperlink"/>
            <w:b/>
            <w:bCs/>
          </w:rPr>
          <w:t>Abbildung 15</w:t>
        </w:r>
        <w:r w:rsidR="00C74F04" w:rsidRPr="000740E0">
          <w:rPr>
            <w:rStyle w:val="Hyperlink"/>
          </w:rPr>
          <w:t>: Systemarchitektur [27, S.49]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_Toc108058540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26</w:t>
        </w:r>
        <w:r w:rsidR="00C74F04">
          <w:rPr>
            <w:webHidden/>
          </w:rPr>
          <w:fldChar w:fldCharType="end"/>
        </w:r>
      </w:hyperlink>
    </w:p>
    <w:p w14:paraId="4439C06A" w14:textId="3C10F234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6" w:anchor="_Toc108058541" w:history="1">
        <w:r w:rsidR="00C74F04" w:rsidRPr="000740E0">
          <w:rPr>
            <w:rStyle w:val="Hyperlink"/>
            <w:b/>
            <w:bCs/>
          </w:rPr>
          <w:t>Abbildung 16</w:t>
        </w:r>
        <w:r w:rsidR="00C74F04" w:rsidRPr="000740E0">
          <w:rPr>
            <w:rStyle w:val="Hyperlink"/>
          </w:rPr>
          <w:t>: Clock-Tree aus STM32CubeMX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_Toc108058541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27</w:t>
        </w:r>
        <w:r w:rsidR="00C74F04">
          <w:rPr>
            <w:webHidden/>
          </w:rPr>
          <w:fldChar w:fldCharType="end"/>
        </w:r>
      </w:hyperlink>
    </w:p>
    <w:p w14:paraId="7697718E" w14:textId="3D685D0D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7" w:anchor="_Toc108058542" w:history="1">
        <w:r w:rsidR="00C74F04" w:rsidRPr="000740E0">
          <w:rPr>
            <w:rStyle w:val="Hyperlink"/>
            <w:b/>
            <w:bCs/>
          </w:rPr>
          <w:t>Abbildung 17</w:t>
        </w:r>
        <w:r w:rsidR="00C74F04" w:rsidRPr="000740E0">
          <w:rPr>
            <w:rStyle w:val="Hyperlink"/>
          </w:rPr>
          <w:t>: praktischer Aufbau UART [32]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_Toc108058542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30</w:t>
        </w:r>
        <w:r w:rsidR="00C74F04">
          <w:rPr>
            <w:webHidden/>
          </w:rPr>
          <w:fldChar w:fldCharType="end"/>
        </w:r>
      </w:hyperlink>
    </w:p>
    <w:p w14:paraId="2AEC46A1" w14:textId="49C8F6F3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8" w:anchor="_Toc108058543" w:history="1">
        <w:r w:rsidR="00C74F04" w:rsidRPr="000740E0">
          <w:rPr>
            <w:rStyle w:val="Hyperlink"/>
            <w:b/>
            <w:bCs/>
          </w:rPr>
          <w:t>Abbildung 18</w:t>
        </w:r>
        <w:r w:rsidR="00C74F04" w:rsidRPr="000740E0">
          <w:rPr>
            <w:rStyle w:val="Hyperlink"/>
          </w:rPr>
          <w:t>: Aufbau UART-Protokoll [33]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_Toc108058543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30</w:t>
        </w:r>
        <w:r w:rsidR="00C74F04">
          <w:rPr>
            <w:webHidden/>
          </w:rPr>
          <w:fldChar w:fldCharType="end"/>
        </w:r>
      </w:hyperlink>
    </w:p>
    <w:p w14:paraId="455E53A6" w14:textId="208D808F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29" w:anchor="_Toc108058544" w:history="1">
        <w:r w:rsidR="00C74F04" w:rsidRPr="000740E0">
          <w:rPr>
            <w:rStyle w:val="Hyperlink"/>
            <w:b/>
            <w:bCs/>
          </w:rPr>
          <w:t>Abbildung 19</w:t>
        </w:r>
        <w:r w:rsidR="00C74F04" w:rsidRPr="000740E0">
          <w:rPr>
            <w:rStyle w:val="Hyperlink"/>
          </w:rPr>
          <w:t>: Generation eines center aligned PWM-Signals [27, S.398]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_Toc108058544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34</w:t>
        </w:r>
        <w:r w:rsidR="00C74F04">
          <w:rPr>
            <w:webHidden/>
          </w:rPr>
          <w:fldChar w:fldCharType="end"/>
        </w:r>
      </w:hyperlink>
    </w:p>
    <w:p w14:paraId="4EBBD3E1" w14:textId="0F7293B8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0" w:anchor="_Toc108058545" w:history="1">
        <w:r w:rsidR="00C74F04" w:rsidRPr="000740E0">
          <w:rPr>
            <w:rStyle w:val="Hyperlink"/>
            <w:b/>
            <w:bCs/>
          </w:rPr>
          <w:t>Abbildung 20</w:t>
        </w:r>
        <w:r w:rsidR="00C74F04" w:rsidRPr="000740E0">
          <w:rPr>
            <w:rStyle w:val="Hyperlink"/>
          </w:rPr>
          <w:t>: Timer-Konfiguration und Pinbelegung in STM32CubeMX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_Toc108058545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36</w:t>
        </w:r>
        <w:r w:rsidR="00C74F04">
          <w:rPr>
            <w:webHidden/>
          </w:rPr>
          <w:fldChar w:fldCharType="end"/>
        </w:r>
      </w:hyperlink>
    </w:p>
    <w:p w14:paraId="16BC5102" w14:textId="58FF646C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1" w:anchor="_Toc108058546" w:history="1">
        <w:r w:rsidR="00C74F04" w:rsidRPr="000740E0">
          <w:rPr>
            <w:rStyle w:val="Hyperlink"/>
            <w:b/>
            <w:bCs/>
          </w:rPr>
          <w:t>Abbildung 21</w:t>
        </w:r>
        <w:r w:rsidR="00C74F04" w:rsidRPr="000740E0">
          <w:rPr>
            <w:rStyle w:val="Hyperlink"/>
          </w:rPr>
          <w:t>: Low-Power-Timer Interrupt [43](modifiziert)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_Toc108058546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37</w:t>
        </w:r>
        <w:r w:rsidR="00C74F04">
          <w:rPr>
            <w:webHidden/>
          </w:rPr>
          <w:fldChar w:fldCharType="end"/>
        </w:r>
      </w:hyperlink>
    </w:p>
    <w:p w14:paraId="517C6D47" w14:textId="51228758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2" w:anchor="_Toc108058547" w:history="1">
        <w:r w:rsidR="00C74F04" w:rsidRPr="000740E0">
          <w:rPr>
            <w:rStyle w:val="Hyperlink"/>
            <w:b/>
            <w:bCs/>
          </w:rPr>
          <w:t>Abbildung 22</w:t>
        </w:r>
        <w:r w:rsidR="00C74F04" w:rsidRPr="000740E0">
          <w:rPr>
            <w:rStyle w:val="Hyperlink"/>
          </w:rPr>
          <w:t>: Software-Stack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_Toc108058547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38</w:t>
        </w:r>
        <w:r w:rsidR="00C74F04">
          <w:rPr>
            <w:webHidden/>
          </w:rPr>
          <w:fldChar w:fldCharType="end"/>
        </w:r>
      </w:hyperlink>
    </w:p>
    <w:p w14:paraId="2D79156F" w14:textId="3D2E0A51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3" w:anchor="_Toc108058548" w:history="1">
        <w:r w:rsidR="00C74F04" w:rsidRPr="000740E0">
          <w:rPr>
            <w:rStyle w:val="Hyperlink"/>
            <w:b/>
            <w:bCs/>
          </w:rPr>
          <w:t>Abbildung 23</w:t>
        </w:r>
        <w:r w:rsidR="00C74F04" w:rsidRPr="000740E0">
          <w:rPr>
            <w:rStyle w:val="Hyperlink"/>
          </w:rPr>
          <w:t>: Ablauf der Process-Statemachine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_Toc108058548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39</w:t>
        </w:r>
        <w:r w:rsidR="00C74F04">
          <w:rPr>
            <w:webHidden/>
          </w:rPr>
          <w:fldChar w:fldCharType="end"/>
        </w:r>
      </w:hyperlink>
    </w:p>
    <w:p w14:paraId="19381898" w14:textId="269F7599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4" w:anchor="_Toc108058549" w:history="1">
        <w:r w:rsidR="00C74F04" w:rsidRPr="000740E0">
          <w:rPr>
            <w:rStyle w:val="Hyperlink"/>
            <w:b/>
            <w:bCs/>
          </w:rPr>
          <w:t>Abbildung 24</w:t>
        </w:r>
        <w:r w:rsidR="00C74F04" w:rsidRPr="000740E0">
          <w:rPr>
            <w:rStyle w:val="Hyperlink"/>
          </w:rPr>
          <w:t>: KNX Telegramm Aufbau [43, S.8]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_Toc108058549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43</w:t>
        </w:r>
        <w:r w:rsidR="00C74F04">
          <w:rPr>
            <w:webHidden/>
          </w:rPr>
          <w:fldChar w:fldCharType="end"/>
        </w:r>
      </w:hyperlink>
    </w:p>
    <w:p w14:paraId="18144DD2" w14:textId="1D8DB0AB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5" w:anchor="_Toc108058550" w:history="1">
        <w:r w:rsidR="00C74F04" w:rsidRPr="000740E0">
          <w:rPr>
            <w:rStyle w:val="Hyperlink"/>
            <w:b/>
            <w:bCs/>
          </w:rPr>
          <w:t>Abbildung 25</w:t>
        </w:r>
        <w:r w:rsidR="00C74F04" w:rsidRPr="000740E0">
          <w:rPr>
            <w:rStyle w:val="Hyperlink"/>
          </w:rPr>
          <w:t>: Kontrollfeld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_Toc108058550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43</w:t>
        </w:r>
        <w:r w:rsidR="00C74F04">
          <w:rPr>
            <w:webHidden/>
          </w:rPr>
          <w:fldChar w:fldCharType="end"/>
        </w:r>
      </w:hyperlink>
    </w:p>
    <w:p w14:paraId="5DFA3985" w14:textId="4A0F398B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6" w:anchor="_Toc108058551" w:history="1">
        <w:r w:rsidR="00C74F04" w:rsidRPr="000740E0">
          <w:rPr>
            <w:rStyle w:val="Hyperlink"/>
            <w:b/>
            <w:bCs/>
          </w:rPr>
          <w:t>Abbildung 26</w:t>
        </w:r>
        <w:r w:rsidR="00C74F04" w:rsidRPr="000740E0">
          <w:rPr>
            <w:rStyle w:val="Hyperlink"/>
          </w:rPr>
          <w:t>: Adressfeld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_Toc108058551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44</w:t>
        </w:r>
        <w:r w:rsidR="00C74F04">
          <w:rPr>
            <w:webHidden/>
          </w:rPr>
          <w:fldChar w:fldCharType="end"/>
        </w:r>
      </w:hyperlink>
    </w:p>
    <w:p w14:paraId="637D810D" w14:textId="6101A29A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7" w:anchor="_Toc108058552" w:history="1">
        <w:r w:rsidR="00C74F04" w:rsidRPr="000740E0">
          <w:rPr>
            <w:rStyle w:val="Hyperlink"/>
            <w:b/>
            <w:bCs/>
          </w:rPr>
          <w:t>Abbildung 27</w:t>
        </w:r>
        <w:r w:rsidR="00C74F04" w:rsidRPr="000740E0">
          <w:rPr>
            <w:rStyle w:val="Hyperlink"/>
          </w:rPr>
          <w:t>: Organisation eines KNX-Systems mit Gruppenadressen [45]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_Toc108058552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44</w:t>
        </w:r>
        <w:r w:rsidR="00C74F04">
          <w:rPr>
            <w:webHidden/>
          </w:rPr>
          <w:fldChar w:fldCharType="end"/>
        </w:r>
      </w:hyperlink>
    </w:p>
    <w:p w14:paraId="60CCB27A" w14:textId="0ABDEAE2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8" w:anchor="_Toc108058553" w:history="1">
        <w:r w:rsidR="00C74F04" w:rsidRPr="000740E0">
          <w:rPr>
            <w:rStyle w:val="Hyperlink"/>
            <w:b/>
            <w:bCs/>
          </w:rPr>
          <w:t>Abbildung 28</w:t>
        </w:r>
        <w:r w:rsidR="00C74F04" w:rsidRPr="000740E0">
          <w:rPr>
            <w:rStyle w:val="Hyperlink"/>
          </w:rPr>
          <w:t>: Ablauf der UART-Statemachine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_Toc108058553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46</w:t>
        </w:r>
        <w:r w:rsidR="00C74F04">
          <w:rPr>
            <w:webHidden/>
          </w:rPr>
          <w:fldChar w:fldCharType="end"/>
        </w:r>
      </w:hyperlink>
    </w:p>
    <w:p w14:paraId="27E7DB99" w14:textId="1F94E4E3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39" w:anchor="_Toc108058554" w:history="1">
        <w:r w:rsidR="00C74F04" w:rsidRPr="000740E0">
          <w:rPr>
            <w:rStyle w:val="Hyperlink"/>
            <w:b/>
            <w:bCs/>
          </w:rPr>
          <w:t>Abbildung 29</w:t>
        </w:r>
        <w:r w:rsidR="00C74F04" w:rsidRPr="000740E0">
          <w:rPr>
            <w:rStyle w:val="Hyperlink"/>
          </w:rPr>
          <w:t>: Datenextraktion eines 2Byte Floatwerts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_Toc108058554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49</w:t>
        </w:r>
        <w:r w:rsidR="00C74F04">
          <w:rPr>
            <w:webHidden/>
          </w:rPr>
          <w:fldChar w:fldCharType="end"/>
        </w:r>
      </w:hyperlink>
    </w:p>
    <w:p w14:paraId="04E037EE" w14:textId="42937FED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0" w:anchor="_Toc108058555" w:history="1">
        <w:r w:rsidR="00C74F04" w:rsidRPr="000740E0">
          <w:rPr>
            <w:rStyle w:val="Hyperlink"/>
            <w:b/>
            <w:bCs/>
          </w:rPr>
          <w:t>Abbildung 30</w:t>
        </w:r>
        <w:r w:rsidR="00C74F04" w:rsidRPr="000740E0">
          <w:rPr>
            <w:rStyle w:val="Hyperlink"/>
          </w:rPr>
          <w:t>: Blockschaltbild eines geschlossenen Regelkreises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_Toc108058555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55</w:t>
        </w:r>
        <w:r w:rsidR="00C74F04">
          <w:rPr>
            <w:webHidden/>
          </w:rPr>
          <w:fldChar w:fldCharType="end"/>
        </w:r>
      </w:hyperlink>
    </w:p>
    <w:p w14:paraId="28CE538B" w14:textId="127067E7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1" w:anchor="_Toc108058556" w:history="1">
        <w:r w:rsidR="00C74F04" w:rsidRPr="000740E0">
          <w:rPr>
            <w:rStyle w:val="Hyperlink"/>
            <w:b/>
            <w:bCs/>
          </w:rPr>
          <w:t>Abbildung 31</w:t>
        </w:r>
        <w:r w:rsidR="00C74F04" w:rsidRPr="000740E0">
          <w:rPr>
            <w:rStyle w:val="Hyperlink"/>
          </w:rPr>
          <w:t>: Blockschaltbild eines PID-Reglers in Parallelstruktur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_Toc108058556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58</w:t>
        </w:r>
        <w:r w:rsidR="00C74F04">
          <w:rPr>
            <w:webHidden/>
          </w:rPr>
          <w:fldChar w:fldCharType="end"/>
        </w:r>
      </w:hyperlink>
    </w:p>
    <w:p w14:paraId="0E67CA2D" w14:textId="4F4B0FA0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2" w:anchor="_Toc108058557" w:history="1">
        <w:r w:rsidR="00C74F04" w:rsidRPr="000740E0">
          <w:rPr>
            <w:rStyle w:val="Hyperlink"/>
            <w:b/>
            <w:bCs/>
          </w:rPr>
          <w:t>Abbildung 32</w:t>
        </w:r>
        <w:r w:rsidR="00C74F04" w:rsidRPr="000740E0">
          <w:rPr>
            <w:rStyle w:val="Hyperlink"/>
          </w:rPr>
          <w:t>: Regler Sprungantworten [53]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_Toc108058557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59</w:t>
        </w:r>
        <w:r w:rsidR="00C74F04">
          <w:rPr>
            <w:webHidden/>
          </w:rPr>
          <w:fldChar w:fldCharType="end"/>
        </w:r>
      </w:hyperlink>
    </w:p>
    <w:p w14:paraId="3EC3C92F" w14:textId="49F7D9A5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3" w:anchor="_Toc108058558" w:history="1">
        <w:r w:rsidR="00C74F04" w:rsidRPr="000740E0">
          <w:rPr>
            <w:rStyle w:val="Hyperlink"/>
            <w:b/>
            <w:bCs/>
          </w:rPr>
          <w:t>Abbildung 33</w:t>
        </w:r>
        <w:r w:rsidR="00C74F04" w:rsidRPr="000740E0">
          <w:rPr>
            <w:rStyle w:val="Hyperlink"/>
          </w:rPr>
          <w:t>: Software-Implementierung des PI-Reglers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_Toc108058558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61</w:t>
        </w:r>
        <w:r w:rsidR="00C74F04">
          <w:rPr>
            <w:webHidden/>
          </w:rPr>
          <w:fldChar w:fldCharType="end"/>
        </w:r>
      </w:hyperlink>
    </w:p>
    <w:p w14:paraId="7809E9AF" w14:textId="041DB38D" w:rsidR="00C74F04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4" w:anchor="_Toc108058559" w:history="1">
        <w:r w:rsidR="00C74F04" w:rsidRPr="000740E0">
          <w:rPr>
            <w:rStyle w:val="Hyperlink"/>
            <w:b/>
            <w:bCs/>
          </w:rPr>
          <w:t>Abbildung 34</w:t>
        </w:r>
        <w:r w:rsidR="00C74F04" w:rsidRPr="000740E0">
          <w:rPr>
            <w:rStyle w:val="Hyperlink"/>
          </w:rPr>
          <w:t>: Zusammenhang zwischen Feuchtigkeitswert und Zustand</w:t>
        </w:r>
        <w:r w:rsidR="00C74F04">
          <w:rPr>
            <w:webHidden/>
          </w:rPr>
          <w:tab/>
        </w:r>
        <w:r w:rsidR="00C74F04">
          <w:rPr>
            <w:webHidden/>
          </w:rPr>
          <w:fldChar w:fldCharType="begin"/>
        </w:r>
        <w:r w:rsidR="00C74F04">
          <w:rPr>
            <w:webHidden/>
          </w:rPr>
          <w:instrText xml:space="preserve"> PAGEREF _Toc108058559 \h </w:instrText>
        </w:r>
        <w:r w:rsidR="00C74F04">
          <w:rPr>
            <w:webHidden/>
          </w:rPr>
        </w:r>
        <w:r w:rsidR="00C74F04">
          <w:rPr>
            <w:webHidden/>
          </w:rPr>
          <w:fldChar w:fldCharType="separate"/>
        </w:r>
        <w:r w:rsidR="00BA4ADB">
          <w:rPr>
            <w:webHidden/>
          </w:rPr>
          <w:t>62</w:t>
        </w:r>
        <w:r w:rsidR="00C74F04">
          <w:rPr>
            <w:webHidden/>
          </w:rPr>
          <w:fldChar w:fldCharType="end"/>
        </w:r>
      </w:hyperlink>
    </w:p>
    <w:p w14:paraId="02D5711B" w14:textId="2F56E812" w:rsidR="00D260E7" w:rsidRDefault="00263D75" w:rsidP="008D2AB7">
      <w:pPr>
        <w:tabs>
          <w:tab w:val="left" w:pos="1418"/>
        </w:tabs>
      </w:pPr>
      <w:r w:rsidRPr="00B303A8">
        <w:fldChar w:fldCharType="end"/>
      </w:r>
    </w:p>
    <w:p w14:paraId="02D5711D" w14:textId="49CE6FB1" w:rsidR="00D260E7" w:rsidRDefault="00D260E7" w:rsidP="00434FE0">
      <w:pPr>
        <w:pStyle w:val="DummiesberschriftohneNummerierung"/>
      </w:pPr>
      <w:bookmarkStart w:id="6" w:name="_Toc108082453"/>
      <w:r>
        <w:t>Tabellenverzeichnis</w:t>
      </w:r>
      <w:bookmarkEnd w:id="6"/>
    </w:p>
    <w:p w14:paraId="6532EB81" w14:textId="33CF17C4" w:rsidR="00D95CC2" w:rsidRDefault="00263D75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r w:rsidRPr="008D2AB7">
        <w:fldChar w:fldCharType="begin"/>
      </w:r>
      <w:r w:rsidR="008D2AB7" w:rsidRPr="008D2AB7">
        <w:instrText xml:space="preserve"> TOC \h \z \c "Tabelle" </w:instrText>
      </w:r>
      <w:r w:rsidRPr="008D2AB7">
        <w:fldChar w:fldCharType="separate"/>
      </w:r>
      <w:hyperlink r:id="rId45" w:anchor="_Toc108082426" w:history="1">
        <w:r w:rsidR="00D95CC2" w:rsidRPr="0099007D">
          <w:rPr>
            <w:rStyle w:val="Hyperlink"/>
            <w:b/>
            <w:bCs/>
          </w:rPr>
          <w:t>Tabelle 1</w:t>
        </w:r>
        <w:r w:rsidR="00D95CC2" w:rsidRPr="0099007D">
          <w:rPr>
            <w:rStyle w:val="Hyperlink"/>
          </w:rPr>
          <w:t>: Bootmodi des Mikrocontrollers [27, S.56]</w:t>
        </w:r>
        <w:r w:rsidR="00D95CC2">
          <w:rPr>
            <w:webHidden/>
          </w:rPr>
          <w:tab/>
        </w:r>
        <w:r w:rsidR="00D95CC2">
          <w:rPr>
            <w:webHidden/>
          </w:rPr>
          <w:fldChar w:fldCharType="begin"/>
        </w:r>
        <w:r w:rsidR="00D95CC2">
          <w:rPr>
            <w:webHidden/>
          </w:rPr>
          <w:instrText xml:space="preserve"> PAGEREF _Toc108082426 \h </w:instrText>
        </w:r>
        <w:r w:rsidR="00D95CC2">
          <w:rPr>
            <w:webHidden/>
          </w:rPr>
        </w:r>
        <w:r w:rsidR="00D95CC2">
          <w:rPr>
            <w:webHidden/>
          </w:rPr>
          <w:fldChar w:fldCharType="separate"/>
        </w:r>
        <w:r w:rsidR="00BA4ADB">
          <w:rPr>
            <w:webHidden/>
          </w:rPr>
          <w:t>25</w:t>
        </w:r>
        <w:r w:rsidR="00D95CC2">
          <w:rPr>
            <w:webHidden/>
          </w:rPr>
          <w:fldChar w:fldCharType="end"/>
        </w:r>
      </w:hyperlink>
    </w:p>
    <w:p w14:paraId="6D818F33" w14:textId="773320E5" w:rsidR="00D95CC2" w:rsidRDefault="00D95CC2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r:id="rId46" w:anchor="_Toc108082427" w:history="1">
        <w:r w:rsidRPr="00D95CC2">
          <w:rPr>
            <w:rStyle w:val="Hyperlink"/>
            <w:b/>
            <w:bCs/>
          </w:rPr>
          <w:t>Tabelle</w:t>
        </w:r>
        <w:r w:rsidRPr="00D95CC2">
          <w:rPr>
            <w:rStyle w:val="Hyperlink"/>
            <w:b/>
          </w:rPr>
          <w:t xml:space="preserve"> 2</w:t>
        </w:r>
        <w:r w:rsidRPr="0099007D">
          <w:rPr>
            <w:rStyle w:val="Hyperlink"/>
          </w:rPr>
          <w:t>: Arduino- Logging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_Toc108082427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A4ADB"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02D5711F" w14:textId="1E5F817A" w:rsidR="00D260E7" w:rsidRDefault="00263D75" w:rsidP="00BE2B92">
      <w:r w:rsidRPr="008D2AB7">
        <w:fldChar w:fldCharType="end"/>
      </w:r>
    </w:p>
    <w:p w14:paraId="02D57122" w14:textId="63CC6A6E" w:rsidR="00E84852" w:rsidRPr="00BE2B92" w:rsidRDefault="00E84852" w:rsidP="00BE2B92">
      <w:pPr>
        <w:pStyle w:val="DummiesberschriftohneNummerierung"/>
      </w:pPr>
      <w:bookmarkStart w:id="7" w:name="_Toc108082454"/>
      <w:r>
        <w:t>Formelverzeichnis</w:t>
      </w:r>
      <w:bookmarkEnd w:id="7"/>
    </w:p>
    <w:p w14:paraId="51DF6E31" w14:textId="349B3E18" w:rsidR="00D85727" w:rsidRDefault="00E84852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r w:rsidRPr="00BE2B92">
        <w:fldChar w:fldCharType="begin"/>
      </w:r>
      <w:r w:rsidRPr="00BE2B92">
        <w:instrText xml:space="preserve"> TOC \h \z \c "Formel" </w:instrText>
      </w:r>
      <w:r w:rsidRPr="00BE2B92">
        <w:fldChar w:fldCharType="separate"/>
      </w:r>
      <w:hyperlink w:anchor="_Toc108058602" w:history="1">
        <w:r w:rsidR="00D85727" w:rsidRPr="00137F67">
          <w:rPr>
            <w:rStyle w:val="Hyperlink"/>
            <w:b/>
            <w:bCs/>
          </w:rPr>
          <w:t>Formel 1</w:t>
        </w:r>
        <w:r w:rsidR="00D85727" w:rsidRPr="00137F67">
          <w:rPr>
            <w:rStyle w:val="Hyperlink"/>
          </w:rPr>
          <w:t>: Spannung über die Spule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_Toc108058602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18</w:t>
        </w:r>
        <w:r w:rsidR="00D85727">
          <w:rPr>
            <w:webHidden/>
          </w:rPr>
          <w:fldChar w:fldCharType="end"/>
        </w:r>
      </w:hyperlink>
    </w:p>
    <w:p w14:paraId="03932AA4" w14:textId="0E3B516B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3" w:history="1">
        <w:r w:rsidR="00D85727" w:rsidRPr="00137F67">
          <w:rPr>
            <w:rStyle w:val="Hyperlink"/>
            <w:b/>
            <w:bCs/>
          </w:rPr>
          <w:t>Formel 2</w:t>
        </w:r>
        <w:r w:rsidR="00D85727" w:rsidRPr="00137F67">
          <w:rPr>
            <w:rStyle w:val="Hyperlink"/>
          </w:rPr>
          <w:t>: Dutycycle [37, S.56]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_Toc108058603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35</w:t>
        </w:r>
        <w:r w:rsidR="00D85727">
          <w:rPr>
            <w:webHidden/>
          </w:rPr>
          <w:fldChar w:fldCharType="end"/>
        </w:r>
      </w:hyperlink>
    </w:p>
    <w:p w14:paraId="3FD78B14" w14:textId="1DDAD821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4" w:history="1">
        <w:r w:rsidR="00D85727" w:rsidRPr="00137F67">
          <w:rPr>
            <w:rStyle w:val="Hyperlink"/>
            <w:b/>
            <w:bCs/>
          </w:rPr>
          <w:t>Formel 3</w:t>
        </w:r>
        <w:r w:rsidR="00D85727" w:rsidRPr="00137F67">
          <w:rPr>
            <w:rStyle w:val="Hyperlink"/>
          </w:rPr>
          <w:t>: Autoreload-Register PWM [37, S.54]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_Toc108058604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35</w:t>
        </w:r>
        <w:r w:rsidR="00D85727">
          <w:rPr>
            <w:webHidden/>
          </w:rPr>
          <w:fldChar w:fldCharType="end"/>
        </w:r>
      </w:hyperlink>
    </w:p>
    <w:p w14:paraId="4AFF4C44" w14:textId="3A9EA0E7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5" w:history="1">
        <w:r w:rsidR="00D85727" w:rsidRPr="00137F67">
          <w:rPr>
            <w:rStyle w:val="Hyperlink"/>
            <w:b/>
            <w:bCs/>
          </w:rPr>
          <w:t>Formel 4</w:t>
        </w:r>
        <w:r w:rsidR="00D85727" w:rsidRPr="00137F67">
          <w:rPr>
            <w:rStyle w:val="Hyperlink"/>
          </w:rPr>
          <w:t>: Schaltverluste eines Mosfets [40, S.2-3]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_Toc108058605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35</w:t>
        </w:r>
        <w:r w:rsidR="00D85727">
          <w:rPr>
            <w:webHidden/>
          </w:rPr>
          <w:fldChar w:fldCharType="end"/>
        </w:r>
      </w:hyperlink>
    </w:p>
    <w:p w14:paraId="3F1DA9EA" w14:textId="070BDE31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6" w:history="1">
        <w:r w:rsidR="00D85727" w:rsidRPr="00D85727">
          <w:rPr>
            <w:rStyle w:val="Hyperlink"/>
            <w:rFonts w:cs="Times New Roman"/>
            <w:b/>
            <w:bCs/>
          </w:rPr>
          <w:t>Formel</w:t>
        </w:r>
        <w:r w:rsidR="00D85727" w:rsidRPr="00D85727">
          <w:rPr>
            <w:rStyle w:val="Hyperlink"/>
            <w:rFonts w:cs="Times New Roman"/>
            <w:b/>
          </w:rPr>
          <w:t xml:space="preserve"> 5</w:t>
        </w:r>
        <w:r w:rsidR="00D85727" w:rsidRPr="00137F67">
          <w:rPr>
            <w:rStyle w:val="Hyperlink"/>
            <w:rFonts w:cs="Times New Roman"/>
          </w:rPr>
          <w:t>: Autoreload Register LPTIM [42]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_Toc108058606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37</w:t>
        </w:r>
        <w:r w:rsidR="00D85727">
          <w:rPr>
            <w:webHidden/>
          </w:rPr>
          <w:fldChar w:fldCharType="end"/>
        </w:r>
      </w:hyperlink>
    </w:p>
    <w:p w14:paraId="700C4E58" w14:textId="56EB5177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7" w:history="1">
        <w:r w:rsidR="00D85727" w:rsidRPr="00137F67">
          <w:rPr>
            <w:rStyle w:val="Hyperlink"/>
            <w:b/>
            <w:bCs/>
          </w:rPr>
          <w:t>Formel 6</w:t>
        </w:r>
        <w:r w:rsidR="00D85727" w:rsidRPr="00137F67">
          <w:rPr>
            <w:rStyle w:val="Hyperlink"/>
          </w:rPr>
          <w:t>: Regeldifferenz [48]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_Toc108058607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55</w:t>
        </w:r>
        <w:r w:rsidR="00D85727">
          <w:rPr>
            <w:webHidden/>
          </w:rPr>
          <w:fldChar w:fldCharType="end"/>
        </w:r>
      </w:hyperlink>
    </w:p>
    <w:p w14:paraId="23268C18" w14:textId="6E599234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8" w:history="1">
        <w:r w:rsidR="00D85727" w:rsidRPr="00D85727">
          <w:rPr>
            <w:rStyle w:val="Hyperlink"/>
            <w:b/>
            <w:bCs/>
          </w:rPr>
          <w:t>Formel</w:t>
        </w:r>
        <w:r w:rsidR="00D85727" w:rsidRPr="00D85727">
          <w:rPr>
            <w:rStyle w:val="Hyperlink"/>
            <w:b/>
          </w:rPr>
          <w:t xml:space="preserve"> 7</w:t>
        </w:r>
        <w:r w:rsidR="00D85727" w:rsidRPr="00137F67">
          <w:rPr>
            <w:rStyle w:val="Hyperlink"/>
          </w:rPr>
          <w:t>: P-Regler [47, S.28]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_Toc108058608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56</w:t>
        </w:r>
        <w:r w:rsidR="00D85727">
          <w:rPr>
            <w:webHidden/>
          </w:rPr>
          <w:fldChar w:fldCharType="end"/>
        </w:r>
      </w:hyperlink>
    </w:p>
    <w:p w14:paraId="18D92D98" w14:textId="3B3F8712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09" w:history="1">
        <w:r w:rsidR="00D85727" w:rsidRPr="00137F67">
          <w:rPr>
            <w:rStyle w:val="Hyperlink"/>
            <w:b/>
            <w:bCs/>
          </w:rPr>
          <w:t>Formel 8</w:t>
        </w:r>
        <w:r w:rsidR="00D85727" w:rsidRPr="00137F67">
          <w:rPr>
            <w:rStyle w:val="Hyperlink"/>
          </w:rPr>
          <w:t>: PI-Regler [47, S.41]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_Toc108058609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57</w:t>
        </w:r>
        <w:r w:rsidR="00D85727">
          <w:rPr>
            <w:webHidden/>
          </w:rPr>
          <w:fldChar w:fldCharType="end"/>
        </w:r>
      </w:hyperlink>
    </w:p>
    <w:p w14:paraId="5EB6CE86" w14:textId="605215B9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10" w:history="1">
        <w:r w:rsidR="00D85727" w:rsidRPr="00D85727">
          <w:rPr>
            <w:rStyle w:val="Hyperlink"/>
            <w:b/>
            <w:bCs/>
          </w:rPr>
          <w:t>Formel</w:t>
        </w:r>
        <w:r w:rsidR="00D85727" w:rsidRPr="00D85727">
          <w:rPr>
            <w:rStyle w:val="Hyperlink"/>
            <w:b/>
          </w:rPr>
          <w:t xml:space="preserve"> 9</w:t>
        </w:r>
        <w:r w:rsidR="00D85727" w:rsidRPr="00137F67">
          <w:rPr>
            <w:rStyle w:val="Hyperlink"/>
          </w:rPr>
          <w:t>: PID-Regler [47, S.43]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_Toc108058610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58</w:t>
        </w:r>
        <w:r w:rsidR="00D85727">
          <w:rPr>
            <w:webHidden/>
          </w:rPr>
          <w:fldChar w:fldCharType="end"/>
        </w:r>
      </w:hyperlink>
    </w:p>
    <w:p w14:paraId="261DCE43" w14:textId="65F2E69D" w:rsidR="00D85727" w:rsidRDefault="00705CB8">
      <w:pPr>
        <w:pStyle w:val="Abbildungsverzeichnis"/>
        <w:rPr>
          <w:rFonts w:asciiTheme="minorHAnsi" w:eastAsiaTheme="minorEastAsia" w:hAnsiTheme="minorHAnsi"/>
          <w:sz w:val="22"/>
          <w:lang w:eastAsia="de-DE"/>
        </w:rPr>
      </w:pPr>
      <w:hyperlink w:anchor="_Toc108058611" w:history="1">
        <w:r w:rsidR="00D85727" w:rsidRPr="00D85727">
          <w:rPr>
            <w:rStyle w:val="Hyperlink"/>
            <w:b/>
            <w:bCs/>
          </w:rPr>
          <w:t>Formel</w:t>
        </w:r>
        <w:r w:rsidR="00D85727" w:rsidRPr="00D85727">
          <w:rPr>
            <w:rStyle w:val="Hyperlink"/>
            <w:b/>
          </w:rPr>
          <w:t xml:space="preserve"> 10</w:t>
        </w:r>
        <w:r w:rsidR="00D85727" w:rsidRPr="00137F67">
          <w:rPr>
            <w:rStyle w:val="Hyperlink"/>
          </w:rPr>
          <w:t>: Diskreter I-Anteil [48]</w:t>
        </w:r>
        <w:r w:rsidR="00D85727">
          <w:rPr>
            <w:webHidden/>
          </w:rPr>
          <w:tab/>
        </w:r>
        <w:r w:rsidR="00D85727">
          <w:rPr>
            <w:webHidden/>
          </w:rPr>
          <w:fldChar w:fldCharType="begin"/>
        </w:r>
        <w:r w:rsidR="00D85727">
          <w:rPr>
            <w:webHidden/>
          </w:rPr>
          <w:instrText xml:space="preserve"> PAGEREF _Toc108058611 \h </w:instrText>
        </w:r>
        <w:r w:rsidR="00D85727">
          <w:rPr>
            <w:webHidden/>
          </w:rPr>
        </w:r>
        <w:r w:rsidR="00D85727">
          <w:rPr>
            <w:webHidden/>
          </w:rPr>
          <w:fldChar w:fldCharType="separate"/>
        </w:r>
        <w:r w:rsidR="00BA4ADB">
          <w:rPr>
            <w:webHidden/>
          </w:rPr>
          <w:t>60</w:t>
        </w:r>
        <w:r w:rsidR="00D85727">
          <w:rPr>
            <w:webHidden/>
          </w:rPr>
          <w:fldChar w:fldCharType="end"/>
        </w:r>
      </w:hyperlink>
    </w:p>
    <w:p w14:paraId="02D5714F" w14:textId="607EA32D" w:rsidR="00E84852" w:rsidRDefault="00E84852" w:rsidP="000C6085">
      <w:pPr>
        <w:pStyle w:val="KommentarDummies"/>
      </w:pPr>
      <w:r w:rsidRPr="00BE2B92">
        <w:rPr>
          <w:b w:val="0"/>
        </w:rPr>
        <w:fldChar w:fldCharType="end"/>
      </w:r>
      <w:r>
        <w:t xml:space="preserve"> </w:t>
      </w:r>
      <w:r w:rsidR="00D260E7">
        <w:br w:type="page"/>
      </w:r>
    </w:p>
    <w:p w14:paraId="1893155F" w14:textId="77777777" w:rsidR="000C6085" w:rsidRPr="000C6085" w:rsidRDefault="000C6085" w:rsidP="000C6085">
      <w:pPr>
        <w:pStyle w:val="KommentarDummies"/>
        <w:rPr>
          <w:b w:val="0"/>
          <w:sz w:val="28"/>
        </w:rPr>
        <w:sectPr w:rsidR="000C6085" w:rsidRPr="000C6085" w:rsidSect="00013912">
          <w:footerReference w:type="default" r:id="rId47"/>
          <w:footerReference w:type="first" r:id="rId48"/>
          <w:pgSz w:w="11906" w:h="16838"/>
          <w:pgMar w:top="1418" w:right="1418" w:bottom="1418" w:left="2268" w:header="709" w:footer="709" w:gutter="0"/>
          <w:pgNumType w:fmt="upperRoman"/>
          <w:cols w:space="708"/>
          <w:docGrid w:linePitch="360"/>
        </w:sectPr>
      </w:pPr>
    </w:p>
    <w:p w14:paraId="571F08F2" w14:textId="363AE3C3" w:rsidR="00D808A2" w:rsidRDefault="00D808A2" w:rsidP="00D808A2">
      <w:pPr>
        <w:pStyle w:val="berschrift1"/>
      </w:pPr>
      <w:bookmarkStart w:id="8" w:name="_Ref108019357"/>
      <w:bookmarkStart w:id="9" w:name="_Toc108082455"/>
      <w:r>
        <w:lastRenderedPageBreak/>
        <w:t>Einleitung</w:t>
      </w:r>
      <w:bookmarkEnd w:id="8"/>
      <w:bookmarkEnd w:id="9"/>
    </w:p>
    <w:p w14:paraId="0BD75A9B" w14:textId="5ABE1349" w:rsidR="00E867BE" w:rsidRDefault="002E590E" w:rsidP="00E867BE">
      <w:pPr>
        <w:pStyle w:val="berschrift2"/>
      </w:pPr>
      <w:bookmarkStart w:id="10" w:name="_Toc108082456"/>
      <w:r>
        <w:t>Smart Home</w:t>
      </w:r>
      <w:bookmarkEnd w:id="10"/>
    </w:p>
    <w:p w14:paraId="46EFDC15" w14:textId="73A9C017" w:rsidR="003B3E9F" w:rsidRDefault="00D821ED" w:rsidP="00EC6DB1">
      <w:r>
        <w:t>Mit de</w:t>
      </w:r>
      <w:r w:rsidR="00B32435">
        <w:t xml:space="preserve">r </w:t>
      </w:r>
      <w:r w:rsidR="00DD7792">
        <w:t xml:space="preserve">fortschreitenden </w:t>
      </w:r>
      <w:r w:rsidR="00B32435">
        <w:t xml:space="preserve">technischen Entwicklung wird unser Leben </w:t>
      </w:r>
      <w:r w:rsidR="00DD7792">
        <w:t>immer weiter</w:t>
      </w:r>
      <w:r w:rsidR="00B32435">
        <w:t xml:space="preserve"> digitalisiert. Das Smartphone</w:t>
      </w:r>
      <w:r w:rsidR="00C0299D">
        <w:t xml:space="preserve"> zum Beispiel</w:t>
      </w:r>
      <w:r w:rsidR="00B32435">
        <w:t xml:space="preserve"> ist </w:t>
      </w:r>
      <w:r w:rsidR="00DD7792">
        <w:t xml:space="preserve">mittlerweile </w:t>
      </w:r>
      <w:r w:rsidR="00B32435">
        <w:t xml:space="preserve">aus </w:t>
      </w:r>
      <w:r w:rsidR="00DD7792">
        <w:t>unserem</w:t>
      </w:r>
      <w:r w:rsidR="00B32435">
        <w:t xml:space="preserve"> Alltag gar nicht mehr wegzudenken.</w:t>
      </w:r>
      <w:r w:rsidR="00C0299D">
        <w:t xml:space="preserve"> Dieser Entwicklungsprozess färbt dabei auch auf unser Zuhause ab, wo das Smartphone zu einem zentralen Bedienelement geworden ist. </w:t>
      </w:r>
    </w:p>
    <w:p w14:paraId="70835239" w14:textId="170BE6B8" w:rsidR="00787B61" w:rsidRDefault="00C0299D" w:rsidP="00EC6DB1">
      <w:r>
        <w:t xml:space="preserve">Unter Smart Home, was zu Deutsch so viel wie </w:t>
      </w:r>
      <w:r w:rsidR="00787B61">
        <w:t>„</w:t>
      </w:r>
      <w:r>
        <w:t>intelligentes Wohnen</w:t>
      </w:r>
      <w:r w:rsidR="00787B61">
        <w:t>“</w:t>
      </w:r>
      <w:r>
        <w:t xml:space="preserve"> heißt, versteht man die Vernetzung von mehreren verschiedenen Haushaltsgeräten in einem einheitlichen System. Diese werden dann vom </w:t>
      </w:r>
      <w:r w:rsidR="00D85CF2">
        <w:t>einem</w:t>
      </w:r>
      <w:r>
        <w:t xml:space="preserve"> </w:t>
      </w:r>
      <w:r w:rsidR="00D85CF2">
        <w:t xml:space="preserve">Bedienelement </w:t>
      </w:r>
      <w:r>
        <w:t xml:space="preserve">zentral gesteuert. Dadurch können die teilnehmenden Geräte </w:t>
      </w:r>
      <w:r w:rsidR="00D85CF2">
        <w:t>miteinander</w:t>
      </w:r>
      <w:r>
        <w:t xml:space="preserve"> </w:t>
      </w:r>
      <w:r w:rsidR="00D85CF2">
        <w:t>kommunizieren</w:t>
      </w:r>
      <w:r>
        <w:t xml:space="preserve"> und so alltägliche Abläufe aufeinander </w:t>
      </w:r>
      <w:r w:rsidR="00E0641C">
        <w:t>abstimmen</w:t>
      </w:r>
      <w:r>
        <w:t xml:space="preserve"> und </w:t>
      </w:r>
      <w:r w:rsidR="00E0641C">
        <w:t>automatisieren</w:t>
      </w:r>
      <w:r>
        <w:t>.</w:t>
      </w:r>
      <w:r w:rsidR="00E0641C">
        <w:t xml:space="preserve"> Infolgedessen</w:t>
      </w:r>
      <w:r w:rsidR="00602FDC">
        <w:t xml:space="preserve"> </w:t>
      </w:r>
      <w:r w:rsidR="008B56A6">
        <w:t>kann</w:t>
      </w:r>
      <w:r w:rsidR="00602FDC">
        <w:t xml:space="preserve"> ein erweiterter Wohnkomfort</w:t>
      </w:r>
      <w:r w:rsidR="008B56A6">
        <w:t xml:space="preserve"> in </w:t>
      </w:r>
      <w:r w:rsidR="00706DDA">
        <w:t>den</w:t>
      </w:r>
      <w:r w:rsidR="008B56A6">
        <w:t xml:space="preserve"> Bereichen</w:t>
      </w:r>
      <w:r w:rsidR="00787B61">
        <w:t xml:space="preserve"> </w:t>
      </w:r>
      <w:r w:rsidR="00706DDA">
        <w:t>Energieverbrauch, Sicherheit und Entertainment geschaffen werden</w:t>
      </w:r>
      <w:r w:rsidR="00602FDC">
        <w:t>.</w:t>
      </w:r>
    </w:p>
    <w:p w14:paraId="0D1FE97C" w14:textId="77777777" w:rsidR="00E0641C" w:rsidRDefault="00602FDC" w:rsidP="00EC6DB1">
      <w:r>
        <w:t>Die Energieeffizienz des Hauses wird gesteigert, in dem nur geheizt</w:t>
      </w:r>
      <w:r w:rsidR="00DC0ABE">
        <w:t xml:space="preserve"> wird</w:t>
      </w:r>
      <w:r>
        <w:t xml:space="preserve">, wenn auch jemand daheim ist oder sich </w:t>
      </w:r>
      <w:r w:rsidR="00DC0ABE">
        <w:t>gerade</w:t>
      </w:r>
      <w:r>
        <w:t xml:space="preserve"> auf dem Weg dahin befindet.</w:t>
      </w:r>
      <w:r w:rsidR="00DC0ABE">
        <w:t xml:space="preserve"> </w:t>
      </w:r>
      <w:r>
        <w:t xml:space="preserve">Sensoren an den Fenstern </w:t>
      </w:r>
      <w:r w:rsidR="00DC0ABE">
        <w:t>erkennen</w:t>
      </w:r>
      <w:r>
        <w:t>, dass gerade gelüftet wird und deshalb</w:t>
      </w:r>
      <w:r w:rsidR="008B56A6">
        <w:t xml:space="preserve"> in </w:t>
      </w:r>
      <w:r w:rsidR="00DE5C1A">
        <w:t>diesem</w:t>
      </w:r>
      <w:r w:rsidR="008B56A6">
        <w:t xml:space="preserve"> Raum die Heizung heruntergeregelt</w:t>
      </w:r>
      <w:r w:rsidR="00DE5C1A">
        <w:t xml:space="preserve"> </w:t>
      </w:r>
      <w:r w:rsidR="001535E2">
        <w:t>werden muss</w:t>
      </w:r>
      <w:r w:rsidR="008B56A6">
        <w:t>.</w:t>
      </w:r>
    </w:p>
    <w:p w14:paraId="296396A8" w14:textId="0F2467EB" w:rsidR="002175F5" w:rsidRDefault="00DE5C1A" w:rsidP="00EC6DB1">
      <w:r w:rsidRPr="00C14ADF">
        <w:t>Mit einem</w:t>
      </w:r>
      <w:r w:rsidR="002175F5" w:rsidRPr="00C14ADF">
        <w:t xml:space="preserve"> Smart Home System </w:t>
      </w:r>
      <w:r w:rsidRPr="00C14ADF">
        <w:t xml:space="preserve">in Kombination mit einer Photovoltaikanlage, kann die </w:t>
      </w:r>
      <w:r w:rsidR="001535E2" w:rsidRPr="00C14ADF">
        <w:t>Nutzung der produzierten</w:t>
      </w:r>
      <w:r w:rsidRPr="00C14ADF">
        <w:t xml:space="preserve"> erneuerbare</w:t>
      </w:r>
      <w:r w:rsidR="001535E2" w:rsidRPr="00C14ADF">
        <w:t>n</w:t>
      </w:r>
      <w:r w:rsidRPr="00C14ADF">
        <w:t xml:space="preserve"> Energie optimiert und</w:t>
      </w:r>
      <w:r w:rsidR="0042045C" w:rsidRPr="00C14ADF">
        <w:t xml:space="preserve"> diese</w:t>
      </w:r>
      <w:r w:rsidRPr="00C14ADF">
        <w:t xml:space="preserve"> direkt verwendet werden</w:t>
      </w:r>
      <w:r>
        <w:t>. Um die Mittagszeit, wenn Sonnenstrom erzeugt wird, kann das Smart Home System die Verbraucher, wie etwa Spülmaschine, Waschmaschine, Wallbox, etc. stufenweise einschalten.</w:t>
      </w:r>
      <w:r w:rsidR="006A617A">
        <w:t xml:space="preserve"> Dadurch wird vermieden, dass Strom zurück ins Netz eingespeist und der Eigenverbrauch gesteigert wird. Ein </w:t>
      </w:r>
      <w:r w:rsidR="0042045C">
        <w:t>h</w:t>
      </w:r>
      <w:r w:rsidR="006A617A">
        <w:t>oher Eigenverbrauchsanteil an erneuerbarer Energie erhöht die Wirtschaftlichkeit</w:t>
      </w:r>
      <w:r w:rsidR="0053537F">
        <w:t>.</w:t>
      </w:r>
    </w:p>
    <w:p w14:paraId="5A0B3899" w14:textId="70B7B252" w:rsidR="00C0299D" w:rsidRDefault="00C35ADA" w:rsidP="00EC6DB1">
      <w:r>
        <w:t xml:space="preserve">Durch schaltbare Steckdosen wird </w:t>
      </w:r>
      <w:r w:rsidR="0042045C">
        <w:t xml:space="preserve">beispielsweise </w:t>
      </w:r>
      <w:r>
        <w:t xml:space="preserve">verhindert, dass Geräte im Standby Modus weiter Energie verbrauchen. </w:t>
      </w:r>
      <w:r w:rsidR="002A3A7E">
        <w:t>Zudem</w:t>
      </w:r>
      <w:r>
        <w:t xml:space="preserve"> wird dadurch auch die Sicherheit erhöht, da so ein </w:t>
      </w:r>
      <w:r w:rsidR="002175F5">
        <w:t>aus Versehen</w:t>
      </w:r>
      <w:r>
        <w:t xml:space="preserve"> </w:t>
      </w:r>
      <w:r w:rsidR="006A617A">
        <w:t>eingeschalte</w:t>
      </w:r>
      <w:r w:rsidR="0042045C">
        <w:t>ter</w:t>
      </w:r>
      <w:r>
        <w:t xml:space="preserve"> Herd der Vergangenheit angehört.</w:t>
      </w:r>
    </w:p>
    <w:p w14:paraId="25261C82" w14:textId="393C43DE" w:rsidR="006A617A" w:rsidRDefault="0042045C" w:rsidP="00EC6DB1">
      <w:r>
        <w:t>Befindet man sich im Urlaub</w:t>
      </w:r>
      <w:r w:rsidR="002B7295">
        <w:t>,</w:t>
      </w:r>
      <w:r w:rsidR="00CC5D50">
        <w:t xml:space="preserve"> lässt man zum Beispiel das Haus </w:t>
      </w:r>
      <w:r w:rsidR="006A617A">
        <w:t>zur</w:t>
      </w:r>
      <w:r w:rsidR="00CC5D50">
        <w:t xml:space="preserve"> Einbruchsprävention</w:t>
      </w:r>
      <w:r w:rsidR="002B7295">
        <w:t xml:space="preserve"> durch eine automatisierte Rollläden- und Lichtsteuerung</w:t>
      </w:r>
      <w:r w:rsidR="00CC5D50">
        <w:t xml:space="preserve"> weiterhin belebt aussehen</w:t>
      </w:r>
      <w:r w:rsidR="002B7295">
        <w:t xml:space="preserve">. </w:t>
      </w:r>
    </w:p>
    <w:p w14:paraId="0FE0A9C6" w14:textId="138DD804" w:rsidR="00CC5D50" w:rsidRDefault="006A617A" w:rsidP="00EC6DB1">
      <w:r>
        <w:lastRenderedPageBreak/>
        <w:t xml:space="preserve">Die Sicherheit im Haus kann erheblich verbessert werden, indem man Rauchmelder so konfiguriert, </w:t>
      </w:r>
      <w:r w:rsidR="002B7295">
        <w:t>dass sie bei</w:t>
      </w:r>
      <w:r w:rsidR="00922359">
        <w:t xml:space="preserve"> einem </w:t>
      </w:r>
      <w:r w:rsidR="002B7295">
        <w:t xml:space="preserve">Alarm </w:t>
      </w:r>
      <w:r w:rsidR="00FC39A2">
        <w:t xml:space="preserve">auch </w:t>
      </w:r>
      <w:r w:rsidR="002B7295">
        <w:t>die</w:t>
      </w:r>
      <w:r w:rsidR="006C2D15">
        <w:t xml:space="preserve"> </w:t>
      </w:r>
      <w:r w:rsidR="00FA3A6B">
        <w:t>übrigen</w:t>
      </w:r>
      <w:r w:rsidR="002B7295">
        <w:t xml:space="preserve"> Rauchmelder </w:t>
      </w:r>
      <w:r w:rsidR="0042045C">
        <w:t>aktivieren</w:t>
      </w:r>
      <w:r w:rsidR="00922359">
        <w:t xml:space="preserve"> und </w:t>
      </w:r>
      <w:r>
        <w:t xml:space="preserve">zusätzlich </w:t>
      </w:r>
      <w:r w:rsidR="00922359">
        <w:t>das</w:t>
      </w:r>
      <w:r w:rsidR="00FC39A2">
        <w:t xml:space="preserve"> </w:t>
      </w:r>
      <w:r w:rsidR="00922359">
        <w:t>Licht im kompletten Haus einschalte</w:t>
      </w:r>
      <w:r w:rsidR="0042045C">
        <w:t>n</w:t>
      </w:r>
      <w:r w:rsidR="00922359">
        <w:t>.</w:t>
      </w:r>
    </w:p>
    <w:p w14:paraId="04C93C65" w14:textId="0E42FE18" w:rsidR="00922359" w:rsidRDefault="00922359" w:rsidP="00EC6DB1">
      <w:r>
        <w:t xml:space="preserve">Mit Multiroom-Lautsprechern lässt sich der Komfort im Bereich des Entertainments erhöhen. </w:t>
      </w:r>
      <w:r w:rsidR="00771162">
        <w:t>Im ganzen Haus</w:t>
      </w:r>
      <w:r w:rsidR="008D6825">
        <w:t xml:space="preserve"> wird so</w:t>
      </w:r>
      <w:r w:rsidR="007831FA">
        <w:t xml:space="preserve"> dasselbe Lied mit einer auf die jeweilige </w:t>
      </w:r>
      <w:r w:rsidR="006A617A">
        <w:t>Zimmergröße</w:t>
      </w:r>
      <w:r w:rsidR="007831FA">
        <w:t xml:space="preserve"> angepassten Lautstärke</w:t>
      </w:r>
      <w:r w:rsidR="00771162">
        <w:t xml:space="preserve"> wiedergegeben</w:t>
      </w:r>
      <w:r w:rsidR="007831FA">
        <w:t>.</w:t>
      </w:r>
    </w:p>
    <w:p w14:paraId="072D68E0" w14:textId="2C93FD6B" w:rsidR="00FC39A2" w:rsidRPr="00EC6DB1" w:rsidRDefault="00FC39A2" w:rsidP="00EC6DB1">
      <w:r>
        <w:t>Smart Homes</w:t>
      </w:r>
      <w:r w:rsidR="00771162">
        <w:t xml:space="preserve"> werden</w:t>
      </w:r>
      <w:r>
        <w:t xml:space="preserve"> in naher Zukunft </w:t>
      </w:r>
      <w:r w:rsidR="00006261">
        <w:t xml:space="preserve">unweigerlich </w:t>
      </w:r>
      <w:r w:rsidR="00771162">
        <w:t>zur</w:t>
      </w:r>
      <w:r>
        <w:t xml:space="preserve"> Norm werden. </w:t>
      </w:r>
      <w:r w:rsidR="00006261">
        <w:t>Die</w:t>
      </w:r>
      <w:r>
        <w:t xml:space="preserve"> Anwendungsmöglichkeiten</w:t>
      </w:r>
      <w:r w:rsidR="00006261">
        <w:t xml:space="preserve"> sind</w:t>
      </w:r>
      <w:r w:rsidR="00771162">
        <w:t xml:space="preserve"> dabei nahezu unbegrenzt und Anpassungen an die Bewohnerbedürfnisse können flexibel, auch nach Erstinstallation </w:t>
      </w:r>
      <w:r w:rsidR="0053537F">
        <w:t>vorgenommen</w:t>
      </w:r>
      <w:r w:rsidR="00771162">
        <w:t xml:space="preserve"> werden</w:t>
      </w:r>
      <w:r>
        <w:t>.</w:t>
      </w:r>
    </w:p>
    <w:p w14:paraId="06BBC225" w14:textId="1E374302" w:rsidR="00C27726" w:rsidRDefault="002E590E" w:rsidP="00AB0F30">
      <w:pPr>
        <w:pStyle w:val="berschrift2"/>
      </w:pPr>
      <w:bookmarkStart w:id="11" w:name="_Toc108082457"/>
      <w:r w:rsidRPr="00C27726">
        <w:t>Ziel</w:t>
      </w:r>
      <w:r w:rsidR="00E51417">
        <w:t xml:space="preserve"> und Anforderung</w:t>
      </w:r>
      <w:r w:rsidRPr="00C27726">
        <w:t xml:space="preserve"> der</w:t>
      </w:r>
      <w:r>
        <w:t xml:space="preserve"> Arbe</w:t>
      </w:r>
      <w:r w:rsidR="00E51417">
        <w:t>it</w:t>
      </w:r>
      <w:bookmarkEnd w:id="11"/>
    </w:p>
    <w:p w14:paraId="217E62C8" w14:textId="0174760F" w:rsidR="00E41A8C" w:rsidRDefault="00BD0FE2" w:rsidP="00C27726">
      <w:r>
        <w:t xml:space="preserve">Für die Gerätehersteller ist es schwierig </w:t>
      </w:r>
      <w:r w:rsidR="00C27726">
        <w:t xml:space="preserve">eine </w:t>
      </w:r>
      <w:r w:rsidR="005A5722">
        <w:t>Universall</w:t>
      </w:r>
      <w:r w:rsidR="00C27726">
        <w:t>ösung bereit zu stellen</w:t>
      </w:r>
      <w:r>
        <w:t>, da kein Haus dem anderen gleicht</w:t>
      </w:r>
      <w:r w:rsidR="00C27726">
        <w:t xml:space="preserve">. </w:t>
      </w:r>
      <w:r>
        <w:t>Die</w:t>
      </w:r>
      <w:r w:rsidR="002B15AB">
        <w:t xml:space="preserve"> Funktionen de</w:t>
      </w:r>
      <w:r>
        <w:t>r Komponenten ent</w:t>
      </w:r>
      <w:r w:rsidR="00662B7E">
        <w:t>s</w:t>
      </w:r>
      <w:r>
        <w:t>prechen</w:t>
      </w:r>
      <w:r w:rsidR="002B15AB">
        <w:t xml:space="preserve"> </w:t>
      </w:r>
      <w:r w:rsidR="001964B3">
        <w:t xml:space="preserve">oftmals nicht den individuellen Wünschen des </w:t>
      </w:r>
      <w:r w:rsidR="002711C7">
        <w:t>Kunden</w:t>
      </w:r>
      <w:r w:rsidR="00997F28">
        <w:t xml:space="preserve">. </w:t>
      </w:r>
      <w:r w:rsidR="00E41A8C">
        <w:t>Nehmen wir zum</w:t>
      </w:r>
      <w:r w:rsidR="005A5722">
        <w:t xml:space="preserve"> Beispiel</w:t>
      </w:r>
      <w:r w:rsidR="00E41A8C">
        <w:t xml:space="preserve"> die </w:t>
      </w:r>
      <w:r w:rsidR="002711C7">
        <w:t>Ankaufoption der</w:t>
      </w:r>
      <w:r w:rsidR="002B15AB">
        <w:t xml:space="preserve"> Lüftersteuerung</w:t>
      </w:r>
      <w:r w:rsidR="00E41A8C">
        <w:t>. Bei ihr lassen sich</w:t>
      </w:r>
      <w:r w:rsidR="00997F28">
        <w:t xml:space="preserve"> </w:t>
      </w:r>
      <w:r w:rsidR="001564F7">
        <w:t xml:space="preserve">die Lüfter immer nur in </w:t>
      </w:r>
      <w:r w:rsidR="00E41A8C">
        <w:t>Gruppen von jeweils vier Lüftern</w:t>
      </w:r>
      <w:r w:rsidR="001564F7">
        <w:t xml:space="preserve"> </w:t>
      </w:r>
      <w:r w:rsidR="00C27726">
        <w:t>ansteuern</w:t>
      </w:r>
      <w:r w:rsidR="001564F7">
        <w:t xml:space="preserve">. </w:t>
      </w:r>
      <w:r w:rsidR="003A4AE1">
        <w:t>Außerdem</w:t>
      </w:r>
      <w:r w:rsidR="00E41A8C">
        <w:t xml:space="preserve"> lassen sich nur eine Handvoll Geschwindigkeitsstufen einstellen</w:t>
      </w:r>
      <w:r w:rsidR="002B15AB">
        <w:t>.</w:t>
      </w:r>
    </w:p>
    <w:p w14:paraId="0FD2A984" w14:textId="3B1A938B" w:rsidR="0042471E" w:rsidRDefault="002B15AB" w:rsidP="00C27726">
      <w:r>
        <w:t>KNX-Aktoren</w:t>
      </w:r>
      <w:r w:rsidR="00BD0FE2">
        <w:t xml:space="preserve"> sind</w:t>
      </w:r>
      <w:r>
        <w:t xml:space="preserve"> meist sehr kostspielig </w:t>
      </w:r>
      <w:r w:rsidR="00BD0FE2">
        <w:t>und deshalb</w:t>
      </w:r>
      <w:r>
        <w:t>,</w:t>
      </w:r>
      <w:r w:rsidR="00B35207">
        <w:t xml:space="preserve"> </w:t>
      </w:r>
      <w:r w:rsidR="006B2887">
        <w:t>k</w:t>
      </w:r>
      <w:r w:rsidR="001964B3">
        <w:t>am die Idee auf eine</w:t>
      </w:r>
      <w:r w:rsidR="003D53C6">
        <w:t xml:space="preserve"> </w:t>
      </w:r>
      <w:r w:rsidR="001964B3">
        <w:t>eigene Hardware zu entwickeln</w:t>
      </w:r>
      <w:r>
        <w:t>, die eine deutlich flexiblere</w:t>
      </w:r>
      <w:r w:rsidR="00A67218">
        <w:t xml:space="preserve"> Alternative darstellen soll</w:t>
      </w:r>
      <w:r w:rsidR="00B10997">
        <w:t>. D</w:t>
      </w:r>
      <w:r w:rsidR="002711C7">
        <w:t xml:space="preserve">urch ihre </w:t>
      </w:r>
      <w:r w:rsidR="00B10997">
        <w:t>individuelle Anpassbarkeit auf die Bedürfnisse des Nutzers</w:t>
      </w:r>
      <w:r w:rsidR="003B3E9F">
        <w:t>,</w:t>
      </w:r>
      <w:r w:rsidR="00B10997">
        <w:t xml:space="preserve"> </w:t>
      </w:r>
      <w:r w:rsidR="003B3E9F">
        <w:t>stellt</w:t>
      </w:r>
      <w:r w:rsidR="00B10997">
        <w:t xml:space="preserve"> sie eine universelle Lösung für KNX-Lüftersysteme</w:t>
      </w:r>
      <w:r w:rsidR="003B3E9F">
        <w:t xml:space="preserve"> dar</w:t>
      </w:r>
      <w:r w:rsidR="002711C7">
        <w:t>.</w:t>
      </w:r>
      <w:r w:rsidR="00B10997">
        <w:t xml:space="preserve"> </w:t>
      </w:r>
      <w:r w:rsidR="00B35207">
        <w:t>D</w:t>
      </w:r>
      <w:r w:rsidR="00B10997">
        <w:t>as Endprodukt</w:t>
      </w:r>
      <w:r w:rsidR="00B35207">
        <w:t xml:space="preserve"> soll </w:t>
      </w:r>
      <w:r w:rsidR="00E41A8C">
        <w:t xml:space="preserve">dabei </w:t>
      </w:r>
      <w:r w:rsidR="00B35207">
        <w:t>die</w:t>
      </w:r>
      <w:r w:rsidR="00A67218">
        <w:t xml:space="preserve"> folgenden</w:t>
      </w:r>
      <w:r w:rsidR="00B35207">
        <w:t xml:space="preserve"> Anforderungen erfüllen</w:t>
      </w:r>
      <w:r w:rsidR="006B2887">
        <w:t>:</w:t>
      </w:r>
    </w:p>
    <w:p w14:paraId="273CCFBE" w14:textId="178B2FB2" w:rsidR="006B2887" w:rsidRDefault="00B35207" w:rsidP="00B35207">
      <w:pPr>
        <w:pStyle w:val="Stichpunkte"/>
      </w:pPr>
      <w:r>
        <w:t>I</w:t>
      </w:r>
      <w:r w:rsidR="006B2887">
        <w:t>ndividuell</w:t>
      </w:r>
      <w:r>
        <w:t>e</w:t>
      </w:r>
      <w:r w:rsidR="006B2887">
        <w:t xml:space="preserve"> </w:t>
      </w:r>
      <w:r>
        <w:t>Ansteuerung von 8 verschiedenen Lüftern</w:t>
      </w:r>
    </w:p>
    <w:p w14:paraId="1F5620C2" w14:textId="50621EC0" w:rsidR="006B2887" w:rsidRDefault="00B35207" w:rsidP="00B35207">
      <w:pPr>
        <w:pStyle w:val="Stichpunkte"/>
      </w:pPr>
      <w:r>
        <w:t xml:space="preserve">Gewährleistung eines </w:t>
      </w:r>
      <w:r w:rsidR="003D53C6">
        <w:t>stufenlosen</w:t>
      </w:r>
      <w:r w:rsidR="006B2887">
        <w:t xml:space="preserve"> Lüfterbetrieb</w:t>
      </w:r>
      <w:r w:rsidR="00A67218">
        <w:t>s</w:t>
      </w:r>
      <w:r w:rsidR="006B2887">
        <w:t xml:space="preserve"> </w:t>
      </w:r>
    </w:p>
    <w:p w14:paraId="5F427999" w14:textId="622979AE" w:rsidR="005A5722" w:rsidRDefault="0085146C" w:rsidP="00B35207">
      <w:pPr>
        <w:pStyle w:val="Stichpunkte"/>
      </w:pPr>
      <w:r>
        <w:t>Dynamische Geschwindigkeitsanpassung</w:t>
      </w:r>
    </w:p>
    <w:p w14:paraId="6C2DE605" w14:textId="7E49E10E" w:rsidR="001535E2" w:rsidRDefault="001535E2" w:rsidP="00B35207">
      <w:pPr>
        <w:pStyle w:val="Stichpunkte"/>
      </w:pPr>
      <w:r>
        <w:t>Richtungswechsel nach vorgegeben Zeitintervall</w:t>
      </w:r>
    </w:p>
    <w:p w14:paraId="7584E2EE" w14:textId="597C3FCC" w:rsidR="006B2887" w:rsidRDefault="00BD0FE2" w:rsidP="00B35207">
      <w:pPr>
        <w:pStyle w:val="Stichpunkte"/>
      </w:pPr>
      <w:r>
        <w:t>Hohe</w:t>
      </w:r>
      <w:r w:rsidR="006B2887">
        <w:t xml:space="preserve"> </w:t>
      </w:r>
      <w:r w:rsidR="003D53C6">
        <w:t>Laufruhe</w:t>
      </w:r>
    </w:p>
    <w:p w14:paraId="081EB759" w14:textId="07BF4705" w:rsidR="006B2887" w:rsidRDefault="006B2887" w:rsidP="00B35207">
      <w:pPr>
        <w:pStyle w:val="Stichpunkte"/>
      </w:pPr>
      <w:r>
        <w:t xml:space="preserve">Ankopplung </w:t>
      </w:r>
      <w:r w:rsidR="0085146C">
        <w:t>und Kommunikation mit</w:t>
      </w:r>
      <w:r>
        <w:t xml:space="preserve"> KNX-Bus</w:t>
      </w:r>
    </w:p>
    <w:p w14:paraId="614B0033" w14:textId="3BEE0F0F" w:rsidR="00997F28" w:rsidRDefault="0042045C" w:rsidP="00AF13E3">
      <w:pPr>
        <w:pStyle w:val="Stichpunkte"/>
      </w:pPr>
      <w:r>
        <w:t>Ermöglichen von nachträglichen Anpassungen auch nach Erstinstallation</w:t>
      </w:r>
    </w:p>
    <w:p w14:paraId="78C6BC28" w14:textId="10D2F26E" w:rsidR="008C4095" w:rsidRDefault="008C4095" w:rsidP="00063A8B"/>
    <w:p w14:paraId="12F7A510" w14:textId="0FED8D5E" w:rsidR="008C4095" w:rsidRDefault="006766D6" w:rsidP="008C4095">
      <w:pPr>
        <w:spacing w:after="200" w:line="276" w:lineRule="auto"/>
        <w:jc w:val="left"/>
      </w:pPr>
      <w:r>
        <w:br w:type="page"/>
      </w:r>
    </w:p>
    <w:p w14:paraId="7FEA1D07" w14:textId="2B18C2D9" w:rsidR="00C408BC" w:rsidRDefault="002E590E" w:rsidP="00616D45">
      <w:pPr>
        <w:pStyle w:val="berschrift1"/>
      </w:pPr>
      <w:bookmarkStart w:id="12" w:name="_Toc108082458"/>
      <w:r>
        <w:lastRenderedPageBreak/>
        <w:t>Hardware</w:t>
      </w:r>
      <w:bookmarkEnd w:id="12"/>
    </w:p>
    <w:p w14:paraId="4E2FCD4E" w14:textId="659F46BD" w:rsidR="00CD7611" w:rsidRDefault="00CD7611" w:rsidP="00CD7611">
      <w:r>
        <w:t>Dieses Kapitel gibt eine</w:t>
      </w:r>
      <w:r w:rsidR="00575C4D">
        <w:t xml:space="preserve">n Überblick </w:t>
      </w:r>
      <w:r>
        <w:t>über d</w:t>
      </w:r>
      <w:r w:rsidR="00575C4D">
        <w:t xml:space="preserve">as Gesamtsystem sowie die entwickelte Hardware und ihre </w:t>
      </w:r>
      <w:r w:rsidR="00D701E9">
        <w:t>Designvarianten</w:t>
      </w:r>
      <w:r w:rsidR="00575C4D">
        <w:t>.</w:t>
      </w:r>
    </w:p>
    <w:p w14:paraId="2EE149C3" w14:textId="23E4DF70" w:rsidR="003570B1" w:rsidRDefault="002B7CED" w:rsidP="003570B1">
      <w:pPr>
        <w:pStyle w:val="berschrift2"/>
      </w:pPr>
      <w:bookmarkStart w:id="13" w:name="_Toc108082459"/>
      <w:r>
        <w:t>HW-</w:t>
      </w:r>
      <w:r w:rsidR="003570B1">
        <w:t>Toolchain</w:t>
      </w:r>
      <w:bookmarkEnd w:id="13"/>
    </w:p>
    <w:p w14:paraId="3BDA546B" w14:textId="4B13C30D" w:rsidR="00A0184D" w:rsidRPr="00D71C65" w:rsidRDefault="00A0184D" w:rsidP="00CD7611">
      <w:pPr>
        <w:rPr>
          <w:rStyle w:val="Fett"/>
        </w:rPr>
      </w:pPr>
      <w:r w:rsidRPr="00D71C65">
        <w:rPr>
          <w:rStyle w:val="Fett"/>
        </w:rPr>
        <w:t>LTspice</w:t>
      </w:r>
    </w:p>
    <w:p w14:paraId="3DDCD574" w14:textId="57A948B7" w:rsidR="00A0184D" w:rsidRDefault="00A0184D" w:rsidP="00CD7611">
      <w:r>
        <w:t>Die ersten Konzeptschaltungen wurden mit dem Simulationsprogramm LTspice verifiziert.</w:t>
      </w:r>
    </w:p>
    <w:p w14:paraId="14578148" w14:textId="47D2B7CC" w:rsidR="00D71C65" w:rsidRPr="00D71C65" w:rsidRDefault="00D71C65" w:rsidP="00CD7611">
      <w:pPr>
        <w:rPr>
          <w:b/>
          <w:bCs/>
        </w:rPr>
      </w:pPr>
      <w:r w:rsidRPr="00D71C65">
        <w:rPr>
          <w:b/>
          <w:bCs/>
        </w:rPr>
        <w:t>EAGLE</w:t>
      </w:r>
    </w:p>
    <w:p w14:paraId="03F8E346" w14:textId="59B4F88E" w:rsidR="00A0184D" w:rsidRDefault="00654755" w:rsidP="00CD7611">
      <w:r>
        <w:t>Der Schaltplan sowie das Platinenlayout</w:t>
      </w:r>
      <w:r w:rsidR="003570B1">
        <w:t xml:space="preserve"> wurde </w:t>
      </w:r>
      <w:r>
        <w:t>mit de</w:t>
      </w:r>
      <w:r w:rsidR="00771162">
        <w:t>r</w:t>
      </w:r>
      <w:r w:rsidR="00EF4850">
        <w:t xml:space="preserve">, </w:t>
      </w:r>
      <w:r w:rsidR="003570B1">
        <w:t>für Studenten kostenfreie</w:t>
      </w:r>
      <w:r>
        <w:t>n</w:t>
      </w:r>
      <w:r w:rsidR="003570B1">
        <w:t xml:space="preserve"> EDA-</w:t>
      </w:r>
      <w:r w:rsidR="00771162">
        <w:t>Software</w:t>
      </w:r>
      <w:r w:rsidR="003570B1">
        <w:t xml:space="preserve"> Autodesk EAGLE </w:t>
      </w:r>
      <w:r>
        <w:t>erstellt</w:t>
      </w:r>
      <w:r w:rsidR="003570B1">
        <w:t>.</w:t>
      </w:r>
    </w:p>
    <w:p w14:paraId="0DDDBB55" w14:textId="77777777" w:rsidR="006766D6" w:rsidRDefault="00D71C65" w:rsidP="00CD7611">
      <w:pPr>
        <w:rPr>
          <w:b/>
          <w:bCs/>
        </w:rPr>
      </w:pPr>
      <w:r w:rsidRPr="00D71C65">
        <w:rPr>
          <w:b/>
          <w:bCs/>
        </w:rPr>
        <w:t>Fusion 360</w:t>
      </w:r>
    </w:p>
    <w:p w14:paraId="56A0110A" w14:textId="55023906" w:rsidR="00A0184D" w:rsidRDefault="00A0184D" w:rsidP="00CD7611">
      <w:r>
        <w:t xml:space="preserve">Mit der Autodesk Erweiterung Fusion 360 wurde </w:t>
      </w:r>
      <w:r w:rsidR="00654755">
        <w:t>das</w:t>
      </w:r>
      <w:r>
        <w:t xml:space="preserve"> 3D-</w:t>
      </w:r>
      <w:r w:rsidR="00654755">
        <w:t>Modell</w:t>
      </w:r>
      <w:r>
        <w:t xml:space="preserve"> </w:t>
      </w:r>
      <w:r w:rsidR="00654755">
        <w:t>der</w:t>
      </w:r>
      <w:r>
        <w:t xml:space="preserve"> Platine </w:t>
      </w:r>
      <w:r w:rsidR="00654755">
        <w:t>gerendert</w:t>
      </w:r>
      <w:r>
        <w:t>.</w:t>
      </w:r>
    </w:p>
    <w:p w14:paraId="407F5B4D" w14:textId="2F2B7D98" w:rsidR="006766D6" w:rsidRPr="00256DA9" w:rsidRDefault="006766D6" w:rsidP="00256DA9">
      <w:pPr>
        <w:spacing w:after="200" w:line="276" w:lineRule="auto"/>
        <w:jc w:val="left"/>
      </w:pPr>
      <w:r>
        <w:br w:type="page"/>
      </w:r>
    </w:p>
    <w:p w14:paraId="3F87CFF4" w14:textId="767476D1" w:rsidR="00201571" w:rsidRDefault="002E590E" w:rsidP="00B9306A">
      <w:pPr>
        <w:pStyle w:val="berschrift2"/>
      </w:pPr>
      <w:bookmarkStart w:id="14" w:name="_Toc108082460"/>
      <w:r>
        <w:lastRenderedPageBreak/>
        <w:t>Beschreibung des Komplettsystems</w:t>
      </w:r>
      <w:bookmarkEnd w:id="14"/>
    </w:p>
    <w:p w14:paraId="3FFBAA6E" w14:textId="599DBD0F" w:rsidR="00FC0DC1" w:rsidRDefault="002A4D3D" w:rsidP="00FC0DC1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5409A22E" wp14:editId="54395361">
                <wp:simplePos x="0" y="0"/>
                <wp:positionH relativeFrom="page">
                  <wp:posOffset>769620</wp:posOffset>
                </wp:positionH>
                <wp:positionV relativeFrom="paragraph">
                  <wp:posOffset>2505710</wp:posOffset>
                </wp:positionV>
                <wp:extent cx="6076800" cy="5194800"/>
                <wp:effectExtent l="0" t="0" r="635" b="6350"/>
                <wp:wrapSquare wrapText="bothSides"/>
                <wp:docPr id="30" name="Gruppier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076800" cy="5194800"/>
                          <a:chOff x="-323795" y="-219076"/>
                          <a:chExt cx="6304430" cy="5299521"/>
                        </a:xfrm>
                      </wpg:grpSpPr>
                      <pic:pic xmlns:pic="http://schemas.openxmlformats.org/drawingml/2006/picture">
                        <pic:nvPicPr>
                          <pic:cNvPr id="38" name="Grafik 3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23795" y="-219076"/>
                            <a:ext cx="6304430" cy="4825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Textfeld 27"/>
                        <wps:cNvSpPr txBox="1"/>
                        <wps:spPr>
                          <a:xfrm>
                            <a:off x="434546" y="4763580"/>
                            <a:ext cx="2730376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1DAE89" w14:textId="3C508241" w:rsidR="00442C58" w:rsidRPr="00FC0DC1" w:rsidRDefault="00442C58" w:rsidP="005A56A3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5" w:name="_Ref108009786"/>
                              <w:bookmarkStart w:id="16" w:name="_Toc108058526"/>
                              <w:r w:rsidRPr="00FC0DC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FC0DC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FC0DC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FC0DC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</w:t>
                              </w:r>
                              <w:r w:rsidRPr="00FC0DC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5"/>
                              <w:r w:rsidR="005A56A3" w:rsidRPr="00FC0DC1">
                                <w:rPr>
                                  <w:sz w:val="22"/>
                                  <w:szCs w:val="20"/>
                                </w:rPr>
                                <w:t>:</w:t>
                              </w:r>
                              <w:r w:rsidRPr="00FC0DC1">
                                <w:rPr>
                                  <w:sz w:val="22"/>
                                  <w:szCs w:val="20"/>
                                </w:rPr>
                                <w:t xml:space="preserve"> Aufbau des Gesamtsystems</w:t>
                              </w:r>
                              <w:bookmarkEnd w:id="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9A22E" id="Gruppieren 30" o:spid="_x0000_s1026" style="position:absolute;left:0;text-align:left;margin-left:60.6pt;margin-top:197.3pt;width:478.5pt;height:409.05pt;z-index:251631616;mso-position-horizontal-relative:page;mso-width-relative:margin;mso-height-relative:margin" coordorigin="-3237,-2190" coordsize="63044,52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8" o:spid="_x0000_s1027" type="#_x0000_t75" style="position:absolute;left:-3237;top:-2190;width:63043;height:4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">
                  <v:imagedata r:id="rId5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7" o:spid="_x0000_s1028" type="#_x0000_t202" style="position:absolute;left:4345;top:47635;width:27304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6B1DAE89" w14:textId="3C508241" w:rsidR="00442C58" w:rsidRPr="00FC0DC1" w:rsidRDefault="00442C58" w:rsidP="005A56A3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7" w:name="_Ref108009786"/>
                        <w:bookmarkStart w:id="18" w:name="_Toc108058526"/>
                        <w:r w:rsidRPr="00FC0DC1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FC0DC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FC0DC1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FC0DC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</w:t>
                        </w:r>
                        <w:r w:rsidRPr="00FC0DC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7"/>
                        <w:r w:rsidR="005A56A3" w:rsidRPr="00FC0DC1">
                          <w:rPr>
                            <w:sz w:val="22"/>
                            <w:szCs w:val="20"/>
                          </w:rPr>
                          <w:t>:</w:t>
                        </w:r>
                        <w:r w:rsidRPr="00FC0DC1">
                          <w:rPr>
                            <w:sz w:val="22"/>
                            <w:szCs w:val="20"/>
                          </w:rPr>
                          <w:t xml:space="preserve"> Aufbau des Gesamtsystems</w:t>
                        </w:r>
                        <w:bookmarkEnd w:id="18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7E32FC">
        <w:t xml:space="preserve">In </w:t>
      </w:r>
      <w:r w:rsidR="00FC0DC1">
        <w:fldChar w:fldCharType="begin"/>
      </w:r>
      <w:r w:rsidR="00FC0DC1">
        <w:instrText xml:space="preserve"> REF _Ref108009786 \h </w:instrText>
      </w:r>
      <w:r w:rsidR="00FC0DC1">
        <w:fldChar w:fldCharType="separate"/>
      </w:r>
      <w:r w:rsidR="00BA4ADB" w:rsidRPr="00FC0DC1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1</w:t>
      </w:r>
      <w:r w:rsidR="00FC0DC1">
        <w:fldChar w:fldCharType="end"/>
      </w:r>
      <w:r w:rsidR="00FC0DC1">
        <w:t xml:space="preserve"> </w:t>
      </w:r>
      <w:r w:rsidR="007E32FC">
        <w:t>sieht man die Darstellung des Gesamtsystems</w:t>
      </w:r>
      <w:r w:rsidR="003D312C">
        <w:t xml:space="preserve">. </w:t>
      </w:r>
      <w:r w:rsidR="0054415A">
        <w:t>Die Teilnehmer des Feldbusses lassen sich grundsätzlich in Sensoren und Aktoren unterteilen. Die Sensoren messen dabei eine physikalische Größe im Haus</w:t>
      </w:r>
      <w:r w:rsidR="00FC0DC1">
        <w:t xml:space="preserve">, </w:t>
      </w:r>
      <w:r w:rsidR="0054415A">
        <w:t xml:space="preserve">wie </w:t>
      </w:r>
      <w:r w:rsidR="005D2495">
        <w:t xml:space="preserve">in diesem Projekt </w:t>
      </w:r>
      <w:r w:rsidR="00EE5420">
        <w:t xml:space="preserve">die Feuchtigkeit und </w:t>
      </w:r>
      <w:r w:rsidR="0054415A">
        <w:t xml:space="preserve">wandeln </w:t>
      </w:r>
      <w:r w:rsidR="00EE5420">
        <w:t>sie</w:t>
      </w:r>
      <w:r w:rsidR="0054415A">
        <w:t xml:space="preserve"> in eine elektrische Größe um. Diese Information wird dann in Form eines Telegramms an den zugehörigen Aktor weitgeleitet. </w:t>
      </w:r>
      <w:r w:rsidR="00D701E9">
        <w:t>Der Aktor</w:t>
      </w:r>
      <w:r w:rsidR="0054415A">
        <w:t xml:space="preserve"> </w:t>
      </w:r>
      <w:r w:rsidR="00EE5420">
        <w:t>verarbeitet</w:t>
      </w:r>
      <w:r w:rsidR="0054415A">
        <w:t xml:space="preserve"> den erhaltenen Wert und handelt </w:t>
      </w:r>
      <w:r w:rsidR="00EE5420">
        <w:t>indem er die Lüftergeschwindigkeit anpasst</w:t>
      </w:r>
      <w:r w:rsidR="0054415A">
        <w:t xml:space="preserve">. </w:t>
      </w:r>
      <w:r w:rsidR="00EE5420">
        <w:t>Di</w:t>
      </w:r>
      <w:r w:rsidR="005D2495">
        <w:t xml:space="preserve">e Aktoren beziehen dabei ihre Versorgungsspannung jeweils aus dem </w:t>
      </w:r>
      <w:r w:rsidR="002B7CED">
        <w:t>Wechselstromn</w:t>
      </w:r>
      <w:r w:rsidR="005D2495">
        <w:t xml:space="preserve">etz und </w:t>
      </w:r>
      <w:r w:rsidR="00B910E0">
        <w:t>kommunizieren über den KNX-Bus</w:t>
      </w:r>
      <w:r w:rsidR="005D2495">
        <w:t xml:space="preserve">. Mit der Engineering Tool Software (ETS) lassen sich </w:t>
      </w:r>
      <w:r w:rsidR="00FC0DC1">
        <w:t>alle</w:t>
      </w:r>
      <w:r w:rsidR="005D2495">
        <w:t xml:space="preserve"> Busteilnehmer verwalten.</w:t>
      </w:r>
      <w:r w:rsidR="00941ADA" w:rsidRPr="00941ADA">
        <w:rPr>
          <w:noProof/>
        </w:rPr>
        <w:t xml:space="preserve"> </w:t>
      </w:r>
    </w:p>
    <w:p w14:paraId="7785E1D5" w14:textId="04885807" w:rsidR="0054415A" w:rsidRDefault="0054415A" w:rsidP="00FC0DC1">
      <w:pPr>
        <w:rPr>
          <w:noProof/>
        </w:rPr>
      </w:pPr>
    </w:p>
    <w:p w14:paraId="16F4D0F9" w14:textId="66278F71" w:rsidR="00FC0DC1" w:rsidRPr="00FC0DC1" w:rsidRDefault="002E590E" w:rsidP="00FC0DC1">
      <w:pPr>
        <w:pStyle w:val="berschrift3"/>
      </w:pPr>
      <w:bookmarkStart w:id="19" w:name="_Toc108082461"/>
      <w:r>
        <w:lastRenderedPageBreak/>
        <w:t>KNX</w:t>
      </w:r>
      <w:r w:rsidR="007C48C0">
        <w:t xml:space="preserve"> </w:t>
      </w:r>
      <w:r w:rsidR="003E67BC">
        <w:t>–</w:t>
      </w:r>
      <w:r w:rsidR="007C48C0">
        <w:t xml:space="preserve"> </w:t>
      </w:r>
      <w:r>
        <w:t>B</w:t>
      </w:r>
      <w:r w:rsidR="005041D4">
        <w:t>u</w:t>
      </w:r>
      <w:r>
        <w:t>s</w:t>
      </w:r>
      <w:r w:rsidR="005041D4">
        <w:t>s</w:t>
      </w:r>
      <w:r w:rsidR="001F2585">
        <w:t>y</w:t>
      </w:r>
      <w:r w:rsidR="005041D4">
        <w:t>s</w:t>
      </w:r>
      <w:r w:rsidR="001F2585">
        <w:t>tem</w:t>
      </w:r>
      <w:bookmarkEnd w:id="19"/>
    </w:p>
    <w:p w14:paraId="5DDE2897" w14:textId="77777777" w:rsidR="00410745" w:rsidRDefault="00E12716" w:rsidP="003E67BC">
      <w:r>
        <w:t xml:space="preserve">Der KNX-Bus ist </w:t>
      </w:r>
      <w:r w:rsidR="008B177B">
        <w:t>eine</w:t>
      </w:r>
      <w:r>
        <w:t xml:space="preserve"> weiterentwickelte </w:t>
      </w:r>
      <w:r w:rsidR="008B177B">
        <w:t>Version</w:t>
      </w:r>
      <w:r>
        <w:t xml:space="preserve"> des Europäischen Installationsbusses EIB</w:t>
      </w:r>
      <w:r w:rsidR="00752C1F">
        <w:t>,</w:t>
      </w:r>
      <w:r w:rsidR="00C76FA2">
        <w:t xml:space="preserve"> der</w:t>
      </w:r>
      <w:r w:rsidR="00AA0918">
        <w:t xml:space="preserve"> gezielt für</w:t>
      </w:r>
      <w:r w:rsidR="00752C1F">
        <w:t xml:space="preserve"> die</w:t>
      </w:r>
      <w:r w:rsidR="00C76FA2">
        <w:t xml:space="preserve"> Gebäudeautomation</w:t>
      </w:r>
      <w:r w:rsidR="00AA0918">
        <w:t xml:space="preserve"> </w:t>
      </w:r>
      <w:r w:rsidR="0042045C">
        <w:t>optimiert</w:t>
      </w:r>
      <w:r w:rsidR="00AA0918">
        <w:t xml:space="preserve"> wurde</w:t>
      </w:r>
      <w:r w:rsidR="00C76FA2">
        <w:t>.</w:t>
      </w:r>
      <w:r w:rsidR="00AA0918">
        <w:t xml:space="preserve"> Dabei sind die beiden </w:t>
      </w:r>
      <w:r w:rsidR="00752C1F">
        <w:t>Feldb</w:t>
      </w:r>
      <w:r w:rsidR="00AA0918">
        <w:t>usse voll kompatibel zueinander. KNX ist mittlerweile der anerkannte internationale Standard</w:t>
      </w:r>
      <w:r w:rsidR="00752C1F">
        <w:t xml:space="preserve">, </w:t>
      </w:r>
      <w:r w:rsidR="00AA0918">
        <w:t>sowohl in Europa als auch in China und den USA.</w:t>
      </w:r>
      <w:r w:rsidR="00C42F97">
        <w:t xml:space="preserve"> </w:t>
      </w:r>
      <w:r w:rsidR="006E1BBC">
        <w:t xml:space="preserve">Von </w:t>
      </w:r>
      <w:r w:rsidR="00C42F97">
        <w:t xml:space="preserve">450 Partnerfirmen in 45 Ländern </w:t>
      </w:r>
      <w:r w:rsidR="006E1BBC">
        <w:t>wird eine breite Palette an</w:t>
      </w:r>
      <w:r w:rsidR="00C42F97">
        <w:t xml:space="preserve"> Produkte</w:t>
      </w:r>
      <w:r w:rsidR="008B1CE4">
        <w:t>n</w:t>
      </w:r>
      <w:r w:rsidR="00C42F97">
        <w:t xml:space="preserve"> auf dem KNX-Standard entwickelt und gefertigt.</w:t>
      </w:r>
      <w:r w:rsidR="008C6262">
        <w:t xml:space="preserve"> [1, S.4-5]</w:t>
      </w:r>
    </w:p>
    <w:p w14:paraId="66F7700F" w14:textId="670FA29C" w:rsidR="00166C15" w:rsidRDefault="00DC1F36" w:rsidP="003E67BC">
      <w:r>
        <w:t xml:space="preserve">Da </w:t>
      </w:r>
      <w:r w:rsidR="00B95077">
        <w:t>auf</w:t>
      </w:r>
      <w:r>
        <w:t xml:space="preserve"> jedem Busteilnehmer ein Mikroprozessor integriert</w:t>
      </w:r>
      <w:r w:rsidR="00553000">
        <w:t xml:space="preserve"> ist, wird kein zentrales Steuergerät benötigt was </w:t>
      </w:r>
      <w:r w:rsidR="00C3637E">
        <w:t>von</w:t>
      </w:r>
      <w:r w:rsidR="00553000">
        <w:t xml:space="preserve"> Vorteil </w:t>
      </w:r>
      <w:r w:rsidR="00C3637E">
        <w:t>ist</w:t>
      </w:r>
      <w:r w:rsidR="006E1BBC">
        <w:t>,</w:t>
      </w:r>
      <w:r w:rsidR="00553000">
        <w:t xml:space="preserve"> </w:t>
      </w:r>
      <w:r w:rsidR="00C3637E">
        <w:t>weil</w:t>
      </w:r>
      <w:r w:rsidR="00553000">
        <w:t xml:space="preserve"> bei einem Defekt nur das betroffene Gerät nicht funktioniert,</w:t>
      </w:r>
      <w:r w:rsidR="008B177B">
        <w:t xml:space="preserve"> </w:t>
      </w:r>
      <w:r w:rsidR="00553000">
        <w:t>dies</w:t>
      </w:r>
      <w:r w:rsidR="008B177B">
        <w:t xml:space="preserve"> aber</w:t>
      </w:r>
      <w:r w:rsidR="00553000">
        <w:t xml:space="preserve"> keinen Einfluss auf die restlichen Teilnehmer hat. Dieser dezentrale Aufbau des Feldbusses ist ausgesprochen wichtig, da</w:t>
      </w:r>
      <w:r w:rsidR="00166C15">
        <w:t xml:space="preserve"> KNX-Systeme mit bis zu 50.000 Teilnehmern enorm groß werden können. </w:t>
      </w:r>
      <w:r w:rsidR="008C6262">
        <w:t>[1, S.5]</w:t>
      </w:r>
    </w:p>
    <w:p w14:paraId="365EE4A9" w14:textId="1DCBCC00" w:rsidR="007E0026" w:rsidRDefault="007E0026" w:rsidP="003E67BC">
      <w:pPr>
        <w:pStyle w:val="berschrift4"/>
      </w:pPr>
      <w:bookmarkStart w:id="20" w:name="_Toc108082462"/>
      <w:r>
        <w:t>Übertragungsmedien</w:t>
      </w:r>
      <w:bookmarkEnd w:id="20"/>
    </w:p>
    <w:p w14:paraId="7874E820" w14:textId="0AA634A6" w:rsidR="007E0026" w:rsidRDefault="00B95077" w:rsidP="003E67BC">
      <w:r>
        <w:t>KNX</w:t>
      </w:r>
      <w:r w:rsidR="003E7FB9">
        <w:t xml:space="preserve"> </w:t>
      </w:r>
      <w:r w:rsidR="00132F9F">
        <w:t xml:space="preserve">bietet </w:t>
      </w:r>
      <w:r w:rsidR="003E7FB9">
        <w:t>unterschiedlich</w:t>
      </w:r>
      <w:r>
        <w:t>e</w:t>
      </w:r>
      <w:r w:rsidR="003E7FB9">
        <w:t xml:space="preserve"> Übertragungsmedien</w:t>
      </w:r>
      <w:r w:rsidR="007E0026">
        <w:t xml:space="preserve"> an</w:t>
      </w:r>
      <w:r w:rsidR="00132F9F">
        <w:t>,</w:t>
      </w:r>
      <w:r w:rsidR="003E7FB9">
        <w:t xml:space="preserve"> </w:t>
      </w:r>
      <w:r w:rsidR="007E0026">
        <w:t>um</w:t>
      </w:r>
      <w:r w:rsidR="003E7FB9">
        <w:t xml:space="preserve"> </w:t>
      </w:r>
      <w:r w:rsidR="007E0860">
        <w:t>ein möglichst breites Spektrum</w:t>
      </w:r>
      <w:r w:rsidR="003E7FB9">
        <w:t xml:space="preserve"> an Kunden anzusprechen </w:t>
      </w:r>
      <w:r w:rsidR="007E0026">
        <w:t>sowie</w:t>
      </w:r>
      <w:r w:rsidR="003E7FB9">
        <w:t xml:space="preserve"> eine nachträgliche </w:t>
      </w:r>
      <w:r w:rsidR="00752C1F">
        <w:t>Installation</w:t>
      </w:r>
      <w:r w:rsidR="007E0860">
        <w:t xml:space="preserve"> des Busses zu ermöglichen.</w:t>
      </w:r>
      <w:r w:rsidR="008C6262">
        <w:t xml:space="preserve"> [1, S.5]</w:t>
      </w:r>
    </w:p>
    <w:p w14:paraId="732B04C2" w14:textId="2EC8149B" w:rsidR="003E7FB9" w:rsidRDefault="00D701E9" w:rsidP="003E67BC">
      <w:r>
        <w:t>Das KNX-System</w:t>
      </w:r>
      <w:r w:rsidR="00F83306">
        <w:t xml:space="preserve"> wurde auf Basis der Zweidrahtleitung entwickelt, da es </w:t>
      </w:r>
      <w:r>
        <w:t xml:space="preserve">sich um </w:t>
      </w:r>
      <w:r w:rsidR="00F83306">
        <w:t xml:space="preserve">das </w:t>
      </w:r>
      <w:r w:rsidR="00943FF6">
        <w:t>meistverbreitete</w:t>
      </w:r>
      <w:r w:rsidR="00F83306">
        <w:t xml:space="preserve"> Übertragungsmedium </w:t>
      </w:r>
      <w:r>
        <w:t>handelt</w:t>
      </w:r>
      <w:r w:rsidR="00F83306">
        <w:t>.</w:t>
      </w:r>
      <w:r w:rsidR="00730066">
        <w:t xml:space="preserve"> Im </w:t>
      </w:r>
      <w:r w:rsidR="00761B33">
        <w:t>Folgenden</w:t>
      </w:r>
      <w:r w:rsidR="00730066">
        <w:t xml:space="preserve"> wird auf die verschiedenen Übertragungsmöglichkeiten kurz eingegangen</w:t>
      </w:r>
      <w:r w:rsidR="00410745">
        <w:t>.</w:t>
      </w:r>
    </w:p>
    <w:p w14:paraId="5A7CCD9C" w14:textId="1C24C8AA" w:rsidR="00A12212" w:rsidRDefault="00A12212" w:rsidP="00A12212">
      <w:pPr>
        <w:pStyle w:val="berschrift5"/>
      </w:pPr>
      <w:bookmarkStart w:id="21" w:name="_Toc108082463"/>
      <w:r>
        <w:t>Twisted Pair</w:t>
      </w:r>
      <w:bookmarkEnd w:id="21"/>
    </w:p>
    <w:p w14:paraId="17690BCA" w14:textId="65D94A96" w:rsidR="00CA62DA" w:rsidRDefault="00C13EF9" w:rsidP="003E67BC">
      <w:r>
        <w:t>Zusätzlich zu</w:t>
      </w:r>
      <w:r w:rsidR="008B177B">
        <w:t xml:space="preserve"> der 230V</w:t>
      </w:r>
      <w:r>
        <w:t xml:space="preserve"> AC-Leitung wird noch eine</w:t>
      </w:r>
      <w:r w:rsidR="00D701E9">
        <w:t xml:space="preserve"> weitere</w:t>
      </w:r>
      <w:r>
        <w:t xml:space="preserve"> KNX-Leitung zur Datenübertragung </w:t>
      </w:r>
      <w:r w:rsidR="00D701E9">
        <w:t>in der Hausinstallation benötigt</w:t>
      </w:r>
      <w:r w:rsidR="008B177B">
        <w:t>.</w:t>
      </w:r>
      <w:r>
        <w:t xml:space="preserve"> Sie besteht</w:t>
      </w:r>
      <w:r w:rsidR="007E0860">
        <w:t xml:space="preserve"> </w:t>
      </w:r>
      <w:r w:rsidR="00755D1E">
        <w:t>aus eine</w:t>
      </w:r>
      <w:r>
        <w:t>m</w:t>
      </w:r>
      <w:r w:rsidR="00761B33">
        <w:t xml:space="preserve"> verdrillten</w:t>
      </w:r>
      <w:r w:rsidR="00755D1E">
        <w:t xml:space="preserve"> zweiadrigen </w:t>
      </w:r>
      <w:r w:rsidR="001D73EC">
        <w:t>Draht,</w:t>
      </w:r>
      <w:r w:rsidR="00755D1E">
        <w:t xml:space="preserve"> mit de</w:t>
      </w:r>
      <w:r w:rsidR="007E0860">
        <w:t>m</w:t>
      </w:r>
      <w:r w:rsidR="00755D1E">
        <w:t xml:space="preserve"> alle Teilnehmer verbunden</w:t>
      </w:r>
      <w:r w:rsidR="00D701E9">
        <w:t xml:space="preserve"> sind</w:t>
      </w:r>
      <w:r w:rsidR="00755D1E">
        <w:t xml:space="preserve"> und mit</w:t>
      </w:r>
      <w:r w:rsidR="008062B3">
        <w:t xml:space="preserve"> einer</w:t>
      </w:r>
      <w:r w:rsidR="00755D1E">
        <w:t xml:space="preserve"> 2</w:t>
      </w:r>
      <w:r w:rsidR="008B177B">
        <w:t>9</w:t>
      </w:r>
      <w:r w:rsidR="00755D1E">
        <w:t xml:space="preserve">V </w:t>
      </w:r>
      <w:r w:rsidR="008062B3">
        <w:t>DC Steuerspannung</w:t>
      </w:r>
      <w:r w:rsidR="00755D1E">
        <w:t xml:space="preserve"> versorgt werden</w:t>
      </w:r>
      <w:r w:rsidR="00DB1A83">
        <w:t xml:space="preserve">. </w:t>
      </w:r>
      <w:r w:rsidR="00DB1A83" w:rsidRPr="00C14ADF">
        <w:t xml:space="preserve">Die </w:t>
      </w:r>
      <w:r w:rsidR="00C14ADF" w:rsidRPr="00C14ADF">
        <w:t>Bus-T</w:t>
      </w:r>
      <w:r w:rsidR="00DB1A83" w:rsidRPr="00C14ADF">
        <w:t>eilnehmer funktionieren in einem</w:t>
      </w:r>
      <w:r w:rsidR="00D701E9" w:rsidRPr="00C14ADF">
        <w:t xml:space="preserve"> erweiterten</w:t>
      </w:r>
      <w:r w:rsidR="00DB1A83" w:rsidRPr="00C14ADF">
        <w:t xml:space="preserve"> Spannungsbereich von 21V bis 30V</w:t>
      </w:r>
      <w:r w:rsidR="00CA62DA" w:rsidRPr="00C14ADF">
        <w:t xml:space="preserve"> fehlerfrei</w:t>
      </w:r>
      <w:r w:rsidR="00D701E9" w:rsidRPr="00C14ADF">
        <w:t xml:space="preserve">, womit </w:t>
      </w:r>
      <w:r w:rsidR="009B0018" w:rsidRPr="00C14ADF">
        <w:t>ein</w:t>
      </w:r>
      <w:r w:rsidR="007E0860" w:rsidRPr="00C14ADF">
        <w:t xml:space="preserve"> reibungslose</w:t>
      </w:r>
      <w:r w:rsidR="000A7833" w:rsidRPr="00C14ADF">
        <w:t>r</w:t>
      </w:r>
      <w:r w:rsidR="007E0860" w:rsidRPr="00C14ADF">
        <w:t xml:space="preserve"> Betrieb</w:t>
      </w:r>
      <w:r w:rsidR="00CA62DA" w:rsidRPr="00C14ADF">
        <w:t>,</w:t>
      </w:r>
      <w:r w:rsidR="007E0860" w:rsidRPr="00C14ADF">
        <w:t xml:space="preserve"> </w:t>
      </w:r>
      <w:r w:rsidR="000A7833" w:rsidRPr="00C14ADF">
        <w:t>auch bei Spannungseinbrüchen</w:t>
      </w:r>
      <w:r w:rsidR="009B0018" w:rsidRPr="00C14ADF">
        <w:t xml:space="preserve"> gewährleiste</w:t>
      </w:r>
      <w:r w:rsidR="000A7833" w:rsidRPr="00C14ADF">
        <w:t>t wird</w:t>
      </w:r>
      <w:r w:rsidR="007E0860" w:rsidRPr="00C14ADF">
        <w:t>.</w:t>
      </w:r>
    </w:p>
    <w:p w14:paraId="01C77B58" w14:textId="77777777" w:rsidR="00CA62DA" w:rsidRDefault="000C0933" w:rsidP="003E67BC">
      <w:r>
        <w:t>Die</w:t>
      </w:r>
      <w:r w:rsidR="00DB1A83">
        <w:t xml:space="preserve"> Datenübertragung </w:t>
      </w:r>
      <w:r>
        <w:t xml:space="preserve">erfolgt hierbei erdfrei </w:t>
      </w:r>
      <w:r w:rsidR="00C13EF9">
        <w:t>beziehungsweise</w:t>
      </w:r>
      <w:r>
        <w:t xml:space="preserve"> symmetrisc</w:t>
      </w:r>
      <w:r w:rsidR="00C13EF9">
        <w:t>h, w</w:t>
      </w:r>
      <w:r>
        <w:t>as bedeutet, dass</w:t>
      </w:r>
      <w:r w:rsidR="00DB1A83">
        <w:t xml:space="preserve"> die Signale keinen Referenzpunkt zur Masse haben, sondern</w:t>
      </w:r>
      <w:r>
        <w:t xml:space="preserve"> nur die Spannungsdifferenz zwischen den beiden Leitungen relevant ist. Dadurch </w:t>
      </w:r>
      <w:r w:rsidR="00C13EF9">
        <w:t>erhält man</w:t>
      </w:r>
      <w:r>
        <w:t xml:space="preserve"> eine bessere Störfestigkeit</w:t>
      </w:r>
      <w:r w:rsidR="000A7833">
        <w:t xml:space="preserve">. Störungen auf beiden </w:t>
      </w:r>
      <w:r>
        <w:t>Leitungen</w:t>
      </w:r>
      <w:r w:rsidR="000A7833">
        <w:t xml:space="preserve"> eliminieren sich</w:t>
      </w:r>
      <w:r>
        <w:t xml:space="preserve"> gegenseitig.</w:t>
      </w:r>
    </w:p>
    <w:p w14:paraId="35A469AC" w14:textId="5CD387BA" w:rsidR="00AB6DB5" w:rsidRDefault="00AB6DB5" w:rsidP="003E67BC">
      <w:r>
        <w:lastRenderedPageBreak/>
        <w:t xml:space="preserve">Die Teilnehmer werden mit </w:t>
      </w:r>
      <w:r w:rsidR="001E6D92">
        <w:t>einer</w:t>
      </w:r>
      <w:r>
        <w:t xml:space="preserve"> Steckklemme an die Datenleitung angeschlossen und können während des Betriebs </w:t>
      </w:r>
      <w:r w:rsidR="00DB6FB6">
        <w:t>einfach</w:t>
      </w:r>
      <w:r>
        <w:t xml:space="preserve"> entfernt </w:t>
      </w:r>
      <w:r w:rsidR="001E6D92">
        <w:t>werden,</w:t>
      </w:r>
      <w:r>
        <w:t xml:space="preserve"> ohne </w:t>
      </w:r>
      <w:r w:rsidR="007E0860">
        <w:t>dass</w:t>
      </w:r>
      <w:r>
        <w:t xml:space="preserve"> die Kommunikation der </w:t>
      </w:r>
      <w:r w:rsidR="00DB6FB6">
        <w:t>übrigen Teilnehmer gestört wird</w:t>
      </w:r>
      <w:r w:rsidR="006423FA">
        <w:t>.</w:t>
      </w:r>
    </w:p>
    <w:p w14:paraId="3C7654F1" w14:textId="5934A162" w:rsidR="005F36D8" w:rsidRDefault="008062B3" w:rsidP="003E67BC">
      <w:r>
        <w:t xml:space="preserve">Die </w:t>
      </w:r>
      <w:r w:rsidR="005D23EA">
        <w:t>Daten</w:t>
      </w:r>
      <w:r w:rsidR="003223B5">
        <w:t xml:space="preserve"> werden</w:t>
      </w:r>
      <w:r w:rsidR="005D23EA">
        <w:t xml:space="preserve"> </w:t>
      </w:r>
      <w:r w:rsidR="003223B5">
        <w:t xml:space="preserve">seriell und asynchron </w:t>
      </w:r>
      <w:r w:rsidR="005D23EA">
        <w:t>in Form von Telegrammen</w:t>
      </w:r>
      <w:r w:rsidR="003223B5">
        <w:t xml:space="preserve"> übertragen</w:t>
      </w:r>
      <w:r w:rsidR="006423FA">
        <w:t>.</w:t>
      </w:r>
      <w:r w:rsidR="00CE203F">
        <w:t xml:space="preserve"> </w:t>
      </w:r>
      <w:r w:rsidR="00CC2615">
        <w:t>Das bedeutet</w:t>
      </w:r>
      <w:r w:rsidR="00991523">
        <w:t>,</w:t>
      </w:r>
      <w:r w:rsidR="00CC2615">
        <w:t xml:space="preserve"> sie werden Byte für Byte gesendet</w:t>
      </w:r>
      <w:r w:rsidR="003223B5">
        <w:t>.</w:t>
      </w:r>
      <w:r w:rsidR="00CC2615">
        <w:t xml:space="preserve"> </w:t>
      </w:r>
      <w:r w:rsidR="00CE203F">
        <w:t>Hierbei</w:t>
      </w:r>
      <w:r w:rsidR="006423FA">
        <w:t xml:space="preserve"> ist eine</w:t>
      </w:r>
      <w:r w:rsidR="000A7833">
        <w:t xml:space="preserve"> maximale</w:t>
      </w:r>
      <w:r w:rsidR="006423FA">
        <w:t xml:space="preserve"> Übertragungsgeschwindigkeit</w:t>
      </w:r>
      <w:r w:rsidR="00E90EC5">
        <w:t xml:space="preserve"> von </w:t>
      </w:r>
      <w:r w:rsidR="003223B5">
        <w:t xml:space="preserve">bis zu </w:t>
      </w:r>
      <w:r w:rsidR="00E90EC5">
        <w:t xml:space="preserve">9600 Bit/s </w:t>
      </w:r>
      <w:r w:rsidR="00CA62DA">
        <w:t>möglich</w:t>
      </w:r>
      <w:r w:rsidR="006423FA">
        <w:t>.</w:t>
      </w:r>
      <w:r w:rsidR="00E90EC5">
        <w:t xml:space="preserve"> </w:t>
      </w:r>
      <w:r w:rsidR="005D23EA">
        <w:t xml:space="preserve">Der genaue Aufbau </w:t>
      </w:r>
      <w:r w:rsidR="00E90EC5">
        <w:t>eines KNX-Telegramms</w:t>
      </w:r>
      <w:r w:rsidR="005D23EA">
        <w:t xml:space="preserve"> wird im späteren Kapitel</w:t>
      </w:r>
      <w:r w:rsidR="005127C9">
        <w:t xml:space="preserve"> </w:t>
      </w:r>
      <w:r w:rsidR="005127C9" w:rsidRPr="005127C9">
        <w:rPr>
          <w:i/>
          <w:iCs/>
        </w:rPr>
        <w:fldChar w:fldCharType="begin"/>
      </w:r>
      <w:r w:rsidR="005127C9" w:rsidRPr="005127C9">
        <w:rPr>
          <w:i/>
          <w:iCs/>
        </w:rPr>
        <w:instrText xml:space="preserve"> REF _Ref107090812 \h  \* MERGEFORMAT </w:instrText>
      </w:r>
      <w:r w:rsidR="005127C9" w:rsidRPr="005127C9">
        <w:rPr>
          <w:i/>
          <w:iCs/>
        </w:rPr>
      </w:r>
      <w:r w:rsidR="005127C9" w:rsidRPr="005127C9">
        <w:rPr>
          <w:i/>
          <w:iCs/>
        </w:rPr>
        <w:fldChar w:fldCharType="separate"/>
      </w:r>
      <w:r w:rsidR="00BA4ADB" w:rsidRPr="00BA4ADB">
        <w:rPr>
          <w:i/>
          <w:iCs/>
        </w:rPr>
        <w:t>Telegramm Aufbau</w:t>
      </w:r>
      <w:r w:rsidR="005127C9" w:rsidRPr="005127C9">
        <w:rPr>
          <w:i/>
          <w:iCs/>
        </w:rPr>
        <w:fldChar w:fldCharType="end"/>
      </w:r>
      <w:r w:rsidR="005D23EA">
        <w:t xml:space="preserve"> noch explizit </w:t>
      </w:r>
      <w:r w:rsidR="00DB6FB6">
        <w:t>erklärt</w:t>
      </w:r>
      <w:r w:rsidR="005D23EA">
        <w:t>.</w:t>
      </w:r>
      <w:r w:rsidR="008C6262">
        <w:t xml:space="preserve"> [1, S.6]</w:t>
      </w:r>
    </w:p>
    <w:p w14:paraId="043307AA" w14:textId="3829CF95" w:rsidR="00142353" w:rsidRDefault="00DB6FB6" w:rsidP="005F36D8">
      <w:r w:rsidRPr="00343D73">
        <w:t>Telegramme können</w:t>
      </w:r>
      <w:r w:rsidR="00CE203F" w:rsidRPr="00343D73">
        <w:t xml:space="preserve"> </w:t>
      </w:r>
      <w:r w:rsidR="009F76BB" w:rsidRPr="00343D73">
        <w:t>grundsätzlich</w:t>
      </w:r>
      <w:r w:rsidRPr="00343D73">
        <w:t xml:space="preserve"> nur </w:t>
      </w:r>
      <w:r w:rsidR="009F76BB" w:rsidRPr="00343D73">
        <w:t xml:space="preserve">nacheinander gesendet werden. </w:t>
      </w:r>
      <w:r w:rsidR="003C11C1" w:rsidRPr="00343D73">
        <w:t>Falls zwe</w:t>
      </w:r>
      <w:r w:rsidR="003C11C1">
        <w:t>i</w:t>
      </w:r>
      <w:r w:rsidR="003C11C1" w:rsidRPr="00343D73">
        <w:t xml:space="preserve"> </w:t>
      </w:r>
      <w:r w:rsidR="002F196B">
        <w:br/>
      </w:r>
      <w:r w:rsidR="003C11C1" w:rsidRPr="00343D73">
        <w:t xml:space="preserve">Telegramme genau zeitgleich </w:t>
      </w:r>
      <w:r w:rsidR="003C11C1">
        <w:t xml:space="preserve">an dieselbe Adresse </w:t>
      </w:r>
      <w:r w:rsidR="003C11C1" w:rsidRPr="00343D73">
        <w:t>gesendet werden,</w:t>
      </w:r>
      <w:r w:rsidR="003C11C1">
        <w:t xml:space="preserve"> kommt es zu einer Kollision. </w:t>
      </w:r>
      <w:r w:rsidR="003C5C6A">
        <w:t xml:space="preserve">Da jeder </w:t>
      </w:r>
      <w:r w:rsidR="003C11C1">
        <w:t xml:space="preserve">Teilnehmer dauerhaft </w:t>
      </w:r>
      <w:r w:rsidR="003C5C6A">
        <w:t xml:space="preserve">den </w:t>
      </w:r>
      <w:r w:rsidR="003C11C1">
        <w:t xml:space="preserve">Datenverkehr auf dem Bus mitliest, </w:t>
      </w:r>
      <w:r w:rsidR="003C11C1" w:rsidRPr="00343D73">
        <w:t xml:space="preserve">können Kollisionen </w:t>
      </w:r>
      <w:r w:rsidR="003C11C1">
        <w:t xml:space="preserve">nach dem CSMA/CA Prinzip verhindert werden (Carrier Sense </w:t>
      </w:r>
      <w:r w:rsidR="00142353">
        <w:t>Multiple</w:t>
      </w:r>
      <w:r w:rsidR="003C11C1">
        <w:t xml:space="preserve"> Access/Collision</w:t>
      </w:r>
      <w:r w:rsidR="00142353">
        <w:t xml:space="preserve"> Avoidance</w:t>
      </w:r>
      <w:r w:rsidR="003C11C1">
        <w:t>).</w:t>
      </w:r>
      <w:r w:rsidR="00B71DD7" w:rsidRPr="00343D73">
        <w:t xml:space="preserve"> </w:t>
      </w:r>
      <w:r w:rsidR="00180ACC">
        <w:t>[1, S.7]</w:t>
      </w:r>
    </w:p>
    <w:p w14:paraId="4C918C65" w14:textId="4BF74F91" w:rsidR="008C6262" w:rsidRDefault="000A7833" w:rsidP="005F36D8">
      <w:r>
        <w:t>Jeder</w:t>
      </w:r>
      <w:r w:rsidR="0096532C">
        <w:t xml:space="preserve"> Teilnehmer</w:t>
      </w:r>
      <w:r>
        <w:t xml:space="preserve"> prüft</w:t>
      </w:r>
      <w:r w:rsidR="0096532C">
        <w:t xml:space="preserve"> vor dem Senden, ob der Bus frei</w:t>
      </w:r>
      <w:r w:rsidR="00C0199A">
        <w:t xml:space="preserve"> ist</w:t>
      </w:r>
      <w:r w:rsidR="0096532C">
        <w:t xml:space="preserve">. Ist </w:t>
      </w:r>
      <w:r w:rsidR="00C0199A">
        <w:t>dies der Fall,</w:t>
      </w:r>
      <w:r w:rsidR="0096532C">
        <w:t xml:space="preserve"> wird da</w:t>
      </w:r>
      <w:r w:rsidR="00C0199A">
        <w:t xml:space="preserve">s Telegramm verschickt. Sollte </w:t>
      </w:r>
      <w:r>
        <w:t>d</w:t>
      </w:r>
      <w:r w:rsidR="00C0199A">
        <w:t>er</w:t>
      </w:r>
      <w:r>
        <w:t xml:space="preserve"> Bus</w:t>
      </w:r>
      <w:r w:rsidR="00C0199A">
        <w:t xml:space="preserve"> im Moment besetzt sein</w:t>
      </w:r>
      <w:r>
        <w:t>,</w:t>
      </w:r>
      <w:r w:rsidR="00C0199A">
        <w:t xml:space="preserve"> wird die Nachricht </w:t>
      </w:r>
      <w:r w:rsidR="008B1CE4">
        <w:t>zunächst</w:t>
      </w:r>
      <w:r w:rsidR="00C0199A">
        <w:t xml:space="preserve"> zurückgestellt und dann</w:t>
      </w:r>
      <w:r w:rsidR="00251078">
        <w:t xml:space="preserve"> etwas später</w:t>
      </w:r>
      <w:r w:rsidR="00C0199A">
        <w:t xml:space="preserve"> erneut gesendet.</w:t>
      </w:r>
      <w:r w:rsidR="00251078">
        <w:t xml:space="preserve"> Dadurch verzögern sich die Daten im Kollisionsfall nur, gehen jedoch nicht verloren. </w:t>
      </w:r>
      <w:r w:rsidR="00AD2974">
        <w:t>[2]</w:t>
      </w:r>
    </w:p>
    <w:p w14:paraId="54838328" w14:textId="5BE32514" w:rsidR="003337DF" w:rsidRDefault="003337DF" w:rsidP="005F36D8">
      <w:r w:rsidRPr="00343D73">
        <w:t xml:space="preserve">Die Priorität </w:t>
      </w:r>
      <w:r>
        <w:t xml:space="preserve">des Telegramms </w:t>
      </w:r>
      <w:r w:rsidRPr="00343D73">
        <w:t>lässt sich im</w:t>
      </w:r>
      <w:r>
        <w:t xml:space="preserve"> jeweiligen</w:t>
      </w:r>
      <w:r w:rsidRPr="00343D73">
        <w:t xml:space="preserve"> Kontrollbyte</w:t>
      </w:r>
      <w:r w:rsidR="00040C62">
        <w:t xml:space="preserve"> festlegen</w:t>
      </w:r>
      <w:r w:rsidRPr="00343D73">
        <w:t>. Im Falle gleicher Prioritäten hat die „0“ wie bei allen digitalen System</w:t>
      </w:r>
      <w:r w:rsidR="00040C62">
        <w:t>en</w:t>
      </w:r>
      <w:r w:rsidRPr="00343D73">
        <w:t xml:space="preserve"> Vorrang vor der „1“.</w:t>
      </w:r>
      <w:r w:rsidR="00180ACC">
        <w:t xml:space="preserve"> [1, S.7]</w:t>
      </w:r>
    </w:p>
    <w:p w14:paraId="118FEEFC" w14:textId="2A2536C2" w:rsidR="006524B3" w:rsidRDefault="006524B3" w:rsidP="006524B3">
      <w:pPr>
        <w:pStyle w:val="berschrift5"/>
      </w:pPr>
      <w:bookmarkStart w:id="22" w:name="_Toc108082464"/>
      <w:r>
        <w:t>Powerline</w:t>
      </w:r>
      <w:bookmarkEnd w:id="22"/>
    </w:p>
    <w:p w14:paraId="5DB2130B" w14:textId="2C22FBEA" w:rsidR="003C1BF0" w:rsidRDefault="00943FF6" w:rsidP="003E67BC">
      <w:r>
        <w:t>Ein</w:t>
      </w:r>
      <w:r w:rsidR="008B1CE4">
        <w:t>e</w:t>
      </w:r>
      <w:r w:rsidR="00F83306">
        <w:t xml:space="preserve"> </w:t>
      </w:r>
      <w:r>
        <w:t>kostengünstiger</w:t>
      </w:r>
      <w:r w:rsidR="008B1CE4">
        <w:t>e</w:t>
      </w:r>
      <w:r>
        <w:t xml:space="preserve"> Alternative stellt die KNX-Powerline dar. Hierbei müssen keine weiteren Leitungen eingezogen werden, weil die Busteilnehmer über das vorhanden</w:t>
      </w:r>
      <w:r w:rsidR="008B1CE4">
        <w:t>e</w:t>
      </w:r>
      <w:r>
        <w:t xml:space="preserve"> 230V</w:t>
      </w:r>
      <w:r w:rsidR="00410656">
        <w:t>-</w:t>
      </w:r>
      <w:r>
        <w:t>Wechselstrom</w:t>
      </w:r>
      <w:r w:rsidR="008B1CE4">
        <w:t>n</w:t>
      </w:r>
      <w:r>
        <w:t xml:space="preserve">etz </w:t>
      </w:r>
      <w:r w:rsidR="003C1BF0">
        <w:t>kommunizieren</w:t>
      </w:r>
      <w:r>
        <w:t>.</w:t>
      </w:r>
      <w:r w:rsidR="004338E5">
        <w:t xml:space="preserve"> Als Übertragungsmedium wird einer der </w:t>
      </w:r>
      <w:r w:rsidR="00B044F9">
        <w:br/>
      </w:r>
      <w:r w:rsidR="004338E5">
        <w:t xml:space="preserve">3-Phasenleiter und der Neutralleiter als </w:t>
      </w:r>
      <w:r w:rsidR="003C1BF0">
        <w:t>Masseb</w:t>
      </w:r>
      <w:r w:rsidR="001F2585">
        <w:t>ezugspunkt</w:t>
      </w:r>
      <w:r w:rsidR="00343D73">
        <w:t xml:space="preserve"> </w:t>
      </w:r>
      <w:r w:rsidR="00446D48">
        <w:t>verwendet</w:t>
      </w:r>
      <w:r w:rsidR="004338E5">
        <w:t xml:space="preserve">. </w:t>
      </w:r>
      <w:r w:rsidR="003C1BF0">
        <w:t>Zur Datenübertragung</w:t>
      </w:r>
      <w:r w:rsidR="004338E5">
        <w:t xml:space="preserve"> werden durch </w:t>
      </w:r>
      <w:r w:rsidR="003C1BF0">
        <w:t xml:space="preserve">Modulation </w:t>
      </w:r>
      <w:r w:rsidR="004338E5">
        <w:t>bestimmte</w:t>
      </w:r>
      <w:r w:rsidR="003C1BF0">
        <w:t>r</w:t>
      </w:r>
      <w:r w:rsidR="004338E5">
        <w:t xml:space="preserve"> Frequenzen</w:t>
      </w:r>
      <w:r w:rsidR="00410656">
        <w:t>,</w:t>
      </w:r>
      <w:r w:rsidR="004338E5">
        <w:t xml:space="preserve"> Einser und Nullen erzeugt </w:t>
      </w:r>
      <w:r w:rsidR="002B66D6">
        <w:t>und auf den Phasenleiter aufgeprägt.</w:t>
      </w:r>
      <w:r w:rsidR="003C1BF0">
        <w:t xml:space="preserve"> </w:t>
      </w:r>
    </w:p>
    <w:p w14:paraId="0FDA218D" w14:textId="152F844F" w:rsidR="003C1BF0" w:rsidRDefault="003C1BF0" w:rsidP="003C1BF0">
      <w:pPr>
        <w:pStyle w:val="Stichpunkte"/>
      </w:pPr>
      <w:r>
        <w:t>105,6</w:t>
      </w:r>
      <w:r w:rsidR="008B1CE4">
        <w:t xml:space="preserve"> </w:t>
      </w:r>
      <w:r>
        <w:t xml:space="preserve">kHz entspricht einer </w:t>
      </w:r>
      <w:r w:rsidR="00DE478C">
        <w:tab/>
      </w:r>
      <w:r>
        <w:t>„0“</w:t>
      </w:r>
    </w:p>
    <w:p w14:paraId="3B99852D" w14:textId="36995BCF" w:rsidR="003C1BF0" w:rsidRDefault="003C1BF0" w:rsidP="003C1BF0">
      <w:pPr>
        <w:pStyle w:val="Stichpunkte"/>
      </w:pPr>
      <w:r>
        <w:t>110</w:t>
      </w:r>
      <w:r w:rsidR="008B1CE4">
        <w:t xml:space="preserve"> </w:t>
      </w:r>
      <w:r>
        <w:t xml:space="preserve">kHz entspricht einer </w:t>
      </w:r>
      <w:r w:rsidR="00DE478C">
        <w:tab/>
      </w:r>
      <w:r>
        <w:t>„1“</w:t>
      </w:r>
    </w:p>
    <w:p w14:paraId="596E48A9" w14:textId="5770B301" w:rsidR="00FE1EE8" w:rsidRDefault="002B66D6" w:rsidP="003C1BF0">
      <w:r>
        <w:t xml:space="preserve">Bei dieser Methode ist nur </w:t>
      </w:r>
      <w:r w:rsidR="001F2585">
        <w:t>eine</w:t>
      </w:r>
      <w:r w:rsidR="000A7833">
        <w:t xml:space="preserve"> geringere</w:t>
      </w:r>
      <w:r w:rsidR="001F2585">
        <w:t xml:space="preserve"> Übertragungsgeschwindigkeit</w:t>
      </w:r>
      <w:r>
        <w:t xml:space="preserve"> von</w:t>
      </w:r>
      <w:r w:rsidR="00410656">
        <w:br/>
      </w:r>
      <w:r>
        <w:t xml:space="preserve">1200 Bit/s </w:t>
      </w:r>
      <w:r w:rsidR="00B33F2E">
        <w:t>zu erreichen</w:t>
      </w:r>
      <w:r>
        <w:t>.</w:t>
      </w:r>
      <w:r w:rsidR="00AD2974">
        <w:t xml:space="preserve"> [1, S.7-8]</w:t>
      </w:r>
    </w:p>
    <w:p w14:paraId="00F3FAC3" w14:textId="0900F26C" w:rsidR="00730066" w:rsidRDefault="00730066" w:rsidP="007E0026">
      <w:pPr>
        <w:pStyle w:val="berschrift5"/>
      </w:pPr>
      <w:bookmarkStart w:id="23" w:name="_Toc108082465"/>
      <w:r>
        <w:lastRenderedPageBreak/>
        <w:t>Radio Frequency</w:t>
      </w:r>
      <w:bookmarkEnd w:id="23"/>
    </w:p>
    <w:p w14:paraId="05AEB1C2" w14:textId="46B31914" w:rsidR="002F196B" w:rsidRDefault="007831DE" w:rsidP="007831DE">
      <w:r w:rsidRPr="00C14ADF">
        <w:t>Eine weiter</w:t>
      </w:r>
      <w:r w:rsidR="001F2585" w:rsidRPr="00C14ADF">
        <w:t>e</w:t>
      </w:r>
      <w:r w:rsidRPr="00C14ADF">
        <w:t xml:space="preserve"> Möglichkeit </w:t>
      </w:r>
      <w:r w:rsidR="001F2585" w:rsidRPr="00C14ADF">
        <w:t>ist die drahtlose</w:t>
      </w:r>
      <w:r w:rsidRPr="00C14ADF">
        <w:t xml:space="preserve"> Datenübertragung </w:t>
      </w:r>
      <w:r w:rsidR="004D30DB" w:rsidRPr="00C14ADF">
        <w:t xml:space="preserve">über </w:t>
      </w:r>
      <w:r w:rsidR="00A9417D" w:rsidRPr="00C14ADF">
        <w:t xml:space="preserve">Funk. </w:t>
      </w:r>
      <w:r w:rsidR="00A9417D">
        <w:t>Es</w:t>
      </w:r>
      <w:r w:rsidR="004D30DB">
        <w:t xml:space="preserve"> </w:t>
      </w:r>
      <w:r w:rsidR="00A9417D">
        <w:t>bietet sich besonders dann an</w:t>
      </w:r>
      <w:r w:rsidR="00270781">
        <w:t>,</w:t>
      </w:r>
      <w:r w:rsidR="004D30DB">
        <w:t xml:space="preserve"> wenn es schwierig oder unmöglich ist im Gebäude neue Leitungen einzuziehen </w:t>
      </w:r>
      <w:r w:rsidR="00343D73">
        <w:t xml:space="preserve">wie </w:t>
      </w:r>
      <w:r w:rsidR="00A9417D">
        <w:t xml:space="preserve">beispielsweise </w:t>
      </w:r>
      <w:r w:rsidR="00343D73">
        <w:t>in</w:t>
      </w:r>
      <w:r w:rsidR="004D30DB">
        <w:t xml:space="preserve"> Lagerhallen. </w:t>
      </w:r>
      <w:r w:rsidR="001F2585">
        <w:t>Die Aktoren werden</w:t>
      </w:r>
      <w:r w:rsidR="00270781">
        <w:t xml:space="preserve"> </w:t>
      </w:r>
      <w:r w:rsidR="009F0C8B">
        <w:t xml:space="preserve">dabei </w:t>
      </w:r>
      <w:r w:rsidR="002F196B">
        <w:br/>
      </w:r>
      <w:r w:rsidR="009F0C8B">
        <w:t>standardmäßig</w:t>
      </w:r>
      <w:r w:rsidR="001F2585">
        <w:t xml:space="preserve"> </w:t>
      </w:r>
      <w:r w:rsidR="00270781">
        <w:t>am 230V</w:t>
      </w:r>
      <w:r w:rsidR="00410656">
        <w:t>-</w:t>
      </w:r>
      <w:r w:rsidR="00270781">
        <w:t>Netz angeschlossen</w:t>
      </w:r>
      <w:r w:rsidR="009F0C8B">
        <w:t xml:space="preserve">. Die Kommunikation wird mit </w:t>
      </w:r>
      <w:r w:rsidR="002F196B">
        <w:br/>
      </w:r>
      <w:r w:rsidR="009F0C8B">
        <w:t>batteriebetriebenen und daher vo</w:t>
      </w:r>
      <w:r w:rsidR="00A9417D">
        <w:t>m</w:t>
      </w:r>
      <w:r w:rsidR="009F0C8B">
        <w:t xml:space="preserve"> Wechselstromnetz entkoppelten</w:t>
      </w:r>
      <w:r w:rsidR="003B2F82">
        <w:t xml:space="preserve"> Hochfrequenzsensoren realisiert</w:t>
      </w:r>
      <w:r w:rsidR="00270781">
        <w:t>.</w:t>
      </w:r>
    </w:p>
    <w:p w14:paraId="27A664EA" w14:textId="19E6137B" w:rsidR="007831DE" w:rsidRDefault="003B2F82" w:rsidP="007831DE">
      <w:r>
        <w:t>Durch</w:t>
      </w:r>
      <w:r w:rsidR="009E24AA">
        <w:t xml:space="preserve"> Frequenzmodulation </w:t>
      </w:r>
      <w:r>
        <w:t>wird das niederfrequente Datensignal auf ein hochfrequentes Trägersignal</w:t>
      </w:r>
      <w:r w:rsidR="00EE1A5F">
        <w:t xml:space="preserve"> aufgeprägt und in der Frequenz leicht verändert</w:t>
      </w:r>
      <w:r w:rsidR="009E24AA">
        <w:t>.</w:t>
      </w:r>
      <w:r w:rsidR="00EE1A5F">
        <w:t xml:space="preserve"> </w:t>
      </w:r>
      <w:r w:rsidR="00D13AC1">
        <w:t xml:space="preserve">Dies ermöglicht es </w:t>
      </w:r>
      <w:r w:rsidR="00EE1A5F">
        <w:t>das Datens</w:t>
      </w:r>
      <w:r w:rsidR="00D13AC1">
        <w:t>ignal</w:t>
      </w:r>
      <w:r w:rsidR="00EE1A5F">
        <w:t xml:space="preserve"> </w:t>
      </w:r>
      <w:r w:rsidR="00D13AC1">
        <w:t xml:space="preserve">hochfrequent zu übertragen. Der Empfänger erhält dann durch </w:t>
      </w:r>
      <w:r w:rsidR="002F196B">
        <w:br/>
      </w:r>
      <w:r w:rsidR="00D13AC1">
        <w:t xml:space="preserve">Demodulation das ursprüngliche Nutzsignal. Auch hier wird geprüft ober der jeweilige Funkkanal frei </w:t>
      </w:r>
      <w:r w:rsidR="00DC1F36">
        <w:t>ist,</w:t>
      </w:r>
      <w:r w:rsidR="00D13AC1">
        <w:t xml:space="preserve"> um</w:t>
      </w:r>
      <w:r w:rsidR="0078604A">
        <w:t xml:space="preserve"> Kollisionen von Nachrichten zu vermeiden.</w:t>
      </w:r>
      <w:r w:rsidR="00AD2974">
        <w:t xml:space="preserve"> [1, S.8-10]</w:t>
      </w:r>
    </w:p>
    <w:p w14:paraId="562BF5FA" w14:textId="4EF2F9B8" w:rsidR="0078604A" w:rsidRPr="005B4606" w:rsidRDefault="0078604A" w:rsidP="007E0026">
      <w:pPr>
        <w:pStyle w:val="berschrift5"/>
        <w:rPr>
          <w:rStyle w:val="Buchtitel"/>
          <w:b w:val="0"/>
          <w:bCs w:val="0"/>
          <w:i w:val="0"/>
          <w:iCs w:val="0"/>
          <w:spacing w:val="0"/>
        </w:rPr>
      </w:pPr>
      <w:bookmarkStart w:id="24" w:name="_Toc108082466"/>
      <w:r w:rsidRPr="005B4606">
        <w:rPr>
          <w:rStyle w:val="Buchtitel"/>
          <w:b w:val="0"/>
          <w:bCs w:val="0"/>
          <w:i w:val="0"/>
          <w:iCs w:val="0"/>
          <w:spacing w:val="0"/>
        </w:rPr>
        <w:t>IP</w:t>
      </w:r>
      <w:bookmarkEnd w:id="24"/>
    </w:p>
    <w:p w14:paraId="7652C155" w14:textId="47B59C7E" w:rsidR="00B95077" w:rsidRDefault="0078604A" w:rsidP="0078604A">
      <w:r>
        <w:t xml:space="preserve">Die letzte </w:t>
      </w:r>
      <w:r w:rsidR="005F593D">
        <w:t xml:space="preserve">Möglichkeit ist es eine KNX-Übertragung über das Netzwerk zu </w:t>
      </w:r>
      <w:r w:rsidR="000901F6">
        <w:t>implementieren</w:t>
      </w:r>
      <w:r w:rsidR="005F593D">
        <w:t xml:space="preserve">. Hierbei werden </w:t>
      </w:r>
      <w:r w:rsidR="00DF213F">
        <w:t>folgende</w:t>
      </w:r>
      <w:r w:rsidR="005F593D">
        <w:t xml:space="preserve"> Protokolle </w:t>
      </w:r>
      <w:r w:rsidR="000901F6">
        <w:t>benötigt</w:t>
      </w:r>
      <w:r w:rsidR="00DF213F">
        <w:t xml:space="preserve"> (Reihenfolge wie im ISO-Stack)</w:t>
      </w:r>
      <w:r w:rsidR="00B95077">
        <w:t>:</w:t>
      </w:r>
      <w:r w:rsidR="005F593D">
        <w:t xml:space="preserve"> </w:t>
      </w:r>
    </w:p>
    <w:p w14:paraId="57F0AC53" w14:textId="2772978F" w:rsidR="00B95077" w:rsidRDefault="005F593D" w:rsidP="00B95077">
      <w:pPr>
        <w:pStyle w:val="Stichpunkte"/>
      </w:pPr>
      <w:r>
        <w:t>User Datagram</w:t>
      </w:r>
      <w:r w:rsidR="000901F6">
        <w:t xml:space="preserve"> Protocol (UDP). </w:t>
      </w:r>
    </w:p>
    <w:p w14:paraId="08D0B1FE" w14:textId="5CE96509" w:rsidR="00DF213F" w:rsidRDefault="00DF213F" w:rsidP="00DF213F">
      <w:pPr>
        <w:pStyle w:val="Stichpunkte"/>
      </w:pPr>
      <w:r>
        <w:t xml:space="preserve">Transmission Control Protocol (TCP) </w:t>
      </w:r>
    </w:p>
    <w:p w14:paraId="5F49D4D0" w14:textId="77777777" w:rsidR="00DF213F" w:rsidRDefault="00DF213F" w:rsidP="00DF213F">
      <w:pPr>
        <w:pStyle w:val="Stichpunkte"/>
      </w:pPr>
      <w:r>
        <w:t>Internet Protocol (IP)</w:t>
      </w:r>
    </w:p>
    <w:p w14:paraId="00D5FE1D" w14:textId="43319182" w:rsidR="00DF213F" w:rsidRDefault="00DF213F" w:rsidP="00DF213F">
      <w:pPr>
        <w:pStyle w:val="Stichpunkte"/>
      </w:pPr>
      <w:r w:rsidRPr="00B95077">
        <w:rPr>
          <w:rStyle w:val="StichpunkteZchn"/>
        </w:rPr>
        <w:t>Ethernet</w:t>
      </w:r>
    </w:p>
    <w:p w14:paraId="402FDF88" w14:textId="131215AB" w:rsidR="00040C62" w:rsidRPr="0078604A" w:rsidRDefault="000A7833" w:rsidP="0078604A">
      <w:r>
        <w:t>Dies ist komplex und aufwendig</w:t>
      </w:r>
      <w:r w:rsidR="00370BFA">
        <w:t>, deshalb wird</w:t>
      </w:r>
      <w:r w:rsidR="00370BFA" w:rsidRPr="00370BFA">
        <w:t xml:space="preserve"> </w:t>
      </w:r>
      <w:r w:rsidR="00370BFA">
        <w:t xml:space="preserve">auf die IP-Realisierung nicht weiter eingegangen. </w:t>
      </w:r>
      <w:r w:rsidR="000901F6">
        <w:t xml:space="preserve">Vorteil </w:t>
      </w:r>
      <w:r w:rsidR="00370BFA">
        <w:t xml:space="preserve">davon </w:t>
      </w:r>
      <w:r w:rsidR="008253D6">
        <w:t>ist</w:t>
      </w:r>
      <w:r w:rsidR="00370BFA">
        <w:t xml:space="preserve"> </w:t>
      </w:r>
      <w:r w:rsidR="000901F6">
        <w:t>natürlich, dass man KNX-System</w:t>
      </w:r>
      <w:r w:rsidR="00F23D09">
        <w:t>e</w:t>
      </w:r>
      <w:r w:rsidR="000901F6">
        <w:t xml:space="preserve"> auch von außerhalb des Gebäudes parametri</w:t>
      </w:r>
      <w:r w:rsidR="00410656">
        <w:t>si</w:t>
      </w:r>
      <w:r w:rsidR="000901F6">
        <w:t>eren</w:t>
      </w:r>
      <w:r w:rsidR="004167F3">
        <w:t xml:space="preserve"> und warten</w:t>
      </w:r>
      <w:r w:rsidR="000901F6">
        <w:t xml:space="preserve"> kann.</w:t>
      </w:r>
      <w:r w:rsidR="00AD2974">
        <w:t xml:space="preserve"> [1, S.10-11]</w:t>
      </w:r>
    </w:p>
    <w:p w14:paraId="48F678E4" w14:textId="558AC09C" w:rsidR="00EF2C3F" w:rsidRDefault="007C48C0" w:rsidP="00EF2C3F">
      <w:pPr>
        <w:pStyle w:val="berschrift3"/>
      </w:pPr>
      <w:bookmarkStart w:id="25" w:name="_Toc108082467"/>
      <w:r>
        <w:lastRenderedPageBreak/>
        <w:t>Lüfter</w:t>
      </w:r>
      <w:bookmarkEnd w:id="25"/>
    </w:p>
    <w:p w14:paraId="1C5CC081" w14:textId="15AC9ADA" w:rsidR="0040246B" w:rsidRDefault="00E52BA8" w:rsidP="0040246B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B64DAE8" wp14:editId="3640A188">
                <wp:simplePos x="0" y="0"/>
                <wp:positionH relativeFrom="margin">
                  <wp:align>left</wp:align>
                </wp:positionH>
                <wp:positionV relativeFrom="paragraph">
                  <wp:posOffset>1514475</wp:posOffset>
                </wp:positionV>
                <wp:extent cx="5486400" cy="2660015"/>
                <wp:effectExtent l="0" t="0" r="0" b="6985"/>
                <wp:wrapTopAndBottom/>
                <wp:docPr id="102" name="Gruppieren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660015"/>
                          <a:chOff x="0" y="0"/>
                          <a:chExt cx="5486400" cy="2660015"/>
                        </a:xfrm>
                      </wpg:grpSpPr>
                      <pic:pic xmlns:pic="http://schemas.openxmlformats.org/drawingml/2006/picture">
                        <pic:nvPicPr>
                          <pic:cNvPr id="97" name="Grafik 9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Textfeld 99"/>
                        <wps:cNvSpPr txBox="1"/>
                        <wps:spPr>
                          <a:xfrm>
                            <a:off x="266700" y="2343150"/>
                            <a:ext cx="521970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DCB55" w14:textId="2C2BD402" w:rsidR="00E52BA8" w:rsidRPr="008253D6" w:rsidRDefault="00E52BA8" w:rsidP="00E52BA8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26" w:name="_Toc108058527"/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</w: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8253D6">
                                <w:rPr>
                                  <w:sz w:val="22"/>
                                  <w:szCs w:val="20"/>
                                </w:rPr>
                                <w:t>: Schalld</w:t>
                              </w:r>
                              <w:r w:rsidR="00B044F9">
                                <w:rPr>
                                  <w:sz w:val="22"/>
                                  <w:szCs w:val="20"/>
                                </w:rPr>
                                <w:t>ä</w:t>
                              </w:r>
                              <w:r w:rsidRPr="008253D6">
                                <w:rPr>
                                  <w:sz w:val="22"/>
                                  <w:szCs w:val="20"/>
                                </w:rPr>
                                <w:t xml:space="preserve">mmlüfter </w:t>
                              </w:r>
                              <w:r w:rsidR="00C14ADF">
                                <w:rPr>
                                  <w:sz w:val="22"/>
                                  <w:szCs w:val="20"/>
                                </w:rPr>
                                <w:t xml:space="preserve">inVENTer </w:t>
                              </w:r>
                              <w:r w:rsidRPr="008253D6">
                                <w:rPr>
                                  <w:sz w:val="22"/>
                                  <w:szCs w:val="20"/>
                                </w:rPr>
                                <w:t>iV14-Zero</w:t>
                              </w:r>
                              <w:r w:rsidR="00C22E99" w:rsidRPr="008253D6">
                                <w:rPr>
                                  <w:sz w:val="22"/>
                                  <w:szCs w:val="20"/>
                                </w:rPr>
                                <w:t xml:space="preserve"> [56]</w:t>
                              </w:r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4DAE8" id="Gruppieren 102" o:spid="_x0000_s1029" style="position:absolute;left:0;text-align:left;margin-left:0;margin-top:119.25pt;width:6in;height:209.45pt;z-index:251746304;mso-position-horizontal:left;mso-position-horizontal-relative:margin;mso-width-relative:margin;mso-height-relative:margin" coordsize="54864,26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">
                <v:shape id="Grafik 97" o:spid="_x0000_s1030" type="#_x0000_t75" style="position:absolute;width:52197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">
                  <v:imagedata r:id="rId52" o:title=""/>
                </v:shape>
                <v:shape id="Textfeld 99" o:spid="_x0000_s1031" type="#_x0000_t202" style="position:absolute;left:2667;top:23431;width:52197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EB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0Cn9f0g+QixsAAAD//wMAUEsBAi0AFAAGAAgAAAAhANvh9svuAAAAhQEAABMAAAAAAAAA&#10;AAAAAAAAAAAAAFtDb250ZW50X1R5cGVzXS54bWxQSwECLQAUAAYACAAAACEAWvQsW78AAAAVAQAA&#10;CwAAAAAAAAAAAAAAAAAfAQAAX3JlbHMvLnJlbHNQSwECLQAUAAYACAAAACEA6pgxAcYAAADbAAAA&#10;DwAAAAAAAAAAAAAAAAAHAgAAZHJzL2Rvd25yZXYueG1sUEsFBgAAAAADAAMAtwAAAPoCAAAAAA==&#10;" stroked="f">
                  <v:textbox style="mso-fit-shape-to-text:t" inset="0,0,0,0">
                    <w:txbxContent>
                      <w:p w14:paraId="1C6DCB55" w14:textId="2C2BD402" w:rsidR="00E52BA8" w:rsidRPr="008253D6" w:rsidRDefault="00E52BA8" w:rsidP="00E52BA8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27" w:name="_Toc108058527"/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</w: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8253D6">
                          <w:rPr>
                            <w:sz w:val="22"/>
                            <w:szCs w:val="20"/>
                          </w:rPr>
                          <w:t>: Schalld</w:t>
                        </w:r>
                        <w:r w:rsidR="00B044F9">
                          <w:rPr>
                            <w:sz w:val="22"/>
                            <w:szCs w:val="20"/>
                          </w:rPr>
                          <w:t>ä</w:t>
                        </w:r>
                        <w:r w:rsidRPr="008253D6">
                          <w:rPr>
                            <w:sz w:val="22"/>
                            <w:szCs w:val="20"/>
                          </w:rPr>
                          <w:t xml:space="preserve">mmlüfter </w:t>
                        </w:r>
                        <w:r w:rsidR="00C14ADF">
                          <w:rPr>
                            <w:sz w:val="22"/>
                            <w:szCs w:val="20"/>
                          </w:rPr>
                          <w:t xml:space="preserve">inVENTer </w:t>
                        </w:r>
                        <w:r w:rsidRPr="008253D6">
                          <w:rPr>
                            <w:sz w:val="22"/>
                            <w:szCs w:val="20"/>
                          </w:rPr>
                          <w:t>iV14-Zero</w:t>
                        </w:r>
                        <w:r w:rsidR="00C22E99" w:rsidRPr="008253D6">
                          <w:rPr>
                            <w:sz w:val="22"/>
                            <w:szCs w:val="20"/>
                          </w:rPr>
                          <w:t xml:space="preserve"> [56]</w:t>
                        </w:r>
                        <w:bookmarkEnd w:id="2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F2C3F">
        <w:t>Das Lüftersystem setzt sich aus 8 Schalld</w:t>
      </w:r>
      <w:r w:rsidR="00B044F9">
        <w:t>ä</w:t>
      </w:r>
      <w:r w:rsidR="00EF2C3F">
        <w:t>mmlüftern der Mark</w:t>
      </w:r>
      <w:r w:rsidR="00991523">
        <w:t>e</w:t>
      </w:r>
      <w:r w:rsidR="00EF2C3F">
        <w:t xml:space="preserve"> </w:t>
      </w:r>
      <w:r w:rsidR="00991523">
        <w:t>i</w:t>
      </w:r>
      <w:r w:rsidR="00EF2C3F">
        <w:t>n</w:t>
      </w:r>
      <w:r w:rsidR="00991523">
        <w:t>VENT</w:t>
      </w:r>
      <w:r w:rsidR="00EF2C3F">
        <w:t xml:space="preserve">er zusammen. </w:t>
      </w:r>
      <w:r w:rsidR="00370BFA">
        <w:t>Bei dem</w:t>
      </w:r>
      <w:r w:rsidR="00EF2C3F">
        <w:t xml:space="preserve"> verwendete</w:t>
      </w:r>
      <w:r w:rsidR="00370BFA">
        <w:t>n</w:t>
      </w:r>
      <w:r w:rsidR="00EF2C3F">
        <w:t xml:space="preserve"> Modell</w:t>
      </w:r>
      <w:r w:rsidR="00370BFA">
        <w:t xml:space="preserve"> handelt es sich um den</w:t>
      </w:r>
      <w:r w:rsidR="00EF2C3F">
        <w:t xml:space="preserve"> „iV14-Zero“</w:t>
      </w:r>
      <w:r w:rsidR="00370BFA">
        <w:t>, welcher</w:t>
      </w:r>
      <w:r w:rsidR="00FE080D">
        <w:t xml:space="preserve"> von einem permanenterregten Gleichstrommotor</w:t>
      </w:r>
      <w:r w:rsidR="008065D3">
        <w:t xml:space="preserve"> (PMDC)</w:t>
      </w:r>
      <w:r w:rsidR="00FE080D">
        <w:t xml:space="preserve"> mit</w:t>
      </w:r>
      <w:r w:rsidR="00EF2C3F">
        <w:t xml:space="preserve"> eine</w:t>
      </w:r>
      <w:r w:rsidR="00FE080D">
        <w:t>r</w:t>
      </w:r>
      <w:r w:rsidR="00EF2C3F">
        <w:t xml:space="preserve"> Leistungsaufnahme von 3W </w:t>
      </w:r>
      <w:r w:rsidR="00FE080D">
        <w:t>betrieben</w:t>
      </w:r>
      <w:r w:rsidR="00370BFA">
        <w:t xml:space="preserve"> wird</w:t>
      </w:r>
      <w:r w:rsidR="00FE080D">
        <w:t xml:space="preserve">. </w:t>
      </w:r>
      <w:r w:rsidR="00370BFA">
        <w:t xml:space="preserve">Angesteuert wird er mit einer Gleichspannung zwischen </w:t>
      </w:r>
      <w:r w:rsidR="00B044F9">
        <w:br/>
      </w:r>
      <w:r w:rsidR="00370BFA">
        <w:t xml:space="preserve">6 und </w:t>
      </w:r>
      <w:r w:rsidR="00C76DEF">
        <w:t>16V</w:t>
      </w:r>
      <w:r w:rsidR="00030AA1">
        <w:t>.</w:t>
      </w:r>
      <w:r w:rsidR="0040246B">
        <w:t xml:space="preserve"> </w:t>
      </w:r>
      <w:r w:rsidR="00C76DEF">
        <w:t>Mit einem</w:t>
      </w:r>
      <w:r w:rsidR="0040246B">
        <w:t xml:space="preserve"> </w:t>
      </w:r>
      <w:r w:rsidR="00C76DEF">
        <w:t>geräuscharmen</w:t>
      </w:r>
      <w:r w:rsidR="0040246B">
        <w:t xml:space="preserve"> Betrieb von 56 dB </w:t>
      </w:r>
      <w:r w:rsidR="00C76DEF">
        <w:t>ist der Lüfter ideal für die Nutzung in Wohngebäuden</w:t>
      </w:r>
      <w:r w:rsidR="0040246B">
        <w:t>.</w:t>
      </w:r>
      <w:r w:rsidR="00315EC0">
        <w:t xml:space="preserve"> [3]</w:t>
      </w:r>
      <w:r w:rsidRPr="00E52BA8">
        <w:rPr>
          <w:noProof/>
        </w:rPr>
        <w:t xml:space="preserve"> </w:t>
      </w:r>
    </w:p>
    <w:p w14:paraId="23F62224" w14:textId="53D935CC" w:rsidR="0040246B" w:rsidRDefault="00030AA1" w:rsidP="0040246B">
      <w:r>
        <w:t xml:space="preserve">Insgesamt besitz </w:t>
      </w:r>
      <w:r w:rsidR="00C76DEF">
        <w:t>jeder Lüfter</w:t>
      </w:r>
      <w:r>
        <w:t xml:space="preserve"> drei Anschlüsse, einen für die </w:t>
      </w:r>
      <w:r w:rsidR="00FE080D">
        <w:t>positive S</w:t>
      </w:r>
      <w:r>
        <w:t>pannung und zwei Masseanschlüsse, durch die der Betrieb in beide Richtungen gestattet wird</w:t>
      </w:r>
      <w:r w:rsidR="00FE080D">
        <w:t xml:space="preserve">. Dies </w:t>
      </w:r>
      <w:r w:rsidR="008065D3">
        <w:t xml:space="preserve">stellt eine Besonderheit dar, weil </w:t>
      </w:r>
      <w:r w:rsidR="00BE39CD">
        <w:t>permanenterregte</w:t>
      </w:r>
      <w:r w:rsidR="008065D3">
        <w:t xml:space="preserve"> Gleichstrommotoren in der Regel nur zwei Anschlüsse besitzen</w:t>
      </w:r>
      <w:r w:rsidR="003C6CC5">
        <w:t>.</w:t>
      </w:r>
      <w:r w:rsidR="0040246B">
        <w:t xml:space="preserve"> </w:t>
      </w:r>
    </w:p>
    <w:p w14:paraId="3CCB5C0C" w14:textId="71C33C14" w:rsidR="00C76DEF" w:rsidRDefault="0040246B" w:rsidP="007478E9">
      <w:r>
        <w:t>Grundsätzlich</w:t>
      </w:r>
      <w:r w:rsidR="00936BCC">
        <w:t xml:space="preserve"> </w:t>
      </w:r>
      <w:r w:rsidR="00F4127E">
        <w:t>besteht</w:t>
      </w:r>
      <w:r w:rsidR="00936BCC">
        <w:t xml:space="preserve"> ein PMDC </w:t>
      </w:r>
      <w:proofErr w:type="gramStart"/>
      <w:r w:rsidR="00732E60">
        <w:t>aus folgenden</w:t>
      </w:r>
      <w:proofErr w:type="gramEnd"/>
      <w:r w:rsidR="00C76DEF">
        <w:t xml:space="preserve"> Komponenten</w:t>
      </w:r>
      <w:r w:rsidR="00CE38F1">
        <w:t xml:space="preserve"> (siehe </w:t>
      </w:r>
      <w:r w:rsidR="00CE38F1">
        <w:fldChar w:fldCharType="begin"/>
      </w:r>
      <w:r w:rsidR="00CE38F1">
        <w:instrText xml:space="preserve"> REF _Ref108011122 \h </w:instrText>
      </w:r>
      <w:r w:rsidR="00CE38F1">
        <w:fldChar w:fldCharType="separate"/>
      </w:r>
      <w:r w:rsidR="00BA4ADB" w:rsidRPr="008253D6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3</w:t>
      </w:r>
      <w:r w:rsidR="00CE38F1">
        <w:fldChar w:fldCharType="end"/>
      </w:r>
      <w:r w:rsidR="00CE38F1">
        <w:t>)</w:t>
      </w:r>
      <w:r w:rsidR="00C76DEF">
        <w:t>:</w:t>
      </w:r>
    </w:p>
    <w:p w14:paraId="01BEB08C" w14:textId="6D7BE6F7" w:rsidR="00C76DEF" w:rsidRDefault="00936BCC" w:rsidP="00C76DEF">
      <w:pPr>
        <w:pStyle w:val="Stichpunkte"/>
      </w:pPr>
      <w:r>
        <w:t xml:space="preserve">festsitzenden Stator </w:t>
      </w:r>
    </w:p>
    <w:p w14:paraId="411034C5" w14:textId="1DD58695" w:rsidR="00C76DEF" w:rsidRDefault="00936BCC" w:rsidP="00C76DEF">
      <w:pPr>
        <w:pStyle w:val="Stichpunkte"/>
      </w:pPr>
      <w:r>
        <w:t>frei drehbare Anker</w:t>
      </w:r>
    </w:p>
    <w:p w14:paraId="2DFB85CD" w14:textId="48C5E604" w:rsidR="00C76DEF" w:rsidRDefault="00936BCC" w:rsidP="00C76DEF">
      <w:pPr>
        <w:pStyle w:val="Stichpunkte"/>
      </w:pPr>
      <w:r>
        <w:t xml:space="preserve">Kommutator </w:t>
      </w:r>
    </w:p>
    <w:p w14:paraId="2FA6F3ED" w14:textId="2D805459" w:rsidR="00C76DEF" w:rsidRDefault="00936BCC" w:rsidP="00C76DEF">
      <w:pPr>
        <w:pStyle w:val="Stichpunkte"/>
      </w:pPr>
      <w:r>
        <w:t>Kohlebürsten</w:t>
      </w:r>
    </w:p>
    <w:p w14:paraId="6EB7FE46" w14:textId="3E506770" w:rsidR="007478E9" w:rsidRDefault="00C14ADF" w:rsidP="007478E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C70015C" wp14:editId="6881AA75">
                <wp:simplePos x="0" y="0"/>
                <wp:positionH relativeFrom="margin">
                  <wp:align>right</wp:align>
                </wp:positionH>
                <wp:positionV relativeFrom="paragraph">
                  <wp:posOffset>1252220</wp:posOffset>
                </wp:positionV>
                <wp:extent cx="5219700" cy="3999229"/>
                <wp:effectExtent l="0" t="0" r="0" b="1905"/>
                <wp:wrapTopAndBottom/>
                <wp:docPr id="34" name="Gruppieren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999229"/>
                          <a:chOff x="-339558" y="0"/>
                          <a:chExt cx="5553141" cy="4253877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2" y="0"/>
                            <a:ext cx="4249301" cy="3907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feld 33"/>
                        <wps:cNvSpPr txBox="1"/>
                        <wps:spPr>
                          <a:xfrm>
                            <a:off x="-339558" y="4082998"/>
                            <a:ext cx="5553141" cy="1708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4FC01" w14:textId="02DDC1C3" w:rsidR="00C14ADF" w:rsidRPr="008253D6" w:rsidRDefault="00C14ADF" w:rsidP="00C14ADF">
                              <w:pPr>
                                <w:pStyle w:val="DummiesBild"/>
                                <w:jc w:val="left"/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28" w:name="_Ref108011122"/>
                              <w:bookmarkStart w:id="29" w:name="_Toc108058528"/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3</w:t>
                              </w:r>
                              <w:r w:rsidRPr="008253D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28"/>
                              <w:r w:rsidRPr="008253D6">
                                <w:rPr>
                                  <w:sz w:val="22"/>
                                  <w:szCs w:val="20"/>
                                </w:rPr>
                                <w:t>: Aufbau und Funktionsweise eines PMDC [4]</w:t>
                              </w:r>
                              <w:bookmarkEnd w:id="29"/>
                              <w:r w:rsidRPr="008253D6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0015C" id="Gruppieren 34" o:spid="_x0000_s1032" style="position:absolute;left:0;text-align:left;margin-left:359.8pt;margin-top:98.6pt;width:411pt;height:314.9pt;z-index:251747328;mso-position-horizontal:right;mso-position-horizontal-relative:margin;mso-width-relative:margin;mso-height-relative:margin" coordorigin="-3395" coordsize="55531,42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">
                <v:shape id="Grafik 1" o:spid="_x0000_s1033" type="#_x0000_t75" style="position:absolute;left:16;width:42493;height:390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">
                  <v:imagedata r:id="rId54" o:title=""/>
                </v:shape>
                <v:shape id="Textfeld 33" o:spid="_x0000_s1034" type="#_x0000_t202" style="position:absolute;left:-3395;top:40829;width:55530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1EF4FC01" w14:textId="02DDC1C3" w:rsidR="00C14ADF" w:rsidRPr="008253D6" w:rsidRDefault="00C14ADF" w:rsidP="00C14ADF">
                        <w:pPr>
                          <w:pStyle w:val="DummiesBild"/>
                          <w:jc w:val="left"/>
                          <w:rPr>
                            <w:sz w:val="22"/>
                            <w:szCs w:val="20"/>
                          </w:rPr>
                        </w:pPr>
                        <w:bookmarkStart w:id="30" w:name="_Ref108011122"/>
                        <w:bookmarkStart w:id="31" w:name="_Toc108058528"/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sz w:val="22"/>
                            <w:szCs w:val="20"/>
                          </w:rPr>
                          <w:t>3</w:t>
                        </w:r>
                        <w:r w:rsidRPr="008253D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30"/>
                        <w:r w:rsidRPr="008253D6">
                          <w:rPr>
                            <w:sz w:val="22"/>
                            <w:szCs w:val="20"/>
                          </w:rPr>
                          <w:t>: Aufbau und Funktionsweise eines PMDC [4]</w:t>
                        </w:r>
                        <w:bookmarkEnd w:id="31"/>
                        <w:r w:rsidRPr="008253D6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36BCC">
        <w:t xml:space="preserve">Der Stator besteht </w:t>
      </w:r>
      <w:r w:rsidR="00F4127E">
        <w:t>hier</w:t>
      </w:r>
      <w:r w:rsidR="008C29AA">
        <w:t>bei</w:t>
      </w:r>
      <w:r w:rsidR="00F4127E">
        <w:t xml:space="preserve"> </w:t>
      </w:r>
      <w:r w:rsidR="00936BCC">
        <w:t xml:space="preserve">namensgebend aus </w:t>
      </w:r>
      <w:r w:rsidR="008C29AA">
        <w:t>Permanent-M</w:t>
      </w:r>
      <w:r w:rsidR="00936BCC">
        <w:t>agneten</w:t>
      </w:r>
      <w:r w:rsidR="00CC2796">
        <w:t>. Auf dem Anker befinden sich</w:t>
      </w:r>
      <w:r w:rsidR="00CF0C68">
        <w:t xml:space="preserve"> mehrere</w:t>
      </w:r>
      <w:r w:rsidR="00CC2796">
        <w:t xml:space="preserve"> Kupferdrahtwicklungen,</w:t>
      </w:r>
      <w:r w:rsidR="00CF0C68">
        <w:t xml:space="preserve"> die</w:t>
      </w:r>
      <w:r w:rsidR="00CC2796">
        <w:t xml:space="preserve"> jeweils mit dem Kommutator verbunden</w:t>
      </w:r>
      <w:r w:rsidR="00F4127E">
        <w:t xml:space="preserve"> </w:t>
      </w:r>
      <w:r w:rsidR="00CF0C68">
        <w:t>sind</w:t>
      </w:r>
      <w:r w:rsidR="00BE39CD">
        <w:t>. D</w:t>
      </w:r>
      <w:r w:rsidR="00F4127E">
        <w:t>ieser</w:t>
      </w:r>
      <w:r w:rsidR="00CF0C68">
        <w:t xml:space="preserve"> </w:t>
      </w:r>
      <w:r w:rsidR="00BE39CD">
        <w:t>kann so einen</w:t>
      </w:r>
      <w:r w:rsidR="00F4127E">
        <w:t xml:space="preserve"> elektrischen Strom einprägen</w:t>
      </w:r>
      <w:r w:rsidR="0085435E">
        <w:t xml:space="preserve">. Die </w:t>
      </w:r>
      <w:r w:rsidR="008C29AA">
        <w:t xml:space="preserve">beiden </w:t>
      </w:r>
      <w:r w:rsidR="0085435E">
        <w:t xml:space="preserve">Kohlebürsten </w:t>
      </w:r>
      <w:r w:rsidR="00CF0C68">
        <w:t>sitzen auf</w:t>
      </w:r>
      <w:r w:rsidR="008C29AA">
        <w:t xml:space="preserve"> dem</w:t>
      </w:r>
      <w:r w:rsidR="00BE39CD">
        <w:t xml:space="preserve"> </w:t>
      </w:r>
      <w:r w:rsidR="008C29AA">
        <w:t xml:space="preserve">rotierenden Kommutator und dienen als Schleifkontakte </w:t>
      </w:r>
      <w:r w:rsidR="00DE678E">
        <w:t>für die</w:t>
      </w:r>
      <w:r w:rsidR="008C29AA">
        <w:t xml:space="preserve"> </w:t>
      </w:r>
      <w:r w:rsidR="00DE678E">
        <w:t>Spannungsversorgung</w:t>
      </w:r>
      <w:r w:rsidR="008C29AA">
        <w:t>.</w:t>
      </w:r>
      <w:r w:rsidR="00315EC0">
        <w:t xml:space="preserve"> [5][6][7]</w:t>
      </w:r>
      <w:r w:rsidRPr="00C14ADF">
        <w:rPr>
          <w:noProof/>
        </w:rPr>
        <w:t xml:space="preserve"> </w:t>
      </w:r>
    </w:p>
    <w:p w14:paraId="5FF0C2B8" w14:textId="77777777" w:rsidR="00CE38F1" w:rsidRDefault="00CE38F1" w:rsidP="00BA152B"/>
    <w:p w14:paraId="236DB7FF" w14:textId="2CA563C2" w:rsidR="003A214F" w:rsidRDefault="005108BD" w:rsidP="00BA152B">
      <w:r>
        <w:t xml:space="preserve">Bei Anlegen einer Spannung, </w:t>
      </w:r>
      <w:r w:rsidR="00C3317C">
        <w:t>erzeugt</w:t>
      </w:r>
      <w:r>
        <w:t xml:space="preserve"> die Ankerspule ein Magnetfeld und versetzt den Rotor in eine Drehbewegung. Da sich der Anker </w:t>
      </w:r>
      <w:r w:rsidR="00603EFC">
        <w:t>daraufhin</w:t>
      </w:r>
      <w:r w:rsidR="007478E9">
        <w:t xml:space="preserve"> </w:t>
      </w:r>
      <w:r>
        <w:t xml:space="preserve">in einer Position festzieht, </w:t>
      </w:r>
      <w:r w:rsidR="006C6E6F">
        <w:t>muss</w:t>
      </w:r>
      <w:r>
        <w:t xml:space="preserve"> </w:t>
      </w:r>
      <w:r w:rsidR="006C6E6F">
        <w:t>der</w:t>
      </w:r>
      <w:r>
        <w:t xml:space="preserve"> Kommutator </w:t>
      </w:r>
      <w:r w:rsidR="006C6E6F">
        <w:t xml:space="preserve">die Spannung </w:t>
      </w:r>
      <w:r>
        <w:t xml:space="preserve">jede halbe Umdrehung </w:t>
      </w:r>
      <w:r w:rsidR="006C6E6F">
        <w:t>mechanisch umpolen. D</w:t>
      </w:r>
      <w:r>
        <w:t>as</w:t>
      </w:r>
      <w:r w:rsidR="006C6E6F">
        <w:t xml:space="preserve"> </w:t>
      </w:r>
      <w:r w:rsidR="009F6D11">
        <w:t xml:space="preserve">kontinuierlich </w:t>
      </w:r>
      <w:r>
        <w:t>wechselnde Magnetfeld</w:t>
      </w:r>
      <w:r w:rsidR="00603EFC">
        <w:t xml:space="preserve"> </w:t>
      </w:r>
      <w:r w:rsidR="006C6E6F">
        <w:t xml:space="preserve">ermöglicht </w:t>
      </w:r>
      <w:r w:rsidR="008253D6">
        <w:t xml:space="preserve">so </w:t>
      </w:r>
      <w:r w:rsidR="00603EFC">
        <w:t>einen fließenden Betrieb.</w:t>
      </w:r>
      <w:r w:rsidR="00315EC0" w:rsidRPr="00315EC0">
        <w:t xml:space="preserve"> </w:t>
      </w:r>
      <w:r w:rsidR="00315EC0">
        <w:t>[5][6][7]</w:t>
      </w:r>
    </w:p>
    <w:p w14:paraId="70B0DB50" w14:textId="77BB13F1" w:rsidR="006C6E6F" w:rsidRDefault="00603EFC" w:rsidP="003A214F">
      <w:pPr>
        <w:jc w:val="left"/>
      </w:pPr>
      <w:r>
        <w:t xml:space="preserve">Dieses Konzept lässt sich mit der </w:t>
      </w:r>
      <w:r w:rsidR="007478E9">
        <w:t>drei</w:t>
      </w:r>
      <w:r>
        <w:t xml:space="preserve"> Fingerregel </w:t>
      </w:r>
      <w:r w:rsidR="003A214F">
        <w:t xml:space="preserve">in </w:t>
      </w:r>
      <w:r w:rsidR="008253D6">
        <w:rPr>
          <w:b/>
          <w:bCs/>
        </w:rPr>
        <w:fldChar w:fldCharType="begin"/>
      </w:r>
      <w:r w:rsidR="008253D6">
        <w:instrText xml:space="preserve"> REF _Ref108011122 \h </w:instrText>
      </w:r>
      <w:r w:rsidR="008253D6">
        <w:rPr>
          <w:b/>
          <w:bCs/>
        </w:rPr>
      </w:r>
      <w:r w:rsidR="008253D6">
        <w:rPr>
          <w:b/>
          <w:bCs/>
        </w:rPr>
        <w:fldChar w:fldCharType="separate"/>
      </w:r>
      <w:r w:rsidR="00BA4ADB" w:rsidRPr="008253D6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3</w:t>
      </w:r>
      <w:r w:rsidR="008253D6">
        <w:rPr>
          <w:b/>
          <w:bCs/>
        </w:rPr>
        <w:fldChar w:fldCharType="end"/>
      </w:r>
      <w:r w:rsidR="003A214F">
        <w:t xml:space="preserve"> </w:t>
      </w:r>
      <w:r w:rsidR="008B1CE4">
        <w:t>verdeutlichen</w:t>
      </w:r>
      <w:r w:rsidR="003A214F">
        <w:t>.</w:t>
      </w:r>
    </w:p>
    <w:p w14:paraId="778BCB3C" w14:textId="0A577833" w:rsidR="006C6E6F" w:rsidRDefault="00603EFC" w:rsidP="006C6E6F">
      <w:pPr>
        <w:pStyle w:val="Stichpunkte"/>
      </w:pPr>
      <w:r>
        <w:t>Daumen:</w:t>
      </w:r>
      <w:r w:rsidR="00C33CCD">
        <w:tab/>
      </w:r>
      <w:r w:rsidR="00925EF6">
        <w:t xml:space="preserve">Richtung </w:t>
      </w:r>
      <w:r w:rsidR="00B75008">
        <w:t>el</w:t>
      </w:r>
      <w:r w:rsidR="006C6E6F">
        <w:t xml:space="preserve">ektrischer </w:t>
      </w:r>
      <w:r w:rsidR="00B75008">
        <w:t>Strom</w:t>
      </w:r>
    </w:p>
    <w:p w14:paraId="7E42C83A" w14:textId="33D124FD" w:rsidR="006C6E6F" w:rsidRDefault="00925EF6" w:rsidP="006C6E6F">
      <w:pPr>
        <w:pStyle w:val="Stichpunkte"/>
      </w:pPr>
      <w:r>
        <w:t>Zeigfinger:</w:t>
      </w:r>
      <w:r w:rsidR="00C33CCD">
        <w:tab/>
      </w:r>
      <w:r>
        <w:t>Richtung</w:t>
      </w:r>
      <w:r w:rsidR="00B75008">
        <w:t xml:space="preserve"> </w:t>
      </w:r>
      <w:r w:rsidR="006C6E6F">
        <w:t>Magnetfeld</w:t>
      </w:r>
      <w:r>
        <w:t xml:space="preserve"> </w:t>
      </w:r>
    </w:p>
    <w:p w14:paraId="2E7DAC3A" w14:textId="77A09A91" w:rsidR="006C6E6F" w:rsidRDefault="00925EF6" w:rsidP="006C6E6F">
      <w:pPr>
        <w:pStyle w:val="Stichpunkte"/>
      </w:pPr>
      <w:r>
        <w:t>Mittelfinger:</w:t>
      </w:r>
      <w:r w:rsidR="00C33CCD">
        <w:tab/>
      </w:r>
      <w:r>
        <w:t>Richtung Lorentzkraft</w:t>
      </w:r>
    </w:p>
    <w:p w14:paraId="640EF43B" w14:textId="37CC93EB" w:rsidR="00603EFC" w:rsidRDefault="002E0E27" w:rsidP="0040246B">
      <w:r>
        <w:t>Spulen</w:t>
      </w:r>
      <w:r w:rsidR="0002408D">
        <w:t xml:space="preserve"> stellen</w:t>
      </w:r>
      <w:r>
        <w:t xml:space="preserve"> im Gleichstromkreis einen ohmschen Widerstand dar</w:t>
      </w:r>
      <w:r w:rsidR="0002408D">
        <w:t>.</w:t>
      </w:r>
      <w:r>
        <w:t xml:space="preserve"> </w:t>
      </w:r>
      <w:r w:rsidR="0002408D">
        <w:t>E</w:t>
      </w:r>
      <w:r>
        <w:t xml:space="preserve">rhöht sich nach dem ohmschen Gesetz </w:t>
      </w:r>
      <w:r w:rsidR="0002408D">
        <w:t xml:space="preserve">die </w:t>
      </w:r>
      <w:r>
        <w:t>Spannung</w:t>
      </w:r>
      <w:r w:rsidR="0002408D">
        <w:t>, so fließt</w:t>
      </w:r>
      <w:r>
        <w:t xml:space="preserve"> auch </w:t>
      </w:r>
      <w:r w:rsidR="0002408D">
        <w:t>ein erhöhter</w:t>
      </w:r>
      <w:r>
        <w:t xml:space="preserve"> Strom </w:t>
      </w:r>
      <w:r w:rsidR="006C6E6F">
        <w:t>durch die</w:t>
      </w:r>
      <w:r>
        <w:t xml:space="preserve"> </w:t>
      </w:r>
      <w:r>
        <w:lastRenderedPageBreak/>
        <w:t>Spule</w:t>
      </w:r>
      <w:r w:rsidR="00E944A0">
        <w:t>. Die Folge wiederrum ist ein</w:t>
      </w:r>
      <w:r w:rsidR="0002408D">
        <w:t xml:space="preserve"> höheres</w:t>
      </w:r>
      <w:r w:rsidR="00E944A0">
        <w:t xml:space="preserve"> Drehmoment und bei gleicher Last auch </w:t>
      </w:r>
      <w:r w:rsidR="0002408D">
        <w:t>eine erhöhte</w:t>
      </w:r>
      <w:r w:rsidR="00E944A0">
        <w:t xml:space="preserve"> Drehzahl. </w:t>
      </w:r>
      <w:r w:rsidR="006C6E6F">
        <w:t>Mit der Spannung lässt sich also</w:t>
      </w:r>
      <w:r w:rsidR="00E944A0">
        <w:t xml:space="preserve"> die Drehzahl des </w:t>
      </w:r>
      <w:r w:rsidR="00CE49D5">
        <w:t>DC-Motors</w:t>
      </w:r>
      <w:r w:rsidR="00E944A0">
        <w:t xml:space="preserve"> </w:t>
      </w:r>
      <w:r w:rsidR="00B6192D">
        <w:t>einstellen</w:t>
      </w:r>
      <w:r w:rsidR="00E944A0">
        <w:t>.</w:t>
      </w:r>
    </w:p>
    <w:p w14:paraId="5FD08BAE" w14:textId="15AA47EB" w:rsidR="007C48C0" w:rsidRDefault="000B074F" w:rsidP="0040246B">
      <w:pPr>
        <w:pStyle w:val="berschrift3"/>
      </w:pPr>
      <w:bookmarkStart w:id="32" w:name="_Toc108082468"/>
      <w:r>
        <w:t>S</w:t>
      </w:r>
      <w:r w:rsidR="007C48C0">
        <w:t>ensor</w:t>
      </w:r>
      <w:bookmarkEnd w:id="32"/>
    </w:p>
    <w:p w14:paraId="56184B67" w14:textId="6D4AFBF6" w:rsidR="000B074F" w:rsidRPr="000B074F" w:rsidRDefault="000B074F" w:rsidP="000B074F">
      <w:r>
        <w:t>Als Sensor wurde der Raumtemperatur-/Feuchtsensor 55 der Marke MDT mit integrierte</w:t>
      </w:r>
      <w:r w:rsidR="00C33CCD">
        <w:t>m</w:t>
      </w:r>
      <w:r>
        <w:t xml:space="preserve"> Bus</w:t>
      </w:r>
      <w:r w:rsidR="00CE49D5">
        <w:t>a</w:t>
      </w:r>
      <w:r>
        <w:t>nkoppler verwendet.</w:t>
      </w:r>
    </w:p>
    <w:p w14:paraId="58C52D7F" w14:textId="0348CA50" w:rsidR="007C48C0" w:rsidRDefault="00D4664D" w:rsidP="00C63F0F">
      <w:pPr>
        <w:pStyle w:val="berschrift3"/>
      </w:pPr>
      <w:bookmarkStart w:id="33" w:name="_Toc108082469"/>
      <w:r>
        <w:t>Selb</w:t>
      </w:r>
      <w:r w:rsidR="00BA0C34">
        <w:t>s</w:t>
      </w:r>
      <w:r>
        <w:t>t</w:t>
      </w:r>
      <w:r w:rsidR="00BA0C34">
        <w:t>ent</w:t>
      </w:r>
      <w:r>
        <w:t>wickelter Aktor</w:t>
      </w:r>
      <w:bookmarkEnd w:id="33"/>
    </w:p>
    <w:p w14:paraId="493E63C3" w14:textId="7022970F" w:rsidR="00240239" w:rsidRPr="00240239" w:rsidRDefault="00240239" w:rsidP="00240239">
      <w:r>
        <w:t>Im folgenden Kapitel wird die</w:t>
      </w:r>
      <w:r w:rsidR="00101D42">
        <w:t xml:space="preserve"> eigens</w:t>
      </w:r>
      <w:r>
        <w:t xml:space="preserve"> entwickelte Hardware im Detail beschrieben.</w:t>
      </w:r>
    </w:p>
    <w:p w14:paraId="42AEE0D7" w14:textId="06D0DC0D" w:rsidR="00C63F0F" w:rsidRDefault="00C63F0F" w:rsidP="00C63F0F">
      <w:pPr>
        <w:pStyle w:val="berschrift4"/>
      </w:pPr>
      <w:bookmarkStart w:id="34" w:name="_Toc108082470"/>
      <w:r>
        <w:t>Ansteuerprinzip</w:t>
      </w:r>
      <w:bookmarkEnd w:id="34"/>
    </w:p>
    <w:p w14:paraId="0BBD04D4" w14:textId="2CFFE4DB" w:rsidR="003F5716" w:rsidRDefault="00B33EF5" w:rsidP="00092C18">
      <w:r>
        <w:t xml:space="preserve">Als Ansteuerprinzip wurde die </w:t>
      </w:r>
      <w:r w:rsidR="003F5716">
        <w:t>Pulsweitenmodulation (PWM) gewählt wie im Folgenden erläutert wird.</w:t>
      </w:r>
    </w:p>
    <w:p w14:paraId="2C576A99" w14:textId="3E536B2C" w:rsidR="00DC43DD" w:rsidRDefault="003F5716" w:rsidP="00092C18">
      <w:r>
        <w:t>PWM</w:t>
      </w:r>
      <w:r w:rsidR="000A3DC8">
        <w:t xml:space="preserve"> ist ein Verfahren, das es möglich macht mit </w:t>
      </w:r>
      <w:r w:rsidR="00F93CC4">
        <w:t>einem</w:t>
      </w:r>
      <w:r w:rsidR="000A3DC8">
        <w:t xml:space="preserve"> digitalen </w:t>
      </w:r>
      <w:r w:rsidR="00F93CC4">
        <w:t>Ausgang</w:t>
      </w:r>
      <w:r w:rsidR="000A3DC8">
        <w:t xml:space="preserve"> des Mikrocontrollers eine analoge Schaltung anzusteuern.</w:t>
      </w:r>
      <w:r w:rsidR="004E6FEA">
        <w:t xml:space="preserve"> Dabei</w:t>
      </w:r>
      <w:r w:rsidR="000A3DC8">
        <w:t xml:space="preserve"> wird </w:t>
      </w:r>
      <w:r w:rsidR="004E6FEA">
        <w:t>vom Controller</w:t>
      </w:r>
      <w:r w:rsidR="000A3DC8">
        <w:t xml:space="preserve"> eine </w:t>
      </w:r>
      <w:r w:rsidR="00CE38F1">
        <w:br/>
      </w:r>
      <w:r w:rsidR="000A3DC8">
        <w:t>unipolare Rechteckspannung</w:t>
      </w:r>
      <w:r w:rsidR="004E6FEA">
        <w:t xml:space="preserve"> mit einem anpassbaren Tastgrad und Frequenz erzeugt.</w:t>
      </w:r>
      <w:r w:rsidR="0007080E">
        <w:t>[9]</w:t>
      </w:r>
    </w:p>
    <w:p w14:paraId="37779627" w14:textId="214357CB" w:rsidR="00DC43DD" w:rsidRDefault="004E6FEA" w:rsidP="00092C18">
      <w:pPr>
        <w:rPr>
          <w:noProof/>
        </w:rPr>
      </w:pPr>
      <w:r>
        <w:t xml:space="preserve">Der </w:t>
      </w:r>
      <w:r w:rsidR="00CE49D5">
        <w:t>Dutycycle</w:t>
      </w:r>
      <w:r>
        <w:t xml:space="preserve"> entspricht dabei dem Verhältnis zwischen der Zeit im </w:t>
      </w:r>
      <w:r w:rsidR="003F5716">
        <w:t>H</w:t>
      </w:r>
      <w:r w:rsidR="00E145DD">
        <w:t>igh</w:t>
      </w:r>
      <w:r w:rsidR="003F5716">
        <w:t>-</w:t>
      </w:r>
      <w:r>
        <w:t xml:space="preserve">Zustand und der </w:t>
      </w:r>
      <w:r w:rsidR="00BA0C34">
        <w:t>Periode</w:t>
      </w:r>
      <w:r w:rsidR="009F1143">
        <w:t>, für gewöhnlich in Prozent angegeben.</w:t>
      </w:r>
      <w:r w:rsidR="00497D54" w:rsidRPr="00497D54">
        <w:rPr>
          <w:noProof/>
        </w:rPr>
        <w:t xml:space="preserve"> </w:t>
      </w:r>
    </w:p>
    <w:p w14:paraId="2E31C3BC" w14:textId="15E9D8BC" w:rsidR="00497D54" w:rsidRDefault="006514F9" w:rsidP="00092C1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31C961CD" wp14:editId="5175325B">
                <wp:simplePos x="0" y="0"/>
                <wp:positionH relativeFrom="margin">
                  <wp:posOffset>7620</wp:posOffset>
                </wp:positionH>
                <wp:positionV relativeFrom="paragraph">
                  <wp:posOffset>679450</wp:posOffset>
                </wp:positionV>
                <wp:extent cx="4906645" cy="2069465"/>
                <wp:effectExtent l="0" t="0" r="8255" b="6985"/>
                <wp:wrapTopAndBottom/>
                <wp:docPr id="96" name="Gruppieren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645" cy="2069465"/>
                          <a:chOff x="-295294" y="-1"/>
                          <a:chExt cx="4906938" cy="2069466"/>
                        </a:xfrm>
                      </wpg:grpSpPr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-1"/>
                            <a:ext cx="461164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Textfeld 44"/>
                        <wps:cNvSpPr txBox="1"/>
                        <wps:spPr>
                          <a:xfrm>
                            <a:off x="-295294" y="1752600"/>
                            <a:ext cx="403860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CD67B4" w14:textId="191EF510" w:rsidR="00AE3ABF" w:rsidRPr="00F93CC4" w:rsidRDefault="00AE3ABF" w:rsidP="00AE3ABF">
                              <w:pPr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</w:pPr>
                              <w:bookmarkStart w:id="35" w:name="_Toc108058529"/>
                              <w:r w:rsidRPr="00F93CC4"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F93CC4"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F93CC4"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F93CC4"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rStyle w:val="Fett"/>
                                  <w:noProof/>
                                  <w:sz w:val="22"/>
                                  <w:szCs w:val="20"/>
                                </w:rPr>
                                <w:t>4</w:t>
                              </w:r>
                              <w:r w:rsidRPr="00F93CC4">
                                <w:rPr>
                                  <w:rStyle w:val="Fett"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F93CC4">
                                <w:rPr>
                                  <w:rStyle w:val="Fett"/>
                                  <w:b w:val="0"/>
                                  <w:bCs w:val="0"/>
                                  <w:sz w:val="22"/>
                                  <w:szCs w:val="20"/>
                                </w:rPr>
                                <w:t>: PWM-Signal [11]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961CD" id="Gruppieren 96" o:spid="_x0000_s1035" style="position:absolute;left:0;text-align:left;margin-left:.6pt;margin-top:53.5pt;width:386.35pt;height:162.95pt;z-index:251749376;mso-position-horizontal-relative:margin;mso-width-relative:margin;mso-height-relative:margin" coordorigin="-2952" coordsize="49069,2069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">
                <v:shape id="Grafik 32" o:spid="_x0000_s1036" type="#_x0000_t75" style="position:absolute;width:46116;height:16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">
                  <v:imagedata r:id="rId56" o:title=""/>
                </v:shape>
                <v:shape id="Textfeld 44" o:spid="_x0000_s1037" type="#_x0000_t202" style="position:absolute;left:-2952;top:17526;width:40385;height:3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14:paraId="0DCD67B4" w14:textId="191EF510" w:rsidR="00AE3ABF" w:rsidRPr="00F93CC4" w:rsidRDefault="00AE3ABF" w:rsidP="00AE3ABF">
                        <w:pPr>
                          <w:rPr>
                            <w:rStyle w:val="Fett"/>
                            <w:sz w:val="22"/>
                            <w:szCs w:val="20"/>
                          </w:rPr>
                        </w:pPr>
                        <w:bookmarkStart w:id="36" w:name="_Toc108058529"/>
                        <w:r w:rsidRPr="00F93CC4">
                          <w:rPr>
                            <w:rStyle w:val="Fett"/>
                            <w:sz w:val="22"/>
                            <w:szCs w:val="20"/>
                          </w:rPr>
                          <w:t xml:space="preserve">Abbildung </w:t>
                        </w:r>
                        <w:r w:rsidRPr="00F93CC4">
                          <w:rPr>
                            <w:rStyle w:val="Fett"/>
                            <w:sz w:val="22"/>
                            <w:szCs w:val="20"/>
                          </w:rPr>
                          <w:fldChar w:fldCharType="begin"/>
                        </w:r>
                        <w:r w:rsidRPr="00F93CC4">
                          <w:rPr>
                            <w:rStyle w:val="Fett"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F93CC4">
                          <w:rPr>
                            <w:rStyle w:val="Fett"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rStyle w:val="Fett"/>
                            <w:noProof/>
                            <w:sz w:val="22"/>
                            <w:szCs w:val="20"/>
                          </w:rPr>
                          <w:t>4</w:t>
                        </w:r>
                        <w:r w:rsidRPr="00F93CC4">
                          <w:rPr>
                            <w:rStyle w:val="Fett"/>
                            <w:sz w:val="22"/>
                            <w:szCs w:val="20"/>
                          </w:rPr>
                          <w:fldChar w:fldCharType="end"/>
                        </w:r>
                        <w:r w:rsidRPr="00F93CC4">
                          <w:rPr>
                            <w:rStyle w:val="Fett"/>
                            <w:b w:val="0"/>
                            <w:bCs w:val="0"/>
                            <w:sz w:val="22"/>
                            <w:szCs w:val="20"/>
                          </w:rPr>
                          <w:t>: PWM-Signal [11]</w:t>
                        </w:r>
                        <w:bookmarkEnd w:id="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F1143">
        <w:t>Die PWM-Frequenz gibt an wie oft pro Sekunde das Signal zwischen dem Wert 0 und der Amplitude hin und herspringt.</w:t>
      </w:r>
      <w:r w:rsidR="00AE3ABF" w:rsidRPr="00AE3ABF">
        <w:rPr>
          <w:noProof/>
        </w:rPr>
        <w:t xml:space="preserve"> </w:t>
      </w:r>
    </w:p>
    <w:p w14:paraId="2A58E4DC" w14:textId="4AB1215C" w:rsidR="00CE49D5" w:rsidRDefault="009F1143" w:rsidP="00092C18">
      <w:r>
        <w:t xml:space="preserve">Die </w:t>
      </w:r>
      <w:r w:rsidR="0090032E">
        <w:t xml:space="preserve">Amplitude der Rechteckspannung </w:t>
      </w:r>
      <w:r w:rsidR="00E145DD">
        <w:t xml:space="preserve">entspricht </w:t>
      </w:r>
      <w:r w:rsidR="00DC43DD">
        <w:t xml:space="preserve">dabei </w:t>
      </w:r>
      <w:r w:rsidR="00E145DD">
        <w:t>der</w:t>
      </w:r>
      <w:r w:rsidR="0090032E">
        <w:t xml:space="preserve"> Betriebsspannung</w:t>
      </w:r>
      <w:r w:rsidR="00E145DD">
        <w:t xml:space="preserve"> und ist äquivalent zum logischen </w:t>
      </w:r>
      <w:r w:rsidR="003F5716">
        <w:t>H</w:t>
      </w:r>
      <w:r w:rsidR="00E145DD">
        <w:t xml:space="preserve">igh „1“. Bei </w:t>
      </w:r>
      <w:r w:rsidR="00CE49D5">
        <w:t>Mikrocontrollern</w:t>
      </w:r>
      <w:r w:rsidR="00E145DD">
        <w:t xml:space="preserve"> aus der STM32 Familie beträgt </w:t>
      </w:r>
      <w:r w:rsidR="0090032E">
        <w:t>sie</w:t>
      </w:r>
      <w:r w:rsidR="00E145DD">
        <w:t xml:space="preserve"> stehts 3,3V.</w:t>
      </w:r>
      <w:r w:rsidR="0071262C">
        <w:t xml:space="preserve"> Der eingestellte </w:t>
      </w:r>
      <w:r w:rsidR="00CE49D5">
        <w:t>Dutycycle</w:t>
      </w:r>
      <w:r w:rsidR="0071262C">
        <w:t xml:space="preserve"> ist dann direkt proportional zu der </w:t>
      </w:r>
      <w:r w:rsidR="0071262C">
        <w:lastRenderedPageBreak/>
        <w:t>resultierenden</w:t>
      </w:r>
      <w:r w:rsidR="0090032E">
        <w:t>,</w:t>
      </w:r>
      <w:r w:rsidR="008F56C9">
        <w:t xml:space="preserve"> mittleren</w:t>
      </w:r>
      <w:r w:rsidR="0071262C">
        <w:t xml:space="preserve"> Spannung</w:t>
      </w:r>
      <w:r w:rsidR="00CE49D5">
        <w:t>. Beispielsweise</w:t>
      </w:r>
      <w:r w:rsidR="0071262C">
        <w:t xml:space="preserve"> entspricht ein Tastgrad von 70% einer </w:t>
      </w:r>
      <w:r w:rsidR="00AF4AC7">
        <w:t xml:space="preserve">mittleren </w:t>
      </w:r>
      <w:r w:rsidR="0071262C">
        <w:t>Ausgangsspan</w:t>
      </w:r>
      <w:r w:rsidR="006D5304">
        <w:t>n</w:t>
      </w:r>
      <w:r w:rsidR="0071262C">
        <w:t xml:space="preserve">ung von </w:t>
      </w:r>
    </w:p>
    <w:p w14:paraId="0267F5E1" w14:textId="68398645" w:rsidR="00DC43DD" w:rsidRDefault="00B24835" w:rsidP="00B24835">
      <w:pPr>
        <w:jc w:val="center"/>
      </w:pPr>
      <m:oMath>
        <m:r>
          <w:rPr>
            <w:rFonts w:ascii="Cambria Math" w:hAnsi="Cambria Math"/>
          </w:rPr>
          <m:t>3,3V *0,7 = 2,31V</m:t>
        </m:r>
      </m:oMath>
      <w:r w:rsidR="0071262C">
        <w:t>.</w:t>
      </w:r>
    </w:p>
    <w:p w14:paraId="0CEC5636" w14:textId="7EE3846F" w:rsidR="00DC43DD" w:rsidRDefault="009552C1" w:rsidP="00092C18">
      <w:r>
        <w:t>Der Vorteil des PWM-Verfahrens in Kombination mit einem Transistor ist, dass</w:t>
      </w:r>
      <w:r w:rsidR="00CE49D5">
        <w:t xml:space="preserve"> dieser </w:t>
      </w:r>
      <w:r w:rsidR="00167C4F">
        <w:t xml:space="preserve">dann </w:t>
      </w:r>
      <w:r w:rsidR="00CE49D5">
        <w:t>entweder komplett ein- oder ausgeschaltet ist.</w:t>
      </w:r>
      <w:r w:rsidR="00167C4F">
        <w:t xml:space="preserve"> </w:t>
      </w:r>
      <w:r w:rsidR="00E84E18">
        <w:t>Das</w:t>
      </w:r>
      <w:r w:rsidR="00167C4F">
        <w:t xml:space="preserve"> erhöht </w:t>
      </w:r>
      <w:r w:rsidR="007332C9">
        <w:t xml:space="preserve">die Effizienz </w:t>
      </w:r>
      <w:r w:rsidR="003F5716">
        <w:t>des Systems</w:t>
      </w:r>
      <w:r w:rsidR="00167C4F">
        <w:t>, da</w:t>
      </w:r>
      <w:r>
        <w:t xml:space="preserve"> </w:t>
      </w:r>
      <w:r w:rsidR="00167C4F">
        <w:t>d</w:t>
      </w:r>
      <w:r>
        <w:t>ie</w:t>
      </w:r>
      <w:r w:rsidR="007332C9">
        <w:t xml:space="preserve"> </w:t>
      </w:r>
      <w:r w:rsidR="00167C4F">
        <w:t>meisten Verluste</w:t>
      </w:r>
      <w:r>
        <w:t xml:space="preserve"> </w:t>
      </w:r>
      <w:r w:rsidR="007332C9">
        <w:t>i</w:t>
      </w:r>
      <w:r w:rsidR="00167C4F">
        <w:t>n</w:t>
      </w:r>
      <w:r w:rsidR="002A2D4F">
        <w:t xml:space="preserve"> Übergangszust</w:t>
      </w:r>
      <w:r w:rsidR="00046387">
        <w:t>änden</w:t>
      </w:r>
      <w:r>
        <w:t xml:space="preserve"> zwischen an und aus</w:t>
      </w:r>
      <w:r w:rsidR="00DC43DD">
        <w:t xml:space="preserve"> generiert</w:t>
      </w:r>
      <w:r w:rsidR="00167C4F">
        <w:t xml:space="preserve"> werden</w:t>
      </w:r>
      <w:r>
        <w:t>.</w:t>
      </w:r>
      <w:r w:rsidR="002A2D4F">
        <w:t xml:space="preserve"> </w:t>
      </w:r>
      <w:r w:rsidR="0007080E">
        <w:t>[10][11]</w:t>
      </w:r>
    </w:p>
    <w:p w14:paraId="2E5DF36A" w14:textId="7D5C7678" w:rsidR="00DC43DD" w:rsidRDefault="00046387" w:rsidP="00092C18">
      <w:r>
        <w:t xml:space="preserve">Ein weiterer </w:t>
      </w:r>
      <w:r w:rsidR="00B355E8">
        <w:t xml:space="preserve">Vorteil der Pulsweitenmodulation ist, dass nur so viel Leistung </w:t>
      </w:r>
      <w:r w:rsidR="00F93CC4">
        <w:t>bereitstellt,</w:t>
      </w:r>
      <w:r w:rsidR="00946F25">
        <w:t xml:space="preserve"> </w:t>
      </w:r>
      <w:r w:rsidR="008F56C9">
        <w:t>wird</w:t>
      </w:r>
      <w:r w:rsidR="00AF4AC7">
        <w:t>,</w:t>
      </w:r>
      <w:r w:rsidR="00B355E8">
        <w:t xml:space="preserve"> wie der </w:t>
      </w:r>
      <w:r w:rsidR="008F56C9">
        <w:t>Verbraucher</w:t>
      </w:r>
      <w:r w:rsidR="00B355E8">
        <w:t xml:space="preserve"> auch benötigt.</w:t>
      </w:r>
      <w:r w:rsidR="006D5304">
        <w:t xml:space="preserve"> [8]</w:t>
      </w:r>
    </w:p>
    <w:p w14:paraId="259CD110" w14:textId="7994F48A" w:rsidR="006D5304" w:rsidRDefault="00B355E8" w:rsidP="00092C18">
      <w:r>
        <w:t xml:space="preserve">Eine analoge Alternative </w:t>
      </w:r>
      <w:r w:rsidR="00046387">
        <w:t xml:space="preserve">zu PWM </w:t>
      </w:r>
      <w:r w:rsidR="003B7A39">
        <w:t>ist</w:t>
      </w:r>
      <w:r>
        <w:t xml:space="preserve"> eine Transistor</w:t>
      </w:r>
      <w:r w:rsidR="00027C93">
        <w:t>schaltung</w:t>
      </w:r>
      <w:r w:rsidR="003B7A39">
        <w:t>.</w:t>
      </w:r>
      <w:r w:rsidR="00027C93">
        <w:t xml:space="preserve"> </w:t>
      </w:r>
      <w:r w:rsidR="003B7A39">
        <w:t>B</w:t>
      </w:r>
      <w:r w:rsidR="00027C93">
        <w:t>ei der</w:t>
      </w:r>
      <w:r w:rsidR="003B7A39">
        <w:t xml:space="preserve">, der Transistor </w:t>
      </w:r>
      <w:r w:rsidR="00027C93">
        <w:t xml:space="preserve">als spannungsgesteuerter </w:t>
      </w:r>
      <w:r w:rsidR="00AF4AC7">
        <w:t>Widerstand</w:t>
      </w:r>
      <w:r w:rsidR="00027C93">
        <w:t xml:space="preserve"> fungiert und durch Veränderung </w:t>
      </w:r>
      <w:r w:rsidR="00AF4AC7">
        <w:t>seines Widerstands</w:t>
      </w:r>
      <w:r w:rsidR="00027C93">
        <w:t xml:space="preserve"> den Kollektor-Emitter-Strom steuert.</w:t>
      </w:r>
      <w:r w:rsidR="00AF4AC7">
        <w:t xml:space="preserve"> </w:t>
      </w:r>
      <w:r w:rsidR="009E2AE6">
        <w:t xml:space="preserve">Da sich der </w:t>
      </w:r>
      <w:r w:rsidR="00AF4AC7">
        <w:t xml:space="preserve">Transistorwiderstand </w:t>
      </w:r>
      <w:r w:rsidR="009E2AE6">
        <w:t>aber seriell zur Last befindet fällt</w:t>
      </w:r>
      <w:r w:rsidR="00DC43DD">
        <w:t xml:space="preserve"> </w:t>
      </w:r>
      <w:r w:rsidR="009E2AE6">
        <w:t>über ihn die überschüssige</w:t>
      </w:r>
      <w:r w:rsidR="00AF4AC7">
        <w:t xml:space="preserve"> </w:t>
      </w:r>
      <w:r w:rsidR="009E2AE6">
        <w:t>Spannung</w:t>
      </w:r>
      <w:r w:rsidR="00AF4AC7">
        <w:t xml:space="preserve"> </w:t>
      </w:r>
      <w:r w:rsidR="009E2AE6">
        <w:t>ab</w:t>
      </w:r>
      <w:r w:rsidR="00AF4AC7">
        <w:t xml:space="preserve"> und</w:t>
      </w:r>
      <w:r w:rsidR="009E2AE6">
        <w:t xml:space="preserve"> erzeugt unnötig</w:t>
      </w:r>
      <w:r w:rsidR="00AF4AC7">
        <w:t xml:space="preserve"> Wärme.</w:t>
      </w:r>
      <w:r w:rsidR="006D5304">
        <w:t xml:space="preserve"> [8]</w:t>
      </w:r>
    </w:p>
    <w:p w14:paraId="2E503D40" w14:textId="3DB09A71" w:rsidR="00DC43DD" w:rsidRDefault="000C7C7E" w:rsidP="00092C18">
      <w:r>
        <w:t xml:space="preserve">Zudem brauchen Analogschaltungen </w:t>
      </w:r>
      <w:r w:rsidR="003B7A39">
        <w:t>eine</w:t>
      </w:r>
      <w:r w:rsidR="009E2AE6">
        <w:t xml:space="preserve"> sehr </w:t>
      </w:r>
      <w:r>
        <w:t xml:space="preserve">präzise </w:t>
      </w:r>
      <w:r w:rsidR="008F56C9">
        <w:t>Auslegung,</w:t>
      </w:r>
      <w:r>
        <w:t xml:space="preserve"> um den gewollten Effekt zu erzielen.</w:t>
      </w:r>
    </w:p>
    <w:p w14:paraId="649D1AD0" w14:textId="39D59960" w:rsidR="00D4664D" w:rsidRPr="00092C18" w:rsidRDefault="009E2AE6" w:rsidP="00092C18">
      <w:r>
        <w:t>B</w:t>
      </w:r>
      <w:r w:rsidR="002F2157">
        <w:t xml:space="preserve">ei der Ansteuerung </w:t>
      </w:r>
      <w:r w:rsidR="003B7A39">
        <w:t>über ein</w:t>
      </w:r>
      <w:r w:rsidR="002F2157">
        <w:t xml:space="preserve"> PWM</w:t>
      </w:r>
      <w:r w:rsidR="00E2569E">
        <w:t>-Signal</w:t>
      </w:r>
      <w:r w:rsidR="002F2157">
        <w:t xml:space="preserve"> </w:t>
      </w:r>
      <w:r w:rsidR="00E2569E">
        <w:t>sieht</w:t>
      </w:r>
      <w:r w:rsidR="002F2157">
        <w:t xml:space="preserve"> der Motor immer dieselbe Spannungsamplitude</w:t>
      </w:r>
      <w:r w:rsidR="00E2569E">
        <w:t>. Dadurch</w:t>
      </w:r>
      <w:r w:rsidR="002F2157">
        <w:t xml:space="preserve"> </w:t>
      </w:r>
      <w:r w:rsidR="00E2569E">
        <w:t xml:space="preserve">kann er </w:t>
      </w:r>
      <w:r w:rsidR="002F2157">
        <w:t xml:space="preserve">auch bei niedrigen Drehzahlen </w:t>
      </w:r>
      <w:r w:rsidR="00DC43DD">
        <w:t xml:space="preserve">betrieben </w:t>
      </w:r>
      <w:r w:rsidR="003A214F">
        <w:t>werden,</w:t>
      </w:r>
      <w:r w:rsidR="00E2569E">
        <w:t xml:space="preserve"> </w:t>
      </w:r>
      <w:r w:rsidR="002F2157">
        <w:t>ohne ins Stocken zu geraten</w:t>
      </w:r>
      <w:r w:rsidR="00D76A0C" w:rsidRPr="00AE3ABF">
        <w:t xml:space="preserve">. Das ist besonders für meinen Anwendungsfall </w:t>
      </w:r>
      <w:r w:rsidR="003B7A39" w:rsidRPr="00AE3ABF">
        <w:t>wichtig</w:t>
      </w:r>
      <w:r w:rsidR="00D76A0C" w:rsidRPr="00AE3ABF">
        <w:t>, da die Lüfter im Standardbetrieb möglichst leise und langsam laufen sollen</w:t>
      </w:r>
      <w:r w:rsidR="00D76A0C">
        <w:t>.</w:t>
      </w:r>
      <w:r w:rsidR="0007080E">
        <w:t xml:space="preserve"> [11]</w:t>
      </w:r>
    </w:p>
    <w:p w14:paraId="745FBAFE" w14:textId="4733C575" w:rsidR="00237AE6" w:rsidRDefault="00C63F0F" w:rsidP="00237AE6">
      <w:pPr>
        <w:pStyle w:val="berschrift4"/>
      </w:pPr>
      <w:bookmarkStart w:id="37" w:name="_Toc108082471"/>
      <w:r>
        <w:t>Schaltplan</w:t>
      </w:r>
      <w:bookmarkEnd w:id="37"/>
    </w:p>
    <w:p w14:paraId="31D456AC" w14:textId="77777777" w:rsidR="00BE1CBD" w:rsidRDefault="00DD3B65" w:rsidP="00DD3B65">
      <w:pPr>
        <w:jc w:val="left"/>
      </w:pPr>
      <w:r>
        <w:t xml:space="preserve">Die Hardware lässt sich in </w:t>
      </w:r>
      <w:r w:rsidR="00BE1CBD">
        <w:t>folgende Komponenten unterglieder</w:t>
      </w:r>
      <w:r>
        <w:t>n</w:t>
      </w:r>
    </w:p>
    <w:p w14:paraId="254AE5FD" w14:textId="258C178E" w:rsidR="00BE1CBD" w:rsidRDefault="00DD3B65" w:rsidP="00BE1CBD">
      <w:pPr>
        <w:pStyle w:val="Stichpunkte"/>
      </w:pPr>
      <w:r>
        <w:t xml:space="preserve">Treiberschaltung  </w:t>
      </w:r>
    </w:p>
    <w:p w14:paraId="2B6618DF" w14:textId="0E0B24AC" w:rsidR="00BE1CBD" w:rsidRDefault="00DD3B65" w:rsidP="00BE1CBD">
      <w:pPr>
        <w:pStyle w:val="Stichpunkte"/>
      </w:pPr>
      <w:r>
        <w:t>Selektorschaltung</w:t>
      </w:r>
    </w:p>
    <w:p w14:paraId="5C8A930E" w14:textId="47F85FCF" w:rsidR="00BA4BE3" w:rsidRDefault="00BA4BE3" w:rsidP="00FC0512">
      <w:pPr>
        <w:pStyle w:val="Stichpunkte"/>
      </w:pPr>
      <w:r>
        <w:t xml:space="preserve">Mikrocontroller </w:t>
      </w:r>
    </w:p>
    <w:p w14:paraId="76308BE5" w14:textId="15A64BD3" w:rsidR="00237AE6" w:rsidRPr="00237AE6" w:rsidRDefault="0052758A" w:rsidP="00AE3ABF">
      <w:r>
        <w:t>Durch das Auftrennen des Plus</w:t>
      </w:r>
      <w:r w:rsidR="00C33CCD">
        <w:t>-</w:t>
      </w:r>
      <w:r>
        <w:t xml:space="preserve"> und Minuspol</w:t>
      </w:r>
      <w:r w:rsidR="00C33CCD">
        <w:t>s</w:t>
      </w:r>
      <w:r>
        <w:t xml:space="preserve"> am Motor</w:t>
      </w:r>
      <w:r w:rsidR="00237AE6">
        <w:t xml:space="preserve"> </w:t>
      </w:r>
      <w:r>
        <w:t xml:space="preserve">wird eine bessere Übersicht, der sonst zusammenhängenden Schaltung </w:t>
      </w:r>
      <w:r w:rsidR="00DD3B65">
        <w:t>geschaffen</w:t>
      </w:r>
      <w:r w:rsidR="00237AE6">
        <w:t>.</w:t>
      </w:r>
      <w:r w:rsidR="005A0D71">
        <w:t xml:space="preserve"> </w:t>
      </w:r>
      <w:r w:rsidR="00BE1CBD" w:rsidRPr="00AE3ABF">
        <w:t>Es</w:t>
      </w:r>
      <w:r w:rsidR="005A0D71" w:rsidRPr="00AE3ABF">
        <w:t xml:space="preserve"> ist </w:t>
      </w:r>
      <w:r w:rsidR="00DD3B65" w:rsidRPr="00AE3ABF">
        <w:t>anzumerken</w:t>
      </w:r>
      <w:r w:rsidR="005A0D71" w:rsidRPr="00AE3ABF">
        <w:t xml:space="preserve">, dass </w:t>
      </w:r>
      <w:r w:rsidR="00BE1CBD" w:rsidRPr="00AE3ABF">
        <w:t>für jeden Lüfter jeweils eine Treiber- und</w:t>
      </w:r>
      <w:r w:rsidR="00C33CCD" w:rsidRPr="00AE3ABF">
        <w:t xml:space="preserve"> eine</w:t>
      </w:r>
      <w:r w:rsidR="00BE1CBD" w:rsidRPr="00AE3ABF">
        <w:t xml:space="preserve"> Selektorschaltung benötigt </w:t>
      </w:r>
      <w:r w:rsidR="00525E3F" w:rsidRPr="00AE3ABF">
        <w:t>wird</w:t>
      </w:r>
      <w:r w:rsidR="00C33CCD" w:rsidRPr="00AE3ABF">
        <w:t>.</w:t>
      </w:r>
    </w:p>
    <w:p w14:paraId="2C950D96" w14:textId="6DC7828A" w:rsidR="00267816" w:rsidRDefault="007332C9" w:rsidP="00267816">
      <w:pPr>
        <w:pStyle w:val="berschrift5"/>
      </w:pPr>
      <w:bookmarkStart w:id="38" w:name="_Toc108082472"/>
      <w:r w:rsidRPr="007332C9">
        <w:lastRenderedPageBreak/>
        <w:t>Treiberschaltung</w:t>
      </w:r>
      <w:bookmarkEnd w:id="38"/>
    </w:p>
    <w:p w14:paraId="6C1E8FB4" w14:textId="350346C5" w:rsidR="001C0D01" w:rsidRPr="00AE3ABF" w:rsidRDefault="00267816" w:rsidP="00AE3ABF">
      <w:r w:rsidRPr="00AE3ABF">
        <w:t>Mit einem STM32</w:t>
      </w:r>
      <w:r w:rsidR="008134C2" w:rsidRPr="00AE3ABF">
        <w:t xml:space="preserve"> </w:t>
      </w:r>
      <w:r w:rsidRPr="00AE3ABF">
        <w:t xml:space="preserve">Mikrocontroller </w:t>
      </w:r>
      <w:r w:rsidR="00525E3F" w:rsidRPr="00AE3ABF">
        <w:t>lassen sich</w:t>
      </w:r>
      <w:r w:rsidR="00AE3ABF" w:rsidRPr="00AE3ABF">
        <w:t>,</w:t>
      </w:r>
      <w:r w:rsidR="00525E3F" w:rsidRPr="00AE3ABF">
        <w:t xml:space="preserve"> </w:t>
      </w:r>
      <w:r w:rsidRPr="00AE3ABF">
        <w:t>ohne</w:t>
      </w:r>
      <w:r w:rsidR="00525E3F" w:rsidRPr="00AE3ABF">
        <w:t xml:space="preserve"> </w:t>
      </w:r>
      <w:r w:rsidRPr="00AE3ABF">
        <w:t>zusätzlich</w:t>
      </w:r>
      <w:r w:rsidR="001C0D01" w:rsidRPr="00AE3ABF">
        <w:t>e</w:t>
      </w:r>
      <w:r w:rsidR="00CB7D6F" w:rsidRPr="00AE3ABF">
        <w:t xml:space="preserve"> </w:t>
      </w:r>
      <w:r w:rsidRPr="00AE3ABF">
        <w:t>Leitungselektronik</w:t>
      </w:r>
      <w:r w:rsidR="00AE3ABF" w:rsidRPr="00AE3ABF">
        <w:t>,</w:t>
      </w:r>
      <w:r w:rsidR="001C0D01" w:rsidRPr="00AE3ABF">
        <w:t xml:space="preserve"> </w:t>
      </w:r>
      <w:r w:rsidR="00525E3F" w:rsidRPr="00AE3ABF">
        <w:t xml:space="preserve">keine </w:t>
      </w:r>
      <w:r w:rsidRPr="00AE3ABF">
        <w:t>größere</w:t>
      </w:r>
      <w:r w:rsidR="001A0D23">
        <w:t>n</w:t>
      </w:r>
      <w:r w:rsidRPr="00AE3ABF">
        <w:t xml:space="preserve"> Last</w:t>
      </w:r>
      <w:r w:rsidR="008134C2" w:rsidRPr="00AE3ABF">
        <w:t>en</w:t>
      </w:r>
      <w:r w:rsidRPr="00AE3ABF">
        <w:t xml:space="preserve"> betreiben</w:t>
      </w:r>
      <w:r w:rsidR="00AE3ABF" w:rsidRPr="00AE3ABF">
        <w:t>.</w:t>
      </w:r>
      <w:r w:rsidR="00CB7D6F" w:rsidRPr="00AE3ABF">
        <w:t xml:space="preserve"> </w:t>
      </w:r>
      <w:r w:rsidR="00AE3ABF" w:rsidRPr="00AE3ABF">
        <w:t>Das</w:t>
      </w:r>
      <w:r w:rsidR="00CB7D6F" w:rsidRPr="00AE3ABF">
        <w:t xml:space="preserve"> MCU-Signal</w:t>
      </w:r>
      <w:r w:rsidR="00AE3ABF" w:rsidRPr="00AE3ABF">
        <w:t xml:space="preserve"> wird deshalb</w:t>
      </w:r>
      <w:r w:rsidRPr="00AE3ABF">
        <w:t xml:space="preserve"> </w:t>
      </w:r>
      <w:r w:rsidR="001C0D01" w:rsidRPr="00AE3ABF">
        <w:t>durch eine Kette von Transistoren verstärkt</w:t>
      </w:r>
      <w:r w:rsidR="0075726E" w:rsidRPr="00AE3ABF">
        <w:t>.</w:t>
      </w:r>
    </w:p>
    <w:p w14:paraId="3DDC628D" w14:textId="7AD9F874" w:rsidR="00992B72" w:rsidRDefault="00A552E0" w:rsidP="005722D9">
      <w:r>
        <w:t>Der Motor wird über einen Leistungsschalter in der Highside-Konfiguration angesteuert. Das bedeutet, dass sich der Leistungsschalter zwischen der positiven Versorgungsspannung und der Last befindet. Realisiert wird e</w:t>
      </w:r>
      <w:r w:rsidR="00337A4F">
        <w:t>r</w:t>
      </w:r>
      <w:r w:rsidR="00F77E04">
        <w:t xml:space="preserve"> </w:t>
      </w:r>
      <w:r w:rsidR="001C0D01">
        <w:t>durch einen</w:t>
      </w:r>
      <w:r w:rsidR="00F77E04">
        <w:t xml:space="preserve"> P-Kanal Mosfet</w:t>
      </w:r>
      <w:r w:rsidR="009C008A">
        <w:t xml:space="preserve"> </w:t>
      </w:r>
      <w:r>
        <w:t>des</w:t>
      </w:r>
      <w:r w:rsidR="00102D64">
        <w:t xml:space="preserve"> </w:t>
      </w:r>
      <w:r w:rsidR="009C008A">
        <w:t>Anreicherungstyp</w:t>
      </w:r>
      <w:r>
        <w:t>s.</w:t>
      </w:r>
      <w:r w:rsidR="00581D74">
        <w:t xml:space="preserve"> [14]</w:t>
      </w:r>
    </w:p>
    <w:p w14:paraId="69E34660" w14:textId="77777777" w:rsidR="00137396" w:rsidRDefault="00137396" w:rsidP="00267816">
      <w:r>
        <w:rPr>
          <w:noProof/>
        </w:rPr>
        <mc:AlternateContent>
          <mc:Choice Requires="wpg">
            <w:drawing>
              <wp:inline distT="0" distB="0" distL="0" distR="0" wp14:anchorId="36D3EDD0" wp14:editId="18199D76">
                <wp:extent cx="5534024" cy="3826479"/>
                <wp:effectExtent l="0" t="0" r="0" b="3175"/>
                <wp:docPr id="12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4" cy="3826479"/>
                          <a:chOff x="9524" y="-266624"/>
                          <a:chExt cx="5533706" cy="3825387"/>
                        </a:xfrm>
                      </wpg:grpSpPr>
                      <pic:pic xmlns:pic="http://schemas.openxmlformats.org/drawingml/2006/picture">
                        <pic:nvPicPr>
                          <pic:cNvPr id="7" name="Grafik 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68" y="-266624"/>
                            <a:ext cx="5438462" cy="3486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feld 8"/>
                        <wps:cNvSpPr txBox="1"/>
                        <wps:spPr>
                          <a:xfrm>
                            <a:off x="9524" y="3398154"/>
                            <a:ext cx="5219400" cy="1606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9BDED6" w14:textId="0C9A062F" w:rsidR="00137396" w:rsidRPr="00D84F72" w:rsidRDefault="00137396" w:rsidP="00137396">
                              <w:pPr>
                                <w:pStyle w:val="DummiesBild"/>
                                <w:rPr>
                                  <w:sz w:val="22"/>
                                  <w:szCs w:val="20"/>
                                  <w:lang w:eastAsia="en-US"/>
                                </w:rPr>
                              </w:pPr>
                              <w:bookmarkStart w:id="39" w:name="_Toc108058530"/>
                              <w:r w:rsidRPr="00D84F72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D84F72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D84F72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D84F72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5</w:t>
                              </w:r>
                              <w:r w:rsidRPr="00D84F72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="00E522B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:</w:t>
                              </w:r>
                              <w:r w:rsidRPr="00D84F72">
                                <w:rPr>
                                  <w:sz w:val="22"/>
                                  <w:szCs w:val="20"/>
                                </w:rPr>
                                <w:t xml:space="preserve"> Aufbau und Funktionsweise PMOS</w:t>
                              </w:r>
                              <w:r w:rsidR="0066748B" w:rsidRPr="00D84F72">
                                <w:rPr>
                                  <w:sz w:val="22"/>
                                  <w:szCs w:val="20"/>
                                </w:rPr>
                                <w:t xml:space="preserve"> [12]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D3EDD0" id="Gruppieren 12" o:spid="_x0000_s1038" style="width:435.75pt;height:301.3pt;mso-position-horizontal-relative:char;mso-position-vertical-relative:line" coordorigin="95,-2666" coordsize="55337,38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">
                <v:shape id="Grafik 7" o:spid="_x0000_s1039" type="#_x0000_t75" style="position:absolute;left:1047;top:-2666;width:54385;height:3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">
                  <v:imagedata r:id="rId58" o:title=""/>
                </v:shape>
                <v:shape id="Textfeld 8" o:spid="_x0000_s1040" type="#_x0000_t202" style="position:absolute;left:95;top:33981;width:52194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679BDED6" w14:textId="0C9A062F" w:rsidR="00137396" w:rsidRPr="00D84F72" w:rsidRDefault="00137396" w:rsidP="00137396">
                        <w:pPr>
                          <w:pStyle w:val="DummiesBild"/>
                          <w:rPr>
                            <w:sz w:val="22"/>
                            <w:szCs w:val="20"/>
                            <w:lang w:eastAsia="en-US"/>
                          </w:rPr>
                        </w:pPr>
                        <w:bookmarkStart w:id="40" w:name="_Toc108058530"/>
                        <w:r w:rsidRPr="00D84F72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D84F72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D84F72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D84F72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sz w:val="22"/>
                            <w:szCs w:val="20"/>
                          </w:rPr>
                          <w:t>5</w:t>
                        </w:r>
                        <w:r w:rsidRPr="00D84F72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="00E522B6">
                          <w:rPr>
                            <w:b/>
                            <w:bCs/>
                            <w:sz w:val="22"/>
                            <w:szCs w:val="20"/>
                          </w:rPr>
                          <w:t>:</w:t>
                        </w:r>
                        <w:r w:rsidRPr="00D84F72">
                          <w:rPr>
                            <w:sz w:val="22"/>
                            <w:szCs w:val="20"/>
                          </w:rPr>
                          <w:t xml:space="preserve"> Aufbau und Funktionsweise PMOS</w:t>
                        </w:r>
                        <w:r w:rsidR="0066748B" w:rsidRPr="00D84F72">
                          <w:rPr>
                            <w:sz w:val="22"/>
                            <w:szCs w:val="20"/>
                          </w:rPr>
                          <w:t xml:space="preserve"> [12]</w:t>
                        </w:r>
                        <w:bookmarkEnd w:id="40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DFE1FB" w14:textId="77777777" w:rsidR="00FF1CEC" w:rsidRDefault="00ED7744" w:rsidP="00267816">
      <w:r>
        <w:t>Solange</w:t>
      </w:r>
      <w:r w:rsidR="00A654FA">
        <w:t xml:space="preserve"> keine Steuerspannung</w:t>
      </w:r>
      <w:r w:rsidR="00643158">
        <w:t xml:space="preserve"> zwischen Gate und Source </w:t>
      </w:r>
      <w:r w:rsidR="00140842">
        <w:t>anliegt,</w:t>
      </w:r>
      <w:r w:rsidR="00643158">
        <w:t xml:space="preserve"> befindet sich der</w:t>
      </w:r>
      <w:r w:rsidR="007530BB">
        <w:t xml:space="preserve"> Mosfet im cut-off</w:t>
      </w:r>
      <w:r w:rsidR="00337A4F">
        <w:t xml:space="preserve"> </w:t>
      </w:r>
      <w:r w:rsidR="007530BB">
        <w:t>Bereich und</w:t>
      </w:r>
      <w:r w:rsidR="00643158">
        <w:t xml:space="preserve"> verhält sich wie ein </w:t>
      </w:r>
      <w:r w:rsidR="00D817A7">
        <w:t>Leerlauf</w:t>
      </w:r>
      <w:r w:rsidR="00A654FA">
        <w:t>.</w:t>
      </w:r>
    </w:p>
    <w:p w14:paraId="5A8D8169" w14:textId="77777777" w:rsidR="00FF1CEC" w:rsidRDefault="00AA3534" w:rsidP="00267816">
      <w:r>
        <w:t xml:space="preserve">Durch Anlegen einer </w:t>
      </w:r>
      <w:r w:rsidR="00A54DEB">
        <w:t xml:space="preserve">negativen </w:t>
      </w:r>
      <w:r>
        <w:t xml:space="preserve">Gate-Source-Spannung bildet sich im n-dotierten Substrat ein </w:t>
      </w:r>
      <w:r w:rsidR="00F8657F">
        <w:t>elektrisches Feld</w:t>
      </w:r>
      <w:r w:rsidR="0067382D">
        <w:t xml:space="preserve"> aus</w:t>
      </w:r>
      <w:r w:rsidR="00F8657F">
        <w:t xml:space="preserve">, </w:t>
      </w:r>
      <w:r>
        <w:t>welches dafür sorgt, dass die Löcher vermehrt zur Metall-Oxidschicht gezogen werden.</w:t>
      </w:r>
    </w:p>
    <w:p w14:paraId="0F882428" w14:textId="77777777" w:rsidR="00FF1CEC" w:rsidRDefault="00A654FA" w:rsidP="00267816">
      <w:r>
        <w:t xml:space="preserve">Sobald </w:t>
      </w:r>
      <w:r w:rsidR="00AA3534">
        <w:t>die</w:t>
      </w:r>
      <w:r>
        <w:t xml:space="preserve"> Gate-Source-Spannung </w:t>
      </w:r>
      <w:r w:rsidR="00140842">
        <w:t xml:space="preserve">kleiner </w:t>
      </w:r>
      <w:r>
        <w:t>als die</w:t>
      </w:r>
      <w:r w:rsidR="007E5542">
        <w:t xml:space="preserve"> negative</w:t>
      </w:r>
      <w:r>
        <w:t xml:space="preserve"> Threshold</w:t>
      </w:r>
      <w:r w:rsidR="00A54DEB">
        <w:t>-S</w:t>
      </w:r>
      <w:r>
        <w:t xml:space="preserve">pannung </w:t>
      </w:r>
      <w:r w:rsidR="0067382D">
        <w:t>wird (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GS</m:t>
            </m:r>
          </m:sub>
        </m:sSub>
      </m:oMath>
      <w:r w:rsidR="0067382D">
        <w:t xml:space="preserve">&lt;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th</m:t>
            </m:r>
          </m:sub>
        </m:sSub>
      </m:oMath>
      <w:r w:rsidR="0067382D">
        <w:t>)</w:t>
      </w:r>
      <w:r w:rsidR="00CA48D2">
        <w:t xml:space="preserve">, </w:t>
      </w:r>
      <w:r w:rsidR="0067382D">
        <w:t xml:space="preserve">ist der Zeitpunkt erreicht wo </w:t>
      </w:r>
      <w:r w:rsidR="00CA48D2">
        <w:t>sich mehr Löcher als Elektronen (Löcherüberschuss) am Gate</w:t>
      </w:r>
      <w:r w:rsidR="0067382D">
        <w:t xml:space="preserve"> </w:t>
      </w:r>
      <w:r w:rsidR="00AD25D0">
        <w:t>befinden</w:t>
      </w:r>
      <w:r w:rsidR="0067382D">
        <w:t>.</w:t>
      </w:r>
      <w:r w:rsidR="00CA48D2">
        <w:t xml:space="preserve"> </w:t>
      </w:r>
      <w:r w:rsidR="0067382D">
        <w:t xml:space="preserve">Nun wird </w:t>
      </w:r>
      <w:r w:rsidR="00AD25D0">
        <w:t xml:space="preserve">von den Löchern, die sich </w:t>
      </w:r>
      <w:r w:rsidR="0067382D">
        <w:t xml:space="preserve">von Source nach Drain </w:t>
      </w:r>
      <w:r w:rsidR="00AD25D0">
        <w:t>bewegen</w:t>
      </w:r>
      <w:r w:rsidR="0067382D">
        <w:t xml:space="preserve"> </w:t>
      </w:r>
      <w:r w:rsidR="00AD25D0">
        <w:t>der</w:t>
      </w:r>
      <w:r w:rsidR="0067382D">
        <w:t xml:space="preserve"> Ladungsfluss ermöglicht.</w:t>
      </w:r>
    </w:p>
    <w:p w14:paraId="5AA1BF73" w14:textId="066298AF" w:rsidR="00067DEF" w:rsidRDefault="00CA48D2" w:rsidP="00267816">
      <w:r>
        <w:lastRenderedPageBreak/>
        <w:t xml:space="preserve">Durch </w:t>
      </w:r>
      <w:r w:rsidR="00ED7744">
        <w:t>die erneute</w:t>
      </w:r>
      <w:r w:rsidR="007E5542">
        <w:t xml:space="preserve"> Minderung</w:t>
      </w:r>
      <w:r>
        <w:t xml:space="preserve"> der </w:t>
      </w:r>
      <w:r w:rsidR="007E5542">
        <w:t xml:space="preserve">Gate-Source-Spannung verbreitert </w:t>
      </w:r>
      <w:r w:rsidR="00CB7D6F">
        <w:t>sich der</w:t>
      </w:r>
      <w:r w:rsidR="007E5542">
        <w:t xml:space="preserve"> p-</w:t>
      </w:r>
      <w:r w:rsidR="006F62D2">
        <w:t>Kanal</w:t>
      </w:r>
      <w:r w:rsidR="00CB7D6F">
        <w:t xml:space="preserve"> </w:t>
      </w:r>
      <w:r w:rsidR="00AD25D0">
        <w:t>weiter. D</w:t>
      </w:r>
      <w:r w:rsidR="006F62D2">
        <w:t>adurch sinkt der Kanalwiderstand</w:t>
      </w:r>
      <w:r w:rsidR="00174F7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DS</m:t>
            </m:r>
          </m:sub>
        </m:sSub>
      </m:oMath>
      <w:r w:rsidR="002123F3">
        <w:rPr>
          <w:rFonts w:eastAsiaTheme="minorEastAsia"/>
        </w:rPr>
        <w:t xml:space="preserve"> </w:t>
      </w:r>
      <w:r w:rsidR="006F62D2">
        <w:t xml:space="preserve">, die Leitfähigkeit </w:t>
      </w:r>
      <w:r w:rsidR="00AA08CC">
        <w:t xml:space="preserve">steigt </w:t>
      </w:r>
      <w:r w:rsidR="006F62D2">
        <w:t xml:space="preserve">und </w:t>
      </w:r>
      <w:r w:rsidR="00AA08CC">
        <w:t>der</w:t>
      </w:r>
      <w:r w:rsidR="006F62D2">
        <w:t xml:space="preserve"> Drain-Source-Strom</w:t>
      </w:r>
      <w:r w:rsidR="007530B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DS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AA08CC">
        <w:t>erhöht sich</w:t>
      </w:r>
      <w:r w:rsidR="006F62D2">
        <w:t>.</w:t>
      </w:r>
      <w:r w:rsidR="00A5191B">
        <w:t xml:space="preserve"> [12]</w:t>
      </w:r>
      <w:r w:rsidR="00BE364D">
        <w:t>[13]</w:t>
      </w:r>
      <w:r w:rsidR="00D96B62">
        <w:t>[14]</w:t>
      </w:r>
    </w:p>
    <w:p w14:paraId="57C416BD" w14:textId="74DFCDF0" w:rsidR="00B53FBA" w:rsidRDefault="006B158E" w:rsidP="00267816">
      <w:pPr>
        <w:rPr>
          <w:rStyle w:val="hgkelc"/>
        </w:rPr>
      </w:pPr>
      <w:r>
        <w:rPr>
          <w:rStyle w:val="hgkelc"/>
        </w:rPr>
        <w:t xml:space="preserve">Bei der NMOS Variante hingegen bildet sich durch das Anlegen einer positiven Ansteuerspannung ein elektrisches Feld aus, </w:t>
      </w:r>
      <w:r w:rsidR="00C33CCD">
        <w:rPr>
          <w:rStyle w:val="hgkelc"/>
        </w:rPr>
        <w:t>so</w:t>
      </w:r>
      <w:r>
        <w:rPr>
          <w:rStyle w:val="hgkelc"/>
        </w:rPr>
        <w:t xml:space="preserve">dass die Elektronen aus dem p-dotierten Substrat zum Metalloxid </w:t>
      </w:r>
      <w:r w:rsidR="00C33CCD">
        <w:rPr>
          <w:rStyle w:val="hgkelc"/>
        </w:rPr>
        <w:t>gezogen werden</w:t>
      </w:r>
      <w:r>
        <w:rPr>
          <w:rStyle w:val="hgkelc"/>
        </w:rPr>
        <w:t xml:space="preserve"> und ein leitender n-Kanal entsteht. </w:t>
      </w:r>
      <w:r w:rsidR="00AD25D0">
        <w:rPr>
          <w:rStyle w:val="hgkelc"/>
        </w:rPr>
        <w:t>Die Gate-Source-Spannung</w:t>
      </w:r>
      <w:r>
        <w:rPr>
          <w:rStyle w:val="hgkelc"/>
        </w:rPr>
        <w:t xml:space="preserve"> muss hierbei größer als die positive </w:t>
      </w:r>
      <w:r w:rsidR="00AD25D0">
        <w:rPr>
          <w:rStyle w:val="hgkelc"/>
        </w:rPr>
        <w:t>Threshold</w:t>
      </w:r>
      <w:r w:rsidR="00A54DEB">
        <w:rPr>
          <w:rStyle w:val="hgkelc"/>
        </w:rPr>
        <w:t>-S</w:t>
      </w:r>
      <w:r w:rsidR="00AD25D0">
        <w:rPr>
          <w:rStyle w:val="hgkelc"/>
        </w:rPr>
        <w:t>pannung</w:t>
      </w:r>
      <w:r>
        <w:rPr>
          <w:rStyle w:val="hgkelc"/>
        </w:rPr>
        <w:t xml:space="preserve"> sein</w:t>
      </w:r>
      <w:r w:rsidR="00AD25D0">
        <w:rPr>
          <w:rStyle w:val="hgkelc"/>
        </w:rPr>
        <w:t xml:space="preserve"> </w:t>
      </w:r>
      <w:r w:rsidR="00AD25D0">
        <w:t>(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GS</m:t>
            </m:r>
          </m:sub>
        </m:sSub>
        <m:r>
          <w:rPr>
            <w:rStyle w:val="hgkelc"/>
            <w:rFonts w:ascii="Cambria Math" w:eastAsiaTheme="minorEastAsia" w:hAnsi="Cambria Math" w:cs="Times New Roman"/>
          </w:rPr>
          <m:t xml:space="preserve"> </m:t>
        </m:r>
      </m:oMath>
      <w:r w:rsidR="00AD25D0">
        <w:t xml:space="preserve">&gt;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th</m:t>
            </m:r>
          </m:sub>
        </m:sSub>
      </m:oMath>
      <w:r w:rsidR="00AD25D0">
        <w:t>)</w:t>
      </w:r>
      <w:r>
        <w:rPr>
          <w:rStyle w:val="hgkelc"/>
        </w:rPr>
        <w:t>.</w:t>
      </w:r>
      <w:r w:rsidR="00A5191B">
        <w:rPr>
          <w:rStyle w:val="hgkelc"/>
        </w:rPr>
        <w:t xml:space="preserve"> [12]</w:t>
      </w:r>
      <w:r w:rsidR="00BE364D">
        <w:rPr>
          <w:rStyle w:val="hgkelc"/>
        </w:rPr>
        <w:t>[13]</w:t>
      </w:r>
      <w:r w:rsidR="00D96B62">
        <w:rPr>
          <w:rStyle w:val="hgkelc"/>
        </w:rPr>
        <w:t>[14]</w:t>
      </w:r>
    </w:p>
    <w:p w14:paraId="00A60DE2" w14:textId="1A8B1E2C" w:rsidR="00B53FBA" w:rsidRDefault="001E4FF7" w:rsidP="00267816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DA73BB9" wp14:editId="29BA6786">
                <wp:simplePos x="0" y="0"/>
                <wp:positionH relativeFrom="margin">
                  <wp:align>right</wp:align>
                </wp:positionH>
                <wp:positionV relativeFrom="paragraph">
                  <wp:posOffset>1257935</wp:posOffset>
                </wp:positionV>
                <wp:extent cx="5219700" cy="3049905"/>
                <wp:effectExtent l="0" t="0" r="0" b="0"/>
                <wp:wrapTopAndBottom/>
                <wp:docPr id="15" name="Gruppieren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049905"/>
                          <a:chOff x="-27888" y="-117734"/>
                          <a:chExt cx="5280532" cy="3087317"/>
                        </a:xfrm>
                      </wpg:grpSpPr>
                      <wps:wsp>
                        <wps:cNvPr id="9" name="Textfeld 9"/>
                        <wps:cNvSpPr txBox="1"/>
                        <wps:spPr>
                          <a:xfrm>
                            <a:off x="-27888" y="2571959"/>
                            <a:ext cx="5280532" cy="3976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13F34E" w14:textId="68FC89C8" w:rsidR="00104A74" w:rsidRPr="00104A74" w:rsidRDefault="00104A74" w:rsidP="00104A74">
                              <w:pPr>
                                <w:pStyle w:val="DummiesBild"/>
                                <w:jc w:val="left"/>
                                <w:rPr>
                                  <w:color w:val="243F60" w:themeColor="accent1" w:themeShade="7F"/>
                                  <w:sz w:val="22"/>
                                  <w:szCs w:val="20"/>
                                </w:rPr>
                              </w:pPr>
                              <w:bookmarkStart w:id="41" w:name="_Ref108011988"/>
                              <w:bookmarkStart w:id="42" w:name="_Toc108058531"/>
                              <w:r w:rsidRPr="00104A7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104A7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104A7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104A7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6</w:t>
                              </w:r>
                              <w:r w:rsidRPr="00104A7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41"/>
                              <w:r w:rsidR="00030C1F" w:rsidRPr="00030C1F">
                                <w:rPr>
                                  <w:sz w:val="22"/>
                                  <w:szCs w:val="20"/>
                                </w:rPr>
                                <w:t>:</w:t>
                              </w:r>
                              <w:r w:rsidRPr="00030C1F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04A74">
                                <w:rPr>
                                  <w:sz w:val="22"/>
                                  <w:szCs w:val="20"/>
                                </w:rPr>
                                <w:t>Treiberschaltung (Motor hier nur mit einem Ground Anschluss)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Grafik 14" descr="Ein Bild, das Text, Uhr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135" y="-117734"/>
                            <a:ext cx="4024089" cy="2605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A73BB9" id="Gruppieren 15" o:spid="_x0000_s1041" style="position:absolute;left:0;text-align:left;margin-left:359.8pt;margin-top:99.05pt;width:411pt;height:240.15pt;z-index:251750400;mso-position-horizontal:right;mso-position-horizontal-relative:margin;mso-position-vertical-relative:text" coordorigin="-278,-1177" coordsize="52805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">
                <v:shape id="Textfeld 9" o:spid="_x0000_s1042" type="#_x0000_t202" style="position:absolute;left:-278;top:25719;width:52804;height:3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5713F34E" w14:textId="68FC89C8" w:rsidR="00104A74" w:rsidRPr="00104A74" w:rsidRDefault="00104A74" w:rsidP="00104A74">
                        <w:pPr>
                          <w:pStyle w:val="DummiesBild"/>
                          <w:jc w:val="left"/>
                          <w:rPr>
                            <w:color w:val="243F60" w:themeColor="accent1" w:themeShade="7F"/>
                            <w:sz w:val="22"/>
                            <w:szCs w:val="20"/>
                          </w:rPr>
                        </w:pPr>
                        <w:bookmarkStart w:id="43" w:name="_Ref108011988"/>
                        <w:bookmarkStart w:id="44" w:name="_Toc108058531"/>
                        <w:r w:rsidRPr="00104A74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104A7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104A74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104A7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sz w:val="22"/>
                            <w:szCs w:val="20"/>
                          </w:rPr>
                          <w:t>6</w:t>
                        </w:r>
                        <w:r w:rsidRPr="00104A7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43"/>
                        <w:r w:rsidR="00030C1F" w:rsidRPr="00030C1F">
                          <w:rPr>
                            <w:sz w:val="22"/>
                            <w:szCs w:val="20"/>
                          </w:rPr>
                          <w:t>:</w:t>
                        </w:r>
                        <w:r w:rsidRPr="00030C1F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  <w:r w:rsidRPr="00104A74">
                          <w:rPr>
                            <w:sz w:val="22"/>
                            <w:szCs w:val="20"/>
                          </w:rPr>
                          <w:t>Treiberschaltung (Motor hier nur mit einem Ground Anschluss)</w:t>
                        </w:r>
                        <w:bookmarkEnd w:id="44"/>
                      </w:p>
                    </w:txbxContent>
                  </v:textbox>
                </v:shape>
                <v:shape id="Grafik 14" o:spid="_x0000_s1043" type="#_x0000_t75" alt="Ein Bild, das Text, Uhr enthält.&#10;&#10;Automatisch generierte Beschreibung" style="position:absolute;left:3131;top:-1177;width:40241;height:2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">
                  <v:imagedata r:id="rId60" o:title="Ein Bild, das Text, Uhr enthält"/>
                </v:shape>
                <w10:wrap type="topAndBottom" anchorx="margin"/>
              </v:group>
            </w:pict>
          </mc:Fallback>
        </mc:AlternateContent>
      </w:r>
      <w:r w:rsidR="00B53FBA">
        <w:t xml:space="preserve">Der bipolare </w:t>
      </w:r>
      <w:r w:rsidR="00ED7744">
        <w:t>L</w:t>
      </w:r>
      <w:r w:rsidR="00B53FBA">
        <w:t>ogic-</w:t>
      </w:r>
      <w:r w:rsidR="00ED7744">
        <w:t>L</w:t>
      </w:r>
      <w:r w:rsidR="00B53FBA">
        <w:t xml:space="preserve">evel Transistor in der </w:t>
      </w:r>
      <w:r w:rsidR="00ED7744">
        <w:t>NPN</w:t>
      </w:r>
      <w:r w:rsidR="00B53FBA">
        <w:t xml:space="preserve"> Ausführung (siehe </w:t>
      </w:r>
      <w:r w:rsidR="00104A74">
        <w:rPr>
          <w:b/>
          <w:bCs/>
        </w:rPr>
        <w:fldChar w:fldCharType="begin"/>
      </w:r>
      <w:r w:rsidR="00104A74">
        <w:instrText xml:space="preserve"> REF _Ref108011988 \h </w:instrText>
      </w:r>
      <w:r w:rsidR="00104A74">
        <w:rPr>
          <w:b/>
          <w:bCs/>
        </w:rPr>
      </w:r>
      <w:r w:rsidR="00104A74">
        <w:rPr>
          <w:b/>
          <w:bCs/>
        </w:rPr>
        <w:fldChar w:fldCharType="separate"/>
      </w:r>
      <w:r w:rsidR="00BA4ADB" w:rsidRPr="00104A74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6</w:t>
      </w:r>
      <w:r w:rsidR="00104A74">
        <w:rPr>
          <w:b/>
          <w:bCs/>
        </w:rPr>
        <w:fldChar w:fldCharType="end"/>
      </w:r>
      <w:r w:rsidR="00B53FBA">
        <w:t xml:space="preserve">) lässt sich problemlos von dem PWM-Signal des Mikrocontrollers durchschalten. Sobald die Basis-Emitter-Schwellenspannung von 0,6V erreicht wurde, fängt der NPN-Transistor an zu leiten und zieht dadurch das Gate des dahinterliegenden Feldeffekt-Transistor auf ein 15V Powerlevel. </w:t>
      </w:r>
      <w:r w:rsidR="00BE364D">
        <w:t>[15]</w:t>
      </w:r>
      <w:r w:rsidR="00104A74" w:rsidRPr="00104A74">
        <w:rPr>
          <w:noProof/>
        </w:rPr>
        <w:t xml:space="preserve"> </w:t>
      </w:r>
    </w:p>
    <w:p w14:paraId="4708B8CD" w14:textId="1566B419" w:rsidR="006751CE" w:rsidRDefault="00B53FBA" w:rsidP="00267816">
      <w:r>
        <w:t>Da die Pins des Mikrocontrollers jeweils nur maximal 25mA speisen können, wird</w:t>
      </w:r>
      <w:r w:rsidR="00E8489E">
        <w:t xml:space="preserve"> mit dem Widerstand R3</w:t>
      </w:r>
      <w:r>
        <w:t xml:space="preserve"> der </w:t>
      </w:r>
      <w:r w:rsidR="006751CE">
        <w:t xml:space="preserve">Strom </w:t>
      </w:r>
      <w:r w:rsidR="00E8489E">
        <w:t>begrenzt.</w:t>
      </w:r>
    </w:p>
    <w:p w14:paraId="2DA0FFBD" w14:textId="0E420B95" w:rsidR="0000451E" w:rsidRDefault="00705CB8" w:rsidP="00E8489E">
      <w:pPr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3,3V</m:t>
              </m:r>
            </m:num>
            <m:den>
              <m:r>
                <w:rPr>
                  <w:rFonts w:ascii="Cambria Math" w:hAnsi="Cambria Math"/>
                </w:rPr>
                <m:t>330</m:t>
              </m:r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w:rPr>
              <w:rFonts w:ascii="Cambria Math" w:hAnsi="Cambria Math"/>
            </w:rPr>
            <m:t xml:space="preserve"> = 10mA</m:t>
          </m:r>
        </m:oMath>
      </m:oMathPara>
    </w:p>
    <w:p w14:paraId="0664C8B2" w14:textId="0B2F0F62" w:rsidR="006751CE" w:rsidRDefault="006751CE" w:rsidP="00267816">
      <w:pPr>
        <w:rPr>
          <w:rStyle w:val="hgkelc"/>
        </w:rPr>
      </w:pPr>
      <w:r>
        <w:rPr>
          <w:rStyle w:val="hgkelc"/>
        </w:rPr>
        <w:t>Der Mosfet sollte dabei mit einer angemessenen Gate-Source-Spannung beschalten werden, um einen möglichst schnellen Übergang in den Sättigungszustand zu ermöglichen, da in diesem Zustand der Drain-Source-Widerstand gegen null geht und sich der Halbleiter wie ein Kurzschluss verhält.</w:t>
      </w:r>
    </w:p>
    <w:p w14:paraId="440C2F57" w14:textId="33B8D05E" w:rsidR="00CD3E10" w:rsidRDefault="0000451E" w:rsidP="00267816">
      <w:pPr>
        <w:rPr>
          <w:rStyle w:val="hgkelc"/>
          <w:rFonts w:cs="Times New Roman"/>
        </w:rPr>
      </w:pPr>
      <w:r>
        <w:rPr>
          <w:rStyle w:val="hgkelc"/>
        </w:rPr>
        <w:lastRenderedPageBreak/>
        <w:t>Die negative Gate-Source-Spannung wird schaltungstechnisch realisiert, indem man den PMOS um 180</w:t>
      </w:r>
      <w:r>
        <w:rPr>
          <w:rStyle w:val="hgkelc"/>
          <w:rFonts w:cs="Times New Roman"/>
        </w:rPr>
        <w:t xml:space="preserve">° dreht und </w:t>
      </w:r>
      <w:r w:rsidR="006751CE">
        <w:rPr>
          <w:rStyle w:val="hgkelc"/>
          <w:rFonts w:cs="Times New Roman"/>
        </w:rPr>
        <w:t>den</w:t>
      </w:r>
      <w:r>
        <w:rPr>
          <w:rStyle w:val="hgkelc"/>
          <w:rFonts w:cs="Times New Roman"/>
        </w:rPr>
        <w:t xml:space="preserve"> Source</w:t>
      </w:r>
      <w:r w:rsidR="006751CE">
        <w:rPr>
          <w:rStyle w:val="hgkelc"/>
          <w:rFonts w:cs="Times New Roman"/>
        </w:rPr>
        <w:t>-P</w:t>
      </w:r>
      <w:r>
        <w:rPr>
          <w:rStyle w:val="hgkelc"/>
          <w:rFonts w:cs="Times New Roman"/>
        </w:rPr>
        <w:t xml:space="preserve">in </w:t>
      </w:r>
      <w:r w:rsidR="006751CE">
        <w:rPr>
          <w:rStyle w:val="hgkelc"/>
          <w:rFonts w:cs="Times New Roman"/>
        </w:rPr>
        <w:t>mit</w:t>
      </w:r>
      <w:r>
        <w:rPr>
          <w:rStyle w:val="hgkelc"/>
          <w:rFonts w:cs="Times New Roman"/>
        </w:rPr>
        <w:t xml:space="preserve"> der positiven Versorgun</w:t>
      </w:r>
      <w:r w:rsidR="006751CE">
        <w:rPr>
          <w:rStyle w:val="hgkelc"/>
          <w:rFonts w:cs="Times New Roman"/>
        </w:rPr>
        <w:t>gsspannung verbindet</w:t>
      </w:r>
      <w:r>
        <w:rPr>
          <w:rStyle w:val="hgkelc"/>
          <w:rFonts w:cs="Times New Roman"/>
        </w:rPr>
        <w:t>. Durch den Spannungsteiler R1 und R2 ergibt sich ein</w:t>
      </w:r>
      <w:r w:rsidR="001E4FF7">
        <w:rPr>
          <w:rStyle w:val="hgkelc"/>
          <w:rFonts w:cs="Times New Roman"/>
        </w:rPr>
        <w:br/>
      </w:r>
      <w:r>
        <w:rPr>
          <w:rStyle w:val="hgkelc"/>
          <w:rFonts w:cs="Times New Roman"/>
        </w:rPr>
        <w:t xml:space="preserve">Gate-Potential </w:t>
      </w:r>
      <m:oMath>
        <m:sSub>
          <m:sSubPr>
            <m:ctrlPr>
              <w:rPr>
                <w:rStyle w:val="hgkelc"/>
                <w:rFonts w:ascii="Cambria Math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hAnsi="Cambria Math" w:cs="Times New Roman"/>
              </w:rPr>
              <m:t>G</m:t>
            </m:r>
          </m:sub>
        </m:sSub>
        <m:r>
          <w:rPr>
            <w:rStyle w:val="hgkelc"/>
            <w:rFonts w:ascii="Cambria Math" w:hAnsi="Cambria Math" w:cs="Times New Roman"/>
          </w:rPr>
          <m:t xml:space="preserve"> </m:t>
        </m:r>
      </m:oMath>
      <w:r>
        <w:rPr>
          <w:rStyle w:val="hgkelc"/>
          <w:rFonts w:cs="Times New Roman"/>
        </w:rPr>
        <w:t xml:space="preserve"> von 5V und es resultiert</w:t>
      </w:r>
      <w:r w:rsidR="001E4FF7">
        <w:rPr>
          <w:rStyle w:val="hgkelc"/>
          <w:rFonts w:cs="Times New Roman"/>
        </w:rPr>
        <w:t>:</w:t>
      </w:r>
    </w:p>
    <w:p w14:paraId="5E97103A" w14:textId="26902930" w:rsidR="00CD3E10" w:rsidRDefault="00705CB8" w:rsidP="00CD3E10">
      <w:pPr>
        <w:jc w:val="center"/>
        <w:rPr>
          <w:rStyle w:val="hgkelc"/>
          <w:rFonts w:cs="Times New Roman"/>
        </w:rPr>
      </w:pPr>
      <m:oMathPara>
        <m:oMath>
          <m:sSub>
            <m:sSubPr>
              <m:ctrlPr>
                <w:rPr>
                  <w:rStyle w:val="hgkelc"/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eastAsiaTheme="minorEastAsia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eastAsiaTheme="minorEastAsia" w:hAnsi="Cambria Math" w:cs="Times New Roman"/>
                </w:rPr>
                <m:t>GS</m:t>
              </m:r>
            </m:sub>
          </m:sSub>
          <m:r>
            <w:rPr>
              <w:rStyle w:val="hgkelc"/>
              <w:rFonts w:ascii="Cambria Math" w:hAnsi="Cambria Math" w:cs="Times New Roman"/>
            </w:rPr>
            <m:t xml:space="preserve"> = </m:t>
          </m:r>
          <m:sSub>
            <m:sSubPr>
              <m:ctrlPr>
                <w:rPr>
                  <w:rStyle w:val="hgkelc"/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hAnsi="Cambria Math" w:cs="Times New Roman"/>
                </w:rPr>
                <m:t>G</m:t>
              </m:r>
            </m:sub>
          </m:sSub>
          <m:r>
            <w:rPr>
              <w:rStyle w:val="hgkelc"/>
              <w:rFonts w:ascii="Cambria Math" w:hAnsi="Cambria Math" w:cs="Times New Roman"/>
            </w:rPr>
            <m:t xml:space="preserve"> – </m:t>
          </m:r>
          <m:sSub>
            <m:sSubPr>
              <m:ctrlPr>
                <w:rPr>
                  <w:rStyle w:val="hgkelc"/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hAnsi="Cambria Math" w:cs="Times New Roman"/>
                </w:rPr>
                <m:t>S</m:t>
              </m:r>
            </m:sub>
          </m:sSub>
          <m:r>
            <w:rPr>
              <w:rStyle w:val="hgkelc"/>
              <w:rFonts w:ascii="Cambria Math" w:hAnsi="Cambria Math" w:cs="Times New Roman"/>
            </w:rPr>
            <m:t xml:space="preserve"> = 5V-15V = -10V</m:t>
          </m:r>
        </m:oMath>
      </m:oMathPara>
    </w:p>
    <w:p w14:paraId="1E613704" w14:textId="041617AE" w:rsidR="007E5542" w:rsidRDefault="0000451E" w:rsidP="00267816">
      <w:pPr>
        <w:rPr>
          <w:rStyle w:val="hgkelc"/>
          <w:rFonts w:cs="Times New Roman"/>
        </w:rPr>
      </w:pPr>
      <w:r>
        <w:rPr>
          <w:rStyle w:val="hgkelc"/>
          <w:rFonts w:cs="Times New Roman"/>
        </w:rPr>
        <w:t xml:space="preserve">Eine Beschaltung mit einer Gate-Source-Spannung von </w:t>
      </w:r>
      <w:r w:rsidR="006751CE">
        <w:rPr>
          <w:rStyle w:val="hgkelc"/>
          <w:rFonts w:cs="Times New Roman"/>
        </w:rPr>
        <w:t>|</w:t>
      </w:r>
      <w:r>
        <w:rPr>
          <w:rStyle w:val="hgkelc"/>
          <w:rFonts w:cs="Times New Roman"/>
        </w:rPr>
        <w:t>10</w:t>
      </w:r>
      <w:r w:rsidR="006751CE">
        <w:rPr>
          <w:rStyle w:val="hgkelc"/>
          <w:rFonts w:cs="Times New Roman"/>
        </w:rPr>
        <w:t>V|</w:t>
      </w:r>
      <w:r>
        <w:rPr>
          <w:rStyle w:val="hgkelc"/>
          <w:rFonts w:cs="Times New Roman"/>
        </w:rPr>
        <w:t xml:space="preserve"> ist bei Mosfets üblich.</w:t>
      </w:r>
    </w:p>
    <w:p w14:paraId="2F3FD3F6" w14:textId="473682B3" w:rsidR="00AE594B" w:rsidRDefault="00AE594B" w:rsidP="00267816">
      <w:pPr>
        <w:rPr>
          <w:rStyle w:val="hgkelc"/>
          <w:rFonts w:cs="Times New Roman"/>
        </w:rPr>
      </w:pPr>
      <w:r>
        <w:rPr>
          <w:rStyle w:val="hgkelc"/>
          <w:rFonts w:cs="Times New Roman"/>
        </w:rPr>
        <w:t>Es wurden Mosfets als Leistungsschalter gewählt, da diese durch</w:t>
      </w:r>
      <w:r w:rsidR="00D554BD">
        <w:rPr>
          <w:rStyle w:val="hgkelc"/>
          <w:rFonts w:cs="Times New Roman"/>
        </w:rPr>
        <w:t xml:space="preserve"> ihre</w:t>
      </w:r>
      <w:r w:rsidR="006751CE">
        <w:rPr>
          <w:rStyle w:val="hgkelc"/>
          <w:rFonts w:cs="Times New Roman"/>
        </w:rPr>
        <w:t>n</w:t>
      </w:r>
      <w:r w:rsidR="00D554BD">
        <w:rPr>
          <w:rStyle w:val="hgkelc"/>
          <w:rFonts w:cs="Times New Roman"/>
        </w:rPr>
        <w:t xml:space="preserve"> geringen Einschaltwiderst</w:t>
      </w:r>
      <w:r w:rsidR="001131C3">
        <w:rPr>
          <w:rStyle w:val="hgkelc"/>
          <w:rFonts w:cs="Times New Roman"/>
        </w:rPr>
        <w:t>a</w:t>
      </w:r>
      <w:r w:rsidR="006751CE">
        <w:rPr>
          <w:rStyle w:val="hgkelc"/>
          <w:rFonts w:cs="Times New Roman"/>
        </w:rPr>
        <w:t>nd</w:t>
      </w:r>
      <w:r w:rsidR="00D554BD">
        <w:rPr>
          <w:rStyle w:val="hgkelc"/>
          <w:rFonts w:cs="Times New Roma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DS(on)</m:t>
            </m:r>
          </m:sub>
        </m:sSub>
      </m:oMath>
      <w:r w:rsidR="00D554BD">
        <w:rPr>
          <w:rStyle w:val="hgkelc"/>
          <w:rFonts w:cs="Times New Roman"/>
        </w:rPr>
        <w:t xml:space="preserve"> und </w:t>
      </w:r>
      <w:r w:rsidR="00D86759">
        <w:rPr>
          <w:rStyle w:val="hgkelc"/>
          <w:rFonts w:cs="Times New Roman"/>
        </w:rPr>
        <w:t xml:space="preserve">die </w:t>
      </w:r>
      <w:r w:rsidR="00D554BD">
        <w:rPr>
          <w:rStyle w:val="hgkelc"/>
          <w:rFonts w:cs="Times New Roman"/>
        </w:rPr>
        <w:t>schnellen Schaltzeiten ideal für Switching-Applikationen</w:t>
      </w:r>
      <w:r w:rsidR="00191227">
        <w:rPr>
          <w:rStyle w:val="hgkelc"/>
          <w:rFonts w:cs="Times New Roman"/>
        </w:rPr>
        <w:t xml:space="preserve"> </w:t>
      </w:r>
      <w:r w:rsidR="00D554BD">
        <w:rPr>
          <w:rStyle w:val="hgkelc"/>
          <w:rFonts w:cs="Times New Roman"/>
        </w:rPr>
        <w:t xml:space="preserve">sind. Außerdem wird durch ihre </w:t>
      </w:r>
      <w:proofErr w:type="gramStart"/>
      <w:r w:rsidR="00191227">
        <w:rPr>
          <w:rStyle w:val="hgkelc"/>
          <w:rFonts w:cs="Times New Roman"/>
        </w:rPr>
        <w:t>extrem hohe</w:t>
      </w:r>
      <w:proofErr w:type="gramEnd"/>
      <w:r w:rsidR="00191227">
        <w:rPr>
          <w:rStyle w:val="hgkelc"/>
          <w:rFonts w:cs="Times New Roman"/>
        </w:rPr>
        <w:t xml:space="preserve"> Eingangsimpedanz der Hauptstromweg durch den Motor ermöglicht.</w:t>
      </w:r>
      <w:r w:rsidR="00BE364D">
        <w:rPr>
          <w:rStyle w:val="hgkelc"/>
          <w:rFonts w:cs="Times New Roman"/>
        </w:rPr>
        <w:t xml:space="preserve"> [15]</w:t>
      </w:r>
    </w:p>
    <w:p w14:paraId="00E88584" w14:textId="2F801156" w:rsidR="00D86759" w:rsidRDefault="00FB2BEF" w:rsidP="00267816">
      <w:pPr>
        <w:rPr>
          <w:rStyle w:val="hgkelc"/>
          <w:rFonts w:cs="Times New Roman"/>
        </w:rPr>
      </w:pPr>
      <w:r>
        <w:rPr>
          <w:rStyle w:val="hgkelc"/>
          <w:rFonts w:cs="Times New Roman"/>
        </w:rPr>
        <w:t xml:space="preserve">Es wurde sich explizit für eine Highside Konfiguration entschieden, weil </w:t>
      </w:r>
      <w:r w:rsidR="00D86759">
        <w:rPr>
          <w:rStyle w:val="hgkelc"/>
          <w:rFonts w:cs="Times New Roman"/>
        </w:rPr>
        <w:t>dadurch</w:t>
      </w:r>
      <w:r>
        <w:rPr>
          <w:rStyle w:val="hgkelc"/>
          <w:rFonts w:cs="Times New Roman"/>
        </w:rPr>
        <w:t xml:space="preserve"> im </w:t>
      </w:r>
      <w:r w:rsidR="00FD7723">
        <w:rPr>
          <w:rStyle w:val="hgkelc"/>
          <w:rFonts w:cs="Times New Roman"/>
        </w:rPr>
        <w:t>ausgeschalteten</w:t>
      </w:r>
      <w:r>
        <w:rPr>
          <w:rStyle w:val="hgkelc"/>
          <w:rFonts w:cs="Times New Roman"/>
        </w:rPr>
        <w:t xml:space="preserve"> Zustand wirklich die Spannungsversorgung zu der Last </w:t>
      </w:r>
      <w:r w:rsidR="00D00C92">
        <w:rPr>
          <w:rStyle w:val="hgkelc"/>
          <w:rFonts w:cs="Times New Roman"/>
        </w:rPr>
        <w:t xml:space="preserve">getrennt </w:t>
      </w:r>
      <w:r w:rsidR="004A4F0D">
        <w:rPr>
          <w:rStyle w:val="hgkelc"/>
          <w:rFonts w:cs="Times New Roman"/>
        </w:rPr>
        <w:t>ist</w:t>
      </w:r>
      <w:r w:rsidR="00D86759">
        <w:rPr>
          <w:rStyle w:val="hgkelc"/>
          <w:rFonts w:cs="Times New Roman"/>
        </w:rPr>
        <w:t>.</w:t>
      </w:r>
      <w:r w:rsidR="009C008A">
        <w:rPr>
          <w:rStyle w:val="hgkelc"/>
          <w:rFonts w:cs="Times New Roman"/>
        </w:rPr>
        <w:t xml:space="preserve"> </w:t>
      </w:r>
      <w:r w:rsidR="00F8657F">
        <w:rPr>
          <w:rStyle w:val="hgkelc"/>
          <w:rFonts w:cs="Times New Roman"/>
        </w:rPr>
        <w:t>Das</w:t>
      </w:r>
      <w:r w:rsidR="00D86759">
        <w:rPr>
          <w:rStyle w:val="hgkelc"/>
          <w:rFonts w:cs="Times New Roman"/>
        </w:rPr>
        <w:t xml:space="preserve"> bringt den Vorteil,</w:t>
      </w:r>
      <w:r w:rsidR="00FD7723">
        <w:rPr>
          <w:rStyle w:val="hgkelc"/>
          <w:rFonts w:cs="Times New Roman"/>
        </w:rPr>
        <w:t xml:space="preserve"> dass sich</w:t>
      </w:r>
      <w:r w:rsidR="009C008A">
        <w:rPr>
          <w:rStyle w:val="hgkelc"/>
          <w:rFonts w:cs="Times New Roman"/>
        </w:rPr>
        <w:t xml:space="preserve"> </w:t>
      </w:r>
      <w:r w:rsidR="00FD7723">
        <w:rPr>
          <w:rStyle w:val="hgkelc"/>
          <w:rFonts w:cs="Times New Roman"/>
        </w:rPr>
        <w:t xml:space="preserve">die </w:t>
      </w:r>
      <w:r w:rsidR="00D86759">
        <w:rPr>
          <w:rStyle w:val="hgkelc"/>
          <w:rFonts w:cs="Times New Roman"/>
        </w:rPr>
        <w:t>Windungen im Motor</w:t>
      </w:r>
      <w:r w:rsidR="00FD7723">
        <w:rPr>
          <w:rStyle w:val="hgkelc"/>
          <w:rFonts w:cs="Times New Roman"/>
        </w:rPr>
        <w:t xml:space="preserve"> nicht </w:t>
      </w:r>
      <w:r w:rsidR="009C008A">
        <w:rPr>
          <w:rStyle w:val="hgkelc"/>
          <w:rFonts w:cs="Times New Roman"/>
        </w:rPr>
        <w:t xml:space="preserve">zusätzlich </w:t>
      </w:r>
      <w:r w:rsidR="00FD7723">
        <w:rPr>
          <w:rStyle w:val="hgkelc"/>
          <w:rFonts w:cs="Times New Roman"/>
        </w:rPr>
        <w:t>erwärmen.</w:t>
      </w:r>
    </w:p>
    <w:p w14:paraId="0951EA56" w14:textId="24FB4B8C" w:rsidR="005A0D71" w:rsidRDefault="005774E5" w:rsidP="005A0D71">
      <w:pPr>
        <w:rPr>
          <w:rStyle w:val="hgkelc"/>
          <w:rFonts w:cs="Times New Roman"/>
        </w:rPr>
      </w:pPr>
      <w:r>
        <w:rPr>
          <w:rStyle w:val="hgkelc"/>
          <w:rFonts w:cs="Times New Roman"/>
        </w:rPr>
        <w:t xml:space="preserve">Der Nachteil </w:t>
      </w:r>
      <w:r w:rsidR="009C008A">
        <w:rPr>
          <w:rStyle w:val="hgkelc"/>
          <w:rFonts w:cs="Times New Roman"/>
        </w:rPr>
        <w:t xml:space="preserve">einer Lowside Konfiguration, sprich der Leistungsschalter befindet sich zwischen Last und Masse </w:t>
      </w:r>
      <w:r w:rsidR="006D37A3">
        <w:rPr>
          <w:rStyle w:val="hgkelc"/>
          <w:rFonts w:cs="Times New Roman"/>
        </w:rPr>
        <w:t>ist</w:t>
      </w:r>
      <w:r w:rsidR="009C008A">
        <w:rPr>
          <w:rStyle w:val="hgkelc"/>
          <w:rFonts w:cs="Times New Roman"/>
        </w:rPr>
        <w:t xml:space="preserve"> nämlich</w:t>
      </w:r>
      <w:r>
        <w:rPr>
          <w:rStyle w:val="hgkelc"/>
          <w:rFonts w:cs="Times New Roman"/>
        </w:rPr>
        <w:t>, dass</w:t>
      </w:r>
      <w:r w:rsidR="009C008A">
        <w:rPr>
          <w:rStyle w:val="hgkelc"/>
          <w:rFonts w:cs="Times New Roman"/>
        </w:rPr>
        <w:t xml:space="preserve"> nur der Ground geschalten </w:t>
      </w:r>
      <w:r>
        <w:rPr>
          <w:rStyle w:val="hgkelc"/>
          <w:rFonts w:cs="Times New Roman"/>
        </w:rPr>
        <w:t>wird</w:t>
      </w:r>
      <w:r w:rsidR="009C008A">
        <w:rPr>
          <w:rStyle w:val="hgkelc"/>
          <w:rFonts w:cs="Times New Roman"/>
        </w:rPr>
        <w:t>.</w:t>
      </w:r>
      <w:r w:rsidR="00BE364D">
        <w:rPr>
          <w:rStyle w:val="hgkelc"/>
          <w:rFonts w:cs="Times New Roman"/>
        </w:rPr>
        <w:t xml:space="preserve"> [16]</w:t>
      </w:r>
    </w:p>
    <w:p w14:paraId="1D490C14" w14:textId="200173C4" w:rsidR="00BA299C" w:rsidRPr="001E4FF7" w:rsidRDefault="00BA299C" w:rsidP="00BA299C">
      <w:pPr>
        <w:spacing w:after="200" w:line="276" w:lineRule="auto"/>
        <w:jc w:val="left"/>
        <w:rPr>
          <w:rFonts w:cs="Times New Roman"/>
        </w:rPr>
      </w:pPr>
      <w:r>
        <w:rPr>
          <w:rStyle w:val="hgkelc"/>
          <w:rFonts w:cs="Times New Roman"/>
        </w:rPr>
        <w:br w:type="page"/>
      </w:r>
    </w:p>
    <w:p w14:paraId="5D4A693B" w14:textId="27678A70" w:rsidR="00B76D6E" w:rsidRDefault="008E1843" w:rsidP="008E1843">
      <w:pPr>
        <w:pStyle w:val="berschrift5"/>
      </w:pPr>
      <w:bookmarkStart w:id="45" w:name="_Toc108082473"/>
      <w:r>
        <w:lastRenderedPageBreak/>
        <w:t>Selektorschaltung</w:t>
      </w:r>
      <w:bookmarkEnd w:id="45"/>
    </w:p>
    <w:p w14:paraId="322DADBD" w14:textId="034CCC91" w:rsidR="00D9666D" w:rsidRDefault="000529AD" w:rsidP="000643A6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F25B55D" wp14:editId="6F22473C">
                <wp:simplePos x="0" y="0"/>
                <wp:positionH relativeFrom="page">
                  <wp:align>center</wp:align>
                </wp:positionH>
                <wp:positionV relativeFrom="paragraph">
                  <wp:posOffset>1713230</wp:posOffset>
                </wp:positionV>
                <wp:extent cx="4846320" cy="3280410"/>
                <wp:effectExtent l="0" t="0" r="0" b="0"/>
                <wp:wrapTopAndBottom/>
                <wp:docPr id="19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6320" cy="3280410"/>
                          <a:chOff x="-538418" y="-84851"/>
                          <a:chExt cx="5339998" cy="2729924"/>
                        </a:xfrm>
                      </wpg:grpSpPr>
                      <pic:pic xmlns:pic="http://schemas.openxmlformats.org/drawingml/2006/picture">
                        <pic:nvPicPr>
                          <pic:cNvPr id="13" name="Grafik 1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18120" y="-84851"/>
                            <a:ext cx="5219700" cy="234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feld 17"/>
                        <wps:cNvSpPr txBox="1"/>
                        <wps:spPr>
                          <a:xfrm>
                            <a:off x="-538418" y="2416085"/>
                            <a:ext cx="4932536" cy="228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BCFBE3" w14:textId="6F69BB04" w:rsidR="000529AD" w:rsidRPr="000529AD" w:rsidRDefault="00D9666D" w:rsidP="00D9666D">
                              <w:pPr>
                                <w:pStyle w:val="DummiesBild"/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46" w:name="_Ref108012194"/>
                              <w:bookmarkStart w:id="47" w:name="_Toc108058532"/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7</w: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46"/>
                              <w:r w:rsidRPr="00756DA1">
                                <w:rPr>
                                  <w:sz w:val="22"/>
                                  <w:szCs w:val="20"/>
                                </w:rPr>
                                <w:t>: H-Brücke</w:t>
                              </w:r>
                              <w:r w:rsidR="00633CAD" w:rsidRPr="00756DA1">
                                <w:rPr>
                                  <w:sz w:val="22"/>
                                  <w:szCs w:val="20"/>
                                </w:rPr>
                                <w:t xml:space="preserve"> [17]</w:t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5B55D" id="Gruppieren 19" o:spid="_x0000_s1044" style="position:absolute;left:0;text-align:left;margin-left:0;margin-top:134.9pt;width:381.6pt;height:258.3pt;z-index:251751424;mso-position-horizontal:center;mso-position-horizontal-relative:page;mso-position-vertical-relative:text;mso-width-relative:margin;mso-height-relative:margin" coordorigin="-5384,-848" coordsize="53399,27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">
                <v:shape id="Grafik 13" o:spid="_x0000_s1045" type="#_x0000_t75" style="position:absolute;left:-4181;top:-848;width:52196;height:23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">
                  <v:imagedata r:id="rId62" o:title=""/>
                </v:shape>
                <v:shape id="Textfeld 17" o:spid="_x0000_s1046" type="#_x0000_t202" style="position:absolute;left:-5384;top:24160;width:49325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64BCFBE3" w14:textId="6F69BB04" w:rsidR="000529AD" w:rsidRPr="000529AD" w:rsidRDefault="00D9666D" w:rsidP="00D9666D">
                        <w:pPr>
                          <w:pStyle w:val="DummiesBild"/>
                          <w:rPr>
                            <w:sz w:val="22"/>
                            <w:szCs w:val="20"/>
                          </w:rPr>
                        </w:pPr>
                        <w:bookmarkStart w:id="48" w:name="_Ref108012194"/>
                        <w:bookmarkStart w:id="49" w:name="_Toc108058532"/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sz w:val="22"/>
                            <w:szCs w:val="20"/>
                          </w:rPr>
                          <w:t>7</w: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48"/>
                        <w:r w:rsidRPr="00756DA1">
                          <w:rPr>
                            <w:sz w:val="22"/>
                            <w:szCs w:val="20"/>
                          </w:rPr>
                          <w:t>: H-Brücke</w:t>
                        </w:r>
                        <w:r w:rsidR="00633CAD" w:rsidRPr="00756DA1">
                          <w:rPr>
                            <w:sz w:val="22"/>
                            <w:szCs w:val="20"/>
                          </w:rPr>
                          <w:t xml:space="preserve"> [17]</w:t>
                        </w:r>
                        <w:bookmarkEnd w:id="4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31B28">
        <w:t>Typischerweise</w:t>
      </w:r>
      <w:r w:rsidR="000643A6">
        <w:t xml:space="preserve"> steuert man permanent erregte Gleichstrommotoren mit einer </w:t>
      </w:r>
      <w:r w:rsidR="00BA299C">
        <w:br/>
      </w:r>
      <w:r w:rsidR="000643A6">
        <w:t>H-Brücke</w:t>
      </w:r>
      <w:r w:rsidR="00233449">
        <w:t xml:space="preserve"> an</w:t>
      </w:r>
      <w:r w:rsidR="00C97B1D">
        <w:t>. Diese Schaltung besteht aus einer Anordnung von 4 Transistoren</w:t>
      </w:r>
      <w:r w:rsidR="00E31B28">
        <w:t xml:space="preserve"> wie in </w:t>
      </w:r>
      <w:r w:rsidR="00756DA1" w:rsidRPr="00BA299C">
        <w:rPr>
          <w:b/>
          <w:bCs/>
        </w:rPr>
        <w:fldChar w:fldCharType="begin"/>
      </w:r>
      <w:r w:rsidR="00756DA1" w:rsidRPr="00BA299C">
        <w:rPr>
          <w:b/>
          <w:bCs/>
        </w:rPr>
        <w:instrText xml:space="preserve"> REF _Ref108012194 \h </w:instrText>
      </w:r>
      <w:r w:rsidR="00BA299C" w:rsidRPr="00BA299C">
        <w:rPr>
          <w:b/>
          <w:bCs/>
        </w:rPr>
        <w:instrText xml:space="preserve"> \* MERGEFORMAT </w:instrText>
      </w:r>
      <w:r w:rsidR="00756DA1" w:rsidRPr="00BA299C">
        <w:rPr>
          <w:b/>
          <w:bCs/>
        </w:rPr>
      </w:r>
      <w:r w:rsidR="00756DA1" w:rsidRPr="00BA299C">
        <w:rPr>
          <w:b/>
          <w:bCs/>
        </w:rPr>
        <w:fldChar w:fldCharType="separate"/>
      </w:r>
      <w:r w:rsidR="00BA4ADB" w:rsidRPr="00756DA1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7</w:t>
      </w:r>
      <w:r w:rsidR="00756DA1" w:rsidRPr="00BA299C">
        <w:rPr>
          <w:b/>
          <w:bCs/>
        </w:rPr>
        <w:fldChar w:fldCharType="end"/>
      </w:r>
      <w:r w:rsidR="00756DA1">
        <w:t xml:space="preserve"> </w:t>
      </w:r>
      <w:r w:rsidR="00E31B28">
        <w:t>zu sehen ist.</w:t>
      </w:r>
      <w:r w:rsidR="00C97B1D">
        <w:t xml:space="preserve"> </w:t>
      </w:r>
      <w:r w:rsidR="00E31B28">
        <w:t>Dabei werden</w:t>
      </w:r>
      <w:r w:rsidR="00C97B1D">
        <w:t xml:space="preserve"> Q1 und Q4, sowie Q2 und Q3 immer zeitgleich</w:t>
      </w:r>
      <w:r w:rsidR="00E31B28">
        <w:t xml:space="preserve"> geschalten</w:t>
      </w:r>
      <w:r w:rsidR="00C97B1D">
        <w:t>. Dadurch kann d</w:t>
      </w:r>
      <w:r w:rsidR="00233449">
        <w:t xml:space="preserve">er Strom von beiden Seiten durch den Motor fließen und eine Umpolung der </w:t>
      </w:r>
      <w:r w:rsidR="001A7B6D">
        <w:t>Versorgungsspannung,</w:t>
      </w:r>
      <w:r w:rsidR="00233449">
        <w:t xml:space="preserve"> </w:t>
      </w:r>
      <w:r w:rsidR="00E31B28">
        <w:t>um</w:t>
      </w:r>
      <w:r w:rsidR="00233449">
        <w:t xml:space="preserve"> </w:t>
      </w:r>
      <w:r w:rsidR="00E31B28">
        <w:t>einen</w:t>
      </w:r>
      <w:r w:rsidR="00233449">
        <w:t xml:space="preserve"> Richtungswechsel</w:t>
      </w:r>
      <w:r w:rsidR="00E31B28">
        <w:t xml:space="preserve"> zu realisieren</w:t>
      </w:r>
      <w:r w:rsidR="00233449">
        <w:t xml:space="preserve"> </w:t>
      </w:r>
      <w:r w:rsidR="005774E5">
        <w:t>wird</w:t>
      </w:r>
      <w:r w:rsidR="00233449">
        <w:t xml:space="preserve"> redundant.</w:t>
      </w:r>
      <w:r w:rsidR="00D9666D" w:rsidRPr="00D9666D">
        <w:rPr>
          <w:noProof/>
        </w:rPr>
        <w:t xml:space="preserve"> </w:t>
      </w:r>
    </w:p>
    <w:p w14:paraId="77FF3C0D" w14:textId="10295ACD" w:rsidR="000529AD" w:rsidRDefault="000529AD">
      <w:pPr>
        <w:spacing w:after="200" w:line="276" w:lineRule="auto"/>
        <w:jc w:val="left"/>
        <w:rPr>
          <w:noProof/>
        </w:rPr>
      </w:pPr>
    </w:p>
    <w:p w14:paraId="126779FC" w14:textId="77777777" w:rsidR="000529AD" w:rsidRDefault="000529AD">
      <w:pPr>
        <w:spacing w:after="200" w:line="276" w:lineRule="auto"/>
        <w:jc w:val="left"/>
        <w:rPr>
          <w:noProof/>
        </w:rPr>
      </w:pPr>
    </w:p>
    <w:p w14:paraId="4C33B5D8" w14:textId="6BDF69F8" w:rsidR="000529AD" w:rsidRDefault="000529AD" w:rsidP="000529AD">
      <w:pPr>
        <w:spacing w:after="200" w:line="276" w:lineRule="auto"/>
        <w:jc w:val="left"/>
        <w:rPr>
          <w:noProof/>
        </w:rPr>
      </w:pPr>
      <w:r>
        <w:rPr>
          <w:noProof/>
        </w:rPr>
        <w:br w:type="page"/>
      </w:r>
    </w:p>
    <w:p w14:paraId="69848810" w14:textId="54612862" w:rsidR="004E283D" w:rsidRDefault="00233449" w:rsidP="000643A6">
      <w:pPr>
        <w:rPr>
          <w:noProof/>
        </w:rPr>
      </w:pPr>
      <w:r>
        <w:rPr>
          <w:noProof/>
        </w:rPr>
        <w:lastRenderedPageBreak/>
        <w:t xml:space="preserve">Da </w:t>
      </w:r>
      <w:r w:rsidR="005774E5">
        <w:rPr>
          <w:noProof/>
        </w:rPr>
        <w:t>die ausgewählten</w:t>
      </w:r>
      <w:r>
        <w:rPr>
          <w:noProof/>
        </w:rPr>
        <w:t xml:space="preserve"> Lüfter </w:t>
      </w:r>
      <w:r w:rsidR="00957F82">
        <w:rPr>
          <w:noProof/>
        </w:rPr>
        <w:t xml:space="preserve">aber </w:t>
      </w:r>
      <w:r>
        <w:rPr>
          <w:noProof/>
        </w:rPr>
        <w:t>einen positiven</w:t>
      </w:r>
      <w:r w:rsidR="00957F82">
        <w:rPr>
          <w:noProof/>
        </w:rPr>
        <w:t xml:space="preserve"> Anschluss</w:t>
      </w:r>
      <w:r>
        <w:rPr>
          <w:noProof/>
        </w:rPr>
        <w:t xml:space="preserve"> und zwei </w:t>
      </w:r>
      <w:r w:rsidR="005774E5">
        <w:rPr>
          <w:noProof/>
        </w:rPr>
        <w:t>Masse</w:t>
      </w:r>
      <w:r w:rsidR="00957F82">
        <w:rPr>
          <w:noProof/>
        </w:rPr>
        <w:t>a</w:t>
      </w:r>
      <w:r>
        <w:rPr>
          <w:noProof/>
        </w:rPr>
        <w:t xml:space="preserve">nschlüsse </w:t>
      </w:r>
      <w:r w:rsidR="00957F82">
        <w:rPr>
          <w:noProof/>
        </w:rPr>
        <w:t>besitzen</w:t>
      </w:r>
      <w:r>
        <w:rPr>
          <w:noProof/>
        </w:rPr>
        <w:t xml:space="preserve"> ist die Umsetzung mit der H-Brücke nicht möglich. Deswegen wird eine</w:t>
      </w:r>
      <w:r w:rsidR="00740959">
        <w:rPr>
          <w:noProof/>
        </w:rPr>
        <w:t xml:space="preserve"> andere</w:t>
      </w:r>
      <w:r>
        <w:rPr>
          <w:noProof/>
        </w:rPr>
        <w:t xml:space="preserve"> </w:t>
      </w:r>
      <w:r w:rsidR="00756DA1">
        <w:rPr>
          <w:noProof/>
        </w:rPr>
        <w:t>S</w:t>
      </w:r>
      <w:r>
        <w:rPr>
          <w:noProof/>
        </w:rPr>
        <w:t>chaltung</w:t>
      </w:r>
      <w:r w:rsidR="004E283D">
        <w:rPr>
          <w:noProof/>
        </w:rPr>
        <w:t>/Selektorschaltung</w:t>
      </w:r>
      <w:r>
        <w:rPr>
          <w:noProof/>
        </w:rPr>
        <w:t xml:space="preserve"> für </w:t>
      </w:r>
      <w:r w:rsidR="00E31B28">
        <w:rPr>
          <w:noProof/>
        </w:rPr>
        <w:t>den</w:t>
      </w:r>
      <w:r>
        <w:rPr>
          <w:noProof/>
        </w:rPr>
        <w:t xml:space="preserve"> </w:t>
      </w:r>
      <w:r w:rsidR="00E31B28">
        <w:rPr>
          <w:noProof/>
        </w:rPr>
        <w:t>Wechsel der</w:t>
      </w:r>
      <w:r>
        <w:rPr>
          <w:noProof/>
        </w:rPr>
        <w:t xml:space="preserve"> D</w:t>
      </w:r>
      <w:r w:rsidR="003B67AA">
        <w:rPr>
          <w:noProof/>
        </w:rPr>
        <w:t>rehrichtung</w:t>
      </w:r>
      <w:r w:rsidR="00E31B28">
        <w:rPr>
          <w:noProof/>
        </w:rPr>
        <w:t xml:space="preserve"> </w:t>
      </w:r>
      <w:r w:rsidR="00957F82">
        <w:rPr>
          <w:noProof/>
        </w:rPr>
        <w:t>be</w:t>
      </w:r>
      <w:r w:rsidR="00E31B28">
        <w:rPr>
          <w:noProof/>
        </w:rPr>
        <w:t>nötig</w:t>
      </w:r>
      <w:r w:rsidR="00957F82">
        <w:rPr>
          <w:noProof/>
        </w:rPr>
        <w:t>t</w:t>
      </w:r>
      <w:r w:rsidR="003B67AA">
        <w:rPr>
          <w:noProof/>
        </w:rPr>
        <w:t>.</w:t>
      </w:r>
      <w:r w:rsidR="004E283D" w:rsidRPr="004E283D">
        <w:rPr>
          <w:noProof/>
        </w:rPr>
        <w:t xml:space="preserve"> </w:t>
      </w:r>
    </w:p>
    <w:p w14:paraId="16BAC399" w14:textId="74F145B4" w:rsidR="0050344B" w:rsidRDefault="004E283D" w:rsidP="000643A6">
      <w:pPr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5733274" wp14:editId="1113B48C">
                <wp:extent cx="4769300" cy="3724276"/>
                <wp:effectExtent l="0" t="0" r="0" b="9525"/>
                <wp:docPr id="18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300" cy="3724277"/>
                          <a:chOff x="-196558" y="35088"/>
                          <a:chExt cx="4459092" cy="3429892"/>
                        </a:xfrm>
                      </wpg:grpSpPr>
                      <pic:pic xmlns:pic="http://schemas.openxmlformats.org/drawingml/2006/picture">
                        <pic:nvPicPr>
                          <pic:cNvPr id="16" name="Grafik 1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6557" y="35088"/>
                            <a:ext cx="4459091" cy="3228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feld 11"/>
                        <wps:cNvSpPr txBox="1"/>
                        <wps:spPr>
                          <a:xfrm>
                            <a:off x="-196558" y="3210634"/>
                            <a:ext cx="3214874" cy="25434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C495C8" w14:textId="1872E19E" w:rsidR="004E283D" w:rsidRPr="00174013" w:rsidRDefault="004E283D" w:rsidP="004E283D">
                              <w:pPr>
                                <w:pStyle w:val="DummiesBild"/>
                                <w:jc w:val="left"/>
                                <w:rPr>
                                  <w:color w:val="243F60" w:themeColor="accent1" w:themeShade="7F"/>
                                  <w:lang w:eastAsia="en-US"/>
                                </w:rPr>
                              </w:pPr>
                              <w:bookmarkStart w:id="50" w:name="_Toc108058533"/>
                              <w:r w:rsidRPr="008E1843">
                                <w:rPr>
                                  <w:b/>
                                  <w:bCs/>
                                </w:rPr>
                                <w:t xml:space="preserve">Abbildung </w:t>
                              </w:r>
                              <w:r w:rsidRPr="008E1843"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 w:rsidRPr="008E1843">
                                <w:rPr>
                                  <w:b/>
                                  <w:bCs/>
                                </w:rPr>
                                <w:instrText xml:space="preserve"> SEQ Abbildung \* ARABIC </w:instrText>
                              </w:r>
                              <w:r w:rsidRPr="008E1843"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</w:rPr>
                                <w:t>8</w:t>
                              </w:r>
                              <w:r w:rsidRPr="008E1843"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="00030C1F">
                                <w:t>:</w:t>
                              </w:r>
                              <w:r>
                                <w:t xml:space="preserve"> Selektorschaltung</w:t>
                              </w:r>
                              <w:bookmarkEnd w:id="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33274" id="Gruppieren 18" o:spid="_x0000_s1047" style="width:375.55pt;height:293.25pt;mso-position-horizontal-relative:char;mso-position-vertical-relative:line" coordorigin="-1965,350" coordsize="44590,34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">
                <v:shape id="Grafik 16" o:spid="_x0000_s1048" type="#_x0000_t75" style="position:absolute;left:-1965;top:350;width:44590;height:322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">
                  <v:imagedata r:id="rId64" o:title=""/>
                </v:shape>
                <v:shape id="Textfeld 11" o:spid="_x0000_s1049" type="#_x0000_t202" style="position:absolute;left:-1965;top:32106;width:32148;height:2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48C495C8" w14:textId="1872E19E" w:rsidR="004E283D" w:rsidRPr="00174013" w:rsidRDefault="004E283D" w:rsidP="004E283D">
                        <w:pPr>
                          <w:pStyle w:val="DummiesBild"/>
                          <w:jc w:val="left"/>
                          <w:rPr>
                            <w:color w:val="243F60" w:themeColor="accent1" w:themeShade="7F"/>
                            <w:lang w:eastAsia="en-US"/>
                          </w:rPr>
                        </w:pPr>
                        <w:bookmarkStart w:id="51" w:name="_Toc108058533"/>
                        <w:r w:rsidRPr="008E1843">
                          <w:rPr>
                            <w:b/>
                            <w:bCs/>
                          </w:rPr>
                          <w:t xml:space="preserve">Abbildung </w:t>
                        </w:r>
                        <w:r w:rsidRPr="008E1843">
                          <w:rPr>
                            <w:b/>
                            <w:bCs/>
                          </w:rPr>
                          <w:fldChar w:fldCharType="begin"/>
                        </w:r>
                        <w:r w:rsidRPr="008E1843">
                          <w:rPr>
                            <w:b/>
                            <w:bCs/>
                          </w:rPr>
                          <w:instrText xml:space="preserve"> SEQ Abbildung \* ARABIC </w:instrText>
                        </w:r>
                        <w:r w:rsidRPr="008E1843">
                          <w:rPr>
                            <w:b/>
                            <w:bCs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</w:rPr>
                          <w:t>8</w:t>
                        </w:r>
                        <w:r w:rsidRPr="008E1843">
                          <w:rPr>
                            <w:b/>
                            <w:bCs/>
                          </w:rPr>
                          <w:fldChar w:fldCharType="end"/>
                        </w:r>
                        <w:r w:rsidR="00030C1F">
                          <w:t>:</w:t>
                        </w:r>
                        <w:r>
                          <w:t xml:space="preserve"> Selektorschaltung</w:t>
                        </w:r>
                        <w:bookmarkEnd w:id="51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A7B739" w14:textId="14C2E780" w:rsidR="009E0368" w:rsidRDefault="00C7156E" w:rsidP="000643A6">
      <w:pPr>
        <w:rPr>
          <w:noProof/>
        </w:rPr>
      </w:pPr>
      <w:r>
        <w:rPr>
          <w:noProof/>
        </w:rPr>
        <w:t>Der</w:t>
      </w:r>
      <w:r w:rsidR="0050344B">
        <w:rPr>
          <w:noProof/>
        </w:rPr>
        <w:t xml:space="preserve"> </w:t>
      </w:r>
      <w:r>
        <w:rPr>
          <w:noProof/>
        </w:rPr>
        <w:t>STM32-</w:t>
      </w:r>
      <w:r w:rsidR="0050344B">
        <w:rPr>
          <w:noProof/>
        </w:rPr>
        <w:t xml:space="preserve">Mikrocontroller </w:t>
      </w:r>
      <w:r>
        <w:rPr>
          <w:noProof/>
        </w:rPr>
        <w:t xml:space="preserve">gibt über </w:t>
      </w:r>
      <w:r w:rsidR="0050344B">
        <w:rPr>
          <w:noProof/>
        </w:rPr>
        <w:t>eine</w:t>
      </w:r>
      <w:r>
        <w:rPr>
          <w:noProof/>
        </w:rPr>
        <w:t>n</w:t>
      </w:r>
      <w:r w:rsidR="0050344B">
        <w:rPr>
          <w:noProof/>
        </w:rPr>
        <w:t xml:space="preserve"> General Purpose Input Ouput Pin (GPIO)</w:t>
      </w:r>
      <w:r>
        <w:rPr>
          <w:noProof/>
        </w:rPr>
        <w:t xml:space="preserve"> entweder 0V (logisch </w:t>
      </w:r>
      <w:r w:rsidR="00C32342">
        <w:rPr>
          <w:noProof/>
        </w:rPr>
        <w:t>L</w:t>
      </w:r>
      <w:r>
        <w:rPr>
          <w:noProof/>
        </w:rPr>
        <w:t xml:space="preserve">ow „0“) oder 3,3V (logisch </w:t>
      </w:r>
      <w:r w:rsidR="00C32342">
        <w:rPr>
          <w:noProof/>
        </w:rPr>
        <w:t>H</w:t>
      </w:r>
      <w:r>
        <w:rPr>
          <w:noProof/>
        </w:rPr>
        <w:t>igh „1“) aus.</w:t>
      </w:r>
    </w:p>
    <w:p w14:paraId="5D2E4FC6" w14:textId="68BF6047" w:rsidR="003B67AA" w:rsidRDefault="00C32342" w:rsidP="000643A6">
      <w:pPr>
        <w:rPr>
          <w:noProof/>
        </w:rPr>
      </w:pPr>
      <w:r w:rsidRPr="004E283D">
        <w:rPr>
          <w:noProof/>
          <w:u w:val="single"/>
        </w:rPr>
        <w:t>Sendet der Mikrocontroller 0V</w:t>
      </w:r>
      <w:r>
        <w:rPr>
          <w:noProof/>
        </w:rPr>
        <w:t xml:space="preserve"> dann</w:t>
      </w:r>
      <w:r w:rsidR="001131C3">
        <w:rPr>
          <w:noProof/>
        </w:rPr>
        <w:t xml:space="preserve"> </w:t>
      </w:r>
      <w:r w:rsidR="00D754C7">
        <w:rPr>
          <w:noProof/>
        </w:rPr>
        <w:t xml:space="preserve">schaltet der </w:t>
      </w:r>
      <w:r w:rsidR="00756DA1">
        <w:rPr>
          <w:noProof/>
        </w:rPr>
        <w:t>NPN</w:t>
      </w:r>
      <w:r w:rsidR="00D754C7">
        <w:rPr>
          <w:noProof/>
        </w:rPr>
        <w:t>-Bipolartransistor nicht durch und das Gate des</w:t>
      </w:r>
      <w:r w:rsidR="003E232C">
        <w:rPr>
          <w:noProof/>
        </w:rPr>
        <w:t xml:space="preserve"> dahinterliegenden</w:t>
      </w:r>
      <w:r w:rsidR="00D754C7">
        <w:rPr>
          <w:noProof/>
        </w:rPr>
        <w:t xml:space="preserve"> NMOS </w:t>
      </w:r>
      <w:r w:rsidR="003E232C">
        <w:rPr>
          <w:noProof/>
        </w:rPr>
        <w:t>befindet sich</w:t>
      </w:r>
      <w:r w:rsidR="00D754C7">
        <w:rPr>
          <w:noProof/>
        </w:rPr>
        <w:t xml:space="preserve"> auf einem positiven Spannungslevel. Nachdem der Sourcepin auf dem Massepotential hängt</w:t>
      </w:r>
      <w:r w:rsidR="004E283D">
        <w:rPr>
          <w:noProof/>
        </w:rPr>
        <w:t>,</w:t>
      </w:r>
      <w:r w:rsidR="00D754C7">
        <w:rPr>
          <w:noProof/>
        </w:rPr>
        <w:t xml:space="preserve"> befindet sich der Mosfet im leitenden Zustand</w:t>
      </w:r>
      <w:r w:rsidR="003E232C">
        <w:rPr>
          <w:noProof/>
        </w:rPr>
        <w:t xml:space="preserve"> </w:t>
      </w:r>
      <w:r w:rsidR="003E232C">
        <w:t>(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GS</m:t>
            </m:r>
          </m:sub>
        </m:sSub>
        <m:r>
          <w:rPr>
            <w:rStyle w:val="hgkelc"/>
            <w:rFonts w:ascii="Cambria Math" w:eastAsiaTheme="minorEastAsia" w:hAnsi="Cambria Math" w:cs="Times New Roman"/>
          </w:rPr>
          <m:t xml:space="preserve"> </m:t>
        </m:r>
      </m:oMath>
      <w:r w:rsidR="003E232C">
        <w:t xml:space="preserve">&gt;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th</m:t>
            </m:r>
          </m:sub>
        </m:sSub>
      </m:oMath>
      <w:r w:rsidR="003E232C">
        <w:t>)</w:t>
      </w:r>
      <w:r w:rsidR="00D754C7">
        <w:rPr>
          <w:noProof/>
        </w:rPr>
        <w:t xml:space="preserve">. </w:t>
      </w:r>
      <w:r w:rsidR="00D754C7" w:rsidRPr="004E283D">
        <w:rPr>
          <w:noProof/>
        </w:rPr>
        <w:t>Es wird so ein Stromfluss vom PMOS Drain durch den Motor</w:t>
      </w:r>
      <w:r w:rsidR="009E0368" w:rsidRPr="004E283D">
        <w:rPr>
          <w:noProof/>
        </w:rPr>
        <w:t xml:space="preserve"> </w:t>
      </w:r>
      <w:r w:rsidR="003E232C" w:rsidRPr="004E283D">
        <w:rPr>
          <w:noProof/>
        </w:rPr>
        <w:t>und den</w:t>
      </w:r>
      <w:r w:rsidR="009E0368" w:rsidRPr="004E283D">
        <w:rPr>
          <w:noProof/>
        </w:rPr>
        <w:t xml:space="preserve"> NMOS</w:t>
      </w:r>
      <w:r w:rsidR="00D754C7" w:rsidRPr="004E283D">
        <w:rPr>
          <w:noProof/>
        </w:rPr>
        <w:t xml:space="preserve"> </w:t>
      </w:r>
      <w:r w:rsidR="009E0368" w:rsidRPr="004E283D">
        <w:rPr>
          <w:noProof/>
        </w:rPr>
        <w:t>bis</w:t>
      </w:r>
      <w:r w:rsidR="00D754C7" w:rsidRPr="004E283D">
        <w:rPr>
          <w:noProof/>
        </w:rPr>
        <w:t>hin zu</w:t>
      </w:r>
      <w:r w:rsidR="004E283D" w:rsidRPr="004E283D">
        <w:rPr>
          <w:noProof/>
        </w:rPr>
        <w:t>r</w:t>
      </w:r>
      <w:r w:rsidR="00D754C7" w:rsidRPr="004E283D">
        <w:rPr>
          <w:noProof/>
        </w:rPr>
        <w:t xml:space="preserve"> </w:t>
      </w:r>
      <w:r w:rsidR="004E283D" w:rsidRPr="004E283D">
        <w:rPr>
          <w:noProof/>
        </w:rPr>
        <w:t>Masse</w:t>
      </w:r>
      <w:r w:rsidR="00D754C7" w:rsidRPr="004E283D">
        <w:rPr>
          <w:noProof/>
        </w:rPr>
        <w:t xml:space="preserve"> ermöglicht</w:t>
      </w:r>
      <w:r w:rsidR="00D754C7">
        <w:rPr>
          <w:noProof/>
        </w:rPr>
        <w:t>.</w:t>
      </w:r>
      <w:r w:rsidR="00756DA1" w:rsidRPr="00756DA1">
        <w:rPr>
          <w:noProof/>
        </w:rPr>
        <w:t xml:space="preserve"> </w:t>
      </w:r>
    </w:p>
    <w:p w14:paraId="521721C5" w14:textId="16765778" w:rsidR="00C32342" w:rsidRDefault="00C32342" w:rsidP="000643A6">
      <w:pPr>
        <w:rPr>
          <w:noProof/>
        </w:rPr>
      </w:pPr>
      <w:r w:rsidRPr="004E283D">
        <w:rPr>
          <w:noProof/>
          <w:u w:val="single"/>
        </w:rPr>
        <w:t>Sendet der Mikrocontroller 3,3V</w:t>
      </w:r>
      <w:r>
        <w:rPr>
          <w:noProof/>
        </w:rPr>
        <w:t xml:space="preserve"> dann</w:t>
      </w:r>
      <w:r w:rsidR="001131C3">
        <w:rPr>
          <w:noProof/>
        </w:rPr>
        <w:t xml:space="preserve"> </w:t>
      </w:r>
      <w:r w:rsidR="009E0368">
        <w:rPr>
          <w:noProof/>
        </w:rPr>
        <w:t xml:space="preserve">zieht der </w:t>
      </w:r>
      <w:r>
        <w:rPr>
          <w:noProof/>
        </w:rPr>
        <w:t>NPN</w:t>
      </w:r>
      <w:r w:rsidR="009E0368">
        <w:rPr>
          <w:noProof/>
        </w:rPr>
        <w:t xml:space="preserve">-Transistor das Gate des NMOS auf Masse. Dadurch befinden sich 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G</m:t>
            </m:r>
          </m:sub>
        </m:sSub>
      </m:oMath>
      <w:r w:rsidR="00CF63C5">
        <w:rPr>
          <w:rStyle w:val="hgkelc"/>
          <w:rFonts w:eastAsiaTheme="minorEastAsia"/>
          <w:noProof/>
        </w:rPr>
        <w:t xml:space="preserve"> </w:t>
      </w:r>
      <w:r w:rsidR="009E0368">
        <w:rPr>
          <w:noProof/>
        </w:rPr>
        <w:t xml:space="preserve">und 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S</m:t>
            </m:r>
          </m:sub>
        </m:sSub>
      </m:oMath>
      <w:r w:rsidR="00CF63C5">
        <w:rPr>
          <w:rStyle w:val="hgkelc"/>
          <w:rFonts w:eastAsiaTheme="minorEastAsia"/>
          <w:noProof/>
        </w:rPr>
        <w:t xml:space="preserve"> </w:t>
      </w:r>
      <w:r w:rsidR="009E0368">
        <w:rPr>
          <w:noProof/>
        </w:rPr>
        <w:t>auf dem selben Potential</w:t>
      </w:r>
      <w:r>
        <w:rPr>
          <w:noProof/>
        </w:rPr>
        <w:t>.</w:t>
      </w:r>
    </w:p>
    <w:p w14:paraId="76B98F74" w14:textId="295294CF" w:rsidR="00C32342" w:rsidRDefault="00C32342" w:rsidP="00C32342">
      <w:pPr>
        <w:jc w:val="center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(</m:t>
          </m:r>
          <m:sSub>
            <m:sSubPr>
              <m:ctrlPr>
                <w:rPr>
                  <w:rStyle w:val="hgkelc"/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eastAsiaTheme="minorEastAsia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eastAsiaTheme="minorEastAsia" w:hAnsi="Cambria Math" w:cs="Times New Roman"/>
                </w:rPr>
                <m:t xml:space="preserve">GS </m:t>
              </m:r>
            </m:sub>
          </m:sSub>
          <m:r>
            <w:rPr>
              <w:rFonts w:ascii="Cambria Math" w:hAnsi="Cambria Math"/>
              <w:noProof/>
            </w:rPr>
            <m:t xml:space="preserve">= </m:t>
          </m:r>
          <m:sSub>
            <m:sSubPr>
              <m:ctrlPr>
                <w:rPr>
                  <w:rStyle w:val="hgkelc"/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eastAsiaTheme="minorEastAsia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eastAsiaTheme="minorEastAsia" w:hAnsi="Cambria Math" w:cs="Times New Roman"/>
                </w:rPr>
                <m:t>G</m:t>
              </m:r>
            </m:sub>
          </m:sSub>
          <m:r>
            <w:rPr>
              <w:rFonts w:ascii="Cambria Math" w:hAnsi="Cambria Math"/>
              <w:noProof/>
            </w:rPr>
            <m:t xml:space="preserve"> – </m:t>
          </m:r>
          <m:sSub>
            <m:sSubPr>
              <m:ctrlPr>
                <w:rPr>
                  <w:rStyle w:val="hgkelc"/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Style w:val="hgkelc"/>
                  <w:rFonts w:ascii="Cambria Math" w:eastAsiaTheme="minorEastAsia" w:hAnsi="Cambria Math" w:cs="Times New Roman"/>
                </w:rPr>
                <m:t>V</m:t>
              </m:r>
            </m:e>
            <m:sub>
              <m:r>
                <w:rPr>
                  <w:rStyle w:val="hgkelc"/>
                  <w:rFonts w:ascii="Cambria Math" w:eastAsiaTheme="minorEastAsia" w:hAnsi="Cambria Math" w:cs="Times New Roman"/>
                </w:rPr>
                <m:t>S</m:t>
              </m:r>
            </m:sub>
          </m:sSub>
          <m:r>
            <w:rPr>
              <w:rStyle w:val="hgkelc"/>
              <w:rFonts w:ascii="Cambria Math" w:eastAsiaTheme="minorEastAsia" w:hAnsi="Cambria Math"/>
              <w:noProof/>
            </w:rPr>
            <m:t xml:space="preserve"> </m:t>
          </m:r>
          <m:r>
            <w:rPr>
              <w:rFonts w:ascii="Cambria Math" w:hAnsi="Cambria Math"/>
              <w:noProof/>
            </w:rPr>
            <m:t>= 0V)</m:t>
          </m:r>
        </m:oMath>
      </m:oMathPara>
    </w:p>
    <w:p w14:paraId="292E6205" w14:textId="10DD7AB5" w:rsidR="0013281E" w:rsidRDefault="00E84B22" w:rsidP="00A16CB0">
      <w:pPr>
        <w:rPr>
          <w:noProof/>
        </w:rPr>
      </w:pPr>
      <w:r>
        <w:rPr>
          <w:noProof/>
        </w:rPr>
        <w:t>D</w:t>
      </w:r>
      <w:r w:rsidR="009E0368">
        <w:rPr>
          <w:noProof/>
        </w:rPr>
        <w:t>ie Treshold</w:t>
      </w:r>
      <w:r w:rsidR="00756DA1">
        <w:rPr>
          <w:noProof/>
        </w:rPr>
        <w:t>-</w:t>
      </w:r>
      <w:r w:rsidR="009E0368">
        <w:rPr>
          <w:noProof/>
        </w:rPr>
        <w:t xml:space="preserve">Spannung </w:t>
      </w:r>
      <w:r w:rsidR="00C63632">
        <w:rPr>
          <w:noProof/>
        </w:rPr>
        <w:t xml:space="preserve">wird nicht erreicht und der </w:t>
      </w:r>
      <w:r w:rsidR="004124E1">
        <w:rPr>
          <w:noProof/>
        </w:rPr>
        <w:t xml:space="preserve">N-Kanal </w:t>
      </w:r>
      <w:r w:rsidR="00C63632">
        <w:rPr>
          <w:noProof/>
        </w:rPr>
        <w:t>Transistor sperrt</w:t>
      </w:r>
      <w:r w:rsidR="00756DA1">
        <w:rPr>
          <w:noProof/>
        </w:rPr>
        <w:t xml:space="preserve"> </w:t>
      </w:r>
      <w:r w:rsidR="004E283D">
        <w:rPr>
          <w:noProof/>
        </w:rPr>
        <w:br/>
      </w:r>
      <w:r w:rsidR="004124E1">
        <w:rPr>
          <w:noProof/>
        </w:rPr>
        <w:t>(</w:t>
      </w:r>
      <m:oMath>
        <m:sSub>
          <m:sSubPr>
            <m:ctrlPr>
              <w:rPr>
                <w:rStyle w:val="hgkelc"/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Style w:val="hgkelc"/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Style w:val="hgkelc"/>
                <w:rFonts w:ascii="Cambria Math" w:eastAsiaTheme="minorEastAsia" w:hAnsi="Cambria Math" w:cs="Times New Roman"/>
              </w:rPr>
              <m:t>GS</m:t>
            </m:r>
          </m:sub>
        </m:sSub>
        <m:r>
          <w:rPr>
            <w:rStyle w:val="hgkelc"/>
            <w:rFonts w:ascii="Cambria Math" w:eastAsiaTheme="minorEastAsia" w:hAnsi="Cambria Math" w:cs="Times New Roman"/>
          </w:rPr>
          <m:t xml:space="preserve"> </m:t>
        </m:r>
      </m:oMath>
      <w:r w:rsidR="004124E1">
        <w:t xml:space="preserve">&lt;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th</m:t>
            </m:r>
          </m:sub>
        </m:sSub>
      </m:oMath>
      <w:r w:rsidR="004124E1">
        <w:rPr>
          <w:noProof/>
        </w:rPr>
        <w:t>)</w:t>
      </w:r>
      <w:r w:rsidR="00C63632">
        <w:rPr>
          <w:noProof/>
        </w:rPr>
        <w:t xml:space="preserve">. Ein Stromfluss durch den Motor ist </w:t>
      </w:r>
      <w:r>
        <w:rPr>
          <w:noProof/>
        </w:rPr>
        <w:t xml:space="preserve">auf diesem Pfad </w:t>
      </w:r>
      <w:r w:rsidR="00C63632">
        <w:rPr>
          <w:noProof/>
        </w:rPr>
        <w:t>nicht mehr möglich.</w:t>
      </w:r>
    </w:p>
    <w:p w14:paraId="4067C934" w14:textId="7150D84C" w:rsidR="00A16CB0" w:rsidRDefault="00C63632" w:rsidP="00A16CB0">
      <w:pPr>
        <w:rPr>
          <w:noProof/>
        </w:rPr>
      </w:pPr>
      <w:r>
        <w:rPr>
          <w:noProof/>
        </w:rPr>
        <w:lastRenderedPageBreak/>
        <w:t>Als hardwareseitige Sicherheitslogik wurde ein Inverter Gatter</w:t>
      </w:r>
      <w:r w:rsidR="008A024E">
        <w:rPr>
          <w:noProof/>
        </w:rPr>
        <w:t xml:space="preserve"> </w:t>
      </w:r>
      <w:r>
        <w:rPr>
          <w:noProof/>
        </w:rPr>
        <w:t>hinzugefügt, damit sich immer nur einer der beiden Mosfets im leitenden Zustand befinde</w:t>
      </w:r>
      <w:r w:rsidR="001131C3">
        <w:rPr>
          <w:noProof/>
        </w:rPr>
        <w:t>n</w:t>
      </w:r>
      <w:r>
        <w:rPr>
          <w:noProof/>
        </w:rPr>
        <w:t xml:space="preserve"> kann und so der Lüfter geschützt wird.</w:t>
      </w:r>
      <w:r w:rsidR="00A16CB0">
        <w:rPr>
          <w:noProof/>
        </w:rPr>
        <w:t xml:space="preserve"> </w:t>
      </w:r>
    </w:p>
    <w:p w14:paraId="3EF2C9B0" w14:textId="5FAFD29E" w:rsidR="004124E1" w:rsidRDefault="004124E1" w:rsidP="00A16CB0">
      <w:pPr>
        <w:rPr>
          <w:noProof/>
        </w:rPr>
      </w:pPr>
      <w:r>
        <w:rPr>
          <w:noProof/>
        </w:rPr>
        <w:t>I</w:t>
      </w:r>
      <w:r w:rsidR="00756DA1">
        <w:rPr>
          <w:noProof/>
        </w:rPr>
        <w:t xml:space="preserve">n </w:t>
      </w:r>
      <w:r w:rsidR="00756DA1">
        <w:rPr>
          <w:noProof/>
        </w:rPr>
        <w:fldChar w:fldCharType="begin"/>
      </w:r>
      <w:r w:rsidR="00756DA1">
        <w:rPr>
          <w:noProof/>
        </w:rPr>
        <w:instrText xml:space="preserve"> REF _Ref108012397 \h </w:instrText>
      </w:r>
      <w:r w:rsidR="00756DA1">
        <w:rPr>
          <w:noProof/>
        </w:rPr>
      </w:r>
      <w:r w:rsidR="00756DA1">
        <w:rPr>
          <w:noProof/>
        </w:rPr>
        <w:fldChar w:fldCharType="separate"/>
      </w:r>
      <w:r w:rsidR="00BA4ADB" w:rsidRPr="00756DA1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9</w:t>
      </w:r>
      <w:r w:rsidR="00756DA1">
        <w:rPr>
          <w:noProof/>
        </w:rPr>
        <w:fldChar w:fldCharType="end"/>
      </w:r>
      <w:r w:rsidR="00756DA1">
        <w:rPr>
          <w:noProof/>
        </w:rPr>
        <w:t xml:space="preserve"> </w:t>
      </w:r>
      <w:r>
        <w:rPr>
          <w:noProof/>
        </w:rPr>
        <w:t>sieht man nochmal</w:t>
      </w:r>
      <w:r w:rsidR="001131C3">
        <w:rPr>
          <w:noProof/>
        </w:rPr>
        <w:t>s</w:t>
      </w:r>
      <w:r>
        <w:rPr>
          <w:noProof/>
        </w:rPr>
        <w:t xml:space="preserve"> die zusammengesetze Schaltung. Die beiden N-Kanal Transistoren sind dabei auf einem IC integriert.</w:t>
      </w:r>
      <w:r w:rsidRPr="00A16CB0">
        <w:rPr>
          <w:noProof/>
        </w:rPr>
        <w:t xml:space="preserve"> </w:t>
      </w:r>
    </w:p>
    <w:p w14:paraId="02E54D4B" w14:textId="556A15E2" w:rsidR="00C30F47" w:rsidRDefault="006212A0" w:rsidP="000643A6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61D65F3C" wp14:editId="7ABACF04">
                <wp:simplePos x="0" y="0"/>
                <wp:positionH relativeFrom="column">
                  <wp:posOffset>-335280</wp:posOffset>
                </wp:positionH>
                <wp:positionV relativeFrom="paragraph">
                  <wp:posOffset>918845</wp:posOffset>
                </wp:positionV>
                <wp:extent cx="5675630" cy="4961890"/>
                <wp:effectExtent l="0" t="0" r="1270" b="0"/>
                <wp:wrapTopAndBottom/>
                <wp:docPr id="117" name="Gruppieren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5630" cy="4961890"/>
                          <a:chOff x="-371487" y="-76215"/>
                          <a:chExt cx="5676009" cy="4963643"/>
                        </a:xfrm>
                      </wpg:grpSpPr>
                      <pic:pic xmlns:pic="http://schemas.openxmlformats.org/drawingml/2006/picture">
                        <pic:nvPicPr>
                          <pic:cNvPr id="116" name="Grafik 11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71487" y="-76215"/>
                            <a:ext cx="5676009" cy="4458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feld 5"/>
                        <wps:cNvSpPr txBox="1"/>
                        <wps:spPr>
                          <a:xfrm>
                            <a:off x="0" y="4429192"/>
                            <a:ext cx="3876653" cy="4582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6D9B93" w14:textId="785BE131" w:rsidR="00A16CB0" w:rsidRPr="00756DA1" w:rsidRDefault="00A16CB0" w:rsidP="00A16CB0">
                              <w:pPr>
                                <w:pStyle w:val="DummiesBild"/>
                                <w:rPr>
                                  <w:sz w:val="22"/>
                                  <w:szCs w:val="20"/>
                                  <w:lang w:eastAsia="en-US"/>
                                </w:rPr>
                              </w:pPr>
                              <w:bookmarkStart w:id="52" w:name="_Ref108012397"/>
                              <w:bookmarkStart w:id="53" w:name="_Toc108058534"/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>9</w:t>
                              </w:r>
                              <w:r w:rsidRPr="00756DA1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52"/>
                              <w:r w:rsidR="00030C1F">
                                <w:rPr>
                                  <w:sz w:val="22"/>
                                  <w:szCs w:val="20"/>
                                </w:rPr>
                                <w:t>:</w:t>
                              </w:r>
                              <w:r w:rsidRPr="00756DA1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BA4BE3" w:rsidRPr="00756DA1">
                                <w:rPr>
                                  <w:sz w:val="22"/>
                                  <w:szCs w:val="20"/>
                                </w:rPr>
                                <w:t>zusammengesetzte Schaltung (EAGLE Schematic)</w:t>
                              </w:r>
                              <w:bookmarkEnd w:id="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65F3C" id="Gruppieren 117" o:spid="_x0000_s1050" style="position:absolute;left:0;text-align:left;margin-left:-26.4pt;margin-top:72.35pt;width:446.9pt;height:390.7pt;z-index:251765760;mso-position-horizontal-relative:text;mso-position-vertical-relative:text;mso-width-relative:margin;mso-height-relative:margin" coordorigin="-3714,-762" coordsize="56760,49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">
                <v:shape id="Grafik 116" o:spid="_x0000_s1051" type="#_x0000_t75" style="position:absolute;left:-3714;top:-762;width:56759;height:4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">
                  <v:imagedata r:id="rId66" o:title=""/>
                </v:shape>
                <v:shape id="Textfeld 5" o:spid="_x0000_s1052" type="#_x0000_t202" style="position:absolute;top:44291;width:38766;height:4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786D9B93" w14:textId="785BE131" w:rsidR="00A16CB0" w:rsidRPr="00756DA1" w:rsidRDefault="00A16CB0" w:rsidP="00A16CB0">
                        <w:pPr>
                          <w:pStyle w:val="DummiesBild"/>
                          <w:rPr>
                            <w:sz w:val="22"/>
                            <w:szCs w:val="20"/>
                            <w:lang w:eastAsia="en-US"/>
                          </w:rPr>
                        </w:pPr>
                        <w:bookmarkStart w:id="54" w:name="_Ref108012397"/>
                        <w:bookmarkStart w:id="55" w:name="_Toc108058534"/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sz w:val="22"/>
                            <w:szCs w:val="20"/>
                          </w:rPr>
                          <w:t>9</w:t>
                        </w:r>
                        <w:r w:rsidRPr="00756DA1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54"/>
                        <w:r w:rsidR="00030C1F">
                          <w:rPr>
                            <w:sz w:val="22"/>
                            <w:szCs w:val="20"/>
                          </w:rPr>
                          <w:t>:</w:t>
                        </w:r>
                        <w:r w:rsidRPr="00756DA1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  <w:r w:rsidR="00BA4BE3" w:rsidRPr="00756DA1">
                          <w:rPr>
                            <w:sz w:val="22"/>
                            <w:szCs w:val="20"/>
                          </w:rPr>
                          <w:t>zusammengesetzte Schaltung (EAGLE Schematic)</w:t>
                        </w:r>
                        <w:bookmarkEnd w:id="5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A024E">
        <w:rPr>
          <w:noProof/>
        </w:rPr>
        <w:t>Der Schaltkreis wurde um zwei Flyback-Dioden ergänzt</w:t>
      </w:r>
      <w:r w:rsidR="00C45121">
        <w:rPr>
          <w:noProof/>
        </w:rPr>
        <w:t>.</w:t>
      </w:r>
      <w:r w:rsidR="005A03FA">
        <w:rPr>
          <w:noProof/>
        </w:rPr>
        <w:t xml:space="preserve"> </w:t>
      </w:r>
      <w:r w:rsidR="00C45121">
        <w:rPr>
          <w:noProof/>
        </w:rPr>
        <w:t>D</w:t>
      </w:r>
      <w:r w:rsidR="005A03FA">
        <w:rPr>
          <w:noProof/>
        </w:rPr>
        <w:t>ie</w:t>
      </w:r>
      <w:r w:rsidR="00C45121">
        <w:rPr>
          <w:noProof/>
        </w:rPr>
        <w:t>se sind</w:t>
      </w:r>
      <w:r w:rsidR="005A03FA">
        <w:rPr>
          <w:noProof/>
        </w:rPr>
        <w:t xml:space="preserve"> grundsätzlich </w:t>
      </w:r>
      <w:r w:rsidR="0026129F">
        <w:rPr>
          <w:noProof/>
        </w:rPr>
        <w:t xml:space="preserve">immer </w:t>
      </w:r>
      <w:r w:rsidR="005A03FA">
        <w:rPr>
          <w:noProof/>
        </w:rPr>
        <w:t>nötig bei Switching-Applikationen in Kombination mi</w:t>
      </w:r>
      <w:r w:rsidR="007A0862">
        <w:rPr>
          <w:noProof/>
        </w:rPr>
        <w:t>t einer induktiven Last</w:t>
      </w:r>
      <w:r w:rsidR="0026129F">
        <w:rPr>
          <w:noProof/>
        </w:rPr>
        <w:t xml:space="preserve"> wie einem Motor</w:t>
      </w:r>
      <w:r w:rsidR="008A024E">
        <w:rPr>
          <w:noProof/>
        </w:rPr>
        <w:t>.</w:t>
      </w:r>
      <w:r w:rsidRPr="006212A0">
        <w:rPr>
          <w:noProof/>
        </w:rPr>
        <w:t xml:space="preserve"> </w:t>
      </w:r>
    </w:p>
    <w:p w14:paraId="32107AB0" w14:textId="2CCF5852" w:rsidR="00115967" w:rsidRDefault="00967F0A" w:rsidP="007332C9">
      <w:pPr>
        <w:rPr>
          <w:noProof/>
        </w:rPr>
      </w:pPr>
      <w:r>
        <w:rPr>
          <w:noProof/>
        </w:rPr>
        <w:t xml:space="preserve">Nach dem Öffnen des Leistungsschalters wird der Stromfluss abrupt unterbrochen und das Magentfeld in der Spule </w:t>
      </w:r>
      <w:r w:rsidR="006F28E1">
        <w:rPr>
          <w:noProof/>
        </w:rPr>
        <w:t>baut sich ab. Dabei wird nach der Lenzsche</w:t>
      </w:r>
      <w:r w:rsidR="00061C46">
        <w:rPr>
          <w:noProof/>
        </w:rPr>
        <w:t>n</w:t>
      </w:r>
      <w:r w:rsidR="006F28E1">
        <w:rPr>
          <w:noProof/>
        </w:rPr>
        <w:t xml:space="preserve"> Regel eine Spannung mit umgekehrter Polarität induziert</w:t>
      </w:r>
      <w:r w:rsidR="00E328A2">
        <w:rPr>
          <w:noProof/>
        </w:rPr>
        <w:t>,</w:t>
      </w:r>
      <w:r w:rsidR="00253A14">
        <w:rPr>
          <w:noProof/>
        </w:rPr>
        <w:t xml:space="preserve"> um den Stromfluss aufrecht zu erhalten</w:t>
      </w:r>
      <w:r w:rsidR="006F28E1">
        <w:rPr>
          <w:noProof/>
        </w:rPr>
        <w:t xml:space="preserve">. </w:t>
      </w:r>
    </w:p>
    <w:p w14:paraId="4838B61B" w14:textId="6BA4B351" w:rsidR="00115967" w:rsidRDefault="00115967" w:rsidP="007332C9">
      <w:pPr>
        <w:rPr>
          <w:noProof/>
        </w:rPr>
      </w:pPr>
    </w:p>
    <w:p w14:paraId="28802A7B" w14:textId="77777777" w:rsidR="00BD4051" w:rsidRDefault="00BD4051" w:rsidP="007332C9">
      <w:pPr>
        <w:rPr>
          <w:noProof/>
        </w:rPr>
      </w:pPr>
    </w:p>
    <w:p w14:paraId="022788D0" w14:textId="3D3F80B0" w:rsidR="00ED7D08" w:rsidRDefault="006F28E1" w:rsidP="007332C9">
      <w:pPr>
        <w:rPr>
          <w:noProof/>
        </w:rPr>
      </w:pPr>
      <w:r>
        <w:rPr>
          <w:noProof/>
        </w:rPr>
        <w:lastRenderedPageBreak/>
        <w:t xml:space="preserve">Die </w:t>
      </w:r>
      <w:r w:rsidR="00380B2A">
        <w:rPr>
          <w:noProof/>
        </w:rPr>
        <w:t>Flyback-</w:t>
      </w:r>
      <w:r>
        <w:rPr>
          <w:noProof/>
        </w:rPr>
        <w:t xml:space="preserve">Spannung hängt dabei von der zeitlichen Stromänderung ab: </w:t>
      </w:r>
    </w:p>
    <w:p w14:paraId="2EE8B5E4" w14:textId="60BB28AA" w:rsidR="006F28E1" w:rsidRPr="00DF7A72" w:rsidRDefault="00705CB8" w:rsidP="007332C9">
      <w:pPr>
        <w:rPr>
          <w:rStyle w:val="vlist-s"/>
          <w:rFonts w:eastAsiaTheme="minorEastAsia"/>
        </w:rPr>
      </w:pPr>
      <m:oMathPara>
        <m:oMath>
          <m:sSub>
            <m:sSubPr>
              <m:ctrlPr>
                <w:rPr>
                  <w:rStyle w:val="mord"/>
                  <w:rFonts w:ascii="Cambria Math" w:hAnsi="Cambria Math"/>
                  <w:i/>
                </w:rPr>
              </m:ctrlPr>
            </m:sSubPr>
            <m:e>
              <m:r>
                <w:rPr>
                  <w:rStyle w:val="mord"/>
                  <w:rFonts w:ascii="Cambria Math" w:hAnsi="Cambria Math"/>
                </w:rPr>
                <m:t>u</m:t>
              </m:r>
            </m:e>
            <m:sub>
              <m:r>
                <w:rPr>
                  <w:rStyle w:val="mord"/>
                  <w:rFonts w:ascii="Cambria Math" w:hAnsi="Cambria Math"/>
                </w:rPr>
                <m:t>L</m:t>
              </m:r>
            </m:sub>
          </m:sSub>
          <m:r>
            <w:rPr>
              <w:rStyle w:val="vlist-s"/>
              <w:rFonts w:ascii="Cambria Math" w:hAnsi="Cambria Math"/>
            </w:rPr>
            <m:t>(t)​</m:t>
          </m:r>
          <m:r>
            <w:rPr>
              <w:rStyle w:val="mrel"/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L 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di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Style w:val="vlist-s"/>
              <w:rFonts w:ascii="Cambria Math" w:hAnsi="Cambria Math"/>
            </w:rPr>
            <m:t>​</m:t>
          </m:r>
        </m:oMath>
      </m:oMathPara>
    </w:p>
    <w:p w14:paraId="0713FB5F" w14:textId="5961992A" w:rsidR="00DF7A72" w:rsidRPr="00FC3E39" w:rsidRDefault="00DF7A72" w:rsidP="00FC3E39">
      <w:pPr>
        <w:rPr>
          <w:sz w:val="22"/>
          <w:szCs w:val="20"/>
        </w:rPr>
      </w:pPr>
      <w:bookmarkStart w:id="56" w:name="_Toc108058602"/>
      <w:r w:rsidRPr="00FC3E39">
        <w:rPr>
          <w:b/>
          <w:bCs/>
          <w:sz w:val="22"/>
          <w:szCs w:val="20"/>
        </w:rPr>
        <w:t xml:space="preserve">Formel </w:t>
      </w:r>
      <w:r w:rsidRPr="00FC3E39">
        <w:rPr>
          <w:b/>
          <w:bCs/>
          <w:sz w:val="22"/>
          <w:szCs w:val="20"/>
        </w:rPr>
        <w:fldChar w:fldCharType="begin"/>
      </w:r>
      <w:r w:rsidRPr="00FC3E39">
        <w:rPr>
          <w:b/>
          <w:bCs/>
          <w:sz w:val="22"/>
          <w:szCs w:val="20"/>
        </w:rPr>
        <w:instrText xml:space="preserve"> SEQ Formel \* ARABIC </w:instrText>
      </w:r>
      <w:r w:rsidRPr="00FC3E39">
        <w:rPr>
          <w:b/>
          <w:bCs/>
          <w:sz w:val="22"/>
          <w:szCs w:val="20"/>
        </w:rPr>
        <w:fldChar w:fldCharType="separate"/>
      </w:r>
      <w:r w:rsidR="00BA4ADB">
        <w:rPr>
          <w:b/>
          <w:bCs/>
          <w:noProof/>
          <w:sz w:val="22"/>
          <w:szCs w:val="20"/>
        </w:rPr>
        <w:t>1</w:t>
      </w:r>
      <w:r w:rsidRPr="00FC3E39">
        <w:rPr>
          <w:b/>
          <w:bCs/>
          <w:sz w:val="22"/>
          <w:szCs w:val="20"/>
        </w:rPr>
        <w:fldChar w:fldCharType="end"/>
      </w:r>
      <w:r w:rsidR="00FC3E39" w:rsidRPr="00FC3E39">
        <w:rPr>
          <w:sz w:val="22"/>
          <w:szCs w:val="20"/>
        </w:rPr>
        <w:t>: Spannung über die Spule</w:t>
      </w:r>
      <w:bookmarkEnd w:id="56"/>
    </w:p>
    <w:p w14:paraId="47D81E57" w14:textId="39A8D567" w:rsidR="007332C9" w:rsidRDefault="005A49B4" w:rsidP="004737D3">
      <w:pPr>
        <w:rPr>
          <w:noProof/>
        </w:rPr>
      </w:pPr>
      <w:r>
        <w:rPr>
          <w:noProof/>
        </w:rPr>
        <w:t>Da bei einer Spule d</w:t>
      </w:r>
      <w:r w:rsidR="00BF62E6">
        <w:rPr>
          <w:noProof/>
        </w:rPr>
        <w:t>er</w:t>
      </w:r>
      <w:r>
        <w:rPr>
          <w:noProof/>
        </w:rPr>
        <w:t xml:space="preserve"> Stroms träge ist und nur mit der Konstante </w:t>
      </w:r>
      <m:oMath>
        <m:r>
          <w:rPr>
            <w:rFonts w:ascii="Cambria Math" w:eastAsiaTheme="minorEastAsia" w:hAnsi="Cambria Math"/>
            <w:noProof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L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R</m:t>
            </m:r>
          </m:den>
        </m:f>
      </m:oMath>
      <w:r>
        <w:rPr>
          <w:noProof/>
        </w:rPr>
        <w:t xml:space="preserve"> </w:t>
      </w:r>
      <w:r w:rsidR="00ED7D08">
        <w:rPr>
          <w:noProof/>
        </w:rPr>
        <w:t xml:space="preserve"> </w:t>
      </w:r>
      <w:r>
        <w:rPr>
          <w:noProof/>
        </w:rPr>
        <w:t xml:space="preserve">abbnimmt, </w:t>
      </w:r>
      <w:r w:rsidR="005323CC">
        <w:rPr>
          <w:noProof/>
        </w:rPr>
        <w:t>verhält</w:t>
      </w:r>
      <w:r>
        <w:rPr>
          <w:noProof/>
        </w:rPr>
        <w:t xml:space="preserve"> sie</w:t>
      </w:r>
      <w:r w:rsidR="005323CC">
        <w:rPr>
          <w:noProof/>
        </w:rPr>
        <w:t xml:space="preserve"> sich</w:t>
      </w:r>
      <w:r>
        <w:rPr>
          <w:noProof/>
        </w:rPr>
        <w:t xml:space="preserve"> nach</w:t>
      </w:r>
      <w:r w:rsidR="004737D3">
        <w:rPr>
          <w:noProof/>
        </w:rPr>
        <w:t xml:space="preserve"> dem</w:t>
      </w:r>
      <w:r>
        <w:rPr>
          <w:noProof/>
        </w:rPr>
        <w:t xml:space="preserve"> Öffnen des Schalters</w:t>
      </w:r>
      <w:r w:rsidR="005323CC">
        <w:rPr>
          <w:noProof/>
        </w:rPr>
        <w:t xml:space="preserve"> zeitweise wie eine Stromquelle</w:t>
      </w:r>
      <w:r>
        <w:rPr>
          <w:noProof/>
        </w:rPr>
        <w:t>.</w:t>
      </w:r>
      <w:r w:rsidR="0026129F">
        <w:rPr>
          <w:noProof/>
        </w:rPr>
        <w:t xml:space="preserve"> </w:t>
      </w:r>
      <w:r w:rsidR="005323CC">
        <w:rPr>
          <w:noProof/>
        </w:rPr>
        <w:t xml:space="preserve">Aus Sicht der Indukitivtät wird der geöffnete Schalter als </w:t>
      </w:r>
      <w:r w:rsidR="00F775A5">
        <w:rPr>
          <w:noProof/>
        </w:rPr>
        <w:t xml:space="preserve">ein </w:t>
      </w:r>
      <w:r w:rsidR="005323CC">
        <w:rPr>
          <w:noProof/>
        </w:rPr>
        <w:t xml:space="preserve">sehr großer Widerstand interpretiert. </w:t>
      </w:r>
      <w:r w:rsidR="00BF62E6">
        <w:rPr>
          <w:noProof/>
        </w:rPr>
        <w:t>Aufgrund des hohen Drain-Source-Widerstand</w:t>
      </w:r>
      <w:r w:rsidR="00E328A2">
        <w:rPr>
          <w:noProof/>
        </w:rPr>
        <w:t>es</w:t>
      </w:r>
      <w:r w:rsidR="00BF62E6">
        <w:rPr>
          <w:noProof/>
        </w:rPr>
        <w:t xml:space="preserve"> des </w:t>
      </w:r>
      <w:r w:rsidR="00E328A2">
        <w:rPr>
          <w:noProof/>
        </w:rPr>
        <w:t>nicht leitenden</w:t>
      </w:r>
      <w:r w:rsidR="00BF62E6">
        <w:rPr>
          <w:noProof/>
        </w:rPr>
        <w:t xml:space="preserve"> Mosfets</w:t>
      </w:r>
      <w:r w:rsidR="00E328A2">
        <w:rPr>
          <w:noProof/>
        </w:rPr>
        <w:t>,</w:t>
      </w:r>
      <w:r w:rsidR="00F775A5">
        <w:rPr>
          <w:noProof/>
        </w:rPr>
        <w:t xml:space="preserve"> </w:t>
      </w:r>
      <w:r w:rsidR="00380B2A">
        <w:rPr>
          <w:noProof/>
        </w:rPr>
        <w:t xml:space="preserve">hat </w:t>
      </w:r>
      <w:r w:rsidR="00F775A5">
        <w:rPr>
          <w:noProof/>
        </w:rPr>
        <w:t>bereits der kleinste Strom eine enorme Spannungsspitze über dem Transistor zur Folge</w:t>
      </w:r>
      <w:r w:rsidR="0026129F">
        <w:rPr>
          <w:noProof/>
        </w:rPr>
        <w:t>.</w:t>
      </w:r>
      <w:r w:rsidR="00380B2A">
        <w:rPr>
          <w:noProof/>
        </w:rPr>
        <w:t xml:space="preserve"> </w:t>
      </w:r>
      <w:r w:rsidR="00B61482">
        <w:rPr>
          <w:noProof/>
        </w:rPr>
        <w:t xml:space="preserve">Um den </w:t>
      </w:r>
      <w:r w:rsidR="00F775A5">
        <w:rPr>
          <w:noProof/>
        </w:rPr>
        <w:t>Mosfet</w:t>
      </w:r>
      <w:r w:rsidR="00B61482">
        <w:rPr>
          <w:noProof/>
        </w:rPr>
        <w:t xml:space="preserve"> davor zu schützen werden </w:t>
      </w:r>
      <w:r w:rsidR="00F775A5">
        <w:rPr>
          <w:noProof/>
        </w:rPr>
        <w:t>zwei</w:t>
      </w:r>
      <w:r w:rsidR="00B61482">
        <w:rPr>
          <w:noProof/>
        </w:rPr>
        <w:t xml:space="preserve"> Schottky-Dioden parallel zum Motor und in Sperrrichtung zur Versorgungsspanung plaziert. Dadurch wird ein widerstandsarmer Weg für den Strom geschaffen</w:t>
      </w:r>
      <w:r w:rsidR="005468F1">
        <w:rPr>
          <w:noProof/>
        </w:rPr>
        <w:t xml:space="preserve">, der dann solange durch die induktive Last geführt wird bis </w:t>
      </w:r>
      <w:r w:rsidR="004737D3">
        <w:rPr>
          <w:noProof/>
        </w:rPr>
        <w:t xml:space="preserve">sich </w:t>
      </w:r>
      <w:r w:rsidR="005468F1">
        <w:rPr>
          <w:noProof/>
        </w:rPr>
        <w:t xml:space="preserve">die Spule entladen </w:t>
      </w:r>
      <w:r w:rsidR="004737D3">
        <w:rPr>
          <w:noProof/>
        </w:rPr>
        <w:t>hat</w:t>
      </w:r>
      <w:r w:rsidR="005468F1">
        <w:rPr>
          <w:noProof/>
        </w:rPr>
        <w:t>.</w:t>
      </w:r>
      <w:r w:rsidR="00B61482">
        <w:rPr>
          <w:noProof/>
        </w:rPr>
        <w:t xml:space="preserve"> </w:t>
      </w:r>
      <w:r w:rsidR="007428C5">
        <w:rPr>
          <w:noProof/>
        </w:rPr>
        <w:t>[18]</w:t>
      </w:r>
    </w:p>
    <w:p w14:paraId="12762582" w14:textId="4B1BC5C6" w:rsidR="0039121A" w:rsidRDefault="0039121A" w:rsidP="007332C9">
      <w:pPr>
        <w:pStyle w:val="berschrift5"/>
      </w:pPr>
      <w:bookmarkStart w:id="57" w:name="_Toc108082474"/>
      <w:r>
        <w:t>Mikrocontrollerscha</w:t>
      </w:r>
      <w:r w:rsidR="004A57BC">
        <w:t>l</w:t>
      </w:r>
      <w:r>
        <w:t>tung</w:t>
      </w:r>
      <w:bookmarkEnd w:id="57"/>
    </w:p>
    <w:p w14:paraId="037F1B58" w14:textId="7C136337" w:rsidR="007813DD" w:rsidRPr="007813DD" w:rsidRDefault="007813DD" w:rsidP="007813DD">
      <w:r>
        <w:t xml:space="preserve">Eine genaue Beschreibung der MCU erfolgt im Kapitel </w:t>
      </w:r>
      <w:r w:rsidRPr="00A324D4">
        <w:rPr>
          <w:i/>
          <w:iCs/>
        </w:rPr>
        <w:fldChar w:fldCharType="begin"/>
      </w:r>
      <w:r w:rsidRPr="00A324D4">
        <w:rPr>
          <w:i/>
          <w:iCs/>
        </w:rPr>
        <w:instrText xml:space="preserve"> REF _Ref108019138 \h  \* MERGEFORMAT </w:instrText>
      </w:r>
      <w:r w:rsidRPr="00A324D4">
        <w:rPr>
          <w:i/>
          <w:iCs/>
        </w:rPr>
      </w:r>
      <w:r w:rsidRPr="00A324D4">
        <w:rPr>
          <w:i/>
          <w:iCs/>
        </w:rPr>
        <w:fldChar w:fldCharType="separate"/>
      </w:r>
      <w:r w:rsidR="00BA4ADB" w:rsidRPr="00BA4ADB">
        <w:rPr>
          <w:i/>
          <w:iCs/>
        </w:rPr>
        <w:t>Mikrocontroller</w:t>
      </w:r>
      <w:r w:rsidRPr="00A324D4">
        <w:rPr>
          <w:i/>
          <w:iCs/>
        </w:rPr>
        <w:fldChar w:fldCharType="end"/>
      </w:r>
      <w:r>
        <w:t>.</w:t>
      </w:r>
    </w:p>
    <w:p w14:paraId="71F2C8A7" w14:textId="56398CE1" w:rsidR="00061C46" w:rsidRDefault="007813DD" w:rsidP="007332C9">
      <w:pPr>
        <w:rPr>
          <w:noProof/>
        </w:rPr>
      </w:pPr>
      <w:r>
        <w:rPr>
          <w:noProof/>
        </w:rPr>
        <w:t>Zu den</w:t>
      </w:r>
      <w:r w:rsidR="0066375B">
        <w:rPr>
          <w:noProof/>
        </w:rPr>
        <w:t xml:space="preserve"> Logic ICs</w:t>
      </w:r>
      <w:r>
        <w:rPr>
          <w:noProof/>
        </w:rPr>
        <w:t xml:space="preserve"> und dem Mikrocontroller</w:t>
      </w:r>
      <w:r w:rsidR="0066375B">
        <w:rPr>
          <w:noProof/>
        </w:rPr>
        <w:t xml:space="preserve"> wurden</w:t>
      </w:r>
      <w:r w:rsidR="0039121A">
        <w:rPr>
          <w:noProof/>
        </w:rPr>
        <w:t xml:space="preserve"> jeweils </w:t>
      </w:r>
      <w:r w:rsidR="0066375B">
        <w:rPr>
          <w:noProof/>
        </w:rPr>
        <w:t>Glättungskondensatoren hinzugefügt. Sie sorgen dafür, dass</w:t>
      </w:r>
      <w:r w:rsidR="008D6372">
        <w:rPr>
          <w:noProof/>
        </w:rPr>
        <w:t xml:space="preserve"> trotz elektrischem Rauschen</w:t>
      </w:r>
      <w:r w:rsidR="0066375B">
        <w:rPr>
          <w:noProof/>
        </w:rPr>
        <w:t xml:space="preserve"> die Spannung auf der Leiterplatte stabil bleibt. Bei Spannungseinbrüchen oder</w:t>
      </w:r>
      <w:r w:rsidR="004542FC">
        <w:rPr>
          <w:noProof/>
        </w:rPr>
        <w:t xml:space="preserve"> einem plötzlichen Spannungsbedarf kann der IC sie aus dem Glättungskodensator speisen. Und bei Spannungsanstiegen können die Decoupling Kodensatoren die überschüssige Energie aufnehmen. </w:t>
      </w:r>
      <w:r w:rsidR="00CE7CF2">
        <w:rPr>
          <w:noProof/>
        </w:rPr>
        <w:t>J</w:t>
      </w:r>
      <w:r w:rsidR="008D6372">
        <w:rPr>
          <w:noProof/>
        </w:rPr>
        <w:t xml:space="preserve">e näher </w:t>
      </w:r>
      <w:r w:rsidR="00CE7CF2">
        <w:rPr>
          <w:noProof/>
        </w:rPr>
        <w:t>die</w:t>
      </w:r>
      <w:r w:rsidR="008D6372">
        <w:rPr>
          <w:noProof/>
        </w:rPr>
        <w:t xml:space="preserve"> Kondensator</w:t>
      </w:r>
      <w:r w:rsidR="00CE7CF2">
        <w:rPr>
          <w:noProof/>
        </w:rPr>
        <w:t>en</w:t>
      </w:r>
      <w:r w:rsidR="008D6372">
        <w:rPr>
          <w:noProof/>
        </w:rPr>
        <w:t xml:space="preserve"> am IC plaziert</w:t>
      </w:r>
      <w:r w:rsidR="00CE7CF2">
        <w:rPr>
          <w:noProof/>
        </w:rPr>
        <w:t xml:space="preserve"> sind</w:t>
      </w:r>
      <w:r w:rsidR="008D6372">
        <w:rPr>
          <w:noProof/>
        </w:rPr>
        <w:t xml:space="preserve"> desto besser ist der Effekt. Sie sind enorm wichtig,</w:t>
      </w:r>
      <w:r w:rsidR="00337C3B">
        <w:rPr>
          <w:noProof/>
        </w:rPr>
        <w:t xml:space="preserve"> da Mikrocontroller und ICs empfindliche Bauteile sind und bei Spannungsschwankungen nicht korrekt funktionieren.</w:t>
      </w:r>
      <w:r w:rsidR="00767760">
        <w:rPr>
          <w:noProof/>
        </w:rPr>
        <w:t xml:space="preserve"> [19]</w:t>
      </w:r>
    </w:p>
    <w:p w14:paraId="6D4CE683" w14:textId="0D360B10" w:rsidR="0039121A" w:rsidRDefault="0039121A" w:rsidP="0039121A">
      <w:r>
        <w:t xml:space="preserve">Die Pins OSC_IN und OSC_OUT des Mikrocontrollers wurden auf die Leiterplatte rausgeführt. </w:t>
      </w:r>
      <w:r w:rsidR="00ED7D08">
        <w:t>Infolgedessen</w:t>
      </w:r>
      <w:r>
        <w:t xml:space="preserve"> lässt </w:t>
      </w:r>
      <w:r w:rsidR="009770BE">
        <w:t>sich die MCU</w:t>
      </w:r>
      <w:r>
        <w:t xml:space="preserve"> auch mit einem</w:t>
      </w:r>
      <w:r w:rsidR="009770BE">
        <w:t xml:space="preserve"> externen</w:t>
      </w:r>
      <w:r>
        <w:t xml:space="preserve"> Oszillator </w:t>
      </w:r>
      <w:r w:rsidR="007339EC">
        <w:br/>
        <w:t>takten (</w:t>
      </w:r>
      <w:r w:rsidR="007813DD">
        <w:t xml:space="preserve">genaueres siehe </w:t>
      </w:r>
      <w:r w:rsidR="007813DD" w:rsidRPr="007813DD">
        <w:rPr>
          <w:i/>
          <w:iCs/>
        </w:rPr>
        <w:fldChar w:fldCharType="begin"/>
      </w:r>
      <w:r w:rsidR="007813DD" w:rsidRPr="007813DD">
        <w:rPr>
          <w:i/>
          <w:iCs/>
        </w:rPr>
        <w:instrText xml:space="preserve"> REF _Ref108019383 \h </w:instrText>
      </w:r>
      <w:r w:rsidR="007813DD">
        <w:rPr>
          <w:i/>
          <w:iCs/>
        </w:rPr>
        <w:instrText xml:space="preserve"> \* MERGEFORMAT </w:instrText>
      </w:r>
      <w:r w:rsidR="007813DD" w:rsidRPr="007813DD">
        <w:rPr>
          <w:i/>
          <w:iCs/>
        </w:rPr>
      </w:r>
      <w:r w:rsidR="007813DD" w:rsidRPr="007813DD">
        <w:rPr>
          <w:i/>
          <w:iCs/>
        </w:rPr>
        <w:fldChar w:fldCharType="separate"/>
      </w:r>
      <w:r w:rsidR="00BA4ADB" w:rsidRPr="00BA4ADB">
        <w:rPr>
          <w:i/>
          <w:iCs/>
        </w:rPr>
        <w:t>Takteinstellungen</w:t>
      </w:r>
      <w:r w:rsidR="007813DD" w:rsidRPr="007813DD">
        <w:rPr>
          <w:i/>
          <w:iCs/>
        </w:rPr>
        <w:fldChar w:fldCharType="end"/>
      </w:r>
      <w:r w:rsidR="007813DD">
        <w:t>)</w:t>
      </w:r>
      <w:r w:rsidR="007339EC">
        <w:t>.</w:t>
      </w:r>
    </w:p>
    <w:p w14:paraId="3A341365" w14:textId="5049D3E7" w:rsidR="0039121A" w:rsidRPr="007339EC" w:rsidRDefault="0039121A" w:rsidP="0039121A">
      <w:r>
        <w:t xml:space="preserve">Außerdem wurde der Boot0 Pin mit einem Pullup und Pulldown Widerstand rausgeführt. Dadurch ist es möglich den eingebettet Bootloader des Mikrocontrollers zu </w:t>
      </w:r>
      <w:r w:rsidR="00343332">
        <w:br/>
      </w:r>
      <w:r>
        <w:t>nutzen</w:t>
      </w:r>
      <w:r w:rsidR="005938D1">
        <w:t xml:space="preserve"> (genaueres siehe </w:t>
      </w:r>
      <w:r w:rsidR="005938D1" w:rsidRPr="005938D1">
        <w:rPr>
          <w:i/>
          <w:iCs/>
        </w:rPr>
        <w:fldChar w:fldCharType="begin"/>
      </w:r>
      <w:r w:rsidR="005938D1" w:rsidRPr="005938D1">
        <w:rPr>
          <w:i/>
          <w:iCs/>
        </w:rPr>
        <w:instrText xml:space="preserve"> REF _Ref108019421 \h </w:instrText>
      </w:r>
      <w:r w:rsidR="005938D1">
        <w:rPr>
          <w:i/>
          <w:iCs/>
        </w:rPr>
        <w:instrText xml:space="preserve"> \* MERGEFORMAT </w:instrText>
      </w:r>
      <w:r w:rsidR="005938D1" w:rsidRPr="005938D1">
        <w:rPr>
          <w:i/>
          <w:iCs/>
        </w:rPr>
      </w:r>
      <w:r w:rsidR="005938D1" w:rsidRPr="005938D1">
        <w:rPr>
          <w:i/>
          <w:iCs/>
        </w:rPr>
        <w:fldChar w:fldCharType="separate"/>
      </w:r>
      <w:r w:rsidR="00BA4ADB" w:rsidRPr="00BA4ADB">
        <w:rPr>
          <w:i/>
          <w:iCs/>
        </w:rPr>
        <w:t>Programmierschnittstelle</w:t>
      </w:r>
      <w:r w:rsidR="005938D1" w:rsidRPr="005938D1">
        <w:rPr>
          <w:i/>
          <w:iCs/>
        </w:rPr>
        <w:fldChar w:fldCharType="end"/>
      </w:r>
      <w:r w:rsidR="005938D1">
        <w:t>)</w:t>
      </w:r>
      <w:r w:rsidR="007339EC">
        <w:t>.</w:t>
      </w:r>
    </w:p>
    <w:p w14:paraId="57B746AC" w14:textId="6961ADD1" w:rsidR="0039121A" w:rsidRPr="007332C9" w:rsidRDefault="001D28A3" w:rsidP="00B421F8">
      <w:r w:rsidRPr="007339EC">
        <w:t>Für d</w:t>
      </w:r>
      <w:r w:rsidR="0039121A" w:rsidRPr="007339EC">
        <w:t>e</w:t>
      </w:r>
      <w:r w:rsidRPr="007339EC">
        <w:t>n</w:t>
      </w:r>
      <w:r w:rsidR="0039121A" w:rsidRPr="007339EC">
        <w:t xml:space="preserve"> Mikrocontroller wurde zusätzlich noch ein Reset-Button </w:t>
      </w:r>
      <w:r w:rsidRPr="007339EC">
        <w:t>vorgesehen</w:t>
      </w:r>
      <w:r w:rsidR="0039121A" w:rsidRPr="007339EC">
        <w:t>.</w:t>
      </w:r>
    </w:p>
    <w:p w14:paraId="5AD15B41" w14:textId="08EDFB8E" w:rsidR="00C63F0F" w:rsidRDefault="00C63F0F" w:rsidP="00BA4BE3">
      <w:pPr>
        <w:pStyle w:val="berschrift4"/>
      </w:pPr>
      <w:bookmarkStart w:id="58" w:name="_Toc108082475"/>
      <w:r>
        <w:lastRenderedPageBreak/>
        <w:t>Layout</w:t>
      </w:r>
      <w:bookmarkEnd w:id="58"/>
    </w:p>
    <w:p w14:paraId="6BC4A799" w14:textId="016EC84A" w:rsidR="00CE7CF2" w:rsidRPr="00CE7CF2" w:rsidRDefault="00CE7CF2" w:rsidP="00CE7CF2">
      <w:pPr>
        <w:pStyle w:val="berschrift5"/>
      </w:pPr>
      <w:bookmarkStart w:id="59" w:name="_Toc108082476"/>
      <w:r>
        <w:t>Bauteilauswahl</w:t>
      </w:r>
      <w:bookmarkEnd w:id="59"/>
    </w:p>
    <w:p w14:paraId="392FCFF5" w14:textId="55617A31" w:rsidR="00C63F0F" w:rsidRDefault="001E5B60" w:rsidP="00174555">
      <w:r>
        <w:t>Als Designentscheidung wurde der Ultra Low-Power Mikrocontroller STM32L041C6T</w:t>
      </w:r>
      <w:r w:rsidR="00A03E62">
        <w:t>7</w:t>
      </w:r>
      <w:r>
        <w:t xml:space="preserve"> aus der</w:t>
      </w:r>
      <w:r w:rsidRPr="00174555">
        <w:t xml:space="preserve"> </w:t>
      </w:r>
      <w:r>
        <w:t>L0-Serie des Hersteller ST</w:t>
      </w:r>
      <w:r w:rsidR="00E328A2">
        <w:t>Microelectronics</w:t>
      </w:r>
      <w:r>
        <w:t xml:space="preserve"> im LQFP48 Package ausgewählt. </w:t>
      </w:r>
      <w:r w:rsidR="00174555">
        <w:t xml:space="preserve">Betrieben wird er von einem </w:t>
      </w:r>
      <w:r w:rsidR="007E0087">
        <w:t>ARM Cortex M0+ Prozessor mit einer maximalen Taktrate von 32MHz.</w:t>
      </w:r>
      <w:r w:rsidR="00F8657F">
        <w:t xml:space="preserve"> Das Auswahlkriterium war </w:t>
      </w:r>
      <w:r w:rsidR="005938D1">
        <w:t>hierbei</w:t>
      </w:r>
      <w:r w:rsidR="00986712">
        <w:t xml:space="preserve"> die Mindestanzahl von 8 unabhängigen PWM-Kanälen.</w:t>
      </w:r>
    </w:p>
    <w:p w14:paraId="3059589A" w14:textId="7EEC5A3F" w:rsidR="00A721EE" w:rsidRDefault="00866079" w:rsidP="00A721EE">
      <w:r>
        <w:t>Um die</w:t>
      </w:r>
      <w:r w:rsidR="001E5B60">
        <w:t xml:space="preserve"> selbst</w:t>
      </w:r>
      <w:r>
        <w:t xml:space="preserve"> entworfene Hardware an</w:t>
      </w:r>
      <w:r w:rsidR="007B2CF3">
        <w:t xml:space="preserve"> den</w:t>
      </w:r>
      <w:r>
        <w:t xml:space="preserve"> KNX-Bus </w:t>
      </w:r>
      <w:r w:rsidR="000E7E07">
        <w:t>anzukoppeln,</w:t>
      </w:r>
      <w:r>
        <w:t xml:space="preserve"> </w:t>
      </w:r>
      <w:r w:rsidR="007B2CF3">
        <w:t>wurde</w:t>
      </w:r>
      <w:r>
        <w:t xml:space="preserve"> </w:t>
      </w:r>
      <w:r w:rsidR="007B2CF3">
        <w:t>die Bus Coupling Unit (BCU) „</w:t>
      </w:r>
      <w:r w:rsidR="007B2CF3" w:rsidRPr="007B2CF3">
        <w:t>5wg1 117-2ab12</w:t>
      </w:r>
      <w:r w:rsidR="007B2CF3">
        <w:t xml:space="preserve">“ von Siemens aus ihrem </w:t>
      </w:r>
      <w:r w:rsidR="000E7E07">
        <w:t>Unterputzg</w:t>
      </w:r>
      <w:r w:rsidR="007B2CF3">
        <w:t xml:space="preserve">ehäuse entfernt und auf eine Vorrichtung auf der </w:t>
      </w:r>
      <w:r w:rsidR="000E7E07">
        <w:t>Leiterplatte</w:t>
      </w:r>
      <w:r w:rsidR="007B2CF3">
        <w:t xml:space="preserve"> gesteckt.</w:t>
      </w:r>
      <w:r w:rsidR="00664A47">
        <w:t xml:space="preserve"> Auf der BCU befindet sich ein TP-UART2 Chip, der das Twisted</w:t>
      </w:r>
      <w:r w:rsidR="000E7E07">
        <w:t xml:space="preserve"> Pair UART in das standardmäßige </w:t>
      </w:r>
      <w:r w:rsidR="00B421F8">
        <w:br/>
      </w:r>
      <w:r w:rsidR="000E7E07">
        <w:t>UAR</w:t>
      </w:r>
      <w:r w:rsidR="00B421F8">
        <w:t>T-</w:t>
      </w:r>
      <w:r w:rsidR="00986712">
        <w:t>Protokoll</w:t>
      </w:r>
      <w:r w:rsidR="000E7E07">
        <w:t xml:space="preserve"> umwandelt und dadurch dem Mikrocontroller ermöglicht </w:t>
      </w:r>
      <w:r w:rsidR="005938D1">
        <w:t>über</w:t>
      </w:r>
      <w:r w:rsidR="000E7E07">
        <w:t xml:space="preserve"> </w:t>
      </w:r>
      <w:r w:rsidR="001E5B60">
        <w:t>de</w:t>
      </w:r>
      <w:r w:rsidR="005938D1">
        <w:t>n</w:t>
      </w:r>
      <w:r w:rsidR="001E5B60">
        <w:t xml:space="preserve"> Bus zu kommunizieren</w:t>
      </w:r>
      <w:r w:rsidR="000E7E07">
        <w:t>. Zwischen dem STM32 und dem Chip ist eine</w:t>
      </w:r>
      <w:r w:rsidR="001616A9">
        <w:t xml:space="preserve"> </w:t>
      </w:r>
      <w:r w:rsidR="004F6F64">
        <w:t xml:space="preserve">serielle </w:t>
      </w:r>
      <w:r w:rsidR="001616A9">
        <w:t>Kommunikation</w:t>
      </w:r>
      <w:r w:rsidR="004F6F64">
        <w:t xml:space="preserve"> mit einer</w:t>
      </w:r>
      <w:r w:rsidR="00AA716A">
        <w:t xml:space="preserve"> Baudrate von bis zu 19200</w:t>
      </w:r>
      <w:r w:rsidR="005938D1">
        <w:t xml:space="preserve"> Bit/s</w:t>
      </w:r>
      <w:r w:rsidR="00AA716A">
        <w:t xml:space="preserve"> möglich.</w:t>
      </w:r>
      <w:r w:rsidR="0062216E" w:rsidRPr="0062216E">
        <w:t xml:space="preserve"> </w:t>
      </w:r>
      <w:r w:rsidR="00ED1240">
        <w:t>[20]</w:t>
      </w:r>
    </w:p>
    <w:p w14:paraId="403C9114" w14:textId="48F0DDD9" w:rsidR="00B421F8" w:rsidRDefault="00B421F8" w:rsidP="00A55454"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66C20C9F" wp14:editId="37B13177">
                <wp:simplePos x="0" y="0"/>
                <wp:positionH relativeFrom="column">
                  <wp:posOffset>-1905</wp:posOffset>
                </wp:positionH>
                <wp:positionV relativeFrom="paragraph">
                  <wp:posOffset>340360</wp:posOffset>
                </wp:positionV>
                <wp:extent cx="4021455" cy="2314575"/>
                <wp:effectExtent l="0" t="0" r="0" b="9525"/>
                <wp:wrapTopAndBottom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1455" cy="2314575"/>
                          <a:chOff x="0" y="-85334"/>
                          <a:chExt cx="3030055" cy="1885655"/>
                        </a:xfrm>
                      </wpg:grpSpPr>
                      <pic:pic xmlns:pic="http://schemas.openxmlformats.org/drawingml/2006/picture">
                        <pic:nvPicPr>
                          <pic:cNvPr id="21" name="Grafik 21" descr="Ein Bild, das Elektronik, Schaltkreis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7167" y="-85334"/>
                            <a:ext cx="2412888" cy="15903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feld 39"/>
                        <wps:cNvSpPr txBox="1"/>
                        <wps:spPr>
                          <a:xfrm>
                            <a:off x="0" y="1531365"/>
                            <a:ext cx="2483024" cy="26895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BF1014" w14:textId="08181465" w:rsidR="00A721EE" w:rsidRPr="00F65C36" w:rsidRDefault="00A721EE" w:rsidP="00A721EE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60" w:name="_Toc108058535"/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10</w: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F65C36">
                                <w:rPr>
                                  <w:sz w:val="22"/>
                                  <w:szCs w:val="20"/>
                                </w:rPr>
                                <w:t>: Bus Coupling Unit ohne Gehäuse</w:t>
                              </w:r>
                              <w:r w:rsidR="00ED1240" w:rsidRPr="00F65C36">
                                <w:rPr>
                                  <w:sz w:val="22"/>
                                  <w:szCs w:val="20"/>
                                </w:rPr>
                                <w:t xml:space="preserve"> [21]</w:t>
                              </w:r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20C9F" id="Gruppieren 40" o:spid="_x0000_s1053" style="position:absolute;left:0;text-align:left;margin-left:-.15pt;margin-top:26.8pt;width:316.65pt;height:182.25pt;z-index:251754496;mso-position-horizontal-relative:text;mso-position-vertical-relative:text;mso-height-relative:margin" coordorigin=",-853" coordsize="30300,1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">
                <v:shape id="Grafik 21" o:spid="_x0000_s1054" type="#_x0000_t75" alt="Ein Bild, das Elektronik, Schaltkreis enthält.&#10;&#10;Automatisch generierte Beschreibung" style="position:absolute;left:6171;top:-853;width:24129;height:15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">
                  <v:imagedata r:id="rId68" o:title="Ein Bild, das Elektronik, Schaltkreis enthält"/>
                </v:shape>
                <v:shape id="Textfeld 39" o:spid="_x0000_s1055" type="#_x0000_t202" style="position:absolute;top:15313;width:24830;height:2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56BF1014" w14:textId="08181465" w:rsidR="00A721EE" w:rsidRPr="00F65C36" w:rsidRDefault="00A721EE" w:rsidP="00A721EE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61" w:name="_Toc108058535"/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10</w: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F65C36">
                          <w:rPr>
                            <w:sz w:val="22"/>
                            <w:szCs w:val="20"/>
                          </w:rPr>
                          <w:t>: Bus Coupling Unit ohne Gehäuse</w:t>
                        </w:r>
                        <w:r w:rsidR="00ED1240" w:rsidRPr="00F65C36">
                          <w:rPr>
                            <w:sz w:val="22"/>
                            <w:szCs w:val="20"/>
                          </w:rPr>
                          <w:t xml:space="preserve"> [21]</w:t>
                        </w:r>
                        <w:bookmarkEnd w:id="6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20F866B" w14:textId="4B0F2C71" w:rsidR="00504119" w:rsidRDefault="000C671C" w:rsidP="00802C59">
      <w:r>
        <w:t xml:space="preserve">Um die </w:t>
      </w:r>
      <w:r w:rsidR="00CE7CF2">
        <w:t>zur Verfügung</w:t>
      </w:r>
      <w:r>
        <w:t xml:space="preserve"> gestellte Spannung von 24V nutzen zu können, wir diese von </w:t>
      </w:r>
      <w:r w:rsidR="00504119">
        <w:t xml:space="preserve">drei </w:t>
      </w:r>
      <w:r>
        <w:t>DC/DC Wandlern</w:t>
      </w:r>
      <w:r w:rsidR="00D2422D">
        <w:t xml:space="preserve"> auf zwei verschiedene Spannungslevel</w:t>
      </w:r>
      <w:r>
        <w:t xml:space="preserve"> heruntergestuft.</w:t>
      </w:r>
    </w:p>
    <w:p w14:paraId="2028C065" w14:textId="54B288C9" w:rsidR="00504119" w:rsidRDefault="00504119" w:rsidP="00884EEC">
      <w:pPr>
        <w:pStyle w:val="Stichpunkte"/>
      </w:pPr>
      <w:r>
        <w:t>3,3V Betriebsspannung</w:t>
      </w:r>
      <w:r w:rsidR="00884EEC">
        <w:t xml:space="preserve"> </w:t>
      </w:r>
      <w:r w:rsidR="00884EEC">
        <w:tab/>
      </w:r>
      <w:r w:rsidR="00884EEC" w:rsidRPr="000C671C">
        <w:t>TSR</w:t>
      </w:r>
      <w:r w:rsidR="00884EEC">
        <w:t xml:space="preserve"> </w:t>
      </w:r>
      <w:r w:rsidR="00884EEC" w:rsidRPr="000C671C">
        <w:t>1-2433</w:t>
      </w:r>
    </w:p>
    <w:p w14:paraId="6F4A360A" w14:textId="798A436A" w:rsidR="00504119" w:rsidRDefault="00504119" w:rsidP="00884EEC">
      <w:pPr>
        <w:pStyle w:val="Stichpunkte"/>
      </w:pPr>
      <w:r>
        <w:t xml:space="preserve">15V </w:t>
      </w:r>
      <w:r w:rsidR="00884EEC">
        <w:t>Treiberspannung</w:t>
      </w:r>
      <w:r w:rsidR="00884EEC">
        <w:tab/>
      </w:r>
      <w:r w:rsidR="00884EEC">
        <w:tab/>
      </w:r>
      <w:r w:rsidR="00884EEC" w:rsidRPr="00D2422D">
        <w:t>TSR 2-24150</w:t>
      </w:r>
    </w:p>
    <w:p w14:paraId="56996152" w14:textId="45F371D7" w:rsidR="00EF7900" w:rsidRDefault="00884EEC" w:rsidP="00802C59">
      <w:r>
        <w:t xml:space="preserve">Es </w:t>
      </w:r>
      <w:r w:rsidR="00E0254D">
        <w:t xml:space="preserve">werden </w:t>
      </w:r>
      <w:r w:rsidR="00A63B05">
        <w:t xml:space="preserve">jeweils </w:t>
      </w:r>
      <w:r w:rsidR="00E0254D">
        <w:t>4 Lüfter</w:t>
      </w:r>
      <w:r w:rsidR="00A63B05">
        <w:t xml:space="preserve"> </w:t>
      </w:r>
      <w:r w:rsidR="00E0254D">
        <w:t>von einem separaten DC/DC Wandler versorgt</w:t>
      </w:r>
      <w:r w:rsidR="00A63B05">
        <w:t>.</w:t>
      </w:r>
      <w:r w:rsidR="008C4916">
        <w:t xml:space="preserve"> </w:t>
      </w:r>
      <w:r w:rsidR="00EF7900">
        <w:t>Dadurch soll</w:t>
      </w:r>
      <w:r w:rsidR="00CD3E58">
        <w:t>en</w:t>
      </w:r>
      <w:r w:rsidR="00EF7900">
        <w:t xml:space="preserve"> </w:t>
      </w:r>
      <w:r w:rsidR="00CD3E58">
        <w:t>die</w:t>
      </w:r>
      <w:r w:rsidR="00EF7900">
        <w:t xml:space="preserve"> deutlich erhöhten </w:t>
      </w:r>
      <w:r w:rsidR="00910A20">
        <w:t>Anlaufs</w:t>
      </w:r>
      <w:r w:rsidR="00EF7900">
        <w:t xml:space="preserve">tröme </w:t>
      </w:r>
      <w:r w:rsidR="00910A20">
        <w:t xml:space="preserve">der </w:t>
      </w:r>
      <w:r w:rsidR="00EF7900">
        <w:t>Motor</w:t>
      </w:r>
      <w:r w:rsidR="00910A20">
        <w:t>en</w:t>
      </w:r>
      <w:r w:rsidR="00EF7900">
        <w:t xml:space="preserve"> </w:t>
      </w:r>
      <w:r w:rsidR="00CD3E58">
        <w:t>ermöglicht</w:t>
      </w:r>
      <w:r w:rsidR="00EF7900">
        <w:t xml:space="preserve"> werden.</w:t>
      </w:r>
    </w:p>
    <w:p w14:paraId="4DD6F05C" w14:textId="6E968F18" w:rsidR="00802C59" w:rsidRDefault="00527A11" w:rsidP="00802C59">
      <w:r>
        <w:lastRenderedPageBreak/>
        <w:t>Die</w:t>
      </w:r>
      <w:r w:rsidR="008301A4">
        <w:t xml:space="preserve"> Anschlüsse </w:t>
      </w:r>
      <w:r w:rsidR="00EF7900">
        <w:t>der</w:t>
      </w:r>
      <w:r w:rsidR="008301A4">
        <w:t xml:space="preserve"> Spannungsversorgung und Lüfter wurde</w:t>
      </w:r>
      <w:r>
        <w:t xml:space="preserve">n durch </w:t>
      </w:r>
      <w:r w:rsidR="008301A4">
        <w:t>Through Hole</w:t>
      </w:r>
      <w:r w:rsidR="00802C59">
        <w:t xml:space="preserve"> </w:t>
      </w:r>
      <w:r w:rsidR="008301A4">
        <w:t xml:space="preserve">Klemmleisten von Wago </w:t>
      </w:r>
      <w:r>
        <w:t>realisiert</w:t>
      </w:r>
      <w:r w:rsidR="00EF7900">
        <w:t>. Mit</w:t>
      </w:r>
      <w:r w:rsidR="008301A4">
        <w:t xml:space="preserve"> ihnen </w:t>
      </w:r>
      <w:r w:rsidR="00EF7900">
        <w:t xml:space="preserve">lässt sich </w:t>
      </w:r>
      <w:r w:rsidR="008301A4">
        <w:t xml:space="preserve">ein breites Spektrum von </w:t>
      </w:r>
      <w:r w:rsidR="00B421F8">
        <w:br/>
      </w:r>
      <w:r w:rsidR="008301A4">
        <w:t xml:space="preserve">Litzen und Draht </w:t>
      </w:r>
      <w:r w:rsidR="00CE7CF2">
        <w:t>in einem Durchmesserbereich</w:t>
      </w:r>
      <w:r w:rsidR="008301A4">
        <w:t xml:space="preserve"> </w:t>
      </w:r>
      <w:r w:rsidR="0089332C">
        <w:t xml:space="preserve">von </w:t>
      </w:r>
      <w:r w:rsidR="008301A4" w:rsidRPr="008301A4">
        <w:rPr>
          <w:rFonts w:eastAsia="Times New Roman" w:cs="Times New Roman"/>
          <w:szCs w:val="24"/>
          <w:lang w:eastAsia="de-DE"/>
        </w:rPr>
        <w:t>0,08</w:t>
      </w:r>
      <w:r w:rsidR="0089332C">
        <w:rPr>
          <w:rFonts w:eastAsia="Times New Roman" w:cs="Times New Roman"/>
          <w:szCs w:val="24"/>
          <w:lang w:eastAsia="de-DE"/>
        </w:rPr>
        <w:t xml:space="preserve"> bis </w:t>
      </w:r>
      <w:r w:rsidR="008301A4" w:rsidRPr="008301A4">
        <w:rPr>
          <w:rFonts w:eastAsia="Times New Roman" w:cs="Times New Roman"/>
          <w:szCs w:val="24"/>
          <w:lang w:eastAsia="de-DE"/>
        </w:rPr>
        <w:t>2,5 mm</w:t>
      </w:r>
      <w:r w:rsidRPr="008301A4">
        <w:rPr>
          <w:rFonts w:eastAsia="Times New Roman" w:cs="Times New Roman"/>
          <w:szCs w:val="24"/>
          <w:lang w:eastAsia="de-DE"/>
        </w:rPr>
        <w:t>² klemmen</w:t>
      </w:r>
      <w:r w:rsidR="0089332C">
        <w:t>.</w:t>
      </w:r>
    </w:p>
    <w:p w14:paraId="76B9AC2B" w14:textId="4221CC06" w:rsidR="0089332C" w:rsidRDefault="0089332C" w:rsidP="00802C59">
      <w:r>
        <w:t xml:space="preserve">Für die passiven Bauelemente wurde ein 0603-Package und für die </w:t>
      </w:r>
      <w:r w:rsidR="00F1589C">
        <w:t xml:space="preserve">Mosfets </w:t>
      </w:r>
      <w:r>
        <w:t>ein</w:t>
      </w:r>
      <w:r w:rsidR="00F1589C">
        <w:t xml:space="preserve"> etwas größeres</w:t>
      </w:r>
      <w:r>
        <w:t xml:space="preserve"> SO-8 Package </w:t>
      </w:r>
      <w:r w:rsidR="001A7B6D">
        <w:t>gewählt,</w:t>
      </w:r>
      <w:r w:rsidR="00F1589C">
        <w:t xml:space="preserve"> um die entstehende Wärme besser an die Platine abzugeben.</w:t>
      </w:r>
    </w:p>
    <w:p w14:paraId="59283D7B" w14:textId="17DA300F" w:rsidR="008A4805" w:rsidRDefault="008A4805" w:rsidP="00802C59">
      <w:pPr>
        <w:pStyle w:val="berschrift5"/>
      </w:pPr>
      <w:bookmarkStart w:id="62" w:name="_Toc108082477"/>
      <w:r>
        <w:t>Design</w:t>
      </w:r>
      <w:bookmarkEnd w:id="62"/>
    </w:p>
    <w:p w14:paraId="3A520032" w14:textId="37CDB762" w:rsidR="00B54E2B" w:rsidRDefault="003841EC" w:rsidP="00802C59">
      <w:r>
        <w:t xml:space="preserve">Die Leiterplatte </w:t>
      </w:r>
      <w:r w:rsidR="00641CB2">
        <w:t>besteht aus</w:t>
      </w:r>
      <w:r w:rsidR="00B54E2B">
        <w:t xml:space="preserve"> einem</w:t>
      </w:r>
      <w:r>
        <w:t xml:space="preserve"> </w:t>
      </w:r>
      <w:r w:rsidR="005D4BF2">
        <w:t>4-lagigem PCB-Stackup</w:t>
      </w:r>
      <w:r w:rsidR="00177598">
        <w:t>.</w:t>
      </w:r>
      <w:r w:rsidR="002E4BF8">
        <w:t xml:space="preserve"> </w:t>
      </w:r>
      <w:r w:rsidR="005D4BF2">
        <w:t xml:space="preserve">Auf den äußeren </w:t>
      </w:r>
      <w:r w:rsidR="00334CEA">
        <w:t>Ebenen</w:t>
      </w:r>
      <w:r w:rsidR="002E4BF8">
        <w:t xml:space="preserve"> befindet sich </w:t>
      </w:r>
      <w:r w:rsidR="00045711">
        <w:t xml:space="preserve">jeweils die </w:t>
      </w:r>
      <w:r w:rsidR="002E4BF8">
        <w:t xml:space="preserve">Signale. </w:t>
      </w:r>
      <w:r w:rsidR="005D4BF2">
        <w:t xml:space="preserve">Lage 2 wird als 3,3V Spannungslevel </w:t>
      </w:r>
      <w:r w:rsidR="00B54E2B">
        <w:t xml:space="preserve">und </w:t>
      </w:r>
      <w:r w:rsidR="005D4BF2">
        <w:t>Lage 3 als Masse</w:t>
      </w:r>
      <w:r w:rsidR="00B54E2B">
        <w:t>fläche</w:t>
      </w:r>
      <w:r w:rsidR="005D4BF2">
        <w:t xml:space="preserve"> verwendet.</w:t>
      </w:r>
      <w:r w:rsidR="003B1EB0">
        <w:t xml:space="preserve"> [22]</w:t>
      </w:r>
      <w:r w:rsidR="00DD78FA">
        <w:t>[23]</w:t>
      </w:r>
    </w:p>
    <w:p w14:paraId="6159773C" w14:textId="6A010BDB" w:rsidR="00334CEA" w:rsidRDefault="00334CEA" w:rsidP="00802C59"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7F6AF859" wp14:editId="23C37507">
                <wp:simplePos x="0" y="0"/>
                <wp:positionH relativeFrom="margin">
                  <wp:align>left</wp:align>
                </wp:positionH>
                <wp:positionV relativeFrom="paragraph">
                  <wp:posOffset>363220</wp:posOffset>
                </wp:positionV>
                <wp:extent cx="5334000" cy="3038475"/>
                <wp:effectExtent l="0" t="0" r="0" b="9525"/>
                <wp:wrapTopAndBottom/>
                <wp:docPr id="52" name="Gruppieren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3038475"/>
                          <a:chOff x="-9525" y="-180975"/>
                          <a:chExt cx="5334000" cy="3038475"/>
                        </a:xfrm>
                      </wpg:grpSpPr>
                      <pic:pic xmlns:pic="http://schemas.openxmlformats.org/drawingml/2006/picture">
                        <pic:nvPicPr>
                          <pic:cNvPr id="24" name="Grafik 2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-180975"/>
                            <a:ext cx="5219700" cy="2616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Textfeld 51"/>
                        <wps:cNvSpPr txBox="1"/>
                        <wps:spPr>
                          <a:xfrm>
                            <a:off x="-9525" y="2695575"/>
                            <a:ext cx="2638425" cy="1619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37CB94" w14:textId="1C6F312C" w:rsidR="00A721EE" w:rsidRPr="00F65C36" w:rsidRDefault="00A721EE" w:rsidP="00A721EE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63" w:name="_Toc108058536"/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11</w:t>
                              </w:r>
                              <w:r w:rsidRPr="00F65C36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F65C36">
                                <w:rPr>
                                  <w:sz w:val="22"/>
                                  <w:szCs w:val="20"/>
                                </w:rPr>
                                <w:t>: 4-lagiger PCB-Stackup</w:t>
                              </w:r>
                              <w:r w:rsidR="003B1EB0" w:rsidRPr="00F65C36">
                                <w:rPr>
                                  <w:sz w:val="22"/>
                                  <w:szCs w:val="20"/>
                                </w:rPr>
                                <w:t xml:space="preserve"> [23]</w:t>
                              </w:r>
                              <w:bookmarkEnd w:id="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6AF859" id="Gruppieren 52" o:spid="_x0000_s1056" style="position:absolute;left:0;text-align:left;margin-left:0;margin-top:28.6pt;width:420pt;height:239.25pt;z-index:251638784;mso-position-horizontal:left;mso-position-horizontal-relative:margin;mso-position-vertical-relative:text;mso-width-relative:margin;mso-height-relative:margin" coordorigin="-95,-1809" coordsize="53340,30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">
                <v:shape id="Grafik 24" o:spid="_x0000_s1057" type="#_x0000_t75" style="position:absolute;left:1047;top:-1809;width:52197;height:2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">
                  <v:imagedata r:id="rId70" o:title=""/>
                </v:shape>
                <v:shape id="Textfeld 51" o:spid="_x0000_s1058" type="#_x0000_t202" style="position:absolute;left:-95;top:26955;width:2638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7F37CB94" w14:textId="1C6F312C" w:rsidR="00A721EE" w:rsidRPr="00F65C36" w:rsidRDefault="00A721EE" w:rsidP="00A721EE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64" w:name="_Toc108058536"/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11</w:t>
                        </w:r>
                        <w:r w:rsidRPr="00F65C36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F65C36">
                          <w:rPr>
                            <w:sz w:val="22"/>
                            <w:szCs w:val="20"/>
                          </w:rPr>
                          <w:t>: 4-lagiger PCB-Stackup</w:t>
                        </w:r>
                        <w:r w:rsidR="003B1EB0" w:rsidRPr="00F65C36">
                          <w:rPr>
                            <w:sz w:val="22"/>
                            <w:szCs w:val="20"/>
                          </w:rPr>
                          <w:t xml:space="preserve"> [23]</w:t>
                        </w:r>
                        <w:bookmarkEnd w:id="6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7CF6996" w14:textId="6B129F64" w:rsidR="00334CEA" w:rsidRDefault="00334CEA">
      <w:pPr>
        <w:spacing w:after="200" w:line="276" w:lineRule="auto"/>
        <w:jc w:val="left"/>
      </w:pPr>
      <w:r>
        <w:br w:type="page"/>
      </w:r>
    </w:p>
    <w:p w14:paraId="4479C1EE" w14:textId="77777777" w:rsidR="00334CEA" w:rsidRDefault="00334CEA" w:rsidP="00802C59"/>
    <w:p w14:paraId="31DA530B" w14:textId="404024C5" w:rsidR="00F65C36" w:rsidRDefault="00766816" w:rsidP="00802C59">
      <w:r>
        <w:t xml:space="preserve">Je mehr Strom durch eine </w:t>
      </w:r>
      <w:r w:rsidR="002A312B">
        <w:t>Leiterbahn</w:t>
      </w:r>
      <w:r>
        <w:t xml:space="preserve"> fließt</w:t>
      </w:r>
      <w:r w:rsidR="003235DF">
        <w:t>,</w:t>
      </w:r>
      <w:r>
        <w:t xml:space="preserve"> desto höher ist auch</w:t>
      </w:r>
      <w:r w:rsidR="00335CAF">
        <w:t xml:space="preserve"> </w:t>
      </w:r>
      <w:r>
        <w:t xml:space="preserve">die dadurch entstehende Hitze. Um diesem Effekt </w:t>
      </w:r>
      <w:r w:rsidR="002A312B">
        <w:t>entgegenzuwirken</w:t>
      </w:r>
      <w:r w:rsidR="00335CAF">
        <w:t xml:space="preserve"> </w:t>
      </w:r>
      <w:r>
        <w:t>wird der Durchmesser der stromführenden Leiterbahnen erhöht.</w:t>
      </w:r>
    </w:p>
    <w:p w14:paraId="47612C86" w14:textId="77777777" w:rsidR="00837EA0" w:rsidRDefault="00766816" w:rsidP="00802C59">
      <w:r>
        <w:t>Es wurde sich dabei an die Designrichtlinie IPC-2152 gehalten</w:t>
      </w:r>
      <w:r w:rsidR="00504119">
        <w:t>. Sie stellt</w:t>
      </w:r>
      <w:r>
        <w:t xml:space="preserve"> den Zusammenhang zwischen Temperatur, Stromstärke und Leiterplattenbreite</w:t>
      </w:r>
      <w:r w:rsidR="00504119">
        <w:t xml:space="preserve"> dar</w:t>
      </w:r>
      <w:r w:rsidR="005D4E77">
        <w:t>.</w:t>
      </w:r>
    </w:p>
    <w:p w14:paraId="7563CB4C" w14:textId="0DC213CF" w:rsidR="00837EA0" w:rsidRDefault="00837EA0" w:rsidP="00802C59"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116656ED" wp14:editId="1C6D5C5F">
                <wp:simplePos x="0" y="0"/>
                <wp:positionH relativeFrom="page">
                  <wp:align>center</wp:align>
                </wp:positionH>
                <wp:positionV relativeFrom="paragraph">
                  <wp:posOffset>298450</wp:posOffset>
                </wp:positionV>
                <wp:extent cx="6191250" cy="4371340"/>
                <wp:effectExtent l="0" t="0" r="0" b="0"/>
                <wp:wrapTopAndBottom/>
                <wp:docPr id="55" name="Gruppieren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4371974"/>
                          <a:chOff x="1" y="-145201"/>
                          <a:chExt cx="6145253" cy="4256669"/>
                        </a:xfrm>
                      </wpg:grpSpPr>
                      <pic:pic xmlns:pic="http://schemas.openxmlformats.org/drawingml/2006/picture">
                        <pic:nvPicPr>
                          <pic:cNvPr id="22" name="Grafik 2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-145201"/>
                            <a:ext cx="6145253" cy="3792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feld 53"/>
                        <wps:cNvSpPr txBox="1"/>
                        <wps:spPr>
                          <a:xfrm>
                            <a:off x="724750" y="3742461"/>
                            <a:ext cx="2867024" cy="3690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653A41" w14:textId="5F3D07EE" w:rsidR="00B64172" w:rsidRPr="00632F1B" w:rsidRDefault="00B64172" w:rsidP="00B64172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65" w:name="_Toc108058537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12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Designrichtlinie IPC-2152</w:t>
                              </w:r>
                              <w:r w:rsidR="00EF2CF9" w:rsidRPr="00632F1B">
                                <w:rPr>
                                  <w:sz w:val="22"/>
                                  <w:szCs w:val="20"/>
                                </w:rPr>
                                <w:t xml:space="preserve"> [24]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6656ED" id="Gruppieren 55" o:spid="_x0000_s1059" style="position:absolute;left:0;text-align:left;margin-left:0;margin-top:23.5pt;width:487.5pt;height:344.2pt;z-index:251641856;mso-position-horizontal:center;mso-position-horizontal-relative:page;mso-position-vertical-relative:text;mso-width-relative:margin;mso-height-relative:margin" coordorigin=",-1452" coordsize="61452,42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">
                <v:shape id="Grafik 22" o:spid="_x0000_s1060" type="#_x0000_t75" style="position:absolute;top:-1452;width:61452;height:37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">
                  <v:imagedata r:id="rId72" o:title=""/>
                </v:shape>
                <v:shape id="Textfeld 53" o:spid="_x0000_s1061" type="#_x0000_t202" style="position:absolute;left:7247;top:37424;width:28670;height: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B653A41" w14:textId="5F3D07EE" w:rsidR="00B64172" w:rsidRPr="00632F1B" w:rsidRDefault="00B64172" w:rsidP="00B64172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66" w:name="_Toc108058537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12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Designrichtlinie IPC-2152</w:t>
                        </w:r>
                        <w:r w:rsidR="00EF2CF9" w:rsidRPr="00632F1B">
                          <w:rPr>
                            <w:sz w:val="22"/>
                            <w:szCs w:val="20"/>
                          </w:rPr>
                          <w:t xml:space="preserve"> [24]</w:t>
                        </w:r>
                        <w:bookmarkEnd w:id="6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C4117C9" w14:textId="75F5E51F" w:rsidR="00766816" w:rsidRDefault="00335CAF" w:rsidP="00802C59">
      <w:r>
        <w:t>D</w:t>
      </w:r>
      <w:r w:rsidR="002A312B">
        <w:t>ie stromführenden Leitungen</w:t>
      </w:r>
      <w:r>
        <w:t xml:space="preserve"> im Design wurden mit</w:t>
      </w:r>
      <w:r w:rsidR="002A312B">
        <w:t xml:space="preserve"> eine</w:t>
      </w:r>
      <w:r>
        <w:t>r</w:t>
      </w:r>
      <w:r w:rsidR="002A312B">
        <w:t xml:space="preserve"> Breite von 0,05 </w:t>
      </w:r>
      <w:r w:rsidR="003235DF">
        <w:t>I</w:t>
      </w:r>
      <w:r w:rsidR="002A312B">
        <w:t xml:space="preserve">nch </w:t>
      </w:r>
      <w:r>
        <w:t>(</w:t>
      </w:r>
      <w:r w:rsidR="002A312B">
        <w:t>1,27mm</w:t>
      </w:r>
      <w:r>
        <w:t>)</w:t>
      </w:r>
      <w:r w:rsidR="002A312B">
        <w:t xml:space="preserve"> </w:t>
      </w:r>
      <w:r w:rsidR="00504119">
        <w:t>gewä</w:t>
      </w:r>
      <w:r w:rsidR="00641CB2">
        <w:t>h</w:t>
      </w:r>
      <w:r w:rsidR="00504119">
        <w:t>lt</w:t>
      </w:r>
      <w:r w:rsidR="002A312B">
        <w:t>. Aus dem Graphen entnimmt man</w:t>
      </w:r>
      <w:r>
        <w:t>, dass</w:t>
      </w:r>
      <w:r w:rsidR="00E673A4">
        <w:t xml:space="preserve"> </w:t>
      </w:r>
      <w:r>
        <w:t xml:space="preserve">eine Stromstärke von </w:t>
      </w:r>
      <w:r w:rsidR="00632F1B">
        <w:br/>
      </w:r>
      <w:r w:rsidR="00E673A4">
        <w:t>3</w:t>
      </w:r>
      <w:r w:rsidR="003235DF">
        <w:t xml:space="preserve"> </w:t>
      </w:r>
      <w:r>
        <w:t>Ampere</w:t>
      </w:r>
      <w:r w:rsidR="00E673A4">
        <w:t xml:space="preserve"> </w:t>
      </w:r>
      <w:r w:rsidR="00504119">
        <w:t xml:space="preserve">somit </w:t>
      </w:r>
      <w:r>
        <w:t>einen</w:t>
      </w:r>
      <w:r w:rsidR="00E673A4">
        <w:t xml:space="preserve"> Temperatur</w:t>
      </w:r>
      <w:r>
        <w:t>anstieg</w:t>
      </w:r>
      <w:r w:rsidR="00E673A4">
        <w:t xml:space="preserve"> von</w:t>
      </w:r>
      <w:r w:rsidR="00641CB2">
        <w:t xml:space="preserve"> maximal</w:t>
      </w:r>
      <w:r w:rsidR="00E673A4">
        <w:t xml:space="preserve"> 10</w:t>
      </w:r>
      <w:r>
        <w:rPr>
          <w:rFonts w:cs="Times New Roman"/>
        </w:rPr>
        <w:t>°</w:t>
      </w:r>
      <w:r w:rsidR="00E673A4">
        <w:t xml:space="preserve"> Cel</w:t>
      </w:r>
      <w:r w:rsidR="003235DF">
        <w:t>s</w:t>
      </w:r>
      <w:r w:rsidR="00E673A4">
        <w:t>ius</w:t>
      </w:r>
      <w:r>
        <w:t xml:space="preserve"> zur Folge hat</w:t>
      </w:r>
      <w:r w:rsidR="00E673A4">
        <w:t>. Angenommen wird hierbei, dass die Leiterplatte ein</w:t>
      </w:r>
      <w:r w:rsidR="0024589D">
        <w:t xml:space="preserve">e ungefähre Kupferdicke von 28 </w:t>
      </w:r>
      <w:r w:rsidR="003235DF">
        <w:t>G</w:t>
      </w:r>
      <w:r w:rsidR="0024589D">
        <w:t xml:space="preserve">ramm pro Quadratmeter aufweist, was auch dem Fertigungsstandard </w:t>
      </w:r>
      <w:r w:rsidR="00415098">
        <w:t>je</w:t>
      </w:r>
      <w:r w:rsidR="0024589D">
        <w:t xml:space="preserve"> Lage entspricht.</w:t>
      </w:r>
      <w:r w:rsidR="00EF2CF9">
        <w:t xml:space="preserve"> [24]</w:t>
      </w:r>
    </w:p>
    <w:p w14:paraId="73E12E60" w14:textId="319BC23C" w:rsidR="00B64172" w:rsidRDefault="00C41D28" w:rsidP="00802C59">
      <w:pPr>
        <w:rPr>
          <w:noProof/>
        </w:rPr>
      </w:pPr>
      <w:r w:rsidRPr="007339EC">
        <w:rPr>
          <w:noProof/>
        </w:rPr>
        <w:t>Das Bestücken</w:t>
      </w:r>
      <w:r w:rsidR="007339EC" w:rsidRPr="007339EC">
        <w:rPr>
          <w:noProof/>
        </w:rPr>
        <w:t>,</w:t>
      </w:r>
      <w:r w:rsidRPr="007339EC">
        <w:rPr>
          <w:noProof/>
        </w:rPr>
        <w:t xml:space="preserve"> der</w:t>
      </w:r>
      <w:r w:rsidR="00340BCC" w:rsidRPr="007339EC">
        <w:rPr>
          <w:noProof/>
        </w:rPr>
        <w:t xml:space="preserve"> </w:t>
      </w:r>
      <w:r w:rsidRPr="007339EC">
        <w:rPr>
          <w:noProof/>
        </w:rPr>
        <w:t>von Eurocircuits gefertigeten</w:t>
      </w:r>
      <w:r w:rsidR="00340BCC" w:rsidRPr="007339EC">
        <w:rPr>
          <w:noProof/>
        </w:rPr>
        <w:t xml:space="preserve"> Leiterplatte</w:t>
      </w:r>
      <w:r w:rsidR="007339EC" w:rsidRPr="007339EC">
        <w:rPr>
          <w:noProof/>
        </w:rPr>
        <w:t>,</w:t>
      </w:r>
      <w:r w:rsidRPr="007339EC">
        <w:rPr>
          <w:noProof/>
        </w:rPr>
        <w:t xml:space="preserve"> erfolgte im Labor für Aufbau- und Verbindungstechnik der Hochschule München per Hand und ohne Schablone.</w:t>
      </w:r>
    </w:p>
    <w:p w14:paraId="73BB4131" w14:textId="4DEA1F55" w:rsidR="002E4B00" w:rsidRDefault="00074A26" w:rsidP="00802C5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62706691" wp14:editId="2A7D5F49">
                <wp:simplePos x="0" y="0"/>
                <wp:positionH relativeFrom="page">
                  <wp:posOffset>1466850</wp:posOffset>
                </wp:positionH>
                <wp:positionV relativeFrom="paragraph">
                  <wp:posOffset>882650</wp:posOffset>
                </wp:positionV>
                <wp:extent cx="4838700" cy="3067690"/>
                <wp:effectExtent l="0" t="0" r="0" b="0"/>
                <wp:wrapTopAndBottom/>
                <wp:docPr id="61" name="Gruppieren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3067690"/>
                          <a:chOff x="-371475" y="-84044"/>
                          <a:chExt cx="4838700" cy="3067953"/>
                        </a:xfrm>
                      </wpg:grpSpPr>
                      <pic:pic xmlns:pic="http://schemas.openxmlformats.org/drawingml/2006/picture">
                        <pic:nvPicPr>
                          <pic:cNvPr id="46" name="Grafik 46" descr="Ein Bild, das Text, Elektronik, Schaltkreis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3" t="14607" r="17641" b="11383"/>
                          <a:stretch/>
                        </pic:blipFill>
                        <pic:spPr bwMode="auto">
                          <a:xfrm>
                            <a:off x="-200025" y="-84044"/>
                            <a:ext cx="4667250" cy="260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" name="Textfeld 59"/>
                        <wps:cNvSpPr txBox="1"/>
                        <wps:spPr>
                          <a:xfrm>
                            <a:off x="-371475" y="2667017"/>
                            <a:ext cx="3886200" cy="3168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D15F84" w14:textId="52B15A51" w:rsidR="007137D6" w:rsidRPr="00632F1B" w:rsidRDefault="00B64172" w:rsidP="00B64172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67" w:name="_Toc108058538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13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3D-Rendering der entwickelten Hardware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706691" id="Gruppieren 61" o:spid="_x0000_s1062" style="position:absolute;left:0;text-align:left;margin-left:115.5pt;margin-top:69.5pt;width:381pt;height:241.55pt;z-index:251645952;mso-position-horizontal-relative:page;mso-position-vertical-relative:text;mso-width-relative:margin;mso-height-relative:margin" coordorigin="-3714,-840" coordsize="48387,30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">
                <v:shape id="Grafik 46" o:spid="_x0000_s1063" type="#_x0000_t75" alt="Ein Bild, das Text, Elektronik, Schaltkreis enthält.&#10;&#10;Automatisch generierte Beschreibung" style="position:absolute;left:-2000;top:-840;width:46672;height:26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">
                  <v:imagedata r:id="rId74" o:title="Ein Bild, das Text, Elektronik, Schaltkreis enthält" croptop="9573f" cropbottom="7460f" cropleft="5147f" cropright="11561f"/>
                </v:shape>
                <v:shape id="Textfeld 59" o:spid="_x0000_s1064" type="#_x0000_t202" style="position:absolute;left:-3714;top:26670;width:38861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14:paraId="14D15F84" w14:textId="52B15A51" w:rsidR="007137D6" w:rsidRPr="00632F1B" w:rsidRDefault="00B64172" w:rsidP="00B64172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68" w:name="_Toc108058538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13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3D-Rendering der entwickelten Hardware</w:t>
                        </w:r>
                        <w:bookmarkEnd w:id="6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87E7D">
        <w:t>Die Bauteile befinden sich sowohl auf der Ober- und Unterseite. Die Wago</w:t>
      </w:r>
      <w:r w:rsidR="008C6C4D">
        <w:t>-K</w:t>
      </w:r>
      <w:r w:rsidR="00F87E7D">
        <w:t xml:space="preserve">lemmen fehlen im Rendering, da </w:t>
      </w:r>
      <w:r w:rsidR="00847ECB">
        <w:t xml:space="preserve">deren </w:t>
      </w:r>
      <w:r w:rsidR="00F87E7D">
        <w:t xml:space="preserve">CAD-Modelle </w:t>
      </w:r>
      <w:r w:rsidR="00325848">
        <w:t>für den Endverbraucher</w:t>
      </w:r>
      <w:r w:rsidR="00847ECB">
        <w:t xml:space="preserve"> </w:t>
      </w:r>
      <w:r w:rsidR="00325848">
        <w:t xml:space="preserve">nicht </w:t>
      </w:r>
      <w:r w:rsidR="00847ECB">
        <w:t>freigegeben sind.</w:t>
      </w:r>
    </w:p>
    <w:p w14:paraId="6EA0F876" w14:textId="58FDECAD" w:rsidR="007137D6" w:rsidRDefault="007137D6" w:rsidP="007137D6">
      <w:pPr>
        <w:spacing w:after="200" w:line="276" w:lineRule="auto"/>
        <w:jc w:val="left"/>
      </w:pPr>
      <w:r>
        <w:br w:type="page"/>
      </w:r>
    </w:p>
    <w:p w14:paraId="689E8CF1" w14:textId="1A88F2C8" w:rsidR="00801BED" w:rsidRDefault="00801BED" w:rsidP="00E9040A">
      <w:pPr>
        <w:pStyle w:val="berschrift1"/>
      </w:pPr>
      <w:bookmarkStart w:id="69" w:name="_Toc108082478"/>
      <w:r>
        <w:lastRenderedPageBreak/>
        <w:t>Software</w:t>
      </w:r>
      <w:bookmarkEnd w:id="69"/>
    </w:p>
    <w:p w14:paraId="7820C2D9" w14:textId="7F4E53E3" w:rsidR="00D56B35" w:rsidRDefault="002B7CED" w:rsidP="00D56B35">
      <w:pPr>
        <w:pStyle w:val="berschrift2"/>
      </w:pPr>
      <w:bookmarkStart w:id="70" w:name="_Toc108082479"/>
      <w:r>
        <w:t>SW-</w:t>
      </w:r>
      <w:r w:rsidR="00D56B35">
        <w:t>Too</w:t>
      </w:r>
      <w:r w:rsidR="003570B1">
        <w:t>l</w:t>
      </w:r>
      <w:r w:rsidR="00D56B35">
        <w:t>chain</w:t>
      </w:r>
      <w:bookmarkEnd w:id="70"/>
    </w:p>
    <w:p w14:paraId="1BB4653F" w14:textId="7B3C954A" w:rsidR="00260288" w:rsidRPr="00260288" w:rsidRDefault="00260288" w:rsidP="00260288">
      <w:pPr>
        <w:rPr>
          <w:rStyle w:val="Fett"/>
        </w:rPr>
      </w:pPr>
      <w:r w:rsidRPr="00260288">
        <w:rPr>
          <w:rStyle w:val="Fett"/>
        </w:rPr>
        <w:t>STM32CubeMX</w:t>
      </w:r>
    </w:p>
    <w:p w14:paraId="1A7804D8" w14:textId="6C2EE6CC" w:rsidR="00EC6D01" w:rsidRDefault="00EC6D01" w:rsidP="00EC6D01">
      <w:r>
        <w:t xml:space="preserve">Mit dem graphischen Konfigurationstool STM32CubeMX </w:t>
      </w:r>
      <w:r w:rsidR="00B16B8E">
        <w:t>lässt</w:t>
      </w:r>
      <w:r>
        <w:t xml:space="preserve"> sich die gewünschte Pinbelegung sowie </w:t>
      </w:r>
      <w:r w:rsidR="00501C7A">
        <w:t>die</w:t>
      </w:r>
      <w:r w:rsidR="00B16B8E">
        <w:t xml:space="preserve"> Peripherie- und</w:t>
      </w:r>
      <w:r w:rsidR="00501C7A">
        <w:t xml:space="preserve"> Takteinstellungen</w:t>
      </w:r>
      <w:r w:rsidR="00B16B8E">
        <w:t xml:space="preserve"> des Controllers</w:t>
      </w:r>
      <w:r>
        <w:t xml:space="preserve"> </w:t>
      </w:r>
      <w:r w:rsidR="00B16B8E">
        <w:t>vornehmen</w:t>
      </w:r>
      <w:r>
        <w:t xml:space="preserve">. </w:t>
      </w:r>
      <w:r w:rsidR="00B16B8E">
        <w:t>Diese</w:t>
      </w:r>
      <w:r>
        <w:t xml:space="preserve"> </w:t>
      </w:r>
      <w:r w:rsidR="00B16B8E">
        <w:t>Basiseinstellungen</w:t>
      </w:r>
      <w:r>
        <w:t xml:space="preserve"> </w:t>
      </w:r>
      <w:r w:rsidR="00B16B8E">
        <w:t xml:space="preserve">werden dann auf Knopfdruck </w:t>
      </w:r>
      <w:r>
        <w:t xml:space="preserve">als C-Code generiert und in das Projekt </w:t>
      </w:r>
      <w:r w:rsidR="000B5DA6">
        <w:t>geladen</w:t>
      </w:r>
      <w:r w:rsidR="00065244">
        <w:t xml:space="preserve"> </w:t>
      </w:r>
      <w:r w:rsidR="000B5DA6">
        <w:t>(</w:t>
      </w:r>
      <w:r w:rsidR="00632F1B">
        <w:t xml:space="preserve">Siehe </w:t>
      </w:r>
      <w:r w:rsidR="008505C7">
        <w:fldChar w:fldCharType="begin"/>
      </w:r>
      <w:r w:rsidR="008505C7">
        <w:instrText xml:space="preserve"> REF _Ref108020187 \h </w:instrText>
      </w:r>
      <w:r w:rsidR="008505C7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16</w:t>
      </w:r>
      <w:r w:rsidR="008505C7">
        <w:fldChar w:fldCharType="end"/>
      </w:r>
      <w:r w:rsidR="008505C7">
        <w:t xml:space="preserve"> &amp; </w:t>
      </w:r>
      <w:r w:rsidR="008505C7">
        <w:fldChar w:fldCharType="begin"/>
      </w:r>
      <w:r w:rsidR="008505C7">
        <w:instrText xml:space="preserve"> REF _Ref108020195 \h </w:instrText>
      </w:r>
      <w:r w:rsidR="008505C7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20</w:t>
      </w:r>
      <w:r w:rsidR="008505C7">
        <w:fldChar w:fldCharType="end"/>
      </w:r>
      <w:r w:rsidR="008505C7">
        <w:t>)</w:t>
      </w:r>
      <w:r w:rsidR="00065244">
        <w:t>.</w:t>
      </w:r>
    </w:p>
    <w:p w14:paraId="0E61FC1E" w14:textId="49D7547B" w:rsidR="00260288" w:rsidRPr="00260288" w:rsidRDefault="00260288" w:rsidP="00EC6D01">
      <w:pPr>
        <w:rPr>
          <w:b/>
          <w:bCs/>
        </w:rPr>
      </w:pPr>
      <w:r w:rsidRPr="00260288">
        <w:rPr>
          <w:b/>
          <w:bCs/>
        </w:rPr>
        <w:t>STM32CubeIDE</w:t>
      </w:r>
    </w:p>
    <w:p w14:paraId="095E9B61" w14:textId="55D45372" w:rsidR="00EC6D01" w:rsidRDefault="00EC6D01" w:rsidP="00EC6D01">
      <w:r>
        <w:t xml:space="preserve">Als Entwicklungsumgebung wurde die kostenfreie STM32CubeIDE verwendet. Sie ist eine C und C++ Entwicklungsplattform auf Basis </w:t>
      </w:r>
      <w:r w:rsidR="000B5DA6">
        <w:t>der</w:t>
      </w:r>
      <w:r>
        <w:t xml:space="preserve"> Eclipse</w:t>
      </w:r>
      <w:r w:rsidR="000B5DA6">
        <w:t xml:space="preserve"> IDE</w:t>
      </w:r>
      <w:r>
        <w:t xml:space="preserve"> mit </w:t>
      </w:r>
      <w:r w:rsidR="00065244">
        <w:br/>
      </w:r>
      <w:r>
        <w:t>GNU Compiler.</w:t>
      </w:r>
    </w:p>
    <w:p w14:paraId="53665F37" w14:textId="37D079E3" w:rsidR="00260288" w:rsidRPr="00260288" w:rsidRDefault="00260288" w:rsidP="00EC6D01">
      <w:pPr>
        <w:rPr>
          <w:b/>
          <w:bCs/>
        </w:rPr>
      </w:pPr>
      <w:r w:rsidRPr="00260288">
        <w:rPr>
          <w:b/>
          <w:bCs/>
        </w:rPr>
        <w:t>Git</w:t>
      </w:r>
    </w:p>
    <w:p w14:paraId="3D2A654E" w14:textId="732528D0" w:rsidR="00406DD5" w:rsidRDefault="00406DD5" w:rsidP="00406DD5">
      <w:r>
        <w:t>Zur Versionsverwaltung wurde die OpenSource-Software Git genutzt. Mit ihr können die einzelnen Entwicklungsschritte</w:t>
      </w:r>
      <w:r w:rsidR="00CD3C23">
        <w:t xml:space="preserve"> dezentral</w:t>
      </w:r>
      <w:r>
        <w:t xml:space="preserve"> gesichert und nachvollzogen </w:t>
      </w:r>
      <w:r w:rsidR="00385950">
        <w:t>werden. Außerdem</w:t>
      </w:r>
      <w:r>
        <w:t xml:space="preserve"> ist es so möglich das Projekt auf andere Computer zu übertragen und</w:t>
      </w:r>
      <w:r w:rsidR="00CD3C23">
        <w:t xml:space="preserve"> zu bearbeiten.</w:t>
      </w:r>
    </w:p>
    <w:p w14:paraId="739B9EC8" w14:textId="5DC1927F" w:rsidR="00E424FC" w:rsidRPr="00E424FC" w:rsidRDefault="00E424FC" w:rsidP="00406DD5">
      <w:pPr>
        <w:rPr>
          <w:rStyle w:val="Fett"/>
        </w:rPr>
      </w:pPr>
      <w:r w:rsidRPr="00E424FC">
        <w:rPr>
          <w:rStyle w:val="Fett"/>
        </w:rPr>
        <w:t>E</w:t>
      </w:r>
      <w:r>
        <w:rPr>
          <w:rStyle w:val="Fett"/>
        </w:rPr>
        <w:t>TS</w:t>
      </w:r>
    </w:p>
    <w:p w14:paraId="6988A528" w14:textId="53C51DE7" w:rsidR="00EC6D01" w:rsidRDefault="00E424FC" w:rsidP="00E424FC">
      <w:r>
        <w:t xml:space="preserve">Die Engineering Tool Software </w:t>
      </w:r>
      <w:r w:rsidR="002B5DF7">
        <w:t>wird für die Verwaltung und Parametrisierung der KNX-Komponenten benötigt.</w:t>
      </w:r>
    </w:p>
    <w:p w14:paraId="2D80AB4F" w14:textId="3C38D3E2" w:rsidR="00A074B5" w:rsidRPr="00A074B5" w:rsidRDefault="00A074B5" w:rsidP="00A074B5">
      <w:pPr>
        <w:spacing w:after="200" w:line="276" w:lineRule="auto"/>
        <w:jc w:val="left"/>
      </w:pPr>
      <w:r>
        <w:br w:type="page"/>
      </w:r>
    </w:p>
    <w:p w14:paraId="7E722324" w14:textId="5DC3B172" w:rsidR="00D74B7C" w:rsidRDefault="00D74B7C" w:rsidP="00235BF8">
      <w:pPr>
        <w:pStyle w:val="berschrift2"/>
      </w:pPr>
      <w:bookmarkStart w:id="71" w:name="_Ref108019138"/>
      <w:bookmarkStart w:id="72" w:name="_Toc108082480"/>
      <w:r>
        <w:lastRenderedPageBreak/>
        <w:t>Mikrocontroller</w:t>
      </w:r>
      <w:bookmarkEnd w:id="71"/>
      <w:bookmarkEnd w:id="72"/>
    </w:p>
    <w:p w14:paraId="77FBB2EF" w14:textId="1A47BDAF" w:rsidR="0096451B" w:rsidRPr="0096451B" w:rsidRDefault="0096451B" w:rsidP="0096451B">
      <w:pPr>
        <w:pStyle w:val="berschrift3"/>
      </w:pPr>
      <w:bookmarkStart w:id="73" w:name="_Ref108019421"/>
      <w:bookmarkStart w:id="74" w:name="_Toc108082481"/>
      <w:r>
        <w:t>Programmierschnittstelle</w:t>
      </w:r>
      <w:bookmarkEnd w:id="73"/>
      <w:bookmarkEnd w:id="74"/>
    </w:p>
    <w:p w14:paraId="287AC093" w14:textId="2AADC4CA" w:rsidR="00EC6D01" w:rsidRDefault="003C5CEF" w:rsidP="00D67C75"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07925ACA" wp14:editId="26BD44E5">
                <wp:simplePos x="0" y="0"/>
                <wp:positionH relativeFrom="page">
                  <wp:posOffset>1428750</wp:posOffset>
                </wp:positionH>
                <wp:positionV relativeFrom="paragraph">
                  <wp:posOffset>2498090</wp:posOffset>
                </wp:positionV>
                <wp:extent cx="3667760" cy="2669540"/>
                <wp:effectExtent l="0" t="0" r="8890" b="0"/>
                <wp:wrapTopAndBottom/>
                <wp:docPr id="64" name="Gruppieren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760" cy="2669540"/>
                          <a:chOff x="-943507" y="0"/>
                          <a:chExt cx="3669835" cy="2669540"/>
                        </a:xfrm>
                      </wpg:grpSpPr>
                      <pic:pic xmlns:pic="http://schemas.openxmlformats.org/drawingml/2006/picture">
                        <pic:nvPicPr>
                          <pic:cNvPr id="48" name="Grafik 48" descr="Ein Bild, das Text, elektronisch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feld 62"/>
                        <wps:cNvSpPr txBox="1"/>
                        <wps:spPr>
                          <a:xfrm>
                            <a:off x="-943507" y="2352675"/>
                            <a:ext cx="3669835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7ED75A" w14:textId="2BF16B94" w:rsidR="00B64172" w:rsidRPr="00632F1B" w:rsidRDefault="00B64172" w:rsidP="003C5CEF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75" w:name="_Toc108058539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14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ST-Link</w:t>
                              </w:r>
                              <w:r w:rsidR="003C5CEF" w:rsidRPr="00632F1B">
                                <w:rPr>
                                  <w:sz w:val="22"/>
                                  <w:szCs w:val="20"/>
                                </w:rPr>
                                <w:t>/V2 Programmer</w:t>
                              </w:r>
                              <w:r w:rsidR="00826F2D" w:rsidRPr="00632F1B">
                                <w:rPr>
                                  <w:sz w:val="22"/>
                                  <w:szCs w:val="20"/>
                                </w:rPr>
                                <w:t xml:space="preserve"> [26]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925ACA" id="Gruppieren 64" o:spid="_x0000_s1065" style="position:absolute;left:0;text-align:left;margin-left:112.5pt;margin-top:196.7pt;width:288.8pt;height:210.2pt;z-index:251650048;mso-position-horizontal-relative:page;mso-position-vertical-relative:text;mso-width-relative:margin;mso-height-relative:margin" coordorigin="-9435" coordsize="36698,26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">
                <v:shape id="Grafik 48" o:spid="_x0000_s1066" type="#_x0000_t75" alt="Ein Bild, das Text, elektronisch enthält.&#10;&#10;Automatisch generierte Beschreibung" style="position:absolute;width:25431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">
                  <v:imagedata r:id="rId76" o:title="Ein Bild, das Text, elektronisch enthält"/>
                </v:shape>
                <v:shape id="Textfeld 62" o:spid="_x0000_s1067" type="#_x0000_t202" style="position:absolute;left:-9435;top:23526;width:36698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14:paraId="677ED75A" w14:textId="2BF16B94" w:rsidR="00B64172" w:rsidRPr="00632F1B" w:rsidRDefault="00B64172" w:rsidP="003C5CEF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76" w:name="_Toc108058539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14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ST-Link</w:t>
                        </w:r>
                        <w:r w:rsidR="003C5CEF" w:rsidRPr="00632F1B">
                          <w:rPr>
                            <w:sz w:val="22"/>
                            <w:szCs w:val="20"/>
                          </w:rPr>
                          <w:t>/V2 Programmer</w:t>
                        </w:r>
                        <w:r w:rsidR="00826F2D" w:rsidRPr="00632F1B">
                          <w:rPr>
                            <w:sz w:val="22"/>
                            <w:szCs w:val="20"/>
                          </w:rPr>
                          <w:t xml:space="preserve"> [26]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358EA">
        <w:t>Der Mikrocontroller wird über d</w:t>
      </w:r>
      <w:r w:rsidR="00ED643A">
        <w:t>ie</w:t>
      </w:r>
      <w:r w:rsidR="00D358EA">
        <w:t xml:space="preserve"> ARM spezifische Serial Wire </w:t>
      </w:r>
      <w:r w:rsidR="003235DF">
        <w:t>Debug (</w:t>
      </w:r>
      <w:r w:rsidR="00D358EA">
        <w:t>SWD)</w:t>
      </w:r>
      <w:r w:rsidR="00ED643A">
        <w:t xml:space="preserve"> Schnittstelle</w:t>
      </w:r>
      <w:r w:rsidR="00D358EA">
        <w:t xml:space="preserve"> geflash</w:t>
      </w:r>
      <w:r w:rsidR="00ED643A">
        <w:t>t</w:t>
      </w:r>
      <w:r w:rsidR="004638F5">
        <w:t xml:space="preserve">. </w:t>
      </w:r>
      <w:r w:rsidR="00EC6D01">
        <w:t>Dabei werden</w:t>
      </w:r>
      <w:r w:rsidR="004638F5">
        <w:t xml:space="preserve"> </w:t>
      </w:r>
      <w:r w:rsidR="00ED643A">
        <w:t xml:space="preserve">nur die beiden Pins SWCLK und SWDIO benötigt. Mit jeder </w:t>
      </w:r>
      <w:r w:rsidR="001A7B6D">
        <w:t xml:space="preserve">positiv </w:t>
      </w:r>
      <w:r w:rsidR="00ED643A">
        <w:t>registrierten Flanke auf dem SWCL</w:t>
      </w:r>
      <w:r w:rsidR="00E30122">
        <w:t>K-</w:t>
      </w:r>
      <w:r w:rsidR="00ED643A">
        <w:t>Pin wird synchron ein Bit auf dem SWDIO</w:t>
      </w:r>
      <w:r w:rsidR="00E30122">
        <w:t>-</w:t>
      </w:r>
      <w:r w:rsidR="00ED643A">
        <w:t xml:space="preserve">Pin empfangen oder gesendet. Es ist eine Weiterentwicklung der JTAG Programmierschnittstelle bei der 5 Pins </w:t>
      </w:r>
      <w:r w:rsidR="00886BE2">
        <w:t xml:space="preserve">notwendig sind. Da statt </w:t>
      </w:r>
      <w:r w:rsidR="00221113">
        <w:t>den JTAG</w:t>
      </w:r>
      <w:r w:rsidR="00886BE2">
        <w:t xml:space="preserve"> Pins TCK und TMS, die beiden SWD Pins SWCLK und SWDIO verwendet werden</w:t>
      </w:r>
      <w:r w:rsidR="00415098">
        <w:t xml:space="preserve">, </w:t>
      </w:r>
      <w:r w:rsidR="00886BE2">
        <w:t xml:space="preserve">kann </w:t>
      </w:r>
      <w:r w:rsidR="00EC6D01">
        <w:t>bei beiden Schnittstellen</w:t>
      </w:r>
      <w:r w:rsidR="00886BE2">
        <w:t xml:space="preserve"> derselbe Stecker </w:t>
      </w:r>
      <w:r w:rsidR="00EC6D01">
        <w:t>genutzt</w:t>
      </w:r>
      <w:r w:rsidR="00886BE2">
        <w:t xml:space="preserve"> werden. Um </w:t>
      </w:r>
      <w:r w:rsidR="00EC6D01">
        <w:t xml:space="preserve">den </w:t>
      </w:r>
      <w:r w:rsidR="00221113">
        <w:t>Mikrocontroller</w:t>
      </w:r>
      <w:r w:rsidR="001A7B6D">
        <w:t xml:space="preserve"> über die Schnittstellen zu</w:t>
      </w:r>
      <w:r w:rsidR="00221113">
        <w:t xml:space="preserve"> </w:t>
      </w:r>
      <w:r w:rsidR="00EC6D01">
        <w:t>programmieren</w:t>
      </w:r>
      <w:r w:rsidR="00221113">
        <w:t>, muss noch ein ST-Link Programmer zwischen MCU und PC geschalten werden.</w:t>
      </w:r>
      <w:r w:rsidR="00A361CA" w:rsidRPr="00A361CA">
        <w:t xml:space="preserve"> </w:t>
      </w:r>
      <w:r w:rsidR="00826F2D">
        <w:t>[25]</w:t>
      </w:r>
    </w:p>
    <w:p w14:paraId="624EFC88" w14:textId="6383616C" w:rsidR="00A361CA" w:rsidRDefault="00A361CA" w:rsidP="00D67C75"/>
    <w:p w14:paraId="7EEC405A" w14:textId="2F1B6735" w:rsidR="008A3FB3" w:rsidRDefault="00221113" w:rsidP="00D67C75">
      <w:r>
        <w:t>Alternativ</w:t>
      </w:r>
      <w:r w:rsidR="00981219">
        <w:t xml:space="preserve"> kann man</w:t>
      </w:r>
      <w:r>
        <w:t xml:space="preserve"> </w:t>
      </w:r>
      <w:r w:rsidR="00981219">
        <w:t>den Controller auch direkt ohne zusätzliche</w:t>
      </w:r>
      <w:r w:rsidR="00C01394">
        <w:t xml:space="preserve"> </w:t>
      </w:r>
      <w:r w:rsidR="00EC6D01">
        <w:t>Hardware</w:t>
      </w:r>
      <w:r w:rsidR="00981219">
        <w:t xml:space="preserve"> über eine</w:t>
      </w:r>
      <w:r w:rsidR="00FF4461">
        <w:t xml:space="preserve"> </w:t>
      </w:r>
      <w:r w:rsidR="00EC6D01">
        <w:t xml:space="preserve">der </w:t>
      </w:r>
      <w:r w:rsidR="00FF4461">
        <w:t>serielle</w:t>
      </w:r>
      <w:r w:rsidR="00EC6D01">
        <w:t>n</w:t>
      </w:r>
      <w:r w:rsidR="00981219">
        <w:t xml:space="preserve"> Kommunikationsschnittstelle</w:t>
      </w:r>
      <w:r w:rsidR="0096451B">
        <w:t>n</w:t>
      </w:r>
      <w:r w:rsidR="00C01394">
        <w:t xml:space="preserve"> wie</w:t>
      </w:r>
      <w:r w:rsidR="00981219">
        <w:t xml:space="preserve"> UART, CAN, I2</w:t>
      </w:r>
      <w:r w:rsidR="003235DF">
        <w:t>C, etc</w:t>
      </w:r>
      <w:r w:rsidR="00C01394">
        <w:t>.</w:t>
      </w:r>
      <w:r w:rsidR="00981219">
        <w:t xml:space="preserve"> </w:t>
      </w:r>
      <w:r w:rsidR="00E30122">
        <w:t>programmieren</w:t>
      </w:r>
      <w:r w:rsidR="00981219">
        <w:t>. Dafür wird der eingebettete Bootloader</w:t>
      </w:r>
      <w:r w:rsidR="00C01394">
        <w:t>,</w:t>
      </w:r>
      <w:r w:rsidR="00981219">
        <w:t xml:space="preserve"> der sich i</w:t>
      </w:r>
      <w:r w:rsidR="003235DF">
        <w:t xml:space="preserve">m </w:t>
      </w:r>
      <w:r w:rsidR="00981219">
        <w:t>Systemspeicher des Mikrocontrollers befindet</w:t>
      </w:r>
      <w:r w:rsidR="00C01394">
        <w:t>,</w:t>
      </w:r>
      <w:r w:rsidR="00981219">
        <w:t xml:space="preserve"> </w:t>
      </w:r>
      <w:r w:rsidR="00FF4461">
        <w:t xml:space="preserve">verwendet. Möchte man den Controller programmieren muss der Boot 0 Pin auf High gezogen </w:t>
      </w:r>
      <w:r w:rsidR="00EC6D01">
        <w:t>werden,</w:t>
      </w:r>
      <w:r w:rsidR="00FF4461">
        <w:t xml:space="preserve"> um zu signalisieren, dass ein neues Programm in</w:t>
      </w:r>
      <w:r w:rsidR="00E30122">
        <w:t xml:space="preserve"> </w:t>
      </w:r>
      <w:r w:rsidR="00FF4461">
        <w:t>den</w:t>
      </w:r>
      <w:r w:rsidR="00E30122">
        <w:t xml:space="preserve"> </w:t>
      </w:r>
      <w:r w:rsidR="00FF4461">
        <w:t>Flash</w:t>
      </w:r>
      <w:r w:rsidR="001A7B6D">
        <w:t>-</w:t>
      </w:r>
      <w:r w:rsidR="00FF4461">
        <w:t xml:space="preserve">Speicher geschrieben werden soll. Danach muss der Boot 0 Pin auf Low </w:t>
      </w:r>
      <w:r w:rsidR="00FF4461">
        <w:lastRenderedPageBreak/>
        <w:t xml:space="preserve">gezogen </w:t>
      </w:r>
      <w:r w:rsidR="0035164C">
        <w:t>sowie ein Zurücksetzen</w:t>
      </w:r>
      <w:r w:rsidR="00CE36A1">
        <w:t xml:space="preserve"> de</w:t>
      </w:r>
      <w:r w:rsidR="0035164C">
        <w:t>s</w:t>
      </w:r>
      <w:r w:rsidR="00CE36A1">
        <w:t xml:space="preserve"> Controller</w:t>
      </w:r>
      <w:r w:rsidR="0035164C">
        <w:t>s</w:t>
      </w:r>
      <w:r w:rsidR="00CE36A1">
        <w:t xml:space="preserve"> </w:t>
      </w:r>
      <w:r w:rsidR="0035164C">
        <w:t>durchgeführt</w:t>
      </w:r>
      <w:r w:rsidR="00CE36A1">
        <w:t xml:space="preserve"> werden.</w:t>
      </w:r>
      <w:r w:rsidR="00FF4461">
        <w:t xml:space="preserve"> </w:t>
      </w:r>
      <w:r w:rsidR="00CE36A1">
        <w:t xml:space="preserve">Nun wird der in den </w:t>
      </w:r>
      <w:r w:rsidR="008A3FB3"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BCB5407" wp14:editId="4608C2B5">
                <wp:simplePos x="0" y="0"/>
                <wp:positionH relativeFrom="margin">
                  <wp:align>left</wp:align>
                </wp:positionH>
                <wp:positionV relativeFrom="paragraph">
                  <wp:posOffset>1004570</wp:posOffset>
                </wp:positionV>
                <wp:extent cx="5257800" cy="1765300"/>
                <wp:effectExtent l="0" t="0" r="0" b="6350"/>
                <wp:wrapTopAndBottom/>
                <wp:docPr id="66" name="Gruppieren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1765300"/>
                          <a:chOff x="-28575" y="142929"/>
                          <a:chExt cx="5257800" cy="1765881"/>
                        </a:xfrm>
                      </wpg:grpSpPr>
                      <pic:pic xmlns:pic="http://schemas.openxmlformats.org/drawingml/2006/picture">
                        <pic:nvPicPr>
                          <pic:cNvPr id="25" name="Grafik 25" descr="Ein Bild, das Tisch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64"/>
                          <a:stretch/>
                        </pic:blipFill>
                        <pic:spPr>
                          <a:xfrm>
                            <a:off x="-28575" y="476250"/>
                            <a:ext cx="5219700" cy="1432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feld 65"/>
                        <wps:cNvSpPr txBox="1"/>
                        <wps:spPr>
                          <a:xfrm>
                            <a:off x="9525" y="142929"/>
                            <a:ext cx="5219700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7936FA" w14:textId="0C515302" w:rsidR="003C5CEF" w:rsidRPr="00C01394" w:rsidRDefault="003C5CEF" w:rsidP="003C5CEF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77" w:name="_Toc108082426"/>
                              <w:r w:rsidRPr="00C0139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Tabelle </w:t>
                              </w:r>
                              <w:r w:rsidRPr="00C0139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C0139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Tabelle \* ARABIC </w:instrText>
                              </w:r>
                              <w:r w:rsidRPr="00C0139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</w:t>
                              </w:r>
                              <w:r w:rsidRPr="00C01394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C01394">
                                <w:rPr>
                                  <w:sz w:val="22"/>
                                  <w:szCs w:val="20"/>
                                </w:rPr>
                                <w:t>:</w:t>
                              </w:r>
                              <w:r w:rsidR="00EC7E3D" w:rsidRPr="00C01394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CE457A" w:rsidRPr="00C01394">
                                <w:rPr>
                                  <w:sz w:val="22"/>
                                  <w:szCs w:val="20"/>
                                </w:rPr>
                                <w:t>Bootmodi des Mikrocontrollers</w:t>
                              </w:r>
                              <w:r w:rsidR="00826F2D" w:rsidRPr="00C01394">
                                <w:rPr>
                                  <w:sz w:val="22"/>
                                  <w:szCs w:val="20"/>
                                </w:rPr>
                                <w:t xml:space="preserve"> [27, S.56]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B5407" id="Gruppieren 66" o:spid="_x0000_s1068" style="position:absolute;left:0;text-align:left;margin-left:0;margin-top:79.1pt;width:414pt;height:139pt;z-index:251654144;mso-position-horizontal:left;mso-position-horizontal-relative:margin;mso-position-vertical-relative:text;mso-width-relative:margin;mso-height-relative:margin" coordorigin="-285,1429" coordsize="52578,17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">
                <v:shape id="Grafik 25" o:spid="_x0000_s1069" type="#_x0000_t75" alt="Ein Bild, das Tisch enthält.&#10;&#10;Automatisch generierte Beschreibung" style="position:absolute;left:-285;top:4762;width:52196;height:14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">
                  <v:imagedata r:id="rId78" o:title="Ein Bild, das Tisch enthält" croptop="8693f"/>
                </v:shape>
                <v:shape id="Textfeld 65" o:spid="_x0000_s1070" type="#_x0000_t202" style="position:absolute;left:95;top:1429;width:52197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S7xAAAANsAAAAPAAAAZHJzL2Rvd25yZXYueG1sRI/NasMw&#10;EITvgb6D2EIvoZFrqA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NFTBLvEAAAA2wAAAA8A&#10;AAAAAAAAAAAAAAAABwIAAGRycy9kb3ducmV2LnhtbFBLBQYAAAAAAwADALcAAAD4AgAAAAA=&#10;" stroked="f">
                  <v:textbox inset="0,0,0,0">
                    <w:txbxContent>
                      <w:p w14:paraId="317936FA" w14:textId="0C515302" w:rsidR="003C5CEF" w:rsidRPr="00C01394" w:rsidRDefault="003C5CEF" w:rsidP="003C5CEF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78" w:name="_Toc108082426"/>
                        <w:r w:rsidRPr="00C01394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Tabelle </w:t>
                        </w:r>
                        <w:r w:rsidRPr="00C0139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C01394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Tabelle \* ARABIC </w:instrText>
                        </w:r>
                        <w:r w:rsidRPr="00C0139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</w:t>
                        </w:r>
                        <w:r w:rsidRPr="00C01394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C01394">
                          <w:rPr>
                            <w:sz w:val="22"/>
                            <w:szCs w:val="20"/>
                          </w:rPr>
                          <w:t>:</w:t>
                        </w:r>
                        <w:r w:rsidR="00EC7E3D" w:rsidRPr="00C01394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  <w:r w:rsidR="00CE457A" w:rsidRPr="00C01394">
                          <w:rPr>
                            <w:sz w:val="22"/>
                            <w:szCs w:val="20"/>
                          </w:rPr>
                          <w:t>Bootmodi des Mikrocontrollers</w:t>
                        </w:r>
                        <w:r w:rsidR="00826F2D" w:rsidRPr="00C01394">
                          <w:rPr>
                            <w:sz w:val="22"/>
                            <w:szCs w:val="20"/>
                          </w:rPr>
                          <w:t xml:space="preserve"> [27, S.56]</w:t>
                        </w:r>
                        <w:bookmarkEnd w:id="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E36A1">
        <w:t xml:space="preserve">Flashspeicher geschriebene Code ausgeführt. </w:t>
      </w:r>
      <w:r w:rsidR="00826F2D">
        <w:t>[27, S.56-57]</w:t>
      </w:r>
    </w:p>
    <w:p w14:paraId="3C431D72" w14:textId="77777777" w:rsidR="008A3FB3" w:rsidRDefault="008A3FB3" w:rsidP="00D67C75"/>
    <w:p w14:paraId="16831D16" w14:textId="77777777" w:rsidR="00E30122" w:rsidRDefault="00E30122" w:rsidP="00D67C75"/>
    <w:p w14:paraId="455794CD" w14:textId="49532A1B" w:rsidR="001D5A24" w:rsidRPr="001D5A24" w:rsidRDefault="00CE36A1" w:rsidP="00D67C75">
      <w:r w:rsidRPr="001D5A24">
        <w:t xml:space="preserve">Um das Programmieren der MCU zu </w:t>
      </w:r>
      <w:r w:rsidR="001D5A24" w:rsidRPr="001D5A24">
        <w:t>erleichtern, wird die Variante mit dem ST-Link Programmer genutzt.</w:t>
      </w:r>
      <w:r w:rsidR="001D5A24">
        <w:t xml:space="preserve"> </w:t>
      </w:r>
      <w:r w:rsidR="001D5A24" w:rsidRPr="001D5A24">
        <w:t>Dies ist von Vorteil da so bei einer Codeänderung kein Widerstand um-gelötet werden muss.</w:t>
      </w:r>
    </w:p>
    <w:p w14:paraId="774B6845" w14:textId="1BCC2577" w:rsidR="0096451B" w:rsidRDefault="0096451B" w:rsidP="0096451B">
      <w:pPr>
        <w:pStyle w:val="berschrift3"/>
      </w:pPr>
      <w:bookmarkStart w:id="79" w:name="_Toc108082482"/>
      <w:r>
        <w:t>Systemarchitektur</w:t>
      </w:r>
      <w:bookmarkEnd w:id="79"/>
    </w:p>
    <w:p w14:paraId="0ABDD2CF" w14:textId="4D76313C" w:rsidR="00AC7A96" w:rsidRDefault="00F21099" w:rsidP="00D67C75">
      <w:r>
        <w:t>Der ARM Cortex M0</w:t>
      </w:r>
      <w:r w:rsidR="005E3B62">
        <w:t xml:space="preserve">+ Prozessor ist ein leistungsstarker und </w:t>
      </w:r>
      <w:r w:rsidR="00C01394">
        <w:t>kosten</w:t>
      </w:r>
      <w:r w:rsidR="005E3B62">
        <w:t>günstiger 32Bit Prozessor</w:t>
      </w:r>
      <w:r w:rsidR="00872471">
        <w:t xml:space="preserve"> basierend auf der Armv6-M Architektur</w:t>
      </w:r>
      <w:r w:rsidR="005E3B62">
        <w:t xml:space="preserve">. Er ist zudem der </w:t>
      </w:r>
      <w:r w:rsidR="00F14227">
        <w:t>energie</w:t>
      </w:r>
      <w:r w:rsidR="005E3B62">
        <w:t>effizienteste Prozessor von ARM.</w:t>
      </w:r>
    </w:p>
    <w:p w14:paraId="1E05FE46" w14:textId="2E16055C" w:rsidR="002346D9" w:rsidRDefault="00872471" w:rsidP="00D67C75">
      <w:r>
        <w:t>Die Busschnittstelle</w:t>
      </w:r>
      <w:r w:rsidR="009C1C53">
        <w:t xml:space="preserve"> des STMs</w:t>
      </w:r>
      <w:r>
        <w:t xml:space="preserve"> beruht auf der Von-Neumann-Architektur, die sich dadurch </w:t>
      </w:r>
      <w:r w:rsidR="00A1547D">
        <w:t>auszeichnet,</w:t>
      </w:r>
      <w:r>
        <w:t xml:space="preserve"> das Programm- und Datenspeicher </w:t>
      </w:r>
      <w:r w:rsidR="00484C93">
        <w:t xml:space="preserve">über die </w:t>
      </w:r>
      <w:r>
        <w:t>gleichen Bu</w:t>
      </w:r>
      <w:r w:rsidR="00484C93">
        <w:t>s</w:t>
      </w:r>
      <w:r>
        <w:t>s</w:t>
      </w:r>
      <w:r w:rsidR="00484C93">
        <w:t>e</w:t>
      </w:r>
      <w:r>
        <w:t xml:space="preserve"> </w:t>
      </w:r>
      <w:r w:rsidR="00484C93">
        <w:t>angesteuert</w:t>
      </w:r>
      <w:r>
        <w:t xml:space="preserve"> werden. Gegenstück dazu ist die Harvard-Architektur</w:t>
      </w:r>
      <w:r w:rsidR="00142AA1">
        <w:t xml:space="preserve"> </w:t>
      </w:r>
      <w:r w:rsidR="009C1C53">
        <w:t xml:space="preserve">bei der, </w:t>
      </w:r>
      <w:r w:rsidR="00142AA1">
        <w:t>der Code und die Daten auf unterschiedlichen Bussen transportiert werden.</w:t>
      </w:r>
      <w:r w:rsidR="0072704F">
        <w:t xml:space="preserve"> [28, S.19]</w:t>
      </w:r>
    </w:p>
    <w:p w14:paraId="1DD8656D" w14:textId="11B7D99F" w:rsidR="00D619E3" w:rsidRDefault="00D619E3" w:rsidP="00D67C75"/>
    <w:p w14:paraId="55246621" w14:textId="706ED0C2" w:rsidR="00D619E3" w:rsidRDefault="00D619E3" w:rsidP="00D67C75"/>
    <w:p w14:paraId="2CDC98AB" w14:textId="39FB689E" w:rsidR="00D619E3" w:rsidRDefault="00D619E3" w:rsidP="00D619E3">
      <w:pPr>
        <w:spacing w:after="200" w:line="276" w:lineRule="auto"/>
        <w:jc w:val="left"/>
      </w:pPr>
      <w:r>
        <w:br w:type="page"/>
      </w:r>
    </w:p>
    <w:p w14:paraId="48C5608B" w14:textId="193C5CBC" w:rsidR="005850CB" w:rsidRDefault="005850CB" w:rsidP="00D67C75">
      <w:r>
        <w:lastRenderedPageBreak/>
        <w:t>Das Herzstück des Systems ist die mehrschichtige 32Bit AHB</w:t>
      </w:r>
      <w:r w:rsidR="00E30122">
        <w:t>-</w:t>
      </w:r>
      <w:r>
        <w:t>Bus</w:t>
      </w:r>
      <w:r w:rsidR="00E30122">
        <w:t xml:space="preserve"> </w:t>
      </w:r>
      <w:r>
        <w:t xml:space="preserve">Matrix die, die </w:t>
      </w:r>
      <w:r w:rsidR="00160297">
        <w:t xml:space="preserve">folgenden </w:t>
      </w:r>
      <w:r w:rsidR="00A7231B">
        <w:t>Hardwarekomponenten</w:t>
      </w:r>
      <w:r>
        <w:t xml:space="preserve"> miteinander verbindet. Es gibt hierbei </w:t>
      </w:r>
    </w:p>
    <w:p w14:paraId="066A866C" w14:textId="7E934724" w:rsidR="005850CB" w:rsidRDefault="005850CB" w:rsidP="005850CB">
      <w:pPr>
        <w:pStyle w:val="Stichpunkte"/>
      </w:pPr>
      <w:r>
        <w:t>2 Master</w:t>
      </w:r>
    </w:p>
    <w:p w14:paraId="42EFEE79" w14:textId="2A32226F" w:rsidR="005850CB" w:rsidRDefault="00C11307" w:rsidP="005850CB">
      <w:pPr>
        <w:pStyle w:val="Stichpunkte"/>
        <w:numPr>
          <w:ilvl w:val="1"/>
          <w:numId w:val="17"/>
        </w:numPr>
      </w:pPr>
      <w:r>
        <w:t>Den Cortex M0+ Kern</w:t>
      </w:r>
    </w:p>
    <w:p w14:paraId="72C8CBA5" w14:textId="1BA9F399" w:rsidR="00C11307" w:rsidRPr="00FE7180" w:rsidRDefault="00C11307" w:rsidP="005850CB">
      <w:pPr>
        <w:pStyle w:val="Stichpunkte"/>
        <w:numPr>
          <w:ilvl w:val="1"/>
          <w:numId w:val="17"/>
        </w:numPr>
        <w:rPr>
          <w:lang w:val="en-GB"/>
        </w:rPr>
      </w:pPr>
      <w:r w:rsidRPr="00FE7180">
        <w:rPr>
          <w:lang w:val="en-GB"/>
        </w:rPr>
        <w:t xml:space="preserve">Und den </w:t>
      </w:r>
      <w:r w:rsidR="00D14461" w:rsidRPr="00FE7180">
        <w:rPr>
          <w:lang w:val="en-GB"/>
        </w:rPr>
        <w:t>Direct Memory Access Controller</w:t>
      </w:r>
      <w:r w:rsidR="00F14227" w:rsidRPr="00FE7180">
        <w:rPr>
          <w:lang w:val="en-GB"/>
        </w:rPr>
        <w:t xml:space="preserve"> (DMA)</w:t>
      </w:r>
    </w:p>
    <w:p w14:paraId="3DDDEBD1" w14:textId="2731FF5C" w:rsidR="00C11307" w:rsidRDefault="00C11307" w:rsidP="00C11307">
      <w:pPr>
        <w:pStyle w:val="Stichpunkte"/>
      </w:pPr>
      <w:r>
        <w:t>Sowie 3 Slaves</w:t>
      </w:r>
    </w:p>
    <w:p w14:paraId="397595F9" w14:textId="6362EC35" w:rsidR="00C11307" w:rsidRDefault="00C11307" w:rsidP="00C11307">
      <w:pPr>
        <w:pStyle w:val="Stichpunkte"/>
        <w:numPr>
          <w:ilvl w:val="1"/>
          <w:numId w:val="17"/>
        </w:numPr>
      </w:pPr>
      <w:r>
        <w:t>Den internen nicht flüchtigen Speicher (Non-Volatile Memory NVM)</w:t>
      </w:r>
    </w:p>
    <w:p w14:paraId="4F0BF021" w14:textId="1460137F" w:rsidR="00C11307" w:rsidRPr="00FE7180" w:rsidRDefault="00C11307" w:rsidP="00C11307">
      <w:pPr>
        <w:pStyle w:val="Stichpunkte"/>
        <w:numPr>
          <w:ilvl w:val="1"/>
          <w:numId w:val="17"/>
        </w:numPr>
        <w:rPr>
          <w:lang w:val="en-GB"/>
        </w:rPr>
      </w:pPr>
      <w:r w:rsidRPr="00FE7180">
        <w:rPr>
          <w:lang w:val="en-GB"/>
        </w:rPr>
        <w:t>Den statischen RAM (Static Random-Access Memory SRAM)</w:t>
      </w:r>
    </w:p>
    <w:p w14:paraId="22C10409" w14:textId="3BBE49C0" w:rsidR="009C0FAA" w:rsidRPr="00FE7180" w:rsidRDefault="00574DAF" w:rsidP="009C0FAA">
      <w:pPr>
        <w:pStyle w:val="Stichpunkte"/>
        <w:numPr>
          <w:ilvl w:val="1"/>
          <w:numId w:val="17"/>
        </w:numPr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CCA149" wp14:editId="59227876">
                <wp:simplePos x="0" y="0"/>
                <wp:positionH relativeFrom="margin">
                  <wp:posOffset>-1905</wp:posOffset>
                </wp:positionH>
                <wp:positionV relativeFrom="paragraph">
                  <wp:posOffset>308610</wp:posOffset>
                </wp:positionV>
                <wp:extent cx="5219700" cy="4457700"/>
                <wp:effectExtent l="0" t="0" r="0" b="0"/>
                <wp:wrapTopAndBottom/>
                <wp:docPr id="68" name="Gruppieren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457700"/>
                          <a:chOff x="0" y="-142875"/>
                          <a:chExt cx="5219700" cy="4458959"/>
                        </a:xfrm>
                      </wpg:grpSpPr>
                      <pic:pic xmlns:pic="http://schemas.openxmlformats.org/drawingml/2006/picture">
                        <pic:nvPicPr>
                          <pic:cNvPr id="35" name="Grafik 3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42875"/>
                            <a:ext cx="5219700" cy="3938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feld 67"/>
                        <wps:cNvSpPr txBox="1"/>
                        <wps:spPr>
                          <a:xfrm>
                            <a:off x="0" y="4000499"/>
                            <a:ext cx="5219700" cy="3155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17D38D" w14:textId="334785BD" w:rsidR="00095D25" w:rsidRPr="00632F1B" w:rsidRDefault="00095D25" w:rsidP="00095D25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80" w:name="_Toc108058540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15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Systemarchitektur</w:t>
                              </w:r>
                              <w:r w:rsidR="0030069E" w:rsidRPr="00632F1B">
                                <w:rPr>
                                  <w:sz w:val="22"/>
                                  <w:szCs w:val="20"/>
                                </w:rPr>
                                <w:t xml:space="preserve"> [27, S.49]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CCA149" id="Gruppieren 68" o:spid="_x0000_s1071" style="position:absolute;left:0;text-align:left;margin-left:-.15pt;margin-top:24.3pt;width:411pt;height:351pt;z-index:251658240;mso-position-horizontal-relative:margin;mso-position-vertical-relative:text;mso-width-relative:margin;mso-height-relative:margin" coordorigin=",-1428" coordsize="52197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">
                <v:shape id="Grafik 35" o:spid="_x0000_s1072" type="#_x0000_t75" style="position:absolute;top:-1428;width:52197;height:39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">
                  <v:imagedata r:id="rId80" o:title=""/>
                </v:shape>
                <v:shape id="Textfeld 67" o:spid="_x0000_s1073" type="#_x0000_t202" style="position:absolute;top:40004;width:52197;height:3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" stroked="f">
                  <v:textbox inset="0,0,0,0">
                    <w:txbxContent>
                      <w:p w14:paraId="6617D38D" w14:textId="334785BD" w:rsidR="00095D25" w:rsidRPr="00632F1B" w:rsidRDefault="00095D25" w:rsidP="00095D25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81" w:name="_Toc108058540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15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Systemarchitektur</w:t>
                        </w:r>
                        <w:r w:rsidR="0030069E" w:rsidRPr="00632F1B">
                          <w:rPr>
                            <w:sz w:val="22"/>
                            <w:szCs w:val="20"/>
                          </w:rPr>
                          <w:t xml:space="preserve"> [27, S.49]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11307" w:rsidRPr="00FE7180">
        <w:rPr>
          <w:lang w:val="en-GB"/>
        </w:rPr>
        <w:t>Sowie die AHB</w:t>
      </w:r>
      <w:r w:rsidR="00F14227" w:rsidRPr="00FE7180">
        <w:rPr>
          <w:lang w:val="en-GB"/>
        </w:rPr>
        <w:t xml:space="preserve"> </w:t>
      </w:r>
      <w:r w:rsidR="00D14461" w:rsidRPr="00FE7180">
        <w:rPr>
          <w:lang w:val="en-GB"/>
        </w:rPr>
        <w:t>(</w:t>
      </w:r>
      <w:r w:rsidR="005457E0" w:rsidRPr="00FE7180">
        <w:rPr>
          <w:lang w:val="en-GB"/>
        </w:rPr>
        <w:t>High Speed)</w:t>
      </w:r>
      <w:r w:rsidR="00C11307" w:rsidRPr="00FE7180">
        <w:rPr>
          <w:lang w:val="en-GB"/>
        </w:rPr>
        <w:t xml:space="preserve"> to APB</w:t>
      </w:r>
      <w:r w:rsidR="00F14227" w:rsidRPr="00FE7180">
        <w:rPr>
          <w:lang w:val="en-GB"/>
        </w:rPr>
        <w:t xml:space="preserve"> </w:t>
      </w:r>
      <w:r w:rsidR="005457E0" w:rsidRPr="00FE7180">
        <w:rPr>
          <w:lang w:val="en-GB"/>
        </w:rPr>
        <w:t>(Peripheral)</w:t>
      </w:r>
      <w:r w:rsidR="00C11307" w:rsidRPr="00FE7180">
        <w:rPr>
          <w:lang w:val="en-GB"/>
        </w:rPr>
        <w:t xml:space="preserve"> </w:t>
      </w:r>
      <w:r w:rsidR="00E57389" w:rsidRPr="00FE7180">
        <w:rPr>
          <w:lang w:val="en-GB"/>
        </w:rPr>
        <w:t>Bridge</w:t>
      </w:r>
    </w:p>
    <w:p w14:paraId="1BA54394" w14:textId="6FEEE076" w:rsidR="009C0FAA" w:rsidRDefault="0048052E" w:rsidP="009C0FAA">
      <w:r>
        <w:t xml:space="preserve">Der </w:t>
      </w:r>
      <w:r w:rsidR="0091087B">
        <w:t>System-</w:t>
      </w:r>
      <w:r>
        <w:t>Bus bindet die CPU an die Busmatrix an</w:t>
      </w:r>
      <w:r w:rsidR="00D14461">
        <w:t xml:space="preserve">. Sie kann so </w:t>
      </w:r>
      <w:r>
        <w:t>über den</w:t>
      </w:r>
      <w:r w:rsidR="009C0FAA">
        <w:t xml:space="preserve"> </w:t>
      </w:r>
      <w:r>
        <w:t xml:space="preserve">APB und AHB auf die </w:t>
      </w:r>
      <w:r w:rsidR="00D14461">
        <w:t>Peripheriekomponenten</w:t>
      </w:r>
      <w:r>
        <w:t xml:space="preserve"> zugreifen. Außerdem wird der </w:t>
      </w:r>
      <w:r w:rsidR="00F14227">
        <w:t>System</w:t>
      </w:r>
      <w:r>
        <w:t>-Bus</w:t>
      </w:r>
      <w:r w:rsidR="00B30E50">
        <w:t xml:space="preserve"> verwendet um Daten sowie </w:t>
      </w:r>
      <w:r w:rsidR="00D14461">
        <w:t xml:space="preserve">allgemeine </w:t>
      </w:r>
      <w:r w:rsidR="00B30E50">
        <w:t>Anweisungen zu empfangen.</w:t>
      </w:r>
    </w:p>
    <w:p w14:paraId="0437407E" w14:textId="6D557701" w:rsidR="009C0FAA" w:rsidRDefault="00B30E50" w:rsidP="009C0FAA">
      <w:r>
        <w:t xml:space="preserve">Der DMA-Bus bindet </w:t>
      </w:r>
      <w:r w:rsidR="00D14461">
        <w:t xml:space="preserve">den </w:t>
      </w:r>
      <w:r w:rsidR="00F14227">
        <w:t>DMA-</w:t>
      </w:r>
      <w:r w:rsidR="00D14461">
        <w:t xml:space="preserve">Controller </w:t>
      </w:r>
      <w:r>
        <w:t>an die Busmatrix an</w:t>
      </w:r>
      <w:r w:rsidR="00AC7A96">
        <w:t>. Dieser regelt</w:t>
      </w:r>
      <w:r>
        <w:t xml:space="preserve"> den </w:t>
      </w:r>
      <w:r w:rsidR="00D14461">
        <w:t>Z</w:t>
      </w:r>
      <w:r>
        <w:t xml:space="preserve">ugriff auf </w:t>
      </w:r>
      <w:r w:rsidR="00D14461">
        <w:t>die verschiedenen Speicherelemente</w:t>
      </w:r>
      <w:r w:rsidR="00160297">
        <w:t>.</w:t>
      </w:r>
    </w:p>
    <w:p w14:paraId="042CA6E4" w14:textId="078298B7" w:rsidR="00AC7A96" w:rsidRDefault="00AC7A96" w:rsidP="00AC7A96">
      <w:r>
        <w:t xml:space="preserve">Die AHB/APB Brücke ermöglicht eine voll synchrone 32 MHz </w:t>
      </w:r>
      <w:r w:rsidR="00F14227">
        <w:t>Kommunikation</w:t>
      </w:r>
      <w:r>
        <w:t xml:space="preserve"> zwischen de</w:t>
      </w:r>
      <w:r w:rsidR="000B5E70">
        <w:t>m</w:t>
      </w:r>
      <w:r>
        <w:t xml:space="preserve"> High Speed</w:t>
      </w:r>
      <w:r w:rsidR="00F14227">
        <w:t xml:space="preserve"> Bus</w:t>
      </w:r>
      <w:r>
        <w:t xml:space="preserve"> und</w:t>
      </w:r>
      <w:r w:rsidR="00F14227">
        <w:t xml:space="preserve"> de</w:t>
      </w:r>
      <w:r w:rsidR="000B5E70">
        <w:t>m</w:t>
      </w:r>
      <w:r>
        <w:t xml:space="preserve"> </w:t>
      </w:r>
      <w:r w:rsidR="000B5E70">
        <w:t>Peripherie</w:t>
      </w:r>
      <w:r w:rsidR="00F14227">
        <w:t>-</w:t>
      </w:r>
      <w:r>
        <w:t>Bus.</w:t>
      </w:r>
    </w:p>
    <w:p w14:paraId="7F052D8A" w14:textId="5F8E2EB1" w:rsidR="009C0FAA" w:rsidRDefault="00160297" w:rsidP="009C0FAA">
      <w:r>
        <w:lastRenderedPageBreak/>
        <w:t>Die Busmatrix entscheidet</w:t>
      </w:r>
      <w:r w:rsidR="00AC7A96">
        <w:t xml:space="preserve"> dabei</w:t>
      </w:r>
      <w:r>
        <w:t xml:space="preserve"> über </w:t>
      </w:r>
      <w:r w:rsidR="00DF4C29">
        <w:t xml:space="preserve">ein </w:t>
      </w:r>
      <w:r>
        <w:t xml:space="preserve">Round Robin </w:t>
      </w:r>
      <w:r w:rsidR="00AC7A96">
        <w:t xml:space="preserve">Prinzip </w:t>
      </w:r>
      <w:r>
        <w:t>welcher Master</w:t>
      </w:r>
      <w:r w:rsidR="00DF4C29">
        <w:t xml:space="preserve"> </w:t>
      </w:r>
      <w:r>
        <w:t>Zugriff erhält</w:t>
      </w:r>
      <w:r w:rsidR="009C0FAA">
        <w:t>.</w:t>
      </w:r>
      <w:r w:rsidR="009B5C20" w:rsidRPr="009B5C20">
        <w:t xml:space="preserve"> </w:t>
      </w:r>
      <w:r w:rsidR="009B5C20">
        <w:t>[27, S.49-50]</w:t>
      </w:r>
    </w:p>
    <w:p w14:paraId="6FF37279" w14:textId="5E20FC3E" w:rsidR="008162D1" w:rsidRDefault="002A74E7" w:rsidP="009C0FAA">
      <w:r>
        <w:t>Der auf dem STM32L041C6T</w:t>
      </w:r>
      <w:r w:rsidR="00A03E62">
        <w:t>7</w:t>
      </w:r>
      <w:r>
        <w:t xml:space="preserve"> integrierte Nested Vector Interrupt Controller (NVIC) ermöglicht bis zu 32 verschiedene Interrupts mit 4 verschiedenen Prioritätsstufen.</w:t>
      </w:r>
      <w:r w:rsidR="00F86550">
        <w:br/>
      </w:r>
      <w:r w:rsidR="009B5C20">
        <w:t>[2</w:t>
      </w:r>
      <w:r w:rsidR="00CF54D8">
        <w:t>8</w:t>
      </w:r>
      <w:r w:rsidR="009B5C20">
        <w:t>, S.</w:t>
      </w:r>
      <w:r w:rsidR="00CF54D8">
        <w:t>20</w:t>
      </w:r>
      <w:r w:rsidR="009B5C20">
        <w:t>]</w:t>
      </w:r>
    </w:p>
    <w:p w14:paraId="62311A82" w14:textId="7CC9C7FE" w:rsidR="0096451B" w:rsidRDefault="0096451B" w:rsidP="0096451B">
      <w:pPr>
        <w:pStyle w:val="berschrift3"/>
      </w:pPr>
      <w:bookmarkStart w:id="82" w:name="_Ref108019383"/>
      <w:bookmarkStart w:id="83" w:name="_Toc108082483"/>
      <w:r>
        <w:t>Takteinstellungen</w:t>
      </w:r>
      <w:bookmarkEnd w:id="82"/>
      <w:bookmarkEnd w:id="83"/>
    </w:p>
    <w:p w14:paraId="56032A6D" w14:textId="4689D13C" w:rsidR="00D75A59" w:rsidRDefault="00D75A59" w:rsidP="00D75A59"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D27CAF9" wp14:editId="1A74377D">
                <wp:simplePos x="0" y="0"/>
                <wp:positionH relativeFrom="margin">
                  <wp:align>center</wp:align>
                </wp:positionH>
                <wp:positionV relativeFrom="paragraph">
                  <wp:posOffset>995680</wp:posOffset>
                </wp:positionV>
                <wp:extent cx="6520180" cy="5133975"/>
                <wp:effectExtent l="0" t="0" r="0" b="9525"/>
                <wp:wrapTopAndBottom/>
                <wp:docPr id="70" name="Gruppieren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0180" cy="5133975"/>
                          <a:chOff x="202444" y="551312"/>
                          <a:chExt cx="8046315" cy="6867817"/>
                        </a:xfrm>
                      </wpg:grpSpPr>
                      <pic:pic xmlns:pic="http://schemas.openxmlformats.org/drawingml/2006/picture">
                        <pic:nvPicPr>
                          <pic:cNvPr id="57" name="Grafik 57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444" y="551312"/>
                            <a:ext cx="8046315" cy="569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feld 69"/>
                        <wps:cNvSpPr txBox="1"/>
                        <wps:spPr>
                          <a:xfrm>
                            <a:off x="997473" y="6859421"/>
                            <a:ext cx="4472305" cy="559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6382AA" w14:textId="5263A399" w:rsidR="00E17471" w:rsidRPr="00632F1B" w:rsidRDefault="00E17471" w:rsidP="00E17471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84" w:name="_Ref108020187"/>
                              <w:bookmarkStart w:id="85" w:name="_Toc108058541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16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84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Clock-Tree aus STM32CubeMX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7CAF9" id="Gruppieren 70" o:spid="_x0000_s1074" style="position:absolute;left:0;text-align:left;margin-left:0;margin-top:78.4pt;width:513.4pt;height:404.25pt;z-index:251748352;mso-position-horizontal:center;mso-position-horizontal-relative:margin;mso-position-vertical-relative:text;mso-width-relative:margin;mso-height-relative:margin" coordorigin="2024,5513" coordsize="80463,68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">
                <v:shape id="Grafik 57" o:spid="_x0000_s1075" type="#_x0000_t75" style="position:absolute;left:2024;top:5513;width:80463;height:56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">
                  <v:imagedata r:id="rId82" o:title=""/>
                </v:shape>
                <v:shape id="Textfeld 69" o:spid="_x0000_s1076" type="#_x0000_t202" style="position:absolute;left:9974;top:68594;width:44723;height:5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" stroked="f">
                  <v:textbox inset="0,0,0,0">
                    <w:txbxContent>
                      <w:p w14:paraId="1B6382AA" w14:textId="5263A399" w:rsidR="00E17471" w:rsidRPr="00632F1B" w:rsidRDefault="00E17471" w:rsidP="00E17471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86" w:name="_Ref108020187"/>
                        <w:bookmarkStart w:id="87" w:name="_Toc108058541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16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86"/>
                        <w:r w:rsidRPr="00632F1B">
                          <w:rPr>
                            <w:sz w:val="22"/>
                            <w:szCs w:val="20"/>
                          </w:rPr>
                          <w:t>: Clock-Tree aus STM32CubeMX</w:t>
                        </w:r>
                        <w:bookmarkEnd w:id="8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162D1">
        <w:t xml:space="preserve">In </w:t>
      </w:r>
      <w:r w:rsidR="00B16F9C">
        <w:fldChar w:fldCharType="begin"/>
      </w:r>
      <w:r w:rsidR="00B16F9C">
        <w:instrText xml:space="preserve"> REF _Ref108020187 \h </w:instrText>
      </w:r>
      <w:r w:rsidR="00B16F9C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16</w:t>
      </w:r>
      <w:r w:rsidR="00B16F9C">
        <w:fldChar w:fldCharType="end"/>
      </w:r>
      <w:r w:rsidR="00B16F9C">
        <w:t xml:space="preserve"> </w:t>
      </w:r>
      <w:r w:rsidR="008162D1">
        <w:t xml:space="preserve">sieht man die Takteinstellungen direkt aus STM32CubeMX. Der Clock der einzelnen Peripherie Komponenten hängt davon ab wie der APB-Bus getaktet </w:t>
      </w:r>
      <w:r w:rsidR="0091087B">
        <w:t>wird</w:t>
      </w:r>
      <w:r w:rsidR="002A74E7">
        <w:t>,</w:t>
      </w:r>
      <w:r w:rsidR="008162D1">
        <w:t xml:space="preserve"> auf dem sich</w:t>
      </w:r>
      <w:r w:rsidR="0091087B">
        <w:t xml:space="preserve"> diese</w:t>
      </w:r>
      <w:r w:rsidR="008162D1">
        <w:t xml:space="preserve"> befinden.</w:t>
      </w:r>
    </w:p>
    <w:p w14:paraId="656D2F06" w14:textId="3C8F06C3" w:rsidR="00D75A59" w:rsidRDefault="00D75A59" w:rsidP="00D75A59">
      <w:pPr>
        <w:spacing w:after="200" w:line="276" w:lineRule="auto"/>
        <w:jc w:val="left"/>
      </w:pPr>
      <w:r>
        <w:br w:type="page"/>
      </w:r>
    </w:p>
    <w:p w14:paraId="1637CEAB" w14:textId="595D254F" w:rsidR="0035126E" w:rsidRDefault="008162D1" w:rsidP="008162D1">
      <w:r>
        <w:lastRenderedPageBreak/>
        <w:t xml:space="preserve">Es gibt dabei </w:t>
      </w:r>
      <w:r w:rsidR="00916955">
        <w:t>verschiedene</w:t>
      </w:r>
      <w:r>
        <w:t xml:space="preserve"> Methoden den Takt zu erzeugen</w:t>
      </w:r>
      <w:r w:rsidR="000833CC">
        <w:t>.</w:t>
      </w:r>
      <w:r w:rsidR="002346D9" w:rsidRPr="002346D9">
        <w:rPr>
          <w:noProof/>
        </w:rPr>
        <w:t xml:space="preserve"> </w:t>
      </w:r>
    </w:p>
    <w:p w14:paraId="4F1FF777" w14:textId="6C8B3C14" w:rsidR="0035126E" w:rsidRDefault="0035126E" w:rsidP="008162D1">
      <w:r w:rsidRPr="00710F03">
        <w:rPr>
          <w:b/>
          <w:bCs/>
        </w:rPr>
        <w:t>Primäre Taktquellen</w:t>
      </w:r>
      <w:r>
        <w:t xml:space="preserve"> mit denen </w:t>
      </w:r>
      <w:r w:rsidR="00ED7653">
        <w:t xml:space="preserve">sich </w:t>
      </w:r>
      <w:r>
        <w:t xml:space="preserve">der Systemtakt bestimmen </w:t>
      </w:r>
      <w:r w:rsidR="00ED7653">
        <w:t>lässt:</w:t>
      </w:r>
    </w:p>
    <w:p w14:paraId="501986D9" w14:textId="75ED6294" w:rsidR="00916955" w:rsidRDefault="00916955" w:rsidP="00916955">
      <w:pPr>
        <w:pStyle w:val="Stichpunkte"/>
      </w:pPr>
      <w:r>
        <w:t>HSI 16</w:t>
      </w:r>
      <w:r w:rsidR="00224197">
        <w:t xml:space="preserve"> (High Speed Internal)</w:t>
      </w:r>
    </w:p>
    <w:p w14:paraId="7E8D1071" w14:textId="5C5EFE6B" w:rsidR="002A74E7" w:rsidRDefault="002A74E7" w:rsidP="00916955">
      <w:pPr>
        <w:pStyle w:val="Stichpunkte"/>
        <w:numPr>
          <w:ilvl w:val="0"/>
          <w:numId w:val="0"/>
        </w:numPr>
        <w:ind w:left="720"/>
      </w:pPr>
      <w:r>
        <w:t>Der 16 MHz Takt wird intern vom einem RC-Oszillator erzeugt.</w:t>
      </w:r>
      <w:r w:rsidR="00085B8B">
        <w:t xml:space="preserve"> [27, S.174]</w:t>
      </w:r>
    </w:p>
    <w:p w14:paraId="12BEC860" w14:textId="7409F333" w:rsidR="00916955" w:rsidRDefault="00916955" w:rsidP="00916955">
      <w:pPr>
        <w:pStyle w:val="Stichpunkte"/>
      </w:pPr>
      <w:r>
        <w:t>HSE</w:t>
      </w:r>
      <w:r w:rsidR="00224197">
        <w:t xml:space="preserve"> (High Speed External)</w:t>
      </w:r>
    </w:p>
    <w:p w14:paraId="4603F328" w14:textId="1FC32CEE" w:rsidR="00DE6455" w:rsidRDefault="00DE6455" w:rsidP="0035126E">
      <w:pPr>
        <w:pStyle w:val="Stichpunkte"/>
        <w:numPr>
          <w:ilvl w:val="0"/>
          <w:numId w:val="0"/>
        </w:numPr>
        <w:ind w:left="720"/>
      </w:pPr>
      <w:r>
        <w:t>Über den OSC_IN Pin</w:t>
      </w:r>
      <w:r w:rsidR="00224197">
        <w:t xml:space="preserve"> de</w:t>
      </w:r>
      <w:r>
        <w:t>s</w:t>
      </w:r>
      <w:r w:rsidR="00224197">
        <w:t xml:space="preserve"> Mikrocontroller lässt sich </w:t>
      </w:r>
      <w:r>
        <w:t xml:space="preserve">der Takt auch von einer externen Quelle </w:t>
      </w:r>
      <w:r w:rsidR="0009150C">
        <w:t>mit bis zu 32 MHz vorgeben</w:t>
      </w:r>
      <w:r>
        <w:t xml:space="preserve">. </w:t>
      </w:r>
    </w:p>
    <w:p w14:paraId="19802659" w14:textId="29637D1F" w:rsidR="0035126E" w:rsidRPr="00E030FB" w:rsidRDefault="0009150C" w:rsidP="0035126E">
      <w:pPr>
        <w:pStyle w:val="Stichpunkte"/>
        <w:numPr>
          <w:ilvl w:val="0"/>
          <w:numId w:val="0"/>
        </w:numPr>
        <w:ind w:left="720"/>
        <w:rPr>
          <w:sz w:val="22"/>
          <w:szCs w:val="20"/>
        </w:rPr>
      </w:pPr>
      <w:r>
        <w:t xml:space="preserve">Durch die Hinzunahme des OSC_OUT Pins kann man den Mikrocontroller auch über </w:t>
      </w:r>
      <w:r w:rsidR="00224197">
        <w:t>ein</w:t>
      </w:r>
      <w:r>
        <w:t>en</w:t>
      </w:r>
      <w:r w:rsidR="00224197">
        <w:t xml:space="preserve"> </w:t>
      </w:r>
      <w:r w:rsidR="00DE6455">
        <w:t>Quarz-</w:t>
      </w:r>
      <w:r w:rsidR="00224197">
        <w:t>Oszillator</w:t>
      </w:r>
      <w:r w:rsidR="00DE6455">
        <w:t xml:space="preserve"> oder Keramik-Resonator mit bis zu 24MHz </w:t>
      </w:r>
      <w:r>
        <w:t>takten</w:t>
      </w:r>
      <w:r w:rsidR="00224197">
        <w:t>.</w:t>
      </w:r>
      <w:r w:rsidR="000521C8">
        <w:t xml:space="preserve"> </w:t>
      </w:r>
      <w:r w:rsidR="00085B8B">
        <w:t>[27, S.172-173]</w:t>
      </w:r>
    </w:p>
    <w:p w14:paraId="4136942C" w14:textId="6FD4C8C6" w:rsidR="00916955" w:rsidRPr="00FE7180" w:rsidRDefault="00916955" w:rsidP="00916955">
      <w:pPr>
        <w:pStyle w:val="Stichpunkte"/>
        <w:rPr>
          <w:lang w:val="en-GB"/>
        </w:rPr>
      </w:pPr>
      <w:r w:rsidRPr="00FE7180">
        <w:rPr>
          <w:lang w:val="en-GB"/>
        </w:rPr>
        <w:t>MSI</w:t>
      </w:r>
      <w:r w:rsidR="00224197" w:rsidRPr="00FE7180">
        <w:rPr>
          <w:lang w:val="en-GB"/>
        </w:rPr>
        <w:t xml:space="preserve"> (Multi Speed Internal Clock)</w:t>
      </w:r>
    </w:p>
    <w:p w14:paraId="2687E077" w14:textId="47218F03" w:rsidR="0035126E" w:rsidRDefault="00224197" w:rsidP="0062004A">
      <w:pPr>
        <w:pStyle w:val="Stichpunkte"/>
        <w:numPr>
          <w:ilvl w:val="0"/>
          <w:numId w:val="0"/>
        </w:numPr>
        <w:ind w:left="720"/>
      </w:pPr>
      <w:r>
        <w:t>Hierbei wird der Takt von einem</w:t>
      </w:r>
      <w:r w:rsidR="00E030FB">
        <w:t xml:space="preserve"> RC-Oszillator </w:t>
      </w:r>
      <w:r w:rsidR="00E66DAC">
        <w:t>generiert</w:t>
      </w:r>
      <w:r>
        <w:t xml:space="preserve">, der sich </w:t>
      </w:r>
      <w:r w:rsidR="00E66DAC">
        <w:t>in 7 Stufen zwischen 65,536 kHz und 4,194 M</w:t>
      </w:r>
      <w:r w:rsidR="003E4C22">
        <w:t>H</w:t>
      </w:r>
      <w:r w:rsidR="00E66DAC">
        <w:t xml:space="preserve">z </w:t>
      </w:r>
      <w:r w:rsidR="00ED7653">
        <w:t>einstellen lässt</w:t>
      </w:r>
      <w:r w:rsidR="00E66DAC">
        <w:t xml:space="preserve">. Er wird </w:t>
      </w:r>
      <w:r w:rsidR="003E4C22">
        <w:t>bei einem</w:t>
      </w:r>
      <w:r w:rsidR="00E66DAC">
        <w:t xml:space="preserve"> Reset des Controllers anfangs als Systemtakt verwendet</w:t>
      </w:r>
      <w:r w:rsidR="00ED7653">
        <w:t>. Außerdem</w:t>
      </w:r>
      <w:r w:rsidR="00E66DAC">
        <w:t xml:space="preserve"> kann </w:t>
      </w:r>
      <w:r w:rsidR="00ED7653">
        <w:t>er auch</w:t>
      </w:r>
      <w:r w:rsidR="00E66DAC">
        <w:t xml:space="preserve"> als Backup Takt konfigurie</w:t>
      </w:r>
      <w:r w:rsidR="00ED7653">
        <w:t xml:space="preserve">rt </w:t>
      </w:r>
      <w:r w:rsidR="0035164C">
        <w:t>werden,</w:t>
      </w:r>
      <w:r w:rsidR="00ED7653">
        <w:t xml:space="preserve"> </w:t>
      </w:r>
      <w:r w:rsidR="00E66DAC">
        <w:t xml:space="preserve">falls </w:t>
      </w:r>
      <w:proofErr w:type="gramStart"/>
      <w:r w:rsidR="00E66DAC">
        <w:t>der externe HSE</w:t>
      </w:r>
      <w:r w:rsidR="00710F03">
        <w:t>-Clock</w:t>
      </w:r>
      <w:proofErr w:type="gramEnd"/>
      <w:r w:rsidR="00E66DAC">
        <w:t xml:space="preserve"> ausfällt.</w:t>
      </w:r>
      <w:r w:rsidR="00226968">
        <w:br/>
      </w:r>
      <w:r w:rsidR="00085B8B">
        <w:t>[27, S.174-175]</w:t>
      </w:r>
      <w:r w:rsidR="009C0C90">
        <w:t>[55]</w:t>
      </w:r>
    </w:p>
    <w:p w14:paraId="55302F47" w14:textId="2084A9B7" w:rsidR="00916955" w:rsidRDefault="00916955" w:rsidP="00916955">
      <w:pPr>
        <w:pStyle w:val="Stichpunkte"/>
      </w:pPr>
      <w:r>
        <w:t>PLL</w:t>
      </w:r>
    </w:p>
    <w:p w14:paraId="7FA0D4F7" w14:textId="5266A242" w:rsidR="0091087B" w:rsidRDefault="00BB69E6" w:rsidP="00BB69E6">
      <w:pPr>
        <w:pStyle w:val="Stichpunkte"/>
        <w:numPr>
          <w:ilvl w:val="0"/>
          <w:numId w:val="0"/>
        </w:numPr>
        <w:ind w:left="720"/>
      </w:pPr>
      <w:r>
        <w:t>Die Phase Locked Loop ist eine Phasenreglerschleife</w:t>
      </w:r>
      <w:r w:rsidR="00ED7653">
        <w:t>,</w:t>
      </w:r>
      <w:r w:rsidR="00FD004D">
        <w:t xml:space="preserve"> bei der die lokale Frequenz abgegriffen wird und durch einen Phasenkom</w:t>
      </w:r>
      <w:r w:rsidR="0091087B">
        <w:t>pa</w:t>
      </w:r>
      <w:r w:rsidR="00FD004D">
        <w:t xml:space="preserve">rator </w:t>
      </w:r>
      <w:r w:rsidR="00ED7653">
        <w:t xml:space="preserve">mit der Eingangsfrequenz </w:t>
      </w:r>
      <w:r w:rsidR="00FD004D">
        <w:t xml:space="preserve">verglichen wird. </w:t>
      </w:r>
      <w:r w:rsidR="003E4C22">
        <w:t>Ein spannungsgesteuerter Oszillator passt</w:t>
      </w:r>
      <w:r w:rsidR="00FD004D">
        <w:t xml:space="preserve"> dann je nach </w:t>
      </w:r>
      <w:r w:rsidR="00D71B77">
        <w:t>Regela</w:t>
      </w:r>
      <w:r w:rsidR="00FD004D">
        <w:t>bweichung die</w:t>
      </w:r>
      <w:r w:rsidR="003E4C22">
        <w:t xml:space="preserve"> Frequenz entsprechend an</w:t>
      </w:r>
      <w:r w:rsidR="00FD004D">
        <w:t xml:space="preserve">. Durch Hinzufügen </w:t>
      </w:r>
      <w:r w:rsidR="007E4A68">
        <w:t>eines Frequenzteiler</w:t>
      </w:r>
      <w:r w:rsidR="00ED7653">
        <w:t>s</w:t>
      </w:r>
      <w:r w:rsidR="007E4A68">
        <w:t xml:space="preserve"> lässt sich die Ausgangsfrequenz auf ein Vielfaches der Eingangsfrequenz erhöhen.</w:t>
      </w:r>
      <w:r w:rsidR="00085B8B">
        <w:t xml:space="preserve"> [27, S.175]</w:t>
      </w:r>
    </w:p>
    <w:p w14:paraId="278A614C" w14:textId="77777777" w:rsidR="0091087B" w:rsidRDefault="0091087B" w:rsidP="00710F03">
      <w:pPr>
        <w:pStyle w:val="Stichpunkte"/>
        <w:numPr>
          <w:ilvl w:val="0"/>
          <w:numId w:val="0"/>
        </w:numPr>
      </w:pPr>
    </w:p>
    <w:p w14:paraId="63E71371" w14:textId="4FDAB7AF" w:rsidR="0091087B" w:rsidRDefault="0091087B" w:rsidP="00710F03">
      <w:r>
        <w:t xml:space="preserve">In diesem Projekt </w:t>
      </w:r>
      <w:r w:rsidR="00D97E12">
        <w:t>wird</w:t>
      </w:r>
      <w:r>
        <w:t xml:space="preserve"> </w:t>
      </w:r>
      <w:r w:rsidR="00D71B77">
        <w:t>die Eingangsfrequenz über</w:t>
      </w:r>
      <w:r>
        <w:t xml:space="preserve"> einen externen 24</w:t>
      </w:r>
      <w:r w:rsidR="00D71B77">
        <w:t xml:space="preserve"> </w:t>
      </w:r>
      <w:r>
        <w:t>MHz Quarz-Oszillator</w:t>
      </w:r>
      <w:r w:rsidR="007D4C3B">
        <w:t xml:space="preserve"> </w:t>
      </w:r>
      <w:r w:rsidR="00D97E12">
        <w:t>vorgegeben (HSE) und dann über die PPL-Methode auf 32MHz erhöht und als Systemclock verwendet.</w:t>
      </w:r>
      <w:r w:rsidR="00D71B77">
        <w:t xml:space="preserve"> </w:t>
      </w:r>
    </w:p>
    <w:p w14:paraId="482AA034" w14:textId="10929EAC" w:rsidR="00D97E12" w:rsidRDefault="00D97E12" w:rsidP="00710F03">
      <w:r>
        <w:t>Grund dafür ist, dass der Quarz-Oszillator, deutlich genauer ist als der interne RC-Oszillator</w:t>
      </w:r>
      <w:r w:rsidR="00D71B77">
        <w:t>. Außerdem bleibt</w:t>
      </w:r>
      <w:r w:rsidR="0026342D">
        <w:t xml:space="preserve"> er bei </w:t>
      </w:r>
      <w:r>
        <w:t>Temperaturänderungen</w:t>
      </w:r>
      <w:r w:rsidR="00D71B77">
        <w:t xml:space="preserve"> weiterhin</w:t>
      </w:r>
      <w:r>
        <w:t xml:space="preserve"> </w:t>
      </w:r>
      <w:r w:rsidR="0026342D">
        <w:t>frequenzstabil</w:t>
      </w:r>
      <w:r>
        <w:t>.</w:t>
      </w:r>
    </w:p>
    <w:p w14:paraId="475D47A5" w14:textId="5D434D6C" w:rsidR="0026342D" w:rsidRDefault="0026342D" w:rsidP="00710F03">
      <w:r>
        <w:t>Nur über die PPL ist es möglich den Mikrocontroller auf der maximalen Taktfrequenz von 32 MHz zu betreiben.</w:t>
      </w:r>
      <w:r w:rsidR="00D71B77">
        <w:t xml:space="preserve"> (Siehe </w:t>
      </w:r>
      <w:r w:rsidR="00D71B77">
        <w:fldChar w:fldCharType="begin"/>
      </w:r>
      <w:r w:rsidR="00D71B77">
        <w:instrText xml:space="preserve"> REF _Ref108020187 \h </w:instrText>
      </w:r>
      <w:r w:rsidR="00D71B77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16</w:t>
      </w:r>
      <w:r w:rsidR="00D71B77">
        <w:fldChar w:fldCharType="end"/>
      </w:r>
      <w:r w:rsidR="00D71B77">
        <w:t>)</w:t>
      </w:r>
    </w:p>
    <w:p w14:paraId="7639231A" w14:textId="77777777" w:rsidR="0026342D" w:rsidRDefault="0026342D" w:rsidP="00BB69E6">
      <w:pPr>
        <w:pStyle w:val="Stichpunkte"/>
        <w:numPr>
          <w:ilvl w:val="0"/>
          <w:numId w:val="0"/>
        </w:numPr>
        <w:ind w:left="720"/>
      </w:pPr>
    </w:p>
    <w:p w14:paraId="65083D40" w14:textId="77777777" w:rsidR="00ED7653" w:rsidRDefault="00ED7653" w:rsidP="0035126E">
      <w:pPr>
        <w:pStyle w:val="Stichpunkte"/>
        <w:numPr>
          <w:ilvl w:val="0"/>
          <w:numId w:val="0"/>
        </w:numPr>
      </w:pPr>
    </w:p>
    <w:p w14:paraId="6AE273E8" w14:textId="4C7501B1" w:rsidR="0035126E" w:rsidRDefault="0035126E" w:rsidP="0035126E">
      <w:pPr>
        <w:pStyle w:val="Stichpunkte"/>
        <w:numPr>
          <w:ilvl w:val="0"/>
          <w:numId w:val="0"/>
        </w:numPr>
      </w:pPr>
      <w:r w:rsidRPr="00710F03">
        <w:rPr>
          <w:b/>
          <w:bCs/>
        </w:rPr>
        <w:t>Sekundäre Taktquellen</w:t>
      </w:r>
      <w:r w:rsidR="00710F03">
        <w:t xml:space="preserve"> können folgende Komponenten betreiben:</w:t>
      </w:r>
      <w:r w:rsidR="00144A5D">
        <w:t xml:space="preserve"> Realtime Clock, die UARTs und de</w:t>
      </w:r>
      <w:r w:rsidR="00710F03">
        <w:t>n</w:t>
      </w:r>
      <w:r w:rsidR="00144A5D">
        <w:t xml:space="preserve"> Low</w:t>
      </w:r>
      <w:r w:rsidR="00036CC3">
        <w:t>-</w:t>
      </w:r>
      <w:r w:rsidR="00144A5D">
        <w:t>Power</w:t>
      </w:r>
      <w:r w:rsidR="00036CC3">
        <w:t>-</w:t>
      </w:r>
      <w:r w:rsidR="00144A5D">
        <w:t>Timer</w:t>
      </w:r>
      <w:r w:rsidR="00710F03">
        <w:t>:</w:t>
      </w:r>
    </w:p>
    <w:p w14:paraId="5F07AFDA" w14:textId="7F16765C" w:rsidR="000A56B6" w:rsidRDefault="00916955" w:rsidP="00916955">
      <w:pPr>
        <w:pStyle w:val="Stichpunkte"/>
      </w:pPr>
      <w:r>
        <w:t>LS</w:t>
      </w:r>
      <w:r w:rsidR="000A56B6">
        <w:t>E</w:t>
      </w:r>
      <w:r w:rsidR="0035164C">
        <w:t xml:space="preserve"> (Low Speed External)</w:t>
      </w:r>
      <w:r w:rsidR="000A56B6">
        <w:t xml:space="preserve"> </w:t>
      </w:r>
    </w:p>
    <w:p w14:paraId="1BC7A767" w14:textId="3AC8F106" w:rsidR="003B6DA0" w:rsidRDefault="00CD3716" w:rsidP="003B6DA0">
      <w:pPr>
        <w:pStyle w:val="Stichpunkte"/>
        <w:numPr>
          <w:ilvl w:val="0"/>
          <w:numId w:val="0"/>
        </w:numPr>
        <w:ind w:left="708"/>
      </w:pPr>
      <w:r>
        <w:t>Der C</w:t>
      </w:r>
      <w:r w:rsidR="003B6DA0">
        <w:t xml:space="preserve">lock wird über </w:t>
      </w:r>
      <w:r>
        <w:t xml:space="preserve">eine </w:t>
      </w:r>
      <w:r w:rsidR="003B6DA0">
        <w:t>externe Taktquelle zur Verfügung gestellt.</w:t>
      </w:r>
      <w:r>
        <w:br/>
      </w:r>
      <w:r w:rsidR="00085B8B">
        <w:t>[27, S.176]</w:t>
      </w:r>
    </w:p>
    <w:p w14:paraId="7069AFDD" w14:textId="4B397C20" w:rsidR="000A56B6" w:rsidRDefault="000A56B6" w:rsidP="000A56B6">
      <w:pPr>
        <w:pStyle w:val="Stichpunkte"/>
      </w:pPr>
      <w:r>
        <w:t>LSI</w:t>
      </w:r>
      <w:r w:rsidR="0035164C">
        <w:t xml:space="preserve"> (Low Speed Internal)</w:t>
      </w:r>
    </w:p>
    <w:p w14:paraId="04E7B2BD" w14:textId="4D1F43E7" w:rsidR="003B6DA0" w:rsidRDefault="0010787B" w:rsidP="00036CC3">
      <w:pPr>
        <w:pStyle w:val="Stichpunkte"/>
        <w:numPr>
          <w:ilvl w:val="0"/>
          <w:numId w:val="0"/>
        </w:numPr>
        <w:ind w:left="720"/>
      </w:pPr>
      <w:r>
        <w:t>Der internen</w:t>
      </w:r>
      <w:r w:rsidR="000A56B6">
        <w:t xml:space="preserve"> RC-Oszillator</w:t>
      </w:r>
      <w:r w:rsidR="00ED7653">
        <w:t xml:space="preserve"> erzeugt</w:t>
      </w:r>
      <w:r>
        <w:t xml:space="preserve"> hierbei eine Taktfrequenz von 37 KHz.</w:t>
      </w:r>
      <w:r w:rsidR="00036CC3">
        <w:br/>
      </w:r>
      <w:r w:rsidR="00085B8B">
        <w:t>[27, S.176]</w:t>
      </w:r>
    </w:p>
    <w:p w14:paraId="30D950AA" w14:textId="3826B27D" w:rsidR="00A152C8" w:rsidRDefault="003B6DA0" w:rsidP="00710F03">
      <w:r>
        <w:t>In diesem Projekt wird als Sekundärtaktung der Low</w:t>
      </w:r>
      <w:r w:rsidR="00C44859">
        <w:t>-</w:t>
      </w:r>
      <w:r>
        <w:t xml:space="preserve">Power Timer verwendet. Da dieser nur sehr langsame Prozesse überwacht wird er </w:t>
      </w:r>
      <w:proofErr w:type="gramStart"/>
      <w:r>
        <w:t>vo</w:t>
      </w:r>
      <w:r w:rsidR="00C44859">
        <w:t xml:space="preserve">m </w:t>
      </w:r>
      <w:r w:rsidR="00710F03">
        <w:t>internen LSI-Clock</w:t>
      </w:r>
      <w:proofErr w:type="gramEnd"/>
      <w:r w:rsidR="00710F03">
        <w:t xml:space="preserve"> getaktet.</w:t>
      </w:r>
      <w:r w:rsidR="00D71B77">
        <w:t xml:space="preserve"> (Siehe </w:t>
      </w:r>
      <w:r w:rsidR="00D71B77">
        <w:fldChar w:fldCharType="begin"/>
      </w:r>
      <w:r w:rsidR="00D71B77">
        <w:instrText xml:space="preserve"> REF _Ref108020187 \h </w:instrText>
      </w:r>
      <w:r w:rsidR="00D71B77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16</w:t>
      </w:r>
      <w:r w:rsidR="00D71B77">
        <w:fldChar w:fldCharType="end"/>
      </w:r>
      <w:r w:rsidR="00D71B77">
        <w:t>)</w:t>
      </w:r>
    </w:p>
    <w:p w14:paraId="78698CF9" w14:textId="77777777" w:rsidR="00CD3716" w:rsidRDefault="00CD3716" w:rsidP="00710F03"/>
    <w:p w14:paraId="7AFA2BBB" w14:textId="437CCF0F" w:rsidR="00B210D0" w:rsidRDefault="00FD0367" w:rsidP="00FD0367">
      <w:r>
        <w:t>Die beiden Hauptbausteine der Software sind</w:t>
      </w:r>
      <w:r w:rsidR="00C44859">
        <w:t>:</w:t>
      </w:r>
    </w:p>
    <w:p w14:paraId="4231ECD6" w14:textId="2FFA1438" w:rsidR="00B210D0" w:rsidRDefault="00FD0367" w:rsidP="00B210D0">
      <w:pPr>
        <w:pStyle w:val="Stichpunkte"/>
      </w:pPr>
      <w:r>
        <w:t xml:space="preserve">die </w:t>
      </w:r>
      <w:r w:rsidRPr="00036CC3">
        <w:rPr>
          <w:b/>
          <w:bCs/>
        </w:rPr>
        <w:t>UART</w:t>
      </w:r>
      <w:r>
        <w:t xml:space="preserve">-Kommunikation zwischen Mikrocontroller und KNX-Busankoppler </w:t>
      </w:r>
    </w:p>
    <w:p w14:paraId="037FA186" w14:textId="2BAA2B33" w:rsidR="00FD0367" w:rsidRDefault="00B210D0" w:rsidP="00B210D0">
      <w:pPr>
        <w:pStyle w:val="Stichpunkte"/>
      </w:pPr>
      <w:r>
        <w:t xml:space="preserve">sowie </w:t>
      </w:r>
      <w:r w:rsidR="00FD0367">
        <w:t xml:space="preserve">die </w:t>
      </w:r>
      <w:r>
        <w:t xml:space="preserve">Lüfteransteuerung über </w:t>
      </w:r>
      <w:r w:rsidRPr="00036CC3">
        <w:rPr>
          <w:b/>
          <w:bCs/>
        </w:rPr>
        <w:t>PWM</w:t>
      </w:r>
      <w:r>
        <w:t>-Timer</w:t>
      </w:r>
      <w:r w:rsidR="00FD0367">
        <w:t xml:space="preserve"> </w:t>
      </w:r>
    </w:p>
    <w:p w14:paraId="0DD48359" w14:textId="33B29B07" w:rsidR="00D67C75" w:rsidRDefault="00C570A3" w:rsidP="00D67C75">
      <w:r>
        <w:t xml:space="preserve">Deshalb wird </w:t>
      </w:r>
      <w:r w:rsidR="000470A5">
        <w:t>Im</w:t>
      </w:r>
      <w:r w:rsidR="00FD0367">
        <w:t xml:space="preserve"> Folgenden auf de</w:t>
      </w:r>
      <w:r>
        <w:t>n</w:t>
      </w:r>
      <w:r w:rsidR="00FD0367">
        <w:t xml:space="preserve"> Aufbau und </w:t>
      </w:r>
      <w:r>
        <w:t xml:space="preserve">die </w:t>
      </w:r>
      <w:r w:rsidR="00FD0367">
        <w:t>softwaretechnische Realisierung</w:t>
      </w:r>
      <w:r>
        <w:t xml:space="preserve"> dieser Komponenten</w:t>
      </w:r>
      <w:r w:rsidR="00FD0367">
        <w:t xml:space="preserve"> eingegangen.</w:t>
      </w:r>
    </w:p>
    <w:p w14:paraId="76E2A757" w14:textId="543512D5" w:rsidR="00D74B7C" w:rsidRDefault="00D74B7C" w:rsidP="00235BF8">
      <w:pPr>
        <w:pStyle w:val="berschrift2"/>
      </w:pPr>
      <w:bookmarkStart w:id="88" w:name="_Toc108082484"/>
      <w:r>
        <w:t>Uart</w:t>
      </w:r>
      <w:bookmarkEnd w:id="88"/>
    </w:p>
    <w:p w14:paraId="288295FB" w14:textId="2A7C5EDB" w:rsidR="00556C31" w:rsidRDefault="00556C31" w:rsidP="00556C31">
      <w:pPr>
        <w:pStyle w:val="berschrift3"/>
      </w:pPr>
      <w:bookmarkStart w:id="89" w:name="_Toc108082485"/>
      <w:r>
        <w:t>Protokoll</w:t>
      </w:r>
      <w:bookmarkEnd w:id="89"/>
    </w:p>
    <w:p w14:paraId="47F97C91" w14:textId="77777777" w:rsidR="00036CC3" w:rsidRDefault="001233B8" w:rsidP="00E87695">
      <w:r>
        <w:t xml:space="preserve">Das Universal Asynchronous </w:t>
      </w:r>
      <w:r w:rsidR="00A361CA">
        <w:t>Receiver</w:t>
      </w:r>
      <w:r>
        <w:t xml:space="preserve"> Transmitter Protokoll ist ein serielles Verfahren zur Datenübertragung</w:t>
      </w:r>
      <w:r w:rsidR="00EC167B">
        <w:t xml:space="preserve"> zwischen 2 Geräten</w:t>
      </w:r>
      <w:r>
        <w:t xml:space="preserve">. Das </w:t>
      </w:r>
      <w:r w:rsidR="00B210D0">
        <w:t>bedeutet,</w:t>
      </w:r>
      <w:r>
        <w:t xml:space="preserve"> dass die Daten nacheinander </w:t>
      </w:r>
      <w:r w:rsidR="00B210D0">
        <w:t xml:space="preserve">und </w:t>
      </w:r>
      <w:r w:rsidR="00436F39">
        <w:t>Bit für Bit gesendet werden. Es werden hardwaretechnisch nur eine</w:t>
      </w:r>
      <w:r w:rsidR="00036CC3">
        <w:br/>
      </w:r>
      <w:r w:rsidR="00436F39">
        <w:t>Transmit TX und Receive RX</w:t>
      </w:r>
      <w:r w:rsidR="00A324D4">
        <w:t>-</w:t>
      </w:r>
      <w:r w:rsidR="00436F39">
        <w:t>Leitung benötigt.</w:t>
      </w:r>
    </w:p>
    <w:p w14:paraId="13DD4D59" w14:textId="752A059E" w:rsidR="00912466" w:rsidRDefault="00036CC3" w:rsidP="00E8769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F3C3642" wp14:editId="77816A1C">
                <wp:simplePos x="0" y="0"/>
                <wp:positionH relativeFrom="margin">
                  <wp:posOffset>-11430</wp:posOffset>
                </wp:positionH>
                <wp:positionV relativeFrom="paragraph">
                  <wp:posOffset>890270</wp:posOffset>
                </wp:positionV>
                <wp:extent cx="4657725" cy="1850391"/>
                <wp:effectExtent l="0" t="0" r="9525" b="0"/>
                <wp:wrapTopAndBottom/>
                <wp:docPr id="72" name="Gruppieren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1850391"/>
                          <a:chOff x="-952500" y="-9526"/>
                          <a:chExt cx="4657725" cy="1850391"/>
                        </a:xfrm>
                      </wpg:grpSpPr>
                      <pic:pic xmlns:pic="http://schemas.openxmlformats.org/drawingml/2006/picture">
                        <pic:nvPicPr>
                          <pic:cNvPr id="54" name="Grafik 54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69888" y="-9526"/>
                            <a:ext cx="4075113" cy="1438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feld 71"/>
                        <wps:cNvSpPr txBox="1"/>
                        <wps:spPr>
                          <a:xfrm>
                            <a:off x="-952500" y="1524000"/>
                            <a:ext cx="356235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4178B2" w14:textId="5AAE5211" w:rsidR="00E17471" w:rsidRPr="00632F1B" w:rsidRDefault="00E17471" w:rsidP="00E17471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90" w:name="_Toc108058542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17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praktischer Aufbau UART</w:t>
                              </w:r>
                              <w:r w:rsidR="00C55D64" w:rsidRPr="00632F1B">
                                <w:rPr>
                                  <w:sz w:val="22"/>
                                  <w:szCs w:val="20"/>
                                </w:rPr>
                                <w:t xml:space="preserve"> [32]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C3642" id="Gruppieren 72" o:spid="_x0000_s1077" style="position:absolute;left:0;text-align:left;margin-left:-.9pt;margin-top:70.1pt;width:366.75pt;height:145.7pt;z-index:251665408;mso-position-horizontal-relative:margin;mso-position-vertical-relative:text;mso-width-relative:margin;mso-height-relative:margin" coordorigin="-9525,-95" coordsize="46577,18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">
                <v:shape id="Grafik 54" o:spid="_x0000_s1078" type="#_x0000_t75" style="position:absolute;left:-3698;top:-95;width:40750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">
                  <v:imagedata r:id="rId84" o:title=""/>
                </v:shape>
                <v:shape id="Textfeld 71" o:spid="_x0000_s1079" type="#_x0000_t202" style="position:absolute;left:-9525;top:15240;width:35623;height:3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14:paraId="784178B2" w14:textId="5AAE5211" w:rsidR="00E17471" w:rsidRPr="00632F1B" w:rsidRDefault="00E17471" w:rsidP="00E17471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91" w:name="_Toc108058542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17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praktischer Aufbau UART</w:t>
                        </w:r>
                        <w:r w:rsidR="00C55D64" w:rsidRPr="00632F1B">
                          <w:rPr>
                            <w:sz w:val="22"/>
                            <w:szCs w:val="20"/>
                          </w:rPr>
                          <w:t xml:space="preserve"> [32]</w:t>
                        </w:r>
                        <w:bookmarkEnd w:id="9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57471">
        <w:t>Die RX-Leitung von Gerät 1 wird dabei mit der TX-Leitung von Gerät 2 verbunden und umgekehrt. Zudem müssen die beiden Massepotentiale miteinander verbunden werden.</w:t>
      </w:r>
      <w:r w:rsidR="00C55D64">
        <w:t xml:space="preserve"> [29][30]</w:t>
      </w:r>
    </w:p>
    <w:p w14:paraId="1E8BF1BA" w14:textId="14E66399" w:rsidR="00E87695" w:rsidRDefault="00436F39" w:rsidP="00E87695">
      <w:r>
        <w:t xml:space="preserve">Der Vorteil der </w:t>
      </w:r>
      <w:r w:rsidR="00EC167B">
        <w:t>seriellen Übertragung ist d</w:t>
      </w:r>
      <w:r w:rsidR="00A06B26">
        <w:t>er geringe Hardwareaufwand sowie</w:t>
      </w:r>
      <w:r w:rsidR="00AB3F96">
        <w:t xml:space="preserve"> der </w:t>
      </w:r>
      <w:r w:rsidR="00C44859">
        <w:t xml:space="preserve">mögliche </w:t>
      </w:r>
      <w:r w:rsidR="00AB3F96">
        <w:t>Datenaustausch über gr</w:t>
      </w:r>
      <w:r w:rsidR="00C44859">
        <w:t>oße</w:t>
      </w:r>
      <w:r w:rsidR="00AB3F96">
        <w:t xml:space="preserve"> Entfernungen</w:t>
      </w:r>
      <w:r w:rsidR="00A06B26">
        <w:t>.</w:t>
      </w:r>
      <w:r w:rsidR="00C55D64">
        <w:t xml:space="preserve"> </w:t>
      </w:r>
      <w:r w:rsidR="000A07BA">
        <w:t xml:space="preserve">Sie ist im Vergleich zu der parallelen Übertragung unkompliziert und kosteneffizient. </w:t>
      </w:r>
      <w:r w:rsidR="00C55D64">
        <w:t>[31]</w:t>
      </w:r>
    </w:p>
    <w:p w14:paraId="35B57C1B" w14:textId="04522CBD" w:rsidR="00F6370D" w:rsidRDefault="00E17471" w:rsidP="00E87695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9EAD379" wp14:editId="3AD09AC0">
                <wp:simplePos x="0" y="0"/>
                <wp:positionH relativeFrom="margin">
                  <wp:align>right</wp:align>
                </wp:positionH>
                <wp:positionV relativeFrom="paragraph">
                  <wp:posOffset>604520</wp:posOffset>
                </wp:positionV>
                <wp:extent cx="5276850" cy="1793240"/>
                <wp:effectExtent l="0" t="0" r="0" b="0"/>
                <wp:wrapTopAndBottom/>
                <wp:docPr id="74" name="Gruppieren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793240"/>
                          <a:chOff x="0" y="0"/>
                          <a:chExt cx="5276850" cy="1793240"/>
                        </a:xfrm>
                      </wpg:grpSpPr>
                      <pic:pic xmlns:pic="http://schemas.openxmlformats.org/drawingml/2006/picture">
                        <pic:nvPicPr>
                          <pic:cNvPr id="28" name="Grafik 2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296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Textfeld 73"/>
                        <wps:cNvSpPr txBox="1"/>
                        <wps:spPr>
                          <a:xfrm>
                            <a:off x="57150" y="1476375"/>
                            <a:ext cx="521970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12247E" w14:textId="2B4A7BD4" w:rsidR="00E17471" w:rsidRPr="00632F1B" w:rsidRDefault="00E17471" w:rsidP="00E17471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92" w:name="_Toc108058543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18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Aufbau UART-Protokoll</w:t>
                              </w:r>
                              <w:r w:rsidR="00C55D64" w:rsidRPr="00632F1B">
                                <w:rPr>
                                  <w:sz w:val="22"/>
                                  <w:szCs w:val="20"/>
                                </w:rPr>
                                <w:t xml:space="preserve"> [33]</w:t>
                              </w:r>
                              <w:bookmarkEnd w:id="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AD379" id="Gruppieren 74" o:spid="_x0000_s1080" style="position:absolute;left:0;text-align:left;margin-left:364.3pt;margin-top:47.6pt;width:415.5pt;height:141.2pt;z-index:251669504;mso-position-horizontal:right;mso-position-horizontal-relative:margin;mso-position-vertical-relative:text;mso-width-relative:margin;mso-height-relative:margin" coordsize="52768,17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">
                <v:shape id="Grafik 28" o:spid="_x0000_s1081" type="#_x0000_t75" style="position:absolute;width:52197;height: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">
                  <v:imagedata r:id="rId86" o:title=""/>
                </v:shape>
                <v:shape id="Textfeld 73" o:spid="_x0000_s1082" type="#_x0000_t202" style="position:absolute;left:571;top:14763;width:52197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7A12247E" w14:textId="2B4A7BD4" w:rsidR="00E17471" w:rsidRPr="00632F1B" w:rsidRDefault="00E17471" w:rsidP="00E17471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93" w:name="_Toc108058543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18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Aufbau UART-Protokoll</w:t>
                        </w:r>
                        <w:r w:rsidR="00C55D64" w:rsidRPr="00632F1B">
                          <w:rPr>
                            <w:sz w:val="22"/>
                            <w:szCs w:val="20"/>
                          </w:rPr>
                          <w:t xml:space="preserve"> [33]</w:t>
                        </w:r>
                        <w:bookmarkEnd w:id="9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167B">
        <w:t>Ein UART Daten Paket besteht aus dem Startbit, den Nutzdaten/Payload, d</w:t>
      </w:r>
      <w:r w:rsidR="00FF776D">
        <w:t>em</w:t>
      </w:r>
      <w:r w:rsidR="00EC167B">
        <w:t xml:space="preserve"> </w:t>
      </w:r>
      <w:r w:rsidR="00457471">
        <w:t xml:space="preserve">optionalen </w:t>
      </w:r>
      <w:r w:rsidR="00EC167B">
        <w:t>Paritätsbit und d</w:t>
      </w:r>
      <w:r w:rsidR="00FF776D">
        <w:t>em</w:t>
      </w:r>
      <w:r w:rsidR="00EC167B">
        <w:t xml:space="preserve"> Stoppbit</w:t>
      </w:r>
      <w:r w:rsidR="00FF776D">
        <w:t>.</w:t>
      </w:r>
    </w:p>
    <w:p w14:paraId="14B7BD33" w14:textId="1BF848DA" w:rsidR="00A324D4" w:rsidRDefault="00F6370D" w:rsidP="00E87695">
      <w:r>
        <w:t xml:space="preserve">Die TX-Leitung wird im Ausgangszustand auf High </w:t>
      </w:r>
      <w:r w:rsidR="00E53AB3">
        <w:t>(</w:t>
      </w:r>
      <w:r>
        <w:t>logisch „1“</w:t>
      </w:r>
      <w:r w:rsidR="00E53AB3">
        <w:t>)</w:t>
      </w:r>
      <w:r>
        <w:t xml:space="preserve"> gehalten. Um eine Nachricht zu </w:t>
      </w:r>
      <w:r w:rsidR="00B210D0">
        <w:t>senden,</w:t>
      </w:r>
      <w:r>
        <w:t xml:space="preserve"> wird die Leitung erstmal für einen Taktzyklus auf Low </w:t>
      </w:r>
      <w:r w:rsidR="00A152C8">
        <w:br/>
      </w:r>
      <w:r w:rsidR="00E53AB3">
        <w:t>(</w:t>
      </w:r>
      <w:r>
        <w:t>logisch „0“</w:t>
      </w:r>
      <w:r w:rsidR="00E53AB3">
        <w:t>)</w:t>
      </w:r>
      <w:r>
        <w:t xml:space="preserve"> gezogen, was den Beginn der Message signalisiert. Dadurch fängt das Gerät auf der Empfänger</w:t>
      </w:r>
      <w:r w:rsidR="00B77C56">
        <w:t xml:space="preserve">leitung an das komplette Datenpaket mit der festgelegten Baudrate </w:t>
      </w:r>
      <w:r w:rsidR="00D77C6A">
        <w:t>auszulesen</w:t>
      </w:r>
      <w:r w:rsidR="00B77C56">
        <w:t>.</w:t>
      </w:r>
      <w:r w:rsidR="00A324D4">
        <w:t xml:space="preserve"> [29][30]</w:t>
      </w:r>
    </w:p>
    <w:p w14:paraId="35FCDF77" w14:textId="3AEC1C43" w:rsidR="00A324D4" w:rsidRDefault="00A324D4" w:rsidP="00E87695">
      <w:r>
        <w:t>Die Baudrate ist dabei ein Maß für die Übertragungsgeschwindigkeit von Daten in der Einheit Symbol/Sekunde. Beim UART-Protokoll stimmt sie mit der Bitrate überein. [32]</w:t>
      </w:r>
    </w:p>
    <w:p w14:paraId="3B9AA232" w14:textId="4FD192E3" w:rsidR="00B8612E" w:rsidRDefault="00B77C56" w:rsidP="00E87695">
      <w:r>
        <w:t>Die Daten können</w:t>
      </w:r>
      <w:r w:rsidR="00B210D0">
        <w:t xml:space="preserve"> dabei</w:t>
      </w:r>
      <w:r>
        <w:t xml:space="preserve"> zwischen 5 und 8 Bit lang sein. Wird das optionale Paritätsbit weggelassen kann dementsprechend 1 Bit mehr </w:t>
      </w:r>
      <w:r w:rsidR="00BF278E">
        <w:t>gesendet</w:t>
      </w:r>
      <w:r>
        <w:t xml:space="preserve"> werden. Standardmäßig wird </w:t>
      </w:r>
      <w:r>
        <w:lastRenderedPageBreak/>
        <w:t xml:space="preserve">das </w:t>
      </w:r>
      <w:r w:rsidR="00D77C6A">
        <w:t>Bit mit dem niedrigsten Stellenwert</w:t>
      </w:r>
      <w:r>
        <w:t xml:space="preserve"> </w:t>
      </w:r>
      <w:r w:rsidR="00D77C6A">
        <w:t>(</w:t>
      </w:r>
      <w:r>
        <w:t>LSB</w:t>
      </w:r>
      <w:r w:rsidR="00D77C6A">
        <w:t>)</w:t>
      </w:r>
      <w:r>
        <w:t xml:space="preserve"> als erstes verschickt.</w:t>
      </w:r>
      <w:r w:rsidR="00587EE2">
        <w:t xml:space="preserve"> Mit dem Paritätsbit </w:t>
      </w:r>
      <w:r w:rsidR="006125FF">
        <w:t>lassen sich Einzelbitfehler überprüfen</w:t>
      </w:r>
      <w:r w:rsidR="004F6B67">
        <w:t>,</w:t>
      </w:r>
      <w:r w:rsidR="006125FF">
        <w:t xml:space="preserve"> das heißt</w:t>
      </w:r>
      <w:r w:rsidR="00C44859">
        <w:t>,</w:t>
      </w:r>
      <w:r w:rsidR="00587EE2">
        <w:t xml:space="preserve"> ob die Nachricht </w:t>
      </w:r>
      <w:r w:rsidR="00817DB1">
        <w:t xml:space="preserve">korrekt </w:t>
      </w:r>
      <w:r w:rsidR="00D77C6A">
        <w:t>empfangen</w:t>
      </w:r>
      <w:r w:rsidR="00587EE2">
        <w:t xml:space="preserve"> wurde</w:t>
      </w:r>
      <w:r w:rsidR="00C55D64">
        <w:t xml:space="preserve"> [29][30]</w:t>
      </w:r>
    </w:p>
    <w:p w14:paraId="7BFBEDA8" w14:textId="77777777" w:rsidR="00237BAA" w:rsidRDefault="00B8612E" w:rsidP="00E87695">
      <w:r>
        <w:t>Das Paritätsbit wird folgendermaßen erzeugt:</w:t>
      </w:r>
    </w:p>
    <w:p w14:paraId="498481B1" w14:textId="110A249C" w:rsidR="00061F02" w:rsidRDefault="00B8612E" w:rsidP="00E87695">
      <w:r>
        <w:t>D</w:t>
      </w:r>
      <w:r w:rsidR="0047113B">
        <w:t>ie Quersumme aller Bits mit dem Wert „1“</w:t>
      </w:r>
      <w:r>
        <w:t xml:space="preserve"> wird</w:t>
      </w:r>
      <w:r w:rsidR="0047113B">
        <w:t xml:space="preserve"> genommen und das Paritätsbit </w:t>
      </w:r>
      <w:r>
        <w:t>so</w:t>
      </w:r>
      <w:r w:rsidR="0047113B">
        <w:t xml:space="preserve"> gesetzt, </w:t>
      </w:r>
      <w:r>
        <w:t>dass</w:t>
      </w:r>
      <w:r w:rsidR="0047113B">
        <w:t xml:space="preserve"> die Quersumme gerade/ungerade ist.</w:t>
      </w:r>
      <w:r w:rsidR="00D07EDD" w:rsidRPr="00D07EDD">
        <w:t xml:space="preserve"> </w:t>
      </w:r>
      <w:r w:rsidR="00D07EDD">
        <w:t>[29]</w:t>
      </w:r>
    </w:p>
    <w:p w14:paraId="7196173A" w14:textId="21143DBD" w:rsidR="0047113B" w:rsidRDefault="00BF278E" w:rsidP="00BF278E">
      <w:pPr>
        <w:pStyle w:val="Stichpunkte"/>
      </w:pPr>
      <w:r>
        <w:t xml:space="preserve">„0111 0000“ </w:t>
      </w:r>
      <w:r w:rsidR="00AA127A">
        <w:t>(Quersumme 3)</w:t>
      </w:r>
    </w:p>
    <w:p w14:paraId="5158524D" w14:textId="25A660E0" w:rsidR="00BF278E" w:rsidRDefault="0047113B" w:rsidP="0047113B">
      <w:pPr>
        <w:pStyle w:val="Stichpunkte"/>
        <w:numPr>
          <w:ilvl w:val="1"/>
          <w:numId w:val="17"/>
        </w:numPr>
      </w:pPr>
      <w:r>
        <w:t>Bei gerade</w:t>
      </w:r>
      <w:r w:rsidR="00D51B65">
        <w:t>r</w:t>
      </w:r>
      <w:r>
        <w:t xml:space="preserve"> Parität muss das Paritätsbit „1“ sein</w:t>
      </w:r>
    </w:p>
    <w:p w14:paraId="43AA1130" w14:textId="30EBC2E0" w:rsidR="0047113B" w:rsidRDefault="0047113B" w:rsidP="0047113B">
      <w:pPr>
        <w:pStyle w:val="Stichpunkte"/>
        <w:numPr>
          <w:ilvl w:val="1"/>
          <w:numId w:val="17"/>
        </w:numPr>
      </w:pPr>
      <w:r>
        <w:t>Bei ungerader Parität muss das Paritätsbit „0“ sein</w:t>
      </w:r>
      <w:r w:rsidR="00C55D64">
        <w:t xml:space="preserve"> </w:t>
      </w:r>
    </w:p>
    <w:p w14:paraId="3E1ECE77" w14:textId="77777777" w:rsidR="00687E1E" w:rsidRDefault="00FA2F78" w:rsidP="00E87695">
      <w:r>
        <w:t xml:space="preserve">In der Praxis wird das Paritätsbit aber meistens nicht </w:t>
      </w:r>
      <w:r w:rsidR="00084373">
        <w:t>genutzt</w:t>
      </w:r>
      <w:r>
        <w:t>.</w:t>
      </w:r>
    </w:p>
    <w:p w14:paraId="034149B6" w14:textId="3A4D2F5D" w:rsidR="00FA2F78" w:rsidRDefault="00FA2F78" w:rsidP="00E87695">
      <w:r>
        <w:t>Nach</w:t>
      </w:r>
      <w:r w:rsidR="00D51B65">
        <w:t xml:space="preserve"> </w:t>
      </w:r>
      <w:r>
        <w:t xml:space="preserve">dem Senden des </w:t>
      </w:r>
      <w:r w:rsidR="00AA127A">
        <w:t>letzten Bits der Nachricht</w:t>
      </w:r>
      <w:r>
        <w:t xml:space="preserve"> wird die Leitung mit dem </w:t>
      </w:r>
      <w:r w:rsidR="00D13BBC">
        <w:t>Stoppbit</w:t>
      </w:r>
      <w:r>
        <w:t xml:space="preserve"> wieder auf High </w:t>
      </w:r>
      <w:r w:rsidR="00817DB1">
        <w:t>gezogen,</w:t>
      </w:r>
      <w:r>
        <w:t xml:space="preserve"> um das Ende der Nachricht zu signalisieren.</w:t>
      </w:r>
      <w:r w:rsidR="00662837">
        <w:t xml:space="preserve"> Das Gerät befindet sich jetzt wieder im </w:t>
      </w:r>
      <w:r w:rsidR="00F43608">
        <w:t>Ausgangszustand,</w:t>
      </w:r>
      <w:r w:rsidR="00662837">
        <w:t xml:space="preserve"> </w:t>
      </w:r>
      <w:r w:rsidR="00D13BBC">
        <w:t xml:space="preserve">bis die Leitung </w:t>
      </w:r>
      <w:r w:rsidR="00084373">
        <w:t>zu</w:t>
      </w:r>
      <w:r w:rsidR="00D13BBC">
        <w:t xml:space="preserve"> Beginn der nächsten Nachricht wieder auf </w:t>
      </w:r>
      <w:r w:rsidR="00776D36">
        <w:t>L</w:t>
      </w:r>
      <w:r w:rsidR="00D13BBC">
        <w:t>ow gezogen wird</w:t>
      </w:r>
      <w:r w:rsidR="00662837">
        <w:t>.</w:t>
      </w:r>
    </w:p>
    <w:p w14:paraId="6733CBCD" w14:textId="622D3BF9" w:rsidR="00077C54" w:rsidRDefault="00077C54" w:rsidP="00E87695">
      <w:pPr>
        <w:pStyle w:val="berschrift3"/>
      </w:pPr>
      <w:bookmarkStart w:id="94" w:name="_Toc108082486"/>
      <w:r>
        <w:t>UART vs</w:t>
      </w:r>
      <w:r w:rsidR="00D51B65">
        <w:t>.</w:t>
      </w:r>
      <w:r>
        <w:t xml:space="preserve"> USART</w:t>
      </w:r>
      <w:bookmarkEnd w:id="94"/>
    </w:p>
    <w:p w14:paraId="5452CBAC" w14:textId="71F85F94" w:rsidR="007672AD" w:rsidRDefault="00C759C3" w:rsidP="00E87695">
      <w:r>
        <w:t>Der Unterschied zwischen UART und USART ist die Synchronität. Beim synchronen USART muss der Transmitter zusätzlich ein</w:t>
      </w:r>
      <w:r w:rsidR="003D6214">
        <w:t xml:space="preserve"> datenspezifisches</w:t>
      </w:r>
      <w:r>
        <w:t xml:space="preserve"> Taktsignal generieren und dieses dem Empfänger schicken. Dadurch</w:t>
      </w:r>
      <w:r w:rsidR="003D6214">
        <w:t xml:space="preserve"> können ganze Datenblocks auf einmal gesendet </w:t>
      </w:r>
      <w:r w:rsidR="00975506">
        <w:t>werden,</w:t>
      </w:r>
      <w:r w:rsidR="003D6214">
        <w:t xml:space="preserve"> wodurch </w:t>
      </w:r>
      <w:r>
        <w:t>deutlich höhere Datenraten möglich</w:t>
      </w:r>
      <w:r w:rsidR="003D6214">
        <w:t xml:space="preserve"> sind</w:t>
      </w:r>
      <w:r w:rsidR="00975506">
        <w:t>. Es werden jedoch auch drei weitere Pins benötigt</w:t>
      </w:r>
      <w:r w:rsidR="007672AD">
        <w:t>:</w:t>
      </w:r>
    </w:p>
    <w:p w14:paraId="27840841" w14:textId="428AAF80" w:rsidR="007672AD" w:rsidRDefault="00975506" w:rsidP="007672AD">
      <w:pPr>
        <w:pStyle w:val="Listenabsatz"/>
        <w:numPr>
          <w:ilvl w:val="0"/>
          <w:numId w:val="40"/>
        </w:numPr>
      </w:pPr>
      <w:r>
        <w:t>Clock</w:t>
      </w:r>
    </w:p>
    <w:p w14:paraId="5604EDEA" w14:textId="29E20337" w:rsidR="007672AD" w:rsidRDefault="00975506" w:rsidP="007672AD">
      <w:pPr>
        <w:pStyle w:val="Listenabsatz"/>
        <w:numPr>
          <w:ilvl w:val="0"/>
          <w:numId w:val="40"/>
        </w:numPr>
      </w:pPr>
      <w:r>
        <w:t xml:space="preserve">Ready </w:t>
      </w:r>
      <w:r w:rsidR="007672AD">
        <w:t>t</w:t>
      </w:r>
      <w:r>
        <w:t xml:space="preserve">o </w:t>
      </w:r>
      <w:r w:rsidR="007672AD">
        <w:t>S</w:t>
      </w:r>
      <w:r>
        <w:t>end</w:t>
      </w:r>
    </w:p>
    <w:p w14:paraId="581EF5AC" w14:textId="5280FFB0" w:rsidR="00790814" w:rsidRDefault="00975506" w:rsidP="007672AD">
      <w:pPr>
        <w:pStyle w:val="Listenabsatz"/>
        <w:numPr>
          <w:ilvl w:val="0"/>
          <w:numId w:val="40"/>
        </w:numPr>
      </w:pPr>
      <w:r>
        <w:t xml:space="preserve">Clear </w:t>
      </w:r>
      <w:r w:rsidR="00AD4F67">
        <w:t>t</w:t>
      </w:r>
      <w:r>
        <w:t xml:space="preserve">o </w:t>
      </w:r>
      <w:r w:rsidR="007672AD">
        <w:t>S</w:t>
      </w:r>
      <w:r>
        <w:t>end</w:t>
      </w:r>
    </w:p>
    <w:p w14:paraId="21BEA86F" w14:textId="50E3E20A" w:rsidR="00C55D64" w:rsidRDefault="00387D51" w:rsidP="00E87695">
      <w:r>
        <w:t>Bei dem asynchronen UART hingegen wird der Takt</w:t>
      </w:r>
      <w:r w:rsidR="00BE24BA">
        <w:t xml:space="preserve"> lokal</w:t>
      </w:r>
      <w:r>
        <w:t xml:space="preserve"> in beiden Geräten durch </w:t>
      </w:r>
      <w:r w:rsidR="00776D36">
        <w:t>eine</w:t>
      </w:r>
      <w:r w:rsidR="003D6214">
        <w:t xml:space="preserve"> im Voraus</w:t>
      </w:r>
      <w:r w:rsidR="00776D36">
        <w:t xml:space="preserve"> f</w:t>
      </w:r>
      <w:r w:rsidR="003D6214">
        <w:t>estgelegte</w:t>
      </w:r>
      <w:r>
        <w:t xml:space="preserve"> Baudrate </w:t>
      </w:r>
      <w:r w:rsidR="003D6214">
        <w:t>generiert</w:t>
      </w:r>
      <w:r>
        <w:t xml:space="preserve">. </w:t>
      </w:r>
      <w:r w:rsidR="00C55D64">
        <w:t>[30</w:t>
      </w:r>
      <w:r w:rsidR="00D07EDD">
        <w:t>]</w:t>
      </w:r>
    </w:p>
    <w:p w14:paraId="47B779C9" w14:textId="1F0F846D" w:rsidR="00CC4911" w:rsidRDefault="008E0979" w:rsidP="00E87695">
      <w:r>
        <w:t xml:space="preserve">Das UART </w:t>
      </w:r>
      <w:r w:rsidR="00614CF8">
        <w:t>nutzt den Standard TTL</w:t>
      </w:r>
      <w:r w:rsidR="00790814">
        <w:t>(Transistor-Transistor-Logic)</w:t>
      </w:r>
      <w:r>
        <w:t xml:space="preserve"> </w:t>
      </w:r>
      <w:r w:rsidR="00614CF8">
        <w:t>Signalpegel</w:t>
      </w:r>
      <w:r>
        <w:t xml:space="preserve">. </w:t>
      </w:r>
      <w:r w:rsidR="00614CF8">
        <w:t>E</w:t>
      </w:r>
      <w:r>
        <w:t>ine logische „1“ entspricht 5V und eine logische „0“</w:t>
      </w:r>
      <w:r w:rsidR="004F6B67">
        <w:t xml:space="preserve"> entspricht</w:t>
      </w:r>
      <w:r>
        <w:t xml:space="preserve"> 0V. Die Betriebsspannung der STM32-Familie beträgt </w:t>
      </w:r>
      <w:r w:rsidR="00077C54">
        <w:t>zwar nur</w:t>
      </w:r>
      <w:r>
        <w:t xml:space="preserve"> 3,3V, jedoch sind manche Pins wie die UART-Pins</w:t>
      </w:r>
      <w:r w:rsidR="00E84DAF">
        <w:t xml:space="preserve"> </w:t>
      </w:r>
      <w:r w:rsidR="00790814">
        <w:t xml:space="preserve">bis zu </w:t>
      </w:r>
      <w:r>
        <w:t>5V spannungsresistent</w:t>
      </w:r>
      <w:r w:rsidR="00077C54">
        <w:t>.</w:t>
      </w:r>
      <w:r w:rsidR="00E84DAF">
        <w:t xml:space="preserve"> </w:t>
      </w:r>
      <w:r w:rsidR="00D51B65">
        <w:t>Daher</w:t>
      </w:r>
      <w:r>
        <w:t xml:space="preserve"> benötigt man keine zusätzliche </w:t>
      </w:r>
      <w:r w:rsidR="00077C54">
        <w:t>Schaltung</w:t>
      </w:r>
      <w:r>
        <w:t xml:space="preserve">, </w:t>
      </w:r>
      <w:r w:rsidR="00614CF8">
        <w:t>zur Anpassung des Spannungslevels</w:t>
      </w:r>
      <w:r>
        <w:t>.</w:t>
      </w:r>
      <w:r w:rsidR="00C55D64">
        <w:t xml:space="preserve"> [30]</w:t>
      </w:r>
    </w:p>
    <w:p w14:paraId="21A0A708" w14:textId="439C96D4" w:rsidR="006D5ECD" w:rsidRDefault="00AF6467" w:rsidP="00AF6467">
      <w:pPr>
        <w:pStyle w:val="berschrift3"/>
      </w:pPr>
      <w:bookmarkStart w:id="95" w:name="_Toc108082487"/>
      <w:r>
        <w:lastRenderedPageBreak/>
        <w:t>Implementierungsmöglichkeiten</w:t>
      </w:r>
      <w:bookmarkEnd w:id="95"/>
    </w:p>
    <w:p w14:paraId="105B9EF6" w14:textId="354E069F" w:rsidR="00AF6467" w:rsidRPr="00AF6467" w:rsidRDefault="00AF6467" w:rsidP="00AF6467">
      <w:r>
        <w:t>Es gibt 3 verschiedene Methoden die UART-Kommunikation softwaretechnische zu implementieren.</w:t>
      </w:r>
    </w:p>
    <w:p w14:paraId="74DE67F8" w14:textId="78C595E7" w:rsidR="00556C31" w:rsidRDefault="00556C31" w:rsidP="00AF6467">
      <w:pPr>
        <w:pStyle w:val="berschrift4"/>
      </w:pPr>
      <w:bookmarkStart w:id="96" w:name="_Toc108082488"/>
      <w:r>
        <w:t>Polling Methode</w:t>
      </w:r>
      <w:bookmarkEnd w:id="96"/>
    </w:p>
    <w:p w14:paraId="2819635A" w14:textId="3F2881E3" w:rsidR="00601131" w:rsidRPr="00601131" w:rsidRDefault="00601131" w:rsidP="00601131">
      <w:r>
        <w:t xml:space="preserve">Hierbei wird so lange </w:t>
      </w:r>
      <w:r w:rsidR="00817DB1">
        <w:t>gewartet,</w:t>
      </w:r>
      <w:r>
        <w:t xml:space="preserve"> bis die spezifizierte Menge an Daten erhalten wurde oder </w:t>
      </w:r>
      <w:proofErr w:type="gramStart"/>
      <w:r w:rsidR="004F6B67">
        <w:t xml:space="preserve">der </w:t>
      </w:r>
      <w:r>
        <w:t>gewählte Timeout</w:t>
      </w:r>
      <w:proofErr w:type="gramEnd"/>
      <w:r>
        <w:t xml:space="preserve"> überschritten wurde. Dieses Verfahren blockiert</w:t>
      </w:r>
      <w:r w:rsidR="00591F32">
        <w:t xml:space="preserve"> die Übertragung und alle weiteren CPU-Operationen in der Polling-Zeit, was Polling sehr ineffektiv macht</w:t>
      </w:r>
      <w:r>
        <w:t>. Es wird deshalb</w:t>
      </w:r>
      <w:r w:rsidR="00AF6467">
        <w:t xml:space="preserve"> </w:t>
      </w:r>
      <w:r>
        <w:t>in der Praxis</w:t>
      </w:r>
      <w:r w:rsidR="005B7CB8">
        <w:t xml:space="preserve"> </w:t>
      </w:r>
      <w:r w:rsidR="006349A0">
        <w:t xml:space="preserve">nur </w:t>
      </w:r>
      <w:r>
        <w:t>eingesetzt</w:t>
      </w:r>
      <w:r w:rsidR="006349A0">
        <w:t>, wenn</w:t>
      </w:r>
      <w:r>
        <w:t xml:space="preserve"> ausschließlich eine UART</w:t>
      </w:r>
      <w:r w:rsidR="006349A0">
        <w:t>-</w:t>
      </w:r>
      <w:r w:rsidR="00817DB1">
        <w:t>Kommunikation</w:t>
      </w:r>
      <w:r>
        <w:t xml:space="preserve"> benötigt</w:t>
      </w:r>
      <w:r w:rsidR="006349A0">
        <w:t xml:space="preserve"> wird</w:t>
      </w:r>
      <w:r>
        <w:t>.</w:t>
      </w:r>
      <w:r w:rsidR="00B8215B">
        <w:t xml:space="preserve"> </w:t>
      </w:r>
      <w:r w:rsidR="006349A0">
        <w:t>Ein weiterer Nachteil</w:t>
      </w:r>
      <w:r w:rsidR="005B7CB8">
        <w:t xml:space="preserve"> ist, dass Daten</w:t>
      </w:r>
      <w:r w:rsidR="00D51B65">
        <w:t xml:space="preserve"> </w:t>
      </w:r>
      <w:proofErr w:type="gramStart"/>
      <w:r w:rsidR="00D51B65">
        <w:t>vermehrt</w:t>
      </w:r>
      <w:proofErr w:type="gramEnd"/>
      <w:r w:rsidR="00D51B65">
        <w:t xml:space="preserve"> verloren gehen wenn sie</w:t>
      </w:r>
      <w:r w:rsidR="005B7CB8">
        <w:t xml:space="preserve"> in </w:t>
      </w:r>
      <w:r w:rsidR="00D82511">
        <w:t>Bursts</w:t>
      </w:r>
      <w:r w:rsidR="005B7CB8">
        <w:t xml:space="preserve"> ankommen.</w:t>
      </w:r>
      <w:r w:rsidR="007E4ABF">
        <w:t xml:space="preserve"> [34]</w:t>
      </w:r>
    </w:p>
    <w:p w14:paraId="321FFFF0" w14:textId="495766B7" w:rsidR="00601131" w:rsidRDefault="00556C31" w:rsidP="00AF6467">
      <w:pPr>
        <w:pStyle w:val="berschrift4"/>
      </w:pPr>
      <w:bookmarkStart w:id="97" w:name="_Toc108082489"/>
      <w:r>
        <w:t>Interrupt/Callback</w:t>
      </w:r>
      <w:bookmarkEnd w:id="97"/>
    </w:p>
    <w:p w14:paraId="6C35485D" w14:textId="31580A0A" w:rsidR="00215D26" w:rsidRDefault="00B8215B" w:rsidP="00215D26">
      <w:r>
        <w:t xml:space="preserve">Die Datenübertragung findet nach dem erstmaligen </w:t>
      </w:r>
      <w:r w:rsidR="00D82511">
        <w:t>Starten</w:t>
      </w:r>
      <w:r>
        <w:t xml:space="preserve"> im Hintergrund statt. </w:t>
      </w:r>
      <w:r w:rsidRPr="001D5A24">
        <w:t>Dieses Verfahren ist nicht blockierend und die CPU kann in der Zeit andere</w:t>
      </w:r>
      <w:r w:rsidR="00D82511" w:rsidRPr="001D5A24">
        <w:t xml:space="preserve"> Aufgaben </w:t>
      </w:r>
      <w:r w:rsidR="001D5A24" w:rsidRPr="001D5A24">
        <w:t>erledigen</w:t>
      </w:r>
      <w:r w:rsidRPr="001D5A24">
        <w:t xml:space="preserve">. Sobald </w:t>
      </w:r>
      <w:r>
        <w:t xml:space="preserve">die Übertragung fertig </w:t>
      </w:r>
      <w:r w:rsidR="00E528D7">
        <w:t>ist,</w:t>
      </w:r>
      <w:r>
        <w:t xml:space="preserve"> wird eine Callback Funktion </w:t>
      </w:r>
      <w:r w:rsidR="00D31F31">
        <w:t>aufgerufen,</w:t>
      </w:r>
      <w:r>
        <w:t xml:space="preserve"> in der dann die Daten verarbeitet werden können</w:t>
      </w:r>
      <w:r w:rsidR="00D31F31">
        <w:t>. Die Callback Funktion ist die Interrupt Service Routine (ISR) des Interrupts</w:t>
      </w:r>
      <w:r>
        <w:t>.</w:t>
      </w:r>
      <w:r w:rsidR="00E528D7">
        <w:t xml:space="preserve"> Im Falle </w:t>
      </w:r>
      <w:r w:rsidR="00F171F3">
        <w:t xml:space="preserve">von Daten-Bursts </w:t>
      </w:r>
      <w:r w:rsidR="00E528D7">
        <w:t xml:space="preserve">wird das Programm </w:t>
      </w:r>
      <w:r w:rsidR="00ED27A2">
        <w:t>gegebenenfall</w:t>
      </w:r>
      <w:r w:rsidR="00D51B65">
        <w:t>s</w:t>
      </w:r>
      <w:r w:rsidR="00E528D7">
        <w:t xml:space="preserve">, durch das </w:t>
      </w:r>
      <w:r w:rsidR="00ED27A2">
        <w:t>häufige</w:t>
      </w:r>
      <w:r w:rsidR="00E528D7">
        <w:t xml:space="preserve"> Aufrufen der Callback</w:t>
      </w:r>
      <w:r w:rsidR="00F171F3">
        <w:t>-</w:t>
      </w:r>
      <w:r w:rsidR="00953146">
        <w:t>F</w:t>
      </w:r>
      <w:r w:rsidR="00E528D7">
        <w:t>unktion</w:t>
      </w:r>
      <w:r w:rsidR="00F171F3">
        <w:t xml:space="preserve"> ausgebremst</w:t>
      </w:r>
      <w:r w:rsidR="00E528D7">
        <w:t xml:space="preserve">, jedoch gehen keine Daten verloren. Es lassen sich </w:t>
      </w:r>
      <w:r w:rsidR="00AF6467">
        <w:t xml:space="preserve">damit </w:t>
      </w:r>
      <w:r w:rsidR="00E528D7">
        <w:t>Baudraten von bis zu 115200</w:t>
      </w:r>
      <w:r w:rsidR="00AF6467">
        <w:t xml:space="preserve"> </w:t>
      </w:r>
      <w:r w:rsidR="00985D87">
        <w:t>Bit</w:t>
      </w:r>
      <w:r w:rsidR="00AF6467">
        <w:t>/s</w:t>
      </w:r>
      <w:r w:rsidR="00E528D7">
        <w:t xml:space="preserve"> realisieren</w:t>
      </w:r>
      <w:r w:rsidR="00D51B65">
        <w:t xml:space="preserve">. Dies </w:t>
      </w:r>
      <w:r w:rsidR="00ED27A2">
        <w:t>ist</w:t>
      </w:r>
      <w:r w:rsidR="00E528D7">
        <w:t xml:space="preserve"> deswegen</w:t>
      </w:r>
      <w:r w:rsidR="00ED27A2">
        <w:t xml:space="preserve"> auch</w:t>
      </w:r>
      <w:r w:rsidR="00E528D7">
        <w:t xml:space="preserve"> die </w:t>
      </w:r>
      <w:r w:rsidR="00953146">
        <w:t>meistverbreitete</w:t>
      </w:r>
      <w:r w:rsidR="00E528D7">
        <w:t xml:space="preserve"> Methode für </w:t>
      </w:r>
      <w:r w:rsidR="00A152C8">
        <w:br/>
      </w:r>
      <w:r w:rsidR="00E528D7">
        <w:t>Applikationen jeglicher Art.</w:t>
      </w:r>
      <w:r w:rsidR="007E4ABF">
        <w:t xml:space="preserve"> [34]</w:t>
      </w:r>
    </w:p>
    <w:p w14:paraId="474514E6" w14:textId="4ABA309A" w:rsidR="00556C31" w:rsidRDefault="00556C31" w:rsidP="00AF6467">
      <w:pPr>
        <w:pStyle w:val="berschrift4"/>
      </w:pPr>
      <w:bookmarkStart w:id="98" w:name="_Toc108082490"/>
      <w:r>
        <w:t>Direc</w:t>
      </w:r>
      <w:r w:rsidR="005A25E7">
        <w:t>t</w:t>
      </w:r>
      <w:r>
        <w:t xml:space="preserve"> Memory Access DMA</w:t>
      </w:r>
      <w:bookmarkEnd w:id="98"/>
    </w:p>
    <w:p w14:paraId="2F9D6EA5" w14:textId="1985DD34" w:rsidR="00963D84" w:rsidRDefault="00E528D7" w:rsidP="00E528D7">
      <w:r>
        <w:t xml:space="preserve">Bei DMA werden die Daten direkt von der Peripherie in den Speicher geschoben. </w:t>
      </w:r>
      <w:r w:rsidR="00181A22">
        <w:t xml:space="preserve">Der DMA-Controller umgeht dabei die CPU, die </w:t>
      </w:r>
      <w:r w:rsidR="00E47982">
        <w:t>deshalb</w:t>
      </w:r>
      <w:r w:rsidR="00F43608">
        <w:t xml:space="preserve"> auch</w:t>
      </w:r>
      <w:r w:rsidR="00181A22">
        <w:t xml:space="preserve"> nicht belastet wird. So können auch Baudrate</w:t>
      </w:r>
      <w:r w:rsidR="00953146">
        <w:t>n</w:t>
      </w:r>
      <w:r w:rsidR="00181A22">
        <w:t xml:space="preserve"> </w:t>
      </w:r>
      <w:r w:rsidR="00953146">
        <w:t>von mehr</w:t>
      </w:r>
      <w:r w:rsidR="00181A22">
        <w:t xml:space="preserve"> als 1MBaud </w:t>
      </w:r>
      <w:r w:rsidR="00953146">
        <w:t>realisiert</w:t>
      </w:r>
      <w:r w:rsidR="00181A22">
        <w:t xml:space="preserve"> werden. Jedoch muss die </w:t>
      </w:r>
      <w:r w:rsidR="00A152C8">
        <w:br/>
      </w:r>
      <w:r w:rsidR="00181A22">
        <w:t xml:space="preserve">DMA-Hardware die Datengröße </w:t>
      </w:r>
      <w:r w:rsidR="00F43608">
        <w:t>im Voraus</w:t>
      </w:r>
      <w:r w:rsidR="00181A22">
        <w:t xml:space="preserve"> kennen.</w:t>
      </w:r>
      <w:r w:rsidR="00D31F31">
        <w:t xml:space="preserve"> </w:t>
      </w:r>
      <w:r w:rsidR="00566FA4">
        <w:t>Da d</w:t>
      </w:r>
      <w:r w:rsidR="00D31F31">
        <w:t xml:space="preserve">as KNX-Telegramm, aber je nach Datenlänge </w:t>
      </w:r>
      <w:r w:rsidR="00566FA4">
        <w:t>variiert</w:t>
      </w:r>
      <w:r w:rsidR="00F171F3">
        <w:t xml:space="preserve">, </w:t>
      </w:r>
      <w:r w:rsidR="00D31F31">
        <w:t>wurd</w:t>
      </w:r>
      <w:r w:rsidR="00963D84">
        <w:t>e</w:t>
      </w:r>
      <w:r w:rsidR="00D31F31">
        <w:t xml:space="preserve"> die UART-Kommunikation über Interrupt</w:t>
      </w:r>
      <w:r w:rsidR="00566FA4">
        <w:t xml:space="preserve">s </w:t>
      </w:r>
      <w:r w:rsidR="00F171F3">
        <w:t>implementiert</w:t>
      </w:r>
      <w:r w:rsidR="00D31F31">
        <w:t>.</w:t>
      </w:r>
      <w:r w:rsidR="007E4ABF">
        <w:t xml:space="preserve"> [34][35]</w:t>
      </w:r>
    </w:p>
    <w:p w14:paraId="5AF6E2F8" w14:textId="102217BD" w:rsidR="00566FA4" w:rsidRDefault="00566FA4" w:rsidP="00566FA4">
      <w:pPr>
        <w:pStyle w:val="berschrift3"/>
      </w:pPr>
      <w:bookmarkStart w:id="99" w:name="_Toc108082491"/>
      <w:r>
        <w:t>Konfiguration</w:t>
      </w:r>
      <w:bookmarkEnd w:id="99"/>
    </w:p>
    <w:p w14:paraId="62604444" w14:textId="668DCF29" w:rsidR="00963D84" w:rsidRPr="00775576" w:rsidRDefault="00963D84" w:rsidP="00963D84">
      <w:r>
        <w:t>D</w:t>
      </w:r>
      <w:r w:rsidR="00566FA4">
        <w:t>ie UART-Parameter des Mikrocontroller</w:t>
      </w:r>
      <w:r>
        <w:t xml:space="preserve"> </w:t>
      </w:r>
      <w:r w:rsidR="00566FA4">
        <w:t>müssen</w:t>
      </w:r>
      <w:r>
        <w:t xml:space="preserve"> auf die Parameter des </w:t>
      </w:r>
      <w:r w:rsidR="00A152C8">
        <w:br/>
      </w:r>
      <w:r>
        <w:t>KNX-Busankoppler</w:t>
      </w:r>
      <w:r w:rsidR="00D51B65">
        <w:t>s</w:t>
      </w:r>
      <w:r>
        <w:t xml:space="preserve"> abgestimmt </w:t>
      </w:r>
      <w:r w:rsidR="00E47982">
        <w:t>sein,</w:t>
      </w:r>
      <w:r>
        <w:t xml:space="preserve"> um eine einwandfreie Kommunikation zu gewährleisten. Die Baudrate </w:t>
      </w:r>
      <w:r w:rsidR="00F171F3">
        <w:t>wurde</w:t>
      </w:r>
      <w:r w:rsidR="006D2010">
        <w:t xml:space="preserve"> deshalb</w:t>
      </w:r>
      <w:r>
        <w:t xml:space="preserve"> auf 19200 Bits pro Sekunde</w:t>
      </w:r>
      <w:r w:rsidR="004E34D7">
        <w:t xml:space="preserve"> und</w:t>
      </w:r>
      <w:r>
        <w:t xml:space="preserve"> die Datenlänge auf 8 </w:t>
      </w:r>
      <w:r w:rsidR="004E34D7">
        <w:t>Bit</w:t>
      </w:r>
      <w:r>
        <w:t xml:space="preserve"> ohne Paritätsbit konfiguriert.</w:t>
      </w:r>
      <w:r w:rsidR="004E34D7">
        <w:t xml:space="preserve"> Das Stoppbit ist </w:t>
      </w:r>
      <w:r w:rsidR="002F37C4">
        <w:t>1</w:t>
      </w:r>
      <w:r w:rsidR="004E34D7">
        <w:t xml:space="preserve"> Bit lang. </w:t>
      </w:r>
      <w:r w:rsidR="00B739CB">
        <w:t>Zudem</w:t>
      </w:r>
      <w:r w:rsidR="004E34D7">
        <w:t xml:space="preserve"> muss </w:t>
      </w:r>
      <w:r w:rsidR="004E34D7">
        <w:lastRenderedPageBreak/>
        <w:t>der NVIC Controller aktiviert</w:t>
      </w:r>
      <w:r w:rsidR="00953146">
        <w:t xml:space="preserve"> werden</w:t>
      </w:r>
      <w:r w:rsidR="00F171F3">
        <w:t>,</w:t>
      </w:r>
      <w:r w:rsidR="004E34D7">
        <w:t xml:space="preserve"> um nach jeder empfangen UART-Nachricht </w:t>
      </w:r>
      <w:r w:rsidR="00B72EFD">
        <w:t>ein Interrupt</w:t>
      </w:r>
      <w:r w:rsidR="004E34D7">
        <w:t xml:space="preserve"> auszulösen.</w:t>
      </w:r>
    </w:p>
    <w:p w14:paraId="3FDD3DA7" w14:textId="685C5095" w:rsidR="00556C31" w:rsidRDefault="00556C31" w:rsidP="00556C31">
      <w:pPr>
        <w:pStyle w:val="berschrift2"/>
      </w:pPr>
      <w:bookmarkStart w:id="100" w:name="_Toc108082492"/>
      <w:r>
        <w:t>Timer</w:t>
      </w:r>
      <w:bookmarkEnd w:id="100"/>
    </w:p>
    <w:p w14:paraId="1A7F280A" w14:textId="054136D4" w:rsidR="007D7F19" w:rsidRDefault="002346D9" w:rsidP="002346D9">
      <w:r>
        <w:t>Ein Hardware-Timer ist ein auf dem Mikrocontroller integriertes Zähl</w:t>
      </w:r>
      <w:r w:rsidR="00B67D21">
        <w:t>er</w:t>
      </w:r>
      <w:r>
        <w:t xml:space="preserve">modul </w:t>
      </w:r>
      <w:proofErr w:type="gramStart"/>
      <w:r w:rsidR="007D7F19">
        <w:t>mit dem zeitspezifische Aktionen</w:t>
      </w:r>
      <w:proofErr w:type="gramEnd"/>
      <w:r>
        <w:t xml:space="preserve"> realisiert werden können. </w:t>
      </w:r>
      <w:r w:rsidR="00395EE9">
        <w:t>Es</w:t>
      </w:r>
      <w:r w:rsidR="007D7F19">
        <w:t xml:space="preserve"> lassen</w:t>
      </w:r>
      <w:r>
        <w:t xml:space="preserve"> sich </w:t>
      </w:r>
      <w:r w:rsidR="00395EE9">
        <w:t>zudem</w:t>
      </w:r>
      <w:r>
        <w:t xml:space="preserve"> verschiedene Signalformen generieren. Auf dem gewählten STM32 Mikrocontroller befinden sich 3 Allzweck</w:t>
      </w:r>
      <w:r w:rsidR="00491B49">
        <w:t>-Ti</w:t>
      </w:r>
      <w:r>
        <w:t xml:space="preserve">mer mit jeweils einem </w:t>
      </w:r>
    </w:p>
    <w:p w14:paraId="3F24719F" w14:textId="2256DAE3" w:rsidR="007D7F19" w:rsidRDefault="002346D9" w:rsidP="007D7F19">
      <w:pPr>
        <w:pStyle w:val="Stichpunkte"/>
      </w:pPr>
      <w:r>
        <w:t>16 Bit Autoreload</w:t>
      </w:r>
      <w:r w:rsidR="00395EE9">
        <w:t>-</w:t>
      </w:r>
      <w:r w:rsidR="007D7F19">
        <w:t>Register</w:t>
      </w:r>
      <w:r w:rsidR="0004147C">
        <w:t xml:space="preserve"> (ARR)</w:t>
      </w:r>
    </w:p>
    <w:p w14:paraId="27F86DB4" w14:textId="2A3C3D43" w:rsidR="007D7F19" w:rsidRPr="00FE7180" w:rsidRDefault="007D7F19" w:rsidP="007D7F19">
      <w:pPr>
        <w:pStyle w:val="Stichpunkte"/>
        <w:rPr>
          <w:lang w:val="en-GB"/>
        </w:rPr>
      </w:pPr>
      <w:r w:rsidRPr="00FE7180">
        <w:rPr>
          <w:lang w:val="en-GB"/>
        </w:rPr>
        <w:t xml:space="preserve">16 Bit </w:t>
      </w:r>
      <w:r w:rsidR="002346D9" w:rsidRPr="00FE7180">
        <w:rPr>
          <w:lang w:val="en-GB"/>
        </w:rPr>
        <w:t>Capture</w:t>
      </w:r>
      <w:r w:rsidR="00395EE9" w:rsidRPr="00FE7180">
        <w:rPr>
          <w:lang w:val="en-GB"/>
        </w:rPr>
        <w:t>/</w:t>
      </w:r>
      <w:r w:rsidR="002346D9" w:rsidRPr="00FE7180">
        <w:rPr>
          <w:lang w:val="en-GB"/>
        </w:rPr>
        <w:t>Compare</w:t>
      </w:r>
      <w:r w:rsidR="00395EE9" w:rsidRPr="00FE7180">
        <w:rPr>
          <w:lang w:val="en-GB"/>
        </w:rPr>
        <w:t>-</w:t>
      </w:r>
      <w:r w:rsidRPr="00FE7180">
        <w:rPr>
          <w:lang w:val="en-GB"/>
        </w:rPr>
        <w:t>Register</w:t>
      </w:r>
      <w:r w:rsidR="0004147C" w:rsidRPr="00FE7180">
        <w:rPr>
          <w:lang w:val="en-GB"/>
        </w:rPr>
        <w:t xml:space="preserve"> (CCR)</w:t>
      </w:r>
    </w:p>
    <w:p w14:paraId="6BE9B27C" w14:textId="559CFDBC" w:rsidR="007D7F19" w:rsidRDefault="007D7F19" w:rsidP="007D7F19">
      <w:pPr>
        <w:pStyle w:val="Stichpunkte"/>
      </w:pPr>
      <w:r>
        <w:t xml:space="preserve">16 Bit </w:t>
      </w:r>
      <w:r w:rsidR="002346D9">
        <w:t xml:space="preserve">Prescaler </w:t>
      </w:r>
      <w:r w:rsidR="008C43E5">
        <w:t>(PSC)</w:t>
      </w:r>
    </w:p>
    <w:p w14:paraId="3A973BE3" w14:textId="6EDBDDB4" w:rsidR="007D7F19" w:rsidRDefault="002346D9" w:rsidP="002346D9">
      <w:r>
        <w:t xml:space="preserve">Das </w:t>
      </w:r>
      <w:r w:rsidRPr="0075465C">
        <w:rPr>
          <w:u w:val="single"/>
        </w:rPr>
        <w:t>Autoreload</w:t>
      </w:r>
      <w:r w:rsidR="00395EE9">
        <w:rPr>
          <w:u w:val="single"/>
        </w:rPr>
        <w:t>-</w:t>
      </w:r>
      <w:r w:rsidR="00EA667D" w:rsidRPr="0075465C">
        <w:rPr>
          <w:u w:val="single"/>
        </w:rPr>
        <w:t>R</w:t>
      </w:r>
      <w:r w:rsidRPr="0075465C">
        <w:rPr>
          <w:u w:val="single"/>
        </w:rPr>
        <w:t>egister</w:t>
      </w:r>
      <w:r>
        <w:t xml:space="preserve"> stellt dabei die Zählperiode dar. Bei Erreichen des</w:t>
      </w:r>
      <w:r w:rsidR="00775576">
        <w:br/>
      </w:r>
      <w:r>
        <w:t>Autoreload</w:t>
      </w:r>
      <w:r w:rsidR="00395EE9">
        <w:t>-</w:t>
      </w:r>
      <w:r>
        <w:t>Werts wird der Timer</w:t>
      </w:r>
      <w:r w:rsidR="00323885">
        <w:t xml:space="preserve">, </w:t>
      </w:r>
      <w:r w:rsidR="007D7F19">
        <w:t xml:space="preserve">je nach Konfiguration entweder zurückgesetzt oder ändert die </w:t>
      </w:r>
      <w:r w:rsidR="00A63A7E">
        <w:t>Zählrichtung</w:t>
      </w:r>
      <w:r>
        <w:t xml:space="preserve">. </w:t>
      </w:r>
    </w:p>
    <w:p w14:paraId="3DE89B92" w14:textId="0664A1B2" w:rsidR="00B83837" w:rsidRDefault="00D22729" w:rsidP="002346D9">
      <w:r>
        <w:t xml:space="preserve">Beim Erreichen des Werts im </w:t>
      </w:r>
      <w:r w:rsidRPr="0075465C">
        <w:rPr>
          <w:u w:val="single"/>
        </w:rPr>
        <w:t>Cap</w:t>
      </w:r>
      <w:r w:rsidR="00A63A7E" w:rsidRPr="0075465C">
        <w:rPr>
          <w:u w:val="single"/>
        </w:rPr>
        <w:t>tu</w:t>
      </w:r>
      <w:r w:rsidRPr="0075465C">
        <w:rPr>
          <w:u w:val="single"/>
        </w:rPr>
        <w:t>re</w:t>
      </w:r>
      <w:r w:rsidR="00395EE9">
        <w:rPr>
          <w:u w:val="single"/>
        </w:rPr>
        <w:t>/</w:t>
      </w:r>
      <w:r w:rsidRPr="0075465C">
        <w:rPr>
          <w:u w:val="single"/>
        </w:rPr>
        <w:t>Compare Register</w:t>
      </w:r>
      <w:r>
        <w:t xml:space="preserve"> wird </w:t>
      </w:r>
      <w:r w:rsidR="00A63A7E">
        <w:t>der dazugehörige Pin gesetzt</w:t>
      </w:r>
      <w:r w:rsidR="00B83837">
        <w:t>. Wurde der Betrieb im Interrupt-Modus konfiguriert, wird zusätzlich noch eine Flag im Interrupt Status Register gesetzt. So kann auch schon vor dem Erreichen des Autoreload</w:t>
      </w:r>
      <w:r w:rsidR="00395EE9">
        <w:t>-</w:t>
      </w:r>
      <w:r w:rsidR="00B83837">
        <w:t>Werts ein Event erzeugt werden</w:t>
      </w:r>
      <w:r w:rsidR="002F37C4">
        <w:t>.</w:t>
      </w:r>
    </w:p>
    <w:p w14:paraId="2A170B44" w14:textId="03D52B38" w:rsidR="002346D9" w:rsidRPr="002346D9" w:rsidRDefault="002346D9" w:rsidP="002346D9">
      <w:r>
        <w:t xml:space="preserve">Der </w:t>
      </w:r>
      <w:r w:rsidRPr="0075465C">
        <w:rPr>
          <w:u w:val="single"/>
        </w:rPr>
        <w:t>Prescaler</w:t>
      </w:r>
      <w:r>
        <w:t xml:space="preserve"> teilt d</w:t>
      </w:r>
      <w:r w:rsidR="00E47982">
        <w:t>ie Timerfrequenz her</w:t>
      </w:r>
      <w:r>
        <w:t xml:space="preserve">unter, </w:t>
      </w:r>
      <w:r w:rsidR="00323885">
        <w:t xml:space="preserve">um für die Anwendung den </w:t>
      </w:r>
      <w:r w:rsidR="00491B49">
        <w:t>geeigneten</w:t>
      </w:r>
      <w:r w:rsidR="00323885">
        <w:t xml:space="preserve"> </w:t>
      </w:r>
      <w:r w:rsidR="00E47982">
        <w:t>Takt</w:t>
      </w:r>
      <w:r w:rsidR="00323885">
        <w:t xml:space="preserve"> zur Verfügung zu stellen.</w:t>
      </w:r>
      <w:r w:rsidR="00200BF9">
        <w:t xml:space="preserve"> [36]</w:t>
      </w:r>
      <w:r w:rsidR="00971F47">
        <w:t xml:space="preserve"> </w:t>
      </w:r>
      <w:r w:rsidR="00200BF9">
        <w:t>[27, S.</w:t>
      </w:r>
      <w:r w:rsidR="00971F47">
        <w:t>371-373</w:t>
      </w:r>
      <w:r w:rsidR="00200BF9">
        <w:t>]</w:t>
      </w:r>
      <w:r w:rsidR="00971F47">
        <w:t xml:space="preserve"> [37, S.2-15</w:t>
      </w:r>
      <w:r w:rsidR="00F86FDE">
        <w:t>;</w:t>
      </w:r>
      <w:r w:rsidR="00971F47">
        <w:t xml:space="preserve"> S.20]</w:t>
      </w:r>
    </w:p>
    <w:p w14:paraId="4A74D6E9" w14:textId="73B0E063" w:rsidR="00F074A2" w:rsidRPr="00F074A2" w:rsidRDefault="00F074A2" w:rsidP="00F074A2">
      <w:pPr>
        <w:pStyle w:val="berschrift3"/>
      </w:pPr>
      <w:bookmarkStart w:id="101" w:name="_Toc108082493"/>
      <w:r>
        <w:t>Pulsweitenmodulation PWM</w:t>
      </w:r>
      <w:bookmarkEnd w:id="101"/>
    </w:p>
    <w:p w14:paraId="34A9C384" w14:textId="6ED04804" w:rsidR="00395EE9" w:rsidRDefault="00E47982" w:rsidP="00737E5E">
      <w:r>
        <w:t>Für die</w:t>
      </w:r>
      <w:r w:rsidR="00E36EC5">
        <w:t xml:space="preserve"> individuelle Ansteuerung der Lüfter </w:t>
      </w:r>
      <w:r w:rsidR="00421FBA">
        <w:t xml:space="preserve">wird </w:t>
      </w:r>
      <w:r w:rsidR="00E36EC5">
        <w:t>jeweils ein eigene</w:t>
      </w:r>
      <w:r w:rsidR="00B562BD">
        <w:t>r</w:t>
      </w:r>
      <w:r w:rsidR="00E36EC5">
        <w:t xml:space="preserve"> PMW-Channel benötigt</w:t>
      </w:r>
      <w:r w:rsidR="00421FBA">
        <w:t xml:space="preserve">. Es </w:t>
      </w:r>
      <w:r w:rsidR="00D35C49">
        <w:t xml:space="preserve">werden </w:t>
      </w:r>
      <w:r w:rsidR="00395EE9">
        <w:t>die folgende</w:t>
      </w:r>
      <w:r w:rsidR="00D35C49">
        <w:t xml:space="preserve"> </w:t>
      </w:r>
      <w:r w:rsidR="009A72A8">
        <w:t>Allzweck-Timer</w:t>
      </w:r>
      <w:r w:rsidR="00395EE9">
        <w:t xml:space="preserve"> verwendet:</w:t>
      </w:r>
    </w:p>
    <w:p w14:paraId="52416638" w14:textId="4F00ED54" w:rsidR="00395EE9" w:rsidRDefault="009A72A8" w:rsidP="00395EE9">
      <w:pPr>
        <w:pStyle w:val="Stichpunkte"/>
      </w:pPr>
      <w:r>
        <w:t>TIM2</w:t>
      </w:r>
      <w:r w:rsidR="00395EE9">
        <w:t xml:space="preserve">   </w:t>
      </w:r>
      <w:r>
        <w:t xml:space="preserve">mit 4 Kanälen </w:t>
      </w:r>
    </w:p>
    <w:p w14:paraId="1460CDD0" w14:textId="67927D4A" w:rsidR="00395EE9" w:rsidRDefault="009A72A8" w:rsidP="00395EE9">
      <w:pPr>
        <w:pStyle w:val="Stichpunkte"/>
      </w:pPr>
      <w:r>
        <w:t>TIM21</w:t>
      </w:r>
      <w:r w:rsidR="00395EE9">
        <w:t xml:space="preserve"> </w:t>
      </w:r>
      <w:r>
        <w:t xml:space="preserve">mit </w:t>
      </w:r>
      <w:r w:rsidR="00395EE9">
        <w:t>2 Kanälen</w:t>
      </w:r>
      <w:r>
        <w:t xml:space="preserve"> </w:t>
      </w:r>
    </w:p>
    <w:p w14:paraId="6F405CF1" w14:textId="08800298" w:rsidR="00395EE9" w:rsidRDefault="00395EE9" w:rsidP="00395EE9">
      <w:pPr>
        <w:pStyle w:val="Stichpunkte"/>
      </w:pPr>
      <w:r>
        <w:t>TIM22 mit 2 Kanälen</w:t>
      </w:r>
    </w:p>
    <w:p w14:paraId="2C018849" w14:textId="7662F452" w:rsidR="00775576" w:rsidRDefault="008C0848" w:rsidP="00737E5E">
      <w:r>
        <w:t xml:space="preserve">Der </w:t>
      </w:r>
      <w:r w:rsidR="00E47982">
        <w:t>PWM-Modus</w:t>
      </w:r>
      <w:r>
        <w:t xml:space="preserve"> ist hierbei als center aligned gewählt worden</w:t>
      </w:r>
      <w:r w:rsidR="00E87A2D">
        <w:t xml:space="preserve">. Das </w:t>
      </w:r>
      <w:r w:rsidR="00F074A2">
        <w:t>bedeutet,</w:t>
      </w:r>
      <w:r w:rsidR="00E87A2D">
        <w:t xml:space="preserve"> dass sich</w:t>
      </w:r>
      <w:r w:rsidR="00EA2B83">
        <w:t xml:space="preserve"> die Zählrichtung beim Erreich</w:t>
      </w:r>
      <w:r w:rsidR="006C2210">
        <w:t>en</w:t>
      </w:r>
      <w:r w:rsidR="00EA2B83">
        <w:t xml:space="preserve"> </w:t>
      </w:r>
      <w:r w:rsidR="00E47982">
        <w:t xml:space="preserve">des </w:t>
      </w:r>
      <w:r w:rsidR="00687E1E">
        <w:t>Autoreload-Werts</w:t>
      </w:r>
      <w:r w:rsidR="00EA2B83">
        <w:t xml:space="preserve"> umkehrt.</w:t>
      </w:r>
    </w:p>
    <w:p w14:paraId="1B0FBAD9" w14:textId="1A2CEA3E" w:rsidR="00CE3606" w:rsidRDefault="002D48F4" w:rsidP="00737E5E">
      <w:r>
        <w:t xml:space="preserve">Das resultierende PWM-Signal wird </w:t>
      </w:r>
      <w:r w:rsidR="00E47982">
        <w:t>dadurch</w:t>
      </w:r>
      <w:r>
        <w:t xml:space="preserve"> symmetrisch über dem </w:t>
      </w:r>
      <w:r w:rsidR="00E47982">
        <w:t>Überlauf des</w:t>
      </w:r>
      <w:r w:rsidR="000078E3">
        <w:br/>
      </w:r>
      <w:r w:rsidR="00E47982">
        <w:t xml:space="preserve">Timers </w:t>
      </w:r>
      <w:r>
        <w:t>generiert.</w:t>
      </w:r>
      <w:r w:rsidR="00F02090">
        <w:t xml:space="preserve"> </w:t>
      </w:r>
      <w:r w:rsidR="00121A2F">
        <w:t>[27, S.395-</w:t>
      </w:r>
      <w:proofErr w:type="gramStart"/>
      <w:r w:rsidR="00121A2F">
        <w:t>398][</w:t>
      </w:r>
      <w:proofErr w:type="gramEnd"/>
      <w:r w:rsidR="00121A2F">
        <w:t>37, S.23-27][38]</w:t>
      </w:r>
    </w:p>
    <w:p w14:paraId="06BE7EA4" w14:textId="2D160432" w:rsidR="002B47A0" w:rsidRDefault="000078E3" w:rsidP="00737E5E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64221A01" wp14:editId="6FCD84D9">
                <wp:simplePos x="0" y="0"/>
                <wp:positionH relativeFrom="column">
                  <wp:posOffset>-284480</wp:posOffset>
                </wp:positionH>
                <wp:positionV relativeFrom="paragraph">
                  <wp:posOffset>0</wp:posOffset>
                </wp:positionV>
                <wp:extent cx="5718810" cy="3949700"/>
                <wp:effectExtent l="0" t="0" r="0" b="0"/>
                <wp:wrapTopAndBottom/>
                <wp:docPr id="113" name="Gruppieren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810" cy="3949700"/>
                          <a:chOff x="-95202" y="-2473528"/>
                          <a:chExt cx="5720195" cy="3954767"/>
                        </a:xfrm>
                      </wpg:grpSpPr>
                      <wps:wsp>
                        <wps:cNvPr id="75" name="Textfeld 75"/>
                        <wps:cNvSpPr txBox="1"/>
                        <wps:spPr>
                          <a:xfrm>
                            <a:off x="190189" y="1122499"/>
                            <a:ext cx="4477955" cy="3587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05CEEB" w14:textId="524FBD43" w:rsidR="003B1F79" w:rsidRPr="00632F1B" w:rsidRDefault="003B1F79" w:rsidP="003B1F79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02" w:name="_Ref108052100"/>
                              <w:bookmarkStart w:id="103" w:name="_Toc108058544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19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02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Generation eines center aligned PWM-Signals</w:t>
                              </w:r>
                              <w:r w:rsidR="002B47A0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D22729" w:rsidRPr="00632F1B">
                                <w:rPr>
                                  <w:sz w:val="22"/>
                                  <w:szCs w:val="20"/>
                                </w:rPr>
                                <w:t>[27, S.398]</w:t>
                              </w:r>
                              <w:bookmarkEnd w:id="1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Grafik 1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72" t="15187" r="21999" b="15572"/>
                          <a:stretch/>
                        </pic:blipFill>
                        <pic:spPr bwMode="auto">
                          <a:xfrm>
                            <a:off x="-95202" y="-2473528"/>
                            <a:ext cx="5720195" cy="332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21A01" id="Gruppieren 113" o:spid="_x0000_s1083" style="position:absolute;left:0;text-align:left;margin-left:-22.4pt;margin-top:0;width:450.3pt;height:311pt;z-index:251756544;mso-position-horizontal-relative:text;mso-position-vertical-relative:text;mso-width-relative:margin;mso-height-relative:margin" coordorigin="-952,-24735" coordsize="57201,39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">
                <v:shape id="Textfeld 75" o:spid="_x0000_s1084" type="#_x0000_t202" style="position:absolute;left:1901;top:11224;width:44780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pJm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BUipJmxQAAANsAAAAP&#10;AAAAAAAAAAAAAAAAAAcCAABkcnMvZG93bnJldi54bWxQSwUGAAAAAAMAAwC3AAAA+QIAAAAA&#10;" stroked="f">
                  <v:textbox inset="0,0,0,0">
                    <w:txbxContent>
                      <w:p w14:paraId="0E05CEEB" w14:textId="524FBD43" w:rsidR="003B1F79" w:rsidRPr="00632F1B" w:rsidRDefault="003B1F79" w:rsidP="003B1F79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04" w:name="_Ref108052100"/>
                        <w:bookmarkStart w:id="105" w:name="_Toc108058544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19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04"/>
                        <w:r w:rsidRPr="00632F1B">
                          <w:rPr>
                            <w:sz w:val="22"/>
                            <w:szCs w:val="20"/>
                          </w:rPr>
                          <w:t>: Generation eines center aligned PWM-Signals</w:t>
                        </w:r>
                        <w:r w:rsidR="002B47A0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  <w:r w:rsidR="00D22729" w:rsidRPr="00632F1B">
                          <w:rPr>
                            <w:sz w:val="22"/>
                            <w:szCs w:val="20"/>
                          </w:rPr>
                          <w:t>[27, S.398]</w:t>
                        </w:r>
                        <w:bookmarkEnd w:id="105"/>
                      </w:p>
                    </w:txbxContent>
                  </v:textbox>
                </v:shape>
                <v:shape id="Grafik 112" o:spid="_x0000_s1085" type="#_x0000_t75" style="position:absolute;left:-952;top:-24735;width:57201;height:33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">
                  <v:imagedata r:id="rId88" o:title="" croptop="9953f" cropbottom="10205f" cropleft="14137f" cropright="14417f"/>
                </v:shape>
                <w10:wrap type="topAndBottom"/>
              </v:group>
            </w:pict>
          </mc:Fallback>
        </mc:AlternateContent>
      </w:r>
      <w:r w:rsidR="00775576">
        <w:t>D</w:t>
      </w:r>
      <w:r>
        <w:t>as Zeitdiagramm</w:t>
      </w:r>
      <w:r w:rsidR="007C67E5">
        <w:t xml:space="preserve"> </w:t>
      </w:r>
      <w:r w:rsidR="00B562BD">
        <w:t>zeigt</w:t>
      </w:r>
      <w:r w:rsidR="00CE3606">
        <w:t xml:space="preserve"> einen Timer</w:t>
      </w:r>
      <w:r w:rsidR="00CF73FF">
        <w:t xml:space="preserve"> mit einem Autoreload</w:t>
      </w:r>
      <w:r w:rsidR="00E47982">
        <w:t>-R</w:t>
      </w:r>
      <w:r w:rsidR="00CF73FF">
        <w:t>egister von 8</w:t>
      </w:r>
      <w:r w:rsidR="00E87A2D">
        <w:t>,</w:t>
      </w:r>
      <w:r w:rsidR="00CF73FF">
        <w:t xml:space="preserve"> der ein center aligned PWM</w:t>
      </w:r>
      <w:r w:rsidR="002B47A0">
        <w:t>-</w:t>
      </w:r>
      <w:r w:rsidR="00CF73FF">
        <w:t>Signal erzeugt</w:t>
      </w:r>
      <w:r w:rsidR="002D48F4">
        <w:t xml:space="preserve">. </w:t>
      </w:r>
    </w:p>
    <w:p w14:paraId="602D9150" w14:textId="07DC4FAC" w:rsidR="002B47A0" w:rsidRDefault="002B47A0" w:rsidP="00737E5E">
      <w:pPr>
        <w:rPr>
          <w:u w:val="single"/>
        </w:rPr>
      </w:pPr>
      <w:r w:rsidRPr="002B47A0">
        <w:rPr>
          <w:u w:val="single"/>
        </w:rPr>
        <w:t>CCRx = 4</w:t>
      </w:r>
    </w:p>
    <w:p w14:paraId="37B4CA47" w14:textId="4D43E91F" w:rsidR="00A67E64" w:rsidRPr="002B47A0" w:rsidRDefault="002B47A0" w:rsidP="00687E1E">
      <w:pPr>
        <w:ind w:left="708"/>
      </w:pPr>
      <w:r>
        <w:t xml:space="preserve">Man erkannt, dass sich das PWM-Referenzsignal OCxREF ändert </w:t>
      </w:r>
      <w:proofErr w:type="gramStart"/>
      <w:r>
        <w:t>sobald</w:t>
      </w:r>
      <w:proofErr w:type="gramEnd"/>
      <w:r>
        <w:t xml:space="preserve"> das Zählregister den Capture/Compare-Wert von 4 erreicht.</w:t>
      </w:r>
    </w:p>
    <w:p w14:paraId="02A2FB7C" w14:textId="2DC0D811" w:rsidR="00A67E64" w:rsidRDefault="00A67E64" w:rsidP="00A67E64">
      <w:pPr>
        <w:rPr>
          <w:u w:val="single"/>
        </w:rPr>
      </w:pPr>
      <w:r w:rsidRPr="002B47A0">
        <w:rPr>
          <w:u w:val="single"/>
        </w:rPr>
        <w:t xml:space="preserve">CCRx = </w:t>
      </w:r>
      <w:r>
        <w:rPr>
          <w:u w:val="single"/>
        </w:rPr>
        <w:t>7</w:t>
      </w:r>
    </w:p>
    <w:p w14:paraId="5A2DC896" w14:textId="3814A9B4" w:rsidR="00A67E64" w:rsidRDefault="00A67E64" w:rsidP="00A67E64">
      <w:pPr>
        <w:ind w:left="708"/>
      </w:pPr>
      <w:r>
        <w:t>Das PWM-Refer</w:t>
      </w:r>
      <w:r w:rsidR="001537A1">
        <w:t>e</w:t>
      </w:r>
      <w:r>
        <w:t xml:space="preserve">nzsignal OCxREF ändert wieder seinen Wert </w:t>
      </w:r>
      <w:proofErr w:type="gramStart"/>
      <w:r>
        <w:t>sobald</w:t>
      </w:r>
      <w:proofErr w:type="gramEnd"/>
      <w:r>
        <w:t xml:space="preserve"> das Zählregister den Capture/Compare-Wert von 7 erreicht. Zusätzlich wurde hier ein Interrupt konfiguriert, deshalb wird </w:t>
      </w:r>
      <w:r w:rsidR="0085523D">
        <w:t xml:space="preserve">auch noch die </w:t>
      </w:r>
      <w:r>
        <w:t>Interrupt</w:t>
      </w:r>
      <w:r w:rsidR="0085523D">
        <w:t>-Flag CCxIF gesetzt.</w:t>
      </w:r>
    </w:p>
    <w:p w14:paraId="6FF7EAB8" w14:textId="73FBEF21" w:rsidR="0085523D" w:rsidRDefault="0085523D" w:rsidP="0085523D">
      <w:pPr>
        <w:rPr>
          <w:u w:val="single"/>
        </w:rPr>
      </w:pPr>
      <w:r w:rsidRPr="002B47A0">
        <w:rPr>
          <w:u w:val="single"/>
        </w:rPr>
        <w:t xml:space="preserve">CCRx = </w:t>
      </w:r>
      <w:r>
        <w:rPr>
          <w:u w:val="single"/>
        </w:rPr>
        <w:t>8</w:t>
      </w:r>
    </w:p>
    <w:p w14:paraId="7016CB20" w14:textId="6EB75991" w:rsidR="002B47A0" w:rsidRDefault="0085523D" w:rsidP="0085523D">
      <w:pPr>
        <w:ind w:left="708"/>
      </w:pPr>
      <w:r w:rsidRPr="001537A1">
        <w:t>Sollte der Capture/Compare-Wert größer oder gleich dem Autoreload-Wert sein, dann wird das Referenzsignal dauerhaft auf „1“ gehalten</w:t>
      </w:r>
      <w:r>
        <w:t xml:space="preserve">. Dies entspricht einem Tastgrad von 100%. </w:t>
      </w:r>
    </w:p>
    <w:p w14:paraId="01D05185" w14:textId="04405EB7" w:rsidR="00121A2F" w:rsidRDefault="002D48F4" w:rsidP="00737E5E">
      <w:r>
        <w:t>Wird der Cap</w:t>
      </w:r>
      <w:r w:rsidR="002F37C4">
        <w:t>tu</w:t>
      </w:r>
      <w:r>
        <w:t>re</w:t>
      </w:r>
      <w:r w:rsidR="0085523D">
        <w:t>/</w:t>
      </w:r>
      <w:r>
        <w:t>Compare</w:t>
      </w:r>
      <w:r w:rsidR="0085523D">
        <w:t>-</w:t>
      </w:r>
      <w:r>
        <w:t xml:space="preserve">Wert </w:t>
      </w:r>
      <w:r w:rsidR="00585CB1">
        <w:t>während einer noch laufenden Periode</w:t>
      </w:r>
      <w:r>
        <w:t xml:space="preserve"> geändert, wird dieser erst beim nächsten negativen </w:t>
      </w:r>
      <w:r w:rsidR="004A5E45">
        <w:t>Überlauf des Timers</w:t>
      </w:r>
      <w:r>
        <w:t xml:space="preserve"> übernommen, sprich in der nächsten Periode.</w:t>
      </w:r>
      <w:r w:rsidR="00F02090">
        <w:t xml:space="preserve"> </w:t>
      </w:r>
      <w:r w:rsidR="00121A2F">
        <w:t>[27, S.395-</w:t>
      </w:r>
      <w:proofErr w:type="gramStart"/>
      <w:r w:rsidR="00121A2F">
        <w:t>398][</w:t>
      </w:r>
      <w:proofErr w:type="gramEnd"/>
      <w:r w:rsidR="00121A2F">
        <w:t>37, S.23-27][38]</w:t>
      </w:r>
    </w:p>
    <w:p w14:paraId="54423B72" w14:textId="6D0569AF" w:rsidR="00E87A2D" w:rsidRPr="00D22729" w:rsidRDefault="00CF73FF" w:rsidP="00737E5E">
      <w:pPr>
        <w:rPr>
          <w:i/>
          <w:iCs/>
        </w:rPr>
      </w:pPr>
      <w:r>
        <w:lastRenderedPageBreak/>
        <w:t>Der Tastgrad ergibt sich aus dem Verhältnis</w:t>
      </w:r>
      <w:r w:rsidR="00E87A2D">
        <w:t xml:space="preserve"> </w:t>
      </w:r>
      <w:r w:rsidR="004A5E45">
        <w:t>des</w:t>
      </w:r>
      <w:r w:rsidR="00E87A2D">
        <w:t xml:space="preserve"> Capture</w:t>
      </w:r>
      <w:r w:rsidR="0085523D">
        <w:t>/</w:t>
      </w:r>
      <w:r w:rsidR="00E87A2D">
        <w:t>Compare</w:t>
      </w:r>
      <w:r w:rsidR="0085523D">
        <w:t>-</w:t>
      </w:r>
      <w:r w:rsidR="004A5E45">
        <w:t>Werts</w:t>
      </w:r>
      <w:r w:rsidR="00E87A2D">
        <w:t xml:space="preserve"> und</w:t>
      </w:r>
      <w:r w:rsidR="00F408CA">
        <w:t xml:space="preserve"> des</w:t>
      </w:r>
      <w:r w:rsidR="00E87A2D">
        <w:t xml:space="preserve"> Autoreload</w:t>
      </w:r>
      <w:r w:rsidR="00BE508E">
        <w:t>-</w:t>
      </w:r>
      <w:r w:rsidR="004A5E45">
        <w:t>Werts</w:t>
      </w:r>
      <w:r w:rsidR="00E87A2D">
        <w:t>.</w:t>
      </w:r>
    </w:p>
    <w:p w14:paraId="007F5CEF" w14:textId="13736933" w:rsidR="00F074D4" w:rsidRPr="00D22729" w:rsidRDefault="00D22729" w:rsidP="00D22729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Dutycycle =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(CCR+1)</m:t>
              </m:r>
            </m:num>
            <m:den>
              <m:r>
                <w:rPr>
                  <w:rFonts w:ascii="Cambria Math" w:hAnsi="Cambria Math"/>
                </w:rPr>
                <m:t>(ARR+1)</m:t>
              </m:r>
            </m:den>
          </m:f>
        </m:oMath>
      </m:oMathPara>
    </w:p>
    <w:p w14:paraId="279B2CE2" w14:textId="507C89A8" w:rsidR="00CE3606" w:rsidRPr="00517352" w:rsidRDefault="00F074D4" w:rsidP="00517352">
      <w:pPr>
        <w:rPr>
          <w:rFonts w:eastAsiaTheme="minorEastAsia"/>
          <w:sz w:val="22"/>
          <w:szCs w:val="20"/>
        </w:rPr>
      </w:pPr>
      <w:bookmarkStart w:id="106" w:name="_Toc108058603"/>
      <w:r w:rsidRPr="00517352">
        <w:rPr>
          <w:b/>
          <w:bCs/>
          <w:sz w:val="22"/>
          <w:szCs w:val="20"/>
        </w:rPr>
        <w:t xml:space="preserve">Formel </w:t>
      </w:r>
      <w:r w:rsidRPr="00517352">
        <w:rPr>
          <w:b/>
          <w:bCs/>
          <w:sz w:val="22"/>
          <w:szCs w:val="20"/>
        </w:rPr>
        <w:fldChar w:fldCharType="begin"/>
      </w:r>
      <w:r w:rsidRPr="00517352">
        <w:rPr>
          <w:b/>
          <w:bCs/>
          <w:sz w:val="22"/>
          <w:szCs w:val="20"/>
        </w:rPr>
        <w:instrText xml:space="preserve"> SEQ Formel \* ARABIC </w:instrText>
      </w:r>
      <w:r w:rsidRPr="00517352">
        <w:rPr>
          <w:b/>
          <w:bCs/>
          <w:sz w:val="22"/>
          <w:szCs w:val="20"/>
        </w:rPr>
        <w:fldChar w:fldCharType="separate"/>
      </w:r>
      <w:r w:rsidR="00BA4ADB">
        <w:rPr>
          <w:b/>
          <w:bCs/>
          <w:noProof/>
          <w:sz w:val="22"/>
          <w:szCs w:val="20"/>
        </w:rPr>
        <w:t>2</w:t>
      </w:r>
      <w:r w:rsidRPr="00517352">
        <w:rPr>
          <w:b/>
          <w:bCs/>
          <w:sz w:val="22"/>
          <w:szCs w:val="20"/>
        </w:rPr>
        <w:fldChar w:fldCharType="end"/>
      </w:r>
      <w:r w:rsidR="00517352" w:rsidRPr="00517352">
        <w:rPr>
          <w:sz w:val="22"/>
          <w:szCs w:val="20"/>
        </w:rPr>
        <w:t>: Dutycycle</w:t>
      </w:r>
      <w:r w:rsidR="003C7A0F">
        <w:rPr>
          <w:sz w:val="22"/>
          <w:szCs w:val="20"/>
        </w:rPr>
        <w:t xml:space="preserve"> [37, S.56]</w:t>
      </w:r>
      <w:bookmarkEnd w:id="106"/>
    </w:p>
    <w:p w14:paraId="22C84471" w14:textId="39572D75" w:rsidR="004A5E45" w:rsidRDefault="004A5E45" w:rsidP="00737E5E">
      <w:r>
        <w:t>Der</w:t>
      </w:r>
      <w:r w:rsidR="00CF73FF">
        <w:t xml:space="preserve"> Autoreload</w:t>
      </w:r>
      <w:r w:rsidR="00BE508E">
        <w:t>-</w:t>
      </w:r>
      <w:r>
        <w:t>Wert</w:t>
      </w:r>
      <w:r w:rsidR="00CF73FF">
        <w:t xml:space="preserve"> errechnet sich </w:t>
      </w:r>
      <w:r w:rsidR="000D3FC5">
        <w:t>zu</w:t>
      </w:r>
      <w:r w:rsidR="00CF73FF">
        <w:t xml:space="preserve"> </w:t>
      </w:r>
    </w:p>
    <w:p w14:paraId="7729E840" w14:textId="07E1A16D" w:rsidR="000D3FC5" w:rsidRPr="00094AD2" w:rsidRDefault="004D7D7A" w:rsidP="00737E5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ARR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timer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pwm</m:t>
                  </m:r>
                </m:sub>
              </m:sSub>
              <m:r>
                <w:rPr>
                  <w:rFonts w:ascii="Cambria Math" w:hAnsi="Cambria Math"/>
                </w:rPr>
                <m:t>* (PSC+1)</m:t>
              </m:r>
            </m:den>
          </m:f>
          <m:r>
            <w:rPr>
              <w:rFonts w:ascii="Cambria Math" w:hAnsi="Cambria Math"/>
            </w:rPr>
            <m:t xml:space="preserve"> -1</m:t>
          </m:r>
        </m:oMath>
      </m:oMathPara>
    </w:p>
    <w:p w14:paraId="75FA89F7" w14:textId="232C1D03" w:rsidR="00094AD2" w:rsidRPr="00094AD2" w:rsidRDefault="00094AD2" w:rsidP="00094AD2">
      <w:pPr>
        <w:rPr>
          <w:sz w:val="22"/>
          <w:szCs w:val="20"/>
        </w:rPr>
      </w:pPr>
      <w:bookmarkStart w:id="107" w:name="_Toc108058604"/>
      <w:r w:rsidRPr="00094AD2">
        <w:rPr>
          <w:b/>
          <w:bCs/>
          <w:sz w:val="22"/>
          <w:szCs w:val="20"/>
        </w:rPr>
        <w:t xml:space="preserve">Formel </w:t>
      </w:r>
      <w:r w:rsidRPr="00094AD2">
        <w:rPr>
          <w:b/>
          <w:bCs/>
          <w:sz w:val="22"/>
          <w:szCs w:val="20"/>
        </w:rPr>
        <w:fldChar w:fldCharType="begin"/>
      </w:r>
      <w:r w:rsidRPr="00094AD2">
        <w:rPr>
          <w:b/>
          <w:bCs/>
          <w:sz w:val="22"/>
          <w:szCs w:val="20"/>
        </w:rPr>
        <w:instrText xml:space="preserve"> SEQ Formel \* ARABIC </w:instrText>
      </w:r>
      <w:r w:rsidRPr="00094AD2">
        <w:rPr>
          <w:b/>
          <w:bCs/>
          <w:sz w:val="22"/>
          <w:szCs w:val="20"/>
        </w:rPr>
        <w:fldChar w:fldCharType="separate"/>
      </w:r>
      <w:r w:rsidR="00BA4ADB">
        <w:rPr>
          <w:b/>
          <w:bCs/>
          <w:noProof/>
          <w:sz w:val="22"/>
          <w:szCs w:val="20"/>
        </w:rPr>
        <w:t>3</w:t>
      </w:r>
      <w:r w:rsidRPr="00094AD2">
        <w:rPr>
          <w:b/>
          <w:bCs/>
          <w:sz w:val="22"/>
          <w:szCs w:val="20"/>
        </w:rPr>
        <w:fldChar w:fldCharType="end"/>
      </w:r>
      <w:r w:rsidRPr="00094AD2">
        <w:rPr>
          <w:sz w:val="22"/>
          <w:szCs w:val="20"/>
        </w:rPr>
        <w:t>: Autoreload</w:t>
      </w:r>
      <w:r w:rsidR="00BE508E">
        <w:rPr>
          <w:sz w:val="22"/>
          <w:szCs w:val="20"/>
        </w:rPr>
        <w:t>-</w:t>
      </w:r>
      <w:r w:rsidRPr="00094AD2">
        <w:rPr>
          <w:sz w:val="22"/>
          <w:szCs w:val="20"/>
        </w:rPr>
        <w:t>Register</w:t>
      </w:r>
      <w:r w:rsidR="00323EB0">
        <w:rPr>
          <w:sz w:val="22"/>
          <w:szCs w:val="20"/>
        </w:rPr>
        <w:t xml:space="preserve"> PWM</w:t>
      </w:r>
      <w:r w:rsidR="003C7A0F">
        <w:rPr>
          <w:sz w:val="22"/>
          <w:szCs w:val="20"/>
        </w:rPr>
        <w:t xml:space="preserve"> [37, S.54]</w:t>
      </w:r>
      <w:bookmarkEnd w:id="107"/>
    </w:p>
    <w:p w14:paraId="7A7EB659" w14:textId="5E17CCD5" w:rsidR="000D3FC5" w:rsidRDefault="000D3FC5" w:rsidP="00737E5E">
      <w:r>
        <w:t>D</w:t>
      </w:r>
      <w:r w:rsidR="007A6902">
        <w:t xml:space="preserve">ie PWM-Timer </w:t>
      </w:r>
      <w:r>
        <w:t>w</w:t>
      </w:r>
      <w:r w:rsidR="007A6902">
        <w:t>erden</w:t>
      </w:r>
      <w:r>
        <w:t xml:space="preserve"> vom APB-Bus mit 32</w:t>
      </w:r>
      <w:r w:rsidR="002D5AF4">
        <w:t xml:space="preserve"> </w:t>
      </w:r>
      <w:r>
        <w:t>MHz getaktet</w:t>
      </w:r>
      <w:r w:rsidR="008F5CA4">
        <w:t xml:space="preserve">. Die </w:t>
      </w:r>
      <w:r>
        <w:t xml:space="preserve">PWM-Frequenz </w:t>
      </w:r>
      <w:r w:rsidR="008F5CA4">
        <w:t xml:space="preserve">wurde nach ein paar Lautstärketest </w:t>
      </w:r>
      <w:r w:rsidR="00E87A2D">
        <w:t>zu</w:t>
      </w:r>
      <w:r w:rsidR="008F5CA4">
        <w:t xml:space="preserve"> </w:t>
      </w:r>
      <w:r w:rsidR="008659D7">
        <w:t>21</w:t>
      </w:r>
      <w:r w:rsidR="002D5AF4">
        <w:t xml:space="preserve"> </w:t>
      </w:r>
      <w:r w:rsidR="008659D7">
        <w:t>kH</w:t>
      </w:r>
      <w:r w:rsidR="008F5CA4">
        <w:t>z gewählt. Somit ergibt sich ohne Prescaler für das Autoreload</w:t>
      </w:r>
      <w:r w:rsidR="00BE508E">
        <w:t>-R</w:t>
      </w:r>
      <w:r w:rsidR="008F5CA4">
        <w:t xml:space="preserve">egister </w:t>
      </w:r>
      <w:r w:rsidR="00BE508E">
        <w:t>ein</w:t>
      </w:r>
      <w:r w:rsidR="008F5CA4">
        <w:t xml:space="preserve"> Wert</w:t>
      </w:r>
      <w:r w:rsidR="00BE508E">
        <w:t xml:space="preserve"> von</w:t>
      </w:r>
      <w:r w:rsidR="008F5CA4">
        <w:t xml:space="preserve"> </w:t>
      </w:r>
      <w:r w:rsidR="008659D7">
        <w:t>1523</w:t>
      </w:r>
      <w:r w:rsidR="008F5CA4">
        <w:t>.</w:t>
      </w:r>
    </w:p>
    <w:p w14:paraId="023D3431" w14:textId="5D69C3DD" w:rsidR="00881565" w:rsidRDefault="009A6834" w:rsidP="00737E5E">
      <w:r>
        <w:t>Man hat also eine P</w:t>
      </w:r>
      <w:r w:rsidR="0004147C">
        <w:t>WM</w:t>
      </w:r>
      <w:r w:rsidR="00FC62C7">
        <w:t>-</w:t>
      </w:r>
      <w:r w:rsidR="0004147C">
        <w:t>A</w:t>
      </w:r>
      <w:r>
        <w:t>uflösung von 32M</w:t>
      </w:r>
      <w:r w:rsidR="008659D7">
        <w:t>H</w:t>
      </w:r>
      <w:r>
        <w:t>z/</w:t>
      </w:r>
      <w:r w:rsidR="008659D7">
        <w:t>21</w:t>
      </w:r>
      <w:r w:rsidR="008D0342">
        <w:t>k</w:t>
      </w:r>
      <w:r w:rsidR="008659D7">
        <w:t>H</w:t>
      </w:r>
      <w:r w:rsidR="008D0342">
        <w:t xml:space="preserve">z = </w:t>
      </w:r>
      <w:r w:rsidR="008659D7">
        <w:t>1524</w:t>
      </w:r>
      <w:r w:rsidR="008D0342">
        <w:t xml:space="preserve">. </w:t>
      </w:r>
      <w:r w:rsidR="002F37C4">
        <w:t>Dies</w:t>
      </w:r>
      <w:r w:rsidR="000F6375">
        <w:t xml:space="preserve"> bedeutet</w:t>
      </w:r>
      <w:r w:rsidR="002F37C4">
        <w:t>,</w:t>
      </w:r>
      <w:r w:rsidR="008D0342">
        <w:t xml:space="preserve"> </w:t>
      </w:r>
      <w:r w:rsidR="0040107E">
        <w:t xml:space="preserve">dass </w:t>
      </w:r>
      <w:r w:rsidR="00E87A2D">
        <w:t xml:space="preserve">sich </w:t>
      </w:r>
      <w:r w:rsidR="008659D7">
        <w:t>1524</w:t>
      </w:r>
      <w:r w:rsidR="008D0342">
        <w:t xml:space="preserve"> verschiedene </w:t>
      </w:r>
      <w:r w:rsidR="00E87A2D">
        <w:t>Spannungslevel</w:t>
      </w:r>
      <w:r w:rsidR="008D0342">
        <w:t xml:space="preserve"> vom Mikrocontroller </w:t>
      </w:r>
      <w:r w:rsidR="00C24612">
        <w:t>erzeugen</w:t>
      </w:r>
      <w:r w:rsidR="00043348">
        <w:t xml:space="preserve"> </w:t>
      </w:r>
      <w:r w:rsidR="00FC62C7">
        <w:t>lassen,</w:t>
      </w:r>
      <w:r w:rsidR="008D0342">
        <w:t xml:space="preserve"> was einer Auflösung von </w:t>
      </w:r>
      <w:r w:rsidR="008659D7">
        <w:t>10</w:t>
      </w:r>
      <w:r w:rsidR="008D0342">
        <w:t>,</w:t>
      </w:r>
      <w:r w:rsidR="008659D7">
        <w:t>5</w:t>
      </w:r>
      <w:r w:rsidR="008D0342">
        <w:t xml:space="preserve">7 </w:t>
      </w:r>
      <w:r w:rsidR="00043348">
        <w:t>B</w:t>
      </w:r>
      <w:r w:rsidR="008D0342">
        <w:t>it entspricht.</w:t>
      </w:r>
      <w:r w:rsidR="008B477F">
        <w:t xml:space="preserve"> [32, S.56]</w:t>
      </w:r>
    </w:p>
    <w:p w14:paraId="2DC558AD" w14:textId="4FC78252" w:rsidR="00FF76BD" w:rsidRDefault="00C24612" w:rsidP="00737E5E">
      <w:r>
        <w:t xml:space="preserve">Die Schaltverluste des Mosfets </w:t>
      </w:r>
      <w:r w:rsidR="002F6F65">
        <w:t>sind</w:t>
      </w:r>
      <w:r>
        <w:t xml:space="preserve"> dabei direkt </w:t>
      </w:r>
      <w:r w:rsidR="002F6F65">
        <w:t>proportional</w:t>
      </w:r>
      <w:r>
        <w:t xml:space="preserve"> </w:t>
      </w:r>
      <w:r w:rsidR="0040107E">
        <w:t>zu</w:t>
      </w:r>
      <w:r>
        <w:t xml:space="preserve"> der Schaltfrequenz</w:t>
      </w:r>
      <w:r w:rsidR="000B2934">
        <w:t xml:space="preserve">. </w:t>
      </w:r>
      <w:r w:rsidR="00FF76BD">
        <w:t>[39, S.2]</w:t>
      </w:r>
    </w:p>
    <w:p w14:paraId="2FCABF06" w14:textId="26337E76" w:rsidR="00071C4F" w:rsidRPr="00FC3E39" w:rsidRDefault="00705CB8" w:rsidP="00737E5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SW</m:t>
              </m:r>
            </m:sub>
          </m:sSub>
          <m:r>
            <w:rPr>
              <w:rFonts w:ascii="Cambria Math" w:hAnsi="Cambria Math"/>
            </w:rPr>
            <m:t xml:space="preserve">=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  <m:r>
            <w:rPr>
              <w:rFonts w:ascii="Cambria Math" w:hAnsi="Cambria Math"/>
            </w:rPr>
            <m:t xml:space="preserve"> 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I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 *(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rise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fall</m:t>
              </m:r>
            </m:sub>
          </m:sSub>
          <m:r>
            <w:rPr>
              <w:rFonts w:ascii="Cambria Math" w:hAnsi="Cambria Math"/>
            </w:rPr>
            <m:t>) 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f</m:t>
              </m:r>
            </m:e>
            <m:sub>
              <m:r>
                <w:rPr>
                  <w:rFonts w:ascii="Cambria Math" w:hAnsi="Cambria Math"/>
                </w:rPr>
                <m:t>pwm</m:t>
              </m:r>
            </m:sub>
          </m:sSub>
        </m:oMath>
      </m:oMathPara>
    </w:p>
    <w:p w14:paraId="20873E00" w14:textId="1902B1F0" w:rsidR="00FC3E39" w:rsidRDefault="00FC3E39" w:rsidP="00FC3E39">
      <w:pPr>
        <w:rPr>
          <w:sz w:val="22"/>
          <w:szCs w:val="20"/>
        </w:rPr>
      </w:pPr>
      <w:bookmarkStart w:id="108" w:name="_Toc108058605"/>
      <w:r w:rsidRPr="00FC3E39">
        <w:rPr>
          <w:b/>
          <w:bCs/>
          <w:sz w:val="22"/>
          <w:szCs w:val="20"/>
        </w:rPr>
        <w:t xml:space="preserve">Formel </w:t>
      </w:r>
      <w:r w:rsidRPr="00FC3E39">
        <w:rPr>
          <w:b/>
          <w:bCs/>
          <w:sz w:val="22"/>
          <w:szCs w:val="20"/>
        </w:rPr>
        <w:fldChar w:fldCharType="begin"/>
      </w:r>
      <w:r w:rsidRPr="00FC3E39">
        <w:rPr>
          <w:b/>
          <w:bCs/>
          <w:sz w:val="22"/>
          <w:szCs w:val="20"/>
        </w:rPr>
        <w:instrText xml:space="preserve"> SEQ Formel \* ARABIC </w:instrText>
      </w:r>
      <w:r w:rsidRPr="00FC3E39">
        <w:rPr>
          <w:b/>
          <w:bCs/>
          <w:sz w:val="22"/>
          <w:szCs w:val="20"/>
        </w:rPr>
        <w:fldChar w:fldCharType="separate"/>
      </w:r>
      <w:r w:rsidR="00BA4ADB">
        <w:rPr>
          <w:b/>
          <w:bCs/>
          <w:noProof/>
          <w:sz w:val="22"/>
          <w:szCs w:val="20"/>
        </w:rPr>
        <w:t>4</w:t>
      </w:r>
      <w:r w:rsidRPr="00FC3E39">
        <w:rPr>
          <w:b/>
          <w:bCs/>
          <w:sz w:val="22"/>
          <w:szCs w:val="20"/>
        </w:rPr>
        <w:fldChar w:fldCharType="end"/>
      </w:r>
      <w:r w:rsidRPr="00FC3E39">
        <w:rPr>
          <w:sz w:val="22"/>
          <w:szCs w:val="20"/>
        </w:rPr>
        <w:t>: Schaltverluste eines Mosfets</w:t>
      </w:r>
      <w:r w:rsidR="008D78E3">
        <w:rPr>
          <w:sz w:val="22"/>
          <w:szCs w:val="20"/>
        </w:rPr>
        <w:t xml:space="preserve"> [40, S.2-3]</w:t>
      </w:r>
      <w:bookmarkEnd w:id="108"/>
    </w:p>
    <w:p w14:paraId="1E33F757" w14:textId="21B3E086" w:rsidR="000124DE" w:rsidRDefault="000124DE" w:rsidP="00FC3E39">
      <w:pPr>
        <w:rPr>
          <w:sz w:val="22"/>
          <w:szCs w:val="20"/>
        </w:rPr>
      </w:pPr>
      <w:r>
        <w:t>Bei dem gewählten PMOS dauert ein kompletter Schaltzyklus mit Verzögerungszeiten maximal 340ns, wodurch auch noch deutlich höhere Schaltzeiten möglich wären.</w:t>
      </w:r>
    </w:p>
    <w:p w14:paraId="21CF3EF7" w14:textId="5219EBA2" w:rsidR="0040107E" w:rsidRDefault="0040107E" w:rsidP="00FC3E39">
      <w:r>
        <w:t>Eine PWM-Frequenz von 21</w:t>
      </w:r>
      <w:r w:rsidR="002D5AF4">
        <w:t xml:space="preserve"> </w:t>
      </w:r>
      <w:r>
        <w:t>kHz stellt hierbei einen guten Kompromiss aus der Lautstärke und Schaltverlusten dar.</w:t>
      </w:r>
    </w:p>
    <w:p w14:paraId="171291F6" w14:textId="123C4201" w:rsidR="00ED4A4F" w:rsidRPr="0040107E" w:rsidRDefault="00ED4A4F" w:rsidP="00ED4A4F">
      <w:pPr>
        <w:spacing w:after="200" w:line="276" w:lineRule="auto"/>
        <w:jc w:val="left"/>
      </w:pPr>
      <w:r>
        <w:br w:type="page"/>
      </w:r>
    </w:p>
    <w:p w14:paraId="7511AE15" w14:textId="4C6A1095" w:rsidR="006558B3" w:rsidRPr="001537A1" w:rsidRDefault="006558B3" w:rsidP="00737E5E">
      <w:r w:rsidRPr="001537A1">
        <w:lastRenderedPageBreak/>
        <w:t xml:space="preserve">In </w:t>
      </w:r>
      <w:r w:rsidR="000124DE" w:rsidRPr="001537A1">
        <w:fldChar w:fldCharType="begin"/>
      </w:r>
      <w:r w:rsidR="000124DE" w:rsidRPr="001537A1">
        <w:instrText xml:space="preserve"> REF _Ref108020195 \h </w:instrText>
      </w:r>
      <w:r w:rsidR="000124DE" w:rsidRPr="001537A1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20</w:t>
      </w:r>
      <w:r w:rsidR="000124DE" w:rsidRPr="001537A1">
        <w:fldChar w:fldCharType="end"/>
      </w:r>
      <w:r w:rsidR="000124DE" w:rsidRPr="001537A1">
        <w:t xml:space="preserve"> </w:t>
      </w:r>
      <w:r w:rsidRPr="001537A1">
        <w:t>sieht man</w:t>
      </w:r>
      <w:r w:rsidR="00ED03D6" w:rsidRPr="001537A1">
        <w:t xml:space="preserve"> die PWM-Timer-Konfiguration und die Pinbelegung des Mikrocontrollers in</w:t>
      </w:r>
      <w:r w:rsidRPr="001537A1">
        <w:t xml:space="preserve"> STM32CubeMX und</w:t>
      </w:r>
      <w:r w:rsidR="00ED03D6" w:rsidRPr="001537A1">
        <w:t xml:space="preserve"> ein</w:t>
      </w:r>
      <w:r w:rsidR="00FC62C7" w:rsidRPr="001537A1">
        <w:t>en</w:t>
      </w:r>
      <w:r w:rsidR="00ED03D6" w:rsidRPr="001537A1">
        <w:t xml:space="preserve"> Teil des</w:t>
      </w:r>
      <w:r w:rsidRPr="001537A1">
        <w:t xml:space="preserve"> daraus </w:t>
      </w:r>
      <w:r w:rsidR="00ED03D6" w:rsidRPr="001537A1">
        <w:t>generierten</w:t>
      </w:r>
      <w:r w:rsidRPr="001537A1">
        <w:t xml:space="preserve"> Codes.</w:t>
      </w:r>
    </w:p>
    <w:p w14:paraId="6B664FDA" w14:textId="751191C4" w:rsidR="00347D3B" w:rsidRDefault="00ED4A4F" w:rsidP="00A57EDE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8847B92" wp14:editId="3A6E7583">
                <wp:simplePos x="0" y="0"/>
                <wp:positionH relativeFrom="column">
                  <wp:posOffset>-577574</wp:posOffset>
                </wp:positionH>
                <wp:positionV relativeFrom="paragraph">
                  <wp:posOffset>196994</wp:posOffset>
                </wp:positionV>
                <wp:extent cx="6452390" cy="5745468"/>
                <wp:effectExtent l="0" t="0" r="5715" b="8255"/>
                <wp:wrapTopAndBottom/>
                <wp:docPr id="78" name="Gruppieren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2390" cy="5745468"/>
                          <a:chOff x="336406" y="-17253"/>
                          <a:chExt cx="6452583" cy="5745574"/>
                        </a:xfrm>
                      </wpg:grpSpPr>
                      <pic:pic xmlns:pic="http://schemas.openxmlformats.org/drawingml/2006/picture">
                        <pic:nvPicPr>
                          <pic:cNvPr id="56" name="Grafik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091" b="14420"/>
                          <a:stretch/>
                        </pic:blipFill>
                        <pic:spPr bwMode="auto">
                          <a:xfrm>
                            <a:off x="336406" y="-17253"/>
                            <a:ext cx="6452583" cy="516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7" name="Textfeld 77"/>
                        <wps:cNvSpPr txBox="1"/>
                        <wps:spPr>
                          <a:xfrm>
                            <a:off x="940308" y="5411456"/>
                            <a:ext cx="539151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F3135F" w14:textId="7ABD8DFA" w:rsidR="00D03B7C" w:rsidRPr="00632F1B" w:rsidRDefault="00D03B7C" w:rsidP="00D03B7C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09" w:name="_Ref108020195"/>
                              <w:bookmarkStart w:id="110" w:name="_Toc108058545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20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09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Timer</w:t>
                              </w:r>
                              <w:r w:rsidR="00ED03D6">
                                <w:rPr>
                                  <w:sz w:val="22"/>
                                  <w:szCs w:val="20"/>
                                </w:rPr>
                                <w:t>-K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 xml:space="preserve">onfiguration und Pinbelegung in </w:t>
                              </w:r>
                              <w:r w:rsidR="000B5DA6">
                                <w:rPr>
                                  <w:sz w:val="22"/>
                                  <w:szCs w:val="20"/>
                                </w:rPr>
                                <w:t>STM32CubeMX</w:t>
                              </w:r>
                              <w:bookmarkEnd w:id="1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47B92" id="Gruppieren 78" o:spid="_x0000_s1086" style="position:absolute;left:0;text-align:left;margin-left:-45.5pt;margin-top:15.5pt;width:508.05pt;height:452.4pt;z-index:251678720;mso-position-horizontal-relative:text;mso-position-vertical-relative:text;mso-width-relative:margin;mso-height-relative:margin" coordorigin="3364,-172" coordsize="64525,57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">
                <v:shape id="Grafik 56" o:spid="_x0000_s1087" type="#_x0000_t75" style="position:absolute;left:3364;top:-172;width:64525;height:51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">
                  <v:imagedata r:id="rId90" o:title="" cropbottom="9450f" cropright="16444f"/>
                </v:shape>
                <v:shape id="Textfeld 77" o:spid="_x0000_s1088" type="#_x0000_t202" style="position:absolute;left:9403;top:54114;width:53915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5FF3135F" w14:textId="7ABD8DFA" w:rsidR="00D03B7C" w:rsidRPr="00632F1B" w:rsidRDefault="00D03B7C" w:rsidP="00D03B7C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11" w:name="_Ref108020195"/>
                        <w:bookmarkStart w:id="112" w:name="_Toc108058545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20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11"/>
                        <w:r w:rsidRPr="00632F1B">
                          <w:rPr>
                            <w:sz w:val="22"/>
                            <w:szCs w:val="20"/>
                          </w:rPr>
                          <w:t>: Timer</w:t>
                        </w:r>
                        <w:r w:rsidR="00ED03D6">
                          <w:rPr>
                            <w:sz w:val="22"/>
                            <w:szCs w:val="20"/>
                          </w:rPr>
                          <w:t>-K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 xml:space="preserve">onfiguration und Pinbelegung in </w:t>
                        </w:r>
                        <w:r w:rsidR="000B5DA6">
                          <w:rPr>
                            <w:sz w:val="22"/>
                            <w:szCs w:val="20"/>
                          </w:rPr>
                          <w:t>STM32CubeMX</w:t>
                        </w:r>
                        <w:bookmarkEnd w:id="1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4D5BC13" w14:textId="227F9D2A" w:rsidR="00E87A2D" w:rsidRDefault="00F074A2" w:rsidP="00E87A2D">
      <w:pPr>
        <w:pStyle w:val="berschrift3"/>
      </w:pPr>
      <w:bookmarkStart w:id="113" w:name="_Toc108082494"/>
      <w:r>
        <w:t>LPTIM</w:t>
      </w:r>
      <w:bookmarkEnd w:id="113"/>
    </w:p>
    <w:p w14:paraId="39E6526A" w14:textId="4F9A0ECE" w:rsidR="00F77D57" w:rsidRDefault="00537696" w:rsidP="00E87A2D">
      <w:r>
        <w:t xml:space="preserve">Der noch </w:t>
      </w:r>
      <w:r w:rsidR="002346D9">
        <w:t>unbelegte</w:t>
      </w:r>
      <w:r>
        <w:t xml:space="preserve"> </w:t>
      </w:r>
      <w:r w:rsidR="00EA667D">
        <w:t>Low</w:t>
      </w:r>
      <w:r w:rsidR="00053EDB">
        <w:t>-</w:t>
      </w:r>
      <w:r w:rsidR="00EA667D">
        <w:t>Power</w:t>
      </w:r>
      <w:r w:rsidR="00FC62C7">
        <w:t>-</w:t>
      </w:r>
      <w:r>
        <w:t>Timer LPTIM wird für das zeitliche Verhalten der Software genutzt. Es handelt sich hierbei um einen</w:t>
      </w:r>
      <w:r w:rsidR="00FF7FF2">
        <w:t xml:space="preserve"> 16 Bit</w:t>
      </w:r>
      <w:r>
        <w:t xml:space="preserve"> Timer mit </w:t>
      </w:r>
      <w:r w:rsidR="00A43545">
        <w:t>begrenzter Funktionalität</w:t>
      </w:r>
      <w:r w:rsidR="00B95E3C">
        <w:t>.</w:t>
      </w:r>
    </w:p>
    <w:p w14:paraId="58A1A70E" w14:textId="13C2E3B1" w:rsidR="00F77D57" w:rsidRDefault="00F77D57" w:rsidP="00F77D57">
      <w:pPr>
        <w:pStyle w:val="Stichpunkte"/>
      </w:pPr>
      <w:r>
        <w:t>16 Bit Autoreload</w:t>
      </w:r>
      <w:r w:rsidR="00A43545">
        <w:t>-</w:t>
      </w:r>
      <w:r>
        <w:t>Register</w:t>
      </w:r>
      <w:r w:rsidR="00A43545">
        <w:t xml:space="preserve"> (ARR)</w:t>
      </w:r>
    </w:p>
    <w:p w14:paraId="4C92B467" w14:textId="3AE2F49F" w:rsidR="00F77D57" w:rsidRPr="00FE7180" w:rsidRDefault="00F77D57" w:rsidP="00F77D57">
      <w:pPr>
        <w:pStyle w:val="Stichpunkte"/>
        <w:rPr>
          <w:lang w:val="en-GB"/>
        </w:rPr>
      </w:pPr>
      <w:r w:rsidRPr="00FE7180">
        <w:rPr>
          <w:lang w:val="en-GB"/>
        </w:rPr>
        <w:t>16 Bit Capture</w:t>
      </w:r>
      <w:r w:rsidR="00A43545" w:rsidRPr="00FE7180">
        <w:rPr>
          <w:lang w:val="en-GB"/>
        </w:rPr>
        <w:t>/</w:t>
      </w:r>
      <w:r w:rsidRPr="00FE7180">
        <w:rPr>
          <w:lang w:val="en-GB"/>
        </w:rPr>
        <w:t>Compare</w:t>
      </w:r>
      <w:r w:rsidR="00A43545" w:rsidRPr="00FE7180">
        <w:rPr>
          <w:lang w:val="en-GB"/>
        </w:rPr>
        <w:t>-</w:t>
      </w:r>
      <w:r w:rsidRPr="00FE7180">
        <w:rPr>
          <w:lang w:val="en-GB"/>
        </w:rPr>
        <w:t>Register</w:t>
      </w:r>
      <w:r w:rsidR="00A43545" w:rsidRPr="00FE7180">
        <w:rPr>
          <w:lang w:val="en-GB"/>
        </w:rPr>
        <w:t xml:space="preserve"> (CCR)</w:t>
      </w:r>
    </w:p>
    <w:p w14:paraId="331FB7F9" w14:textId="599C27D9" w:rsidR="00F77D57" w:rsidRDefault="00F77D57" w:rsidP="00F77D57">
      <w:pPr>
        <w:pStyle w:val="Stichpunkte"/>
      </w:pPr>
      <w:r>
        <w:t xml:space="preserve">3 Bit Prescaler </w:t>
      </w:r>
      <w:r w:rsidR="00A43545">
        <w:t>(PSC)</w:t>
      </w:r>
    </w:p>
    <w:p w14:paraId="500A656B" w14:textId="4B305411" w:rsidR="00F77D57" w:rsidRDefault="00F77D57" w:rsidP="00F77D57">
      <w:pPr>
        <w:pStyle w:val="Stichpunkte"/>
      </w:pPr>
      <w:proofErr w:type="gramStart"/>
      <w:r>
        <w:t>Kann</w:t>
      </w:r>
      <w:proofErr w:type="gramEnd"/>
      <w:r>
        <w:t xml:space="preserve"> nur aufwärts zählen</w:t>
      </w:r>
    </w:p>
    <w:p w14:paraId="1815F5DB" w14:textId="0F1F4116" w:rsidR="00F77D57" w:rsidRDefault="00F77D57" w:rsidP="00F77D57">
      <w:r>
        <w:lastRenderedPageBreak/>
        <w:t>Das Zähl</w:t>
      </w:r>
      <w:r w:rsidR="00A43545">
        <w:t>er</w:t>
      </w:r>
      <w:r>
        <w:t>modul lässt sich</w:t>
      </w:r>
      <w:r w:rsidR="00053EDB">
        <w:t xml:space="preserve"> auch</w:t>
      </w:r>
      <w:r>
        <w:t xml:space="preserve"> namensgebend nutzen, während sich der Mikrocontroller im Energiesparmodus befindet.</w:t>
      </w:r>
      <w:r w:rsidR="006A426B">
        <w:t xml:space="preserve"> [27, S.507-510; S.515]</w:t>
      </w:r>
      <w:r w:rsidR="00AB38F5">
        <w:t xml:space="preserve"> </w:t>
      </w:r>
      <w:r w:rsidR="006A426B">
        <w:t xml:space="preserve">[41, S.2-8; S.14; S.17] </w:t>
      </w:r>
    </w:p>
    <w:p w14:paraId="07FCE82A" w14:textId="3E744FDB" w:rsidR="00121A30" w:rsidRDefault="00FA1CAF" w:rsidP="00E87A2D">
      <w:r>
        <w:t>Der Timer wird mit dem Low Speed Internal Clock</w:t>
      </w:r>
      <w:r w:rsidR="00A43545">
        <w:t xml:space="preserve"> (LSI)</w:t>
      </w:r>
      <w:r>
        <w:t xml:space="preserve"> von 37</w:t>
      </w:r>
      <w:r w:rsidR="006D2010">
        <w:t>k</w:t>
      </w:r>
      <w:r>
        <w:t>Hz getaktet</w:t>
      </w:r>
      <w:r w:rsidR="00A43545">
        <w:t>.</w:t>
      </w:r>
      <w:r>
        <w:t xml:space="preserve"> </w:t>
      </w:r>
      <w:r w:rsidR="00A43545">
        <w:t xml:space="preserve">Der Prescaler wird mit </w:t>
      </w:r>
      <w:r>
        <w:t xml:space="preserve">dem maximalen </w:t>
      </w:r>
      <w:r w:rsidR="00A43545">
        <w:t>Wert</w:t>
      </w:r>
      <w:r>
        <w:t xml:space="preserve"> von 124 </w:t>
      </w:r>
      <w:r w:rsidR="00043348">
        <w:t>konfiguriert</w:t>
      </w:r>
      <w:r>
        <w:t xml:space="preserve">. Außerdem muss der NVIC </w:t>
      </w:r>
      <w:r w:rsidR="000D4423">
        <w:t>Controller</w:t>
      </w:r>
      <w:r>
        <w:t xml:space="preserve"> </w:t>
      </w:r>
      <w:r w:rsidR="000D4423">
        <w:t>aktiviert</w:t>
      </w:r>
      <w:r>
        <w:t xml:space="preserve"> </w:t>
      </w:r>
      <w:r w:rsidR="000D4423">
        <w:t>werden,</w:t>
      </w:r>
      <w:r>
        <w:t xml:space="preserve"> um </w:t>
      </w:r>
      <w:r w:rsidR="00A43545">
        <w:t>jedes Mal</w:t>
      </w:r>
      <w:r>
        <w:t xml:space="preserve"> beim Erreichen des ARR </w:t>
      </w:r>
      <w:r w:rsidR="000D4423">
        <w:t>ein Interrupt</w:t>
      </w:r>
      <w:r>
        <w:t xml:space="preserve"> </w:t>
      </w:r>
      <w:r w:rsidR="00EA667D">
        <w:t>auszulösen</w:t>
      </w:r>
      <w:r>
        <w:t xml:space="preserve">. Um </w:t>
      </w:r>
      <w:r w:rsidR="00053EDB">
        <w:t>das</w:t>
      </w:r>
      <w:r>
        <w:t xml:space="preserve"> gewünschte Interrupt</w:t>
      </w:r>
      <w:r w:rsidR="001537A1">
        <w:t>-I</w:t>
      </w:r>
      <w:r>
        <w:t>ntervall von 10</w:t>
      </w:r>
      <w:r w:rsidR="00121A30">
        <w:t xml:space="preserve"> Sekunden zu </w:t>
      </w:r>
      <w:r w:rsidR="00053EDB">
        <w:t>erzeugen</w:t>
      </w:r>
      <w:r w:rsidR="00121A30">
        <w:t xml:space="preserve">, </w:t>
      </w:r>
      <w:r w:rsidR="00043348">
        <w:t>wird</w:t>
      </w:r>
      <w:r w:rsidR="00121A30">
        <w:t xml:space="preserve"> das A</w:t>
      </w:r>
      <w:r w:rsidR="00A43545">
        <w:t>utoreload-Register</w:t>
      </w:r>
      <w:r w:rsidR="00121A30">
        <w:t xml:space="preserve"> folgendermaßen </w:t>
      </w:r>
      <w:r w:rsidR="00F77D57">
        <w:t>gesetzt</w:t>
      </w:r>
      <w:r w:rsidR="00121A30">
        <w:t>:</w:t>
      </w:r>
    </w:p>
    <w:p w14:paraId="56412027" w14:textId="14BA03A3" w:rsidR="00756110" w:rsidRPr="00323EB0" w:rsidRDefault="00756110" w:rsidP="00E87A2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ARR=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timer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UpdateRate*PSC</m:t>
              </m:r>
            </m:den>
          </m:f>
          <m:r>
            <w:rPr>
              <w:rFonts w:ascii="Cambria Math" w:eastAsiaTheme="minorEastAsia" w:hAnsi="Cambria Math"/>
            </w:rPr>
            <m:t>-1</m:t>
          </m:r>
        </m:oMath>
      </m:oMathPara>
    </w:p>
    <w:p w14:paraId="070290CC" w14:textId="7F34623C" w:rsidR="00E44E30" w:rsidRPr="00BE2B92" w:rsidRDefault="00323EB0" w:rsidP="00323EB0">
      <w:pPr>
        <w:pStyle w:val="Beschriftung"/>
        <w:rPr>
          <w:rFonts w:cs="Times New Roman"/>
          <w:b w:val="0"/>
          <w:bCs w:val="0"/>
        </w:rPr>
      </w:pPr>
      <w:bookmarkStart w:id="114" w:name="_Toc108058606"/>
      <w:r w:rsidRPr="00BE2B92">
        <w:rPr>
          <w:rFonts w:cs="Times New Roman"/>
        </w:rPr>
        <w:t xml:space="preserve">Formel </w:t>
      </w:r>
      <w:r w:rsidRPr="00BE2B92">
        <w:rPr>
          <w:rFonts w:cs="Times New Roman"/>
        </w:rPr>
        <w:fldChar w:fldCharType="begin"/>
      </w:r>
      <w:r w:rsidRPr="00BE2B92">
        <w:rPr>
          <w:rFonts w:cs="Times New Roman"/>
        </w:rPr>
        <w:instrText xml:space="preserve"> SEQ Formel \* ARABIC </w:instrText>
      </w:r>
      <w:r w:rsidRPr="00BE2B92">
        <w:rPr>
          <w:rFonts w:cs="Times New Roman"/>
        </w:rPr>
        <w:fldChar w:fldCharType="separate"/>
      </w:r>
      <w:r w:rsidR="00BA4ADB">
        <w:rPr>
          <w:rFonts w:cs="Times New Roman"/>
          <w:noProof/>
        </w:rPr>
        <w:t>5</w:t>
      </w:r>
      <w:r w:rsidRPr="00BE2B92">
        <w:rPr>
          <w:rFonts w:cs="Times New Roman"/>
        </w:rPr>
        <w:fldChar w:fldCharType="end"/>
      </w:r>
      <w:r w:rsidRPr="00BE2B92">
        <w:rPr>
          <w:rFonts w:cs="Times New Roman"/>
          <w:b w:val="0"/>
          <w:bCs w:val="0"/>
        </w:rPr>
        <w:t>: Autoreload Register LPTIM</w:t>
      </w:r>
      <w:r w:rsidR="004754F9" w:rsidRPr="00BE2B92">
        <w:rPr>
          <w:rFonts w:cs="Times New Roman"/>
          <w:b w:val="0"/>
          <w:bCs w:val="0"/>
        </w:rPr>
        <w:t xml:space="preserve"> [42]</w:t>
      </w:r>
      <w:bookmarkEnd w:id="114"/>
    </w:p>
    <w:p w14:paraId="76E677E3" w14:textId="5397DA08" w:rsidR="009F2D04" w:rsidRPr="00A03E62" w:rsidRDefault="00A03E62" w:rsidP="00A03E62">
      <w:pPr>
        <w:pStyle w:val="Beschriftung"/>
        <w:rPr>
          <w:b w:val="0"/>
          <w:bCs w:val="0"/>
          <w:i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575839B" wp14:editId="3A9F0605">
                <wp:simplePos x="0" y="0"/>
                <wp:positionH relativeFrom="margin">
                  <wp:align>center</wp:align>
                </wp:positionH>
                <wp:positionV relativeFrom="paragraph">
                  <wp:posOffset>639517</wp:posOffset>
                </wp:positionV>
                <wp:extent cx="5412105" cy="3044825"/>
                <wp:effectExtent l="0" t="0" r="0" b="3175"/>
                <wp:wrapTopAndBottom/>
                <wp:docPr id="10" name="Gruppieren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2105" cy="3044993"/>
                          <a:chOff x="0" y="-121841"/>
                          <a:chExt cx="5502618" cy="2867673"/>
                        </a:xfrm>
                      </wpg:grpSpPr>
                      <wps:wsp>
                        <wps:cNvPr id="79" name="Textfeld 79"/>
                        <wps:cNvSpPr txBox="1"/>
                        <wps:spPr>
                          <a:xfrm>
                            <a:off x="105248" y="2406742"/>
                            <a:ext cx="5219700" cy="339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A9BF99" w14:textId="04982B9F" w:rsidR="00D03B7C" w:rsidRPr="00632F1B" w:rsidRDefault="00D03B7C" w:rsidP="005D43E8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15" w:name="_Toc108058546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21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Low</w:t>
                              </w:r>
                              <w:r w:rsidR="005D43E8" w:rsidRPr="00632F1B">
                                <w:rPr>
                                  <w:sz w:val="22"/>
                                  <w:szCs w:val="20"/>
                                </w:rPr>
                                <w:t>-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Power</w:t>
                              </w:r>
                              <w:r w:rsidR="00A43545">
                                <w:rPr>
                                  <w:sz w:val="22"/>
                                  <w:szCs w:val="20"/>
                                </w:rPr>
                                <w:t>-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Timer Interrupt</w:t>
                              </w:r>
                              <w:r w:rsidR="004754F9" w:rsidRPr="00632F1B">
                                <w:rPr>
                                  <w:sz w:val="22"/>
                                  <w:szCs w:val="20"/>
                                </w:rPr>
                                <w:t xml:space="preserve"> [43](modifiziert)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Grafik 2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21841"/>
                            <a:ext cx="5502618" cy="236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75839B" id="Gruppieren 10" o:spid="_x0000_s1089" style="position:absolute;left:0;text-align:left;margin-left:0;margin-top:50.35pt;width:426.15pt;height:239.75pt;z-index:251757568;mso-position-horizontal:center;mso-position-horizontal-relative:margin;mso-position-vertical-relative:text;mso-width-relative:margin;mso-height-relative:margin" coordorigin=",-1218" coordsize="55026,28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">
                <v:shape id="Textfeld 79" o:spid="_x0000_s1090" type="#_x0000_t202" style="position:absolute;left:1052;top:24067;width:52197;height:3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14:paraId="5AA9BF99" w14:textId="04982B9F" w:rsidR="00D03B7C" w:rsidRPr="00632F1B" w:rsidRDefault="00D03B7C" w:rsidP="005D43E8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16" w:name="_Toc108058546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21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Low</w:t>
                        </w:r>
                        <w:r w:rsidR="005D43E8" w:rsidRPr="00632F1B">
                          <w:rPr>
                            <w:sz w:val="22"/>
                            <w:szCs w:val="20"/>
                          </w:rPr>
                          <w:t>-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Power</w:t>
                        </w:r>
                        <w:r w:rsidR="00A43545">
                          <w:rPr>
                            <w:sz w:val="22"/>
                            <w:szCs w:val="20"/>
                          </w:rPr>
                          <w:t>-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Timer Interrupt</w:t>
                        </w:r>
                        <w:r w:rsidR="004754F9" w:rsidRPr="00632F1B">
                          <w:rPr>
                            <w:sz w:val="22"/>
                            <w:szCs w:val="20"/>
                          </w:rPr>
                          <w:t xml:space="preserve"> [43](modifiziert)</w:t>
                        </w:r>
                        <w:bookmarkEnd w:id="116"/>
                      </w:p>
                    </w:txbxContent>
                  </v:textbox>
                </v:shape>
                <v:shape id="Grafik 2" o:spid="_x0000_s1091" type="#_x0000_t75" style="position:absolute;top:-1218;width:55026;height:23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E44E30" w:rsidRPr="00E44E30">
        <w:rPr>
          <w:rFonts w:ascii="Cambria Math" w:eastAsiaTheme="minorEastAsia" w:hAnsi="Cambria Math"/>
          <w:i/>
        </w:rPr>
        <w:br/>
      </w: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4"/>
              <w:szCs w:val="24"/>
            </w:rPr>
            <m:t xml:space="preserve">ARR= </m:t>
          </m:r>
          <m:f>
            <m:fPr>
              <m:ctrlPr>
                <w:rPr>
                  <w:rFonts w:ascii="Cambria Math" w:eastAsiaTheme="minorEastAsia" w:hAnsi="Cambria Math"/>
                  <w:b w:val="0"/>
                  <w:bCs w:val="0"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37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kHz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0,1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Hz*124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4"/>
              <w:szCs w:val="24"/>
            </w:rPr>
            <m:t>-1=2983</m:t>
          </m:r>
        </m:oMath>
      </m:oMathPara>
    </w:p>
    <w:p w14:paraId="365B2A45" w14:textId="062A112A" w:rsidR="00D13BDC" w:rsidRDefault="00D13BDC" w:rsidP="00E87A2D">
      <w:r>
        <w:t xml:space="preserve">Es wurde sich für eine </w:t>
      </w:r>
      <w:r w:rsidR="00194224">
        <w:t>Realisierung</w:t>
      </w:r>
      <w:r>
        <w:t xml:space="preserve"> über einen Timer Interrupt entschieden, da man so im Vergleich zu Delay-Funktionen den restlichen Code nicht blockiert.</w:t>
      </w:r>
    </w:p>
    <w:p w14:paraId="68AB1D65" w14:textId="368A9155" w:rsidR="009C2458" w:rsidRDefault="00A03E62" w:rsidP="00A03E62">
      <w:pPr>
        <w:spacing w:after="200" w:line="276" w:lineRule="auto"/>
        <w:jc w:val="left"/>
      </w:pPr>
      <w:r>
        <w:br w:type="page"/>
      </w:r>
    </w:p>
    <w:p w14:paraId="1E2731C0" w14:textId="734AD1C4" w:rsidR="00D55793" w:rsidRDefault="00D55793" w:rsidP="00C306C3">
      <w:pPr>
        <w:pStyle w:val="berschrift2"/>
      </w:pPr>
      <w:bookmarkStart w:id="117" w:name="_Toc108082495"/>
      <w:r>
        <w:lastRenderedPageBreak/>
        <w:t>Softwarestruktur</w:t>
      </w:r>
      <w:bookmarkEnd w:id="117"/>
      <w:r>
        <w:t xml:space="preserve"> </w:t>
      </w:r>
    </w:p>
    <w:p w14:paraId="001D6FF7" w14:textId="185E3C60" w:rsidR="00B43745" w:rsidRDefault="00191AB4" w:rsidP="00B03C16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ED55554" wp14:editId="248D0DC0">
                <wp:simplePos x="0" y="0"/>
                <wp:positionH relativeFrom="margin">
                  <wp:align>left</wp:align>
                </wp:positionH>
                <wp:positionV relativeFrom="paragraph">
                  <wp:posOffset>995680</wp:posOffset>
                </wp:positionV>
                <wp:extent cx="4472940" cy="4799965"/>
                <wp:effectExtent l="0" t="0" r="3810" b="635"/>
                <wp:wrapTopAndBottom/>
                <wp:docPr id="82" name="Gruppieren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2940" cy="4799965"/>
                          <a:chOff x="-539331" y="0"/>
                          <a:chExt cx="4473156" cy="4800370"/>
                        </a:xfrm>
                      </wpg:grpSpPr>
                      <pic:pic xmlns:pic="http://schemas.openxmlformats.org/drawingml/2006/picture">
                        <pic:nvPicPr>
                          <pic:cNvPr id="36" name="Grafik 36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4502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Textfeld 81"/>
                        <wps:cNvSpPr txBox="1"/>
                        <wps:spPr>
                          <a:xfrm>
                            <a:off x="-539331" y="4502555"/>
                            <a:ext cx="3933825" cy="297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D4E817" w14:textId="658E080B" w:rsidR="003816D8" w:rsidRPr="00632F1B" w:rsidRDefault="003816D8" w:rsidP="005170BD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18" w:name="_Toc108058547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22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Software</w:t>
                              </w:r>
                              <w:r w:rsidR="00A87E46">
                                <w:rPr>
                                  <w:sz w:val="22"/>
                                  <w:szCs w:val="20"/>
                                </w:rPr>
                                <w:t>-S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tack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55554" id="Gruppieren 82" o:spid="_x0000_s1092" style="position:absolute;left:0;text-align:left;margin-left:0;margin-top:78.4pt;width:352.2pt;height:377.95pt;z-index:251688960;mso-position-horizontal:left;mso-position-horizontal-relative:margin;mso-position-vertical-relative:text;mso-width-relative:margin;mso-height-relative:margin" coordorigin="-5393" coordsize="44731,48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">
                <v:shape id="Grafik 36" o:spid="_x0000_s1093" type="#_x0000_t75" style="position:absolute;width:39338;height:45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">
                  <v:imagedata r:id="rId94" o:title=""/>
                </v:shape>
                <v:shape id="Textfeld 81" o:spid="_x0000_s1094" type="#_x0000_t202" style="position:absolute;left:-5393;top:45025;width:39337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" stroked="f">
                  <v:textbox inset="0,0,0,0">
                    <w:txbxContent>
                      <w:p w14:paraId="57D4E817" w14:textId="658E080B" w:rsidR="003816D8" w:rsidRPr="00632F1B" w:rsidRDefault="003816D8" w:rsidP="005170BD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19" w:name="_Toc108058547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22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Software</w:t>
                        </w:r>
                        <w:r w:rsidR="00A87E46">
                          <w:rPr>
                            <w:sz w:val="22"/>
                            <w:szCs w:val="20"/>
                          </w:rPr>
                          <w:t>-S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tack</w:t>
                        </w:r>
                        <w:bookmarkEnd w:id="11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97283">
        <w:t>Die Applikationsebene enthält die Haupt</w:t>
      </w:r>
      <w:r w:rsidR="004A23FF">
        <w:t>p</w:t>
      </w:r>
      <w:r w:rsidR="00797283">
        <w:t>rogrammlogik der Software. Sie lässt sich in die Initialisierung &amp; Lüftersteuerung sowie die KNX-Kommunikation aufteilen. Die Applikationen greifen dabei auf die Treiber zu.</w:t>
      </w:r>
    </w:p>
    <w:p w14:paraId="1E0B2CC0" w14:textId="75454E64" w:rsidR="00537F3C" w:rsidRDefault="00537F3C" w:rsidP="00B03C16">
      <w:r>
        <w:t xml:space="preserve">Mit dem graphischen </w:t>
      </w:r>
      <w:r w:rsidR="00D31E81">
        <w:t>Konfigurationst</w:t>
      </w:r>
      <w:r>
        <w:t>ool STM32CubeMx</w:t>
      </w:r>
      <w:r w:rsidR="00D31E81">
        <w:t xml:space="preserve"> und de</w:t>
      </w:r>
      <w:r w:rsidR="00323885">
        <w:t>n</w:t>
      </w:r>
      <w:r w:rsidR="00D31E81">
        <w:t xml:space="preserve"> High Level </w:t>
      </w:r>
      <w:r w:rsidR="00323885">
        <w:t xml:space="preserve">Treibern </w:t>
      </w:r>
      <w:r w:rsidR="00D31E81">
        <w:t>de</w:t>
      </w:r>
      <w:r w:rsidR="00810B32">
        <w:t>r</w:t>
      </w:r>
      <w:r w:rsidR="00D31E81">
        <w:t xml:space="preserve"> </w:t>
      </w:r>
      <w:r w:rsidR="00E47F1A">
        <w:t>Hardwar</w:t>
      </w:r>
      <w:r w:rsidR="0096451B">
        <w:t xml:space="preserve">e Abstraction Layer </w:t>
      </w:r>
      <w:r w:rsidR="0062004A">
        <w:t>(</w:t>
      </w:r>
      <w:r w:rsidR="00323885">
        <w:t>HAL)</w:t>
      </w:r>
      <w:r w:rsidR="00D31E81">
        <w:t xml:space="preserve"> wird die Software von der Hardware entkoppelt und die Komplexität des Mikrocontrollers </w:t>
      </w:r>
      <w:r w:rsidR="00A2615C">
        <w:t>verborgen</w:t>
      </w:r>
      <w:r w:rsidR="00D31E81">
        <w:t>.</w:t>
      </w:r>
      <w:r w:rsidR="00A2615C">
        <w:t xml:space="preserve"> Die HAL-Treiber</w:t>
      </w:r>
      <w:r w:rsidR="00CA42AE">
        <w:t xml:space="preserve"> </w:t>
      </w:r>
      <w:r w:rsidR="00A2615C">
        <w:t>stellen ein einfaches Interface für</w:t>
      </w:r>
      <w:r w:rsidR="00471D27">
        <w:t xml:space="preserve"> den Anwendungsentwickler zu Verfügung</w:t>
      </w:r>
      <w:r w:rsidR="00A2615C">
        <w:t>.</w:t>
      </w:r>
      <w:r w:rsidR="00471D27">
        <w:t xml:space="preserve"> </w:t>
      </w:r>
      <w:r w:rsidR="00CA42AE">
        <w:t xml:space="preserve">Dadurch ist es möglich den Code ohne </w:t>
      </w:r>
      <w:r w:rsidR="00323885">
        <w:t xml:space="preserve">große </w:t>
      </w:r>
      <w:r w:rsidR="00CA42AE">
        <w:t>Veränderungen auf einen anderen Controller der STM32 Familie zu portieren.</w:t>
      </w:r>
    </w:p>
    <w:p w14:paraId="784982F8" w14:textId="166DB5E2" w:rsidR="00214628" w:rsidRDefault="00CA42AE" w:rsidP="00CA42AE">
      <w:r>
        <w:t>Komplementär zu den High Level HAL Treibern gibt es noch die Low Level Treiber</w:t>
      </w:r>
      <w:r w:rsidR="00471D27">
        <w:t xml:space="preserve"> (LL)</w:t>
      </w:r>
      <w:r>
        <w:t xml:space="preserve">, deren Programmierschnittstellen auf Registerebene arbeiten und hauptsächlich aus </w:t>
      </w:r>
      <w:r w:rsidR="00810B32">
        <w:t>Makros</w:t>
      </w:r>
      <w:r>
        <w:t xml:space="preserve"> bestehen. </w:t>
      </w:r>
      <w:r w:rsidR="006A3F05">
        <w:t>Mit ihnen lassen sich eine bessere Programmlaufzeit und Speicherplatzausnutzung erzielen</w:t>
      </w:r>
      <w:r>
        <w:t xml:space="preserve">. Jedoch muss </w:t>
      </w:r>
      <w:r w:rsidR="00657DEE">
        <w:t>sich</w:t>
      </w:r>
      <w:r w:rsidR="00413088">
        <w:t xml:space="preserve"> dafür</w:t>
      </w:r>
      <w:r>
        <w:t xml:space="preserve"> ein umfangreiches Wissen über </w:t>
      </w:r>
      <w:r>
        <w:lastRenderedPageBreak/>
        <w:t xml:space="preserve">den gewählten Mikrocontroller </w:t>
      </w:r>
      <w:r w:rsidR="002B7CED">
        <w:t>angeeignet werden</w:t>
      </w:r>
      <w:r>
        <w:t xml:space="preserve"> und eine nachträgliche Portierung des Codes ist aufwendig.</w:t>
      </w:r>
      <w:r w:rsidR="001F5F25">
        <w:t xml:space="preserve"> [57]</w:t>
      </w:r>
    </w:p>
    <w:p w14:paraId="19F6D658" w14:textId="24B39691" w:rsidR="00CA42AE" w:rsidRDefault="00810B32" w:rsidP="00CA42AE">
      <w:r>
        <w:t>Die Peripherie</w:t>
      </w:r>
      <w:r w:rsidR="004A23FF">
        <w:t>-</w:t>
      </w:r>
      <w:r>
        <w:t xml:space="preserve">Elemente Timer und UART steuern dann die Treiberschaltung </w:t>
      </w:r>
      <w:r w:rsidR="00657DEE">
        <w:t xml:space="preserve">und </w:t>
      </w:r>
      <w:r>
        <w:t xml:space="preserve">den </w:t>
      </w:r>
      <w:r w:rsidR="00214628">
        <w:t>KNX-</w:t>
      </w:r>
      <w:r>
        <w:t>Busankoppler an.</w:t>
      </w:r>
    </w:p>
    <w:p w14:paraId="22437D35" w14:textId="737FBC00" w:rsidR="00D55793" w:rsidRDefault="00AB3ADB" w:rsidP="00E87A2D">
      <w:r>
        <w:t>Für dieses Projekt ist die Entscheidung auf die Nutzung der HAL-Treiber gefallen, da die Software vorerst auf einem Nucleo-En</w:t>
      </w:r>
      <w:r w:rsidR="00A03E62">
        <w:t>t</w:t>
      </w:r>
      <w:r>
        <w:t xml:space="preserve">wicklungsboard geschrieben </w:t>
      </w:r>
      <w:r w:rsidR="00663F85">
        <w:t>wurde</w:t>
      </w:r>
      <w:r>
        <w:t xml:space="preserve"> und </w:t>
      </w:r>
      <w:r w:rsidR="00663F85">
        <w:t xml:space="preserve">dann nachträglich </w:t>
      </w:r>
      <w:r>
        <w:t xml:space="preserve">auf den </w:t>
      </w:r>
      <w:r w:rsidR="00663F85">
        <w:t>STM</w:t>
      </w:r>
      <w:r w:rsidR="00663F85" w:rsidRPr="000173E3">
        <w:t>32l041</w:t>
      </w:r>
      <w:r w:rsidR="00663F85">
        <w:t>C6T</w:t>
      </w:r>
      <w:r w:rsidR="00663F85" w:rsidRPr="000173E3">
        <w:t>7</w:t>
      </w:r>
      <w:r w:rsidR="00663F85">
        <w:t xml:space="preserve"> portiert wurde.</w:t>
      </w:r>
    </w:p>
    <w:p w14:paraId="77769713" w14:textId="4D816B9C" w:rsidR="00F174C9" w:rsidRDefault="00953146" w:rsidP="002D0E6F">
      <w:pPr>
        <w:pStyle w:val="berschrift2"/>
      </w:pPr>
      <w:bookmarkStart w:id="120" w:name="_Toc108082496"/>
      <w:r>
        <w:t>Programmablauf</w:t>
      </w:r>
      <w:bookmarkEnd w:id="120"/>
    </w:p>
    <w:p w14:paraId="021922E1" w14:textId="271C429B" w:rsidR="00953146" w:rsidRDefault="00FD0367" w:rsidP="00953146">
      <w:pPr>
        <w:pStyle w:val="berschrift3"/>
      </w:pPr>
      <w:bookmarkStart w:id="121" w:name="_Toc108082497"/>
      <w:r>
        <w:t>Initialisierung &amp; Lüfteransteu</w:t>
      </w:r>
      <w:r w:rsidR="008C63CA">
        <w:t>e</w:t>
      </w:r>
      <w:r>
        <w:t>rung</w:t>
      </w:r>
      <w:bookmarkEnd w:id="121"/>
    </w:p>
    <w:p w14:paraId="2A1E950F" w14:textId="131C9C2C" w:rsidR="00917704" w:rsidRDefault="003451C0" w:rsidP="00917704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AD1EB82" wp14:editId="5C4CE73F">
                <wp:simplePos x="0" y="0"/>
                <wp:positionH relativeFrom="margin">
                  <wp:align>center</wp:align>
                </wp:positionH>
                <wp:positionV relativeFrom="paragraph">
                  <wp:posOffset>1564005</wp:posOffset>
                </wp:positionV>
                <wp:extent cx="6450965" cy="3924300"/>
                <wp:effectExtent l="0" t="0" r="6985" b="0"/>
                <wp:wrapTopAndBottom/>
                <wp:docPr id="84" name="Gruppieren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0965" cy="3924420"/>
                          <a:chOff x="0" y="0"/>
                          <a:chExt cx="6450965" cy="3925039"/>
                        </a:xfrm>
                      </wpg:grpSpPr>
                      <pic:pic xmlns:pic="http://schemas.openxmlformats.org/drawingml/2006/picture">
                        <pic:nvPicPr>
                          <pic:cNvPr id="63" name="Grafik 63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50965" cy="343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Textfeld 83"/>
                        <wps:cNvSpPr txBox="1"/>
                        <wps:spPr>
                          <a:xfrm>
                            <a:off x="586596" y="3659597"/>
                            <a:ext cx="4002657" cy="26544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FD37CF" w14:textId="6DE7567C" w:rsidR="005170BD" w:rsidRPr="00632F1B" w:rsidRDefault="005170BD" w:rsidP="005170BD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22" w:name="_Toc108058548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23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Ablauf der Process</w:t>
                              </w:r>
                              <w:r w:rsidR="003451C0">
                                <w:rPr>
                                  <w:sz w:val="22"/>
                                  <w:szCs w:val="20"/>
                                </w:rPr>
                                <w:t>-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Statemachine</w:t>
                              </w:r>
                              <w:bookmarkEnd w:id="1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1EB82" id="Gruppieren 84" o:spid="_x0000_s1095" style="position:absolute;left:0;text-align:left;margin-left:0;margin-top:123.15pt;width:507.95pt;height:309pt;z-index:251693056;mso-position-horizontal:center;mso-position-horizontal-relative:margin;mso-position-vertical-relative:text;mso-width-relative:margin;mso-height-relative:margin" coordsize="64509,39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">
                <v:shape id="Grafik 63" o:spid="_x0000_s1096" type="#_x0000_t75" style="position:absolute;width:64509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">
                  <v:imagedata r:id="rId96" o:title=""/>
                </v:shape>
                <v:shape id="Textfeld 83" o:spid="_x0000_s1097" type="#_x0000_t202" style="position:absolute;left:5865;top:36595;width:40027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+uwwAAANsAAAAPAAAAZHJzL2Rvd25yZXYueG1sRI/Ni8Iw&#10;FMTvgv9DeIIX0VQF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gfrfrsMAAADbAAAADwAA&#10;AAAAAAAAAAAAAAAHAgAAZHJzL2Rvd25yZXYueG1sUEsFBgAAAAADAAMAtwAAAPcCAAAAAA==&#10;" stroked="f">
                  <v:textbox inset="0,0,0,0">
                    <w:txbxContent>
                      <w:p w14:paraId="1FFD37CF" w14:textId="6DE7567C" w:rsidR="005170BD" w:rsidRPr="00632F1B" w:rsidRDefault="005170BD" w:rsidP="005170BD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23" w:name="_Toc108058548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23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Ablauf der Process</w:t>
                        </w:r>
                        <w:r w:rsidR="003451C0">
                          <w:rPr>
                            <w:sz w:val="22"/>
                            <w:szCs w:val="20"/>
                          </w:rPr>
                          <w:t>-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Statemachine</w:t>
                        </w:r>
                        <w:bookmarkEnd w:id="12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17704">
        <w:t xml:space="preserve">Die Initialisierung &amp; Lüfteransteuerung </w:t>
      </w:r>
      <w:r w:rsidR="00086DD2">
        <w:t>entspricht dem</w:t>
      </w:r>
      <w:r w:rsidR="00917704">
        <w:t xml:space="preserve"> übergeordnete</w:t>
      </w:r>
      <w:r w:rsidR="00086DD2">
        <w:t>n</w:t>
      </w:r>
      <w:r w:rsidR="00917704">
        <w:t xml:space="preserve"> Softwareablauf und wird in Form des Zustandsautomat statemachine_process festgelegt. In welchem Betriebsmodus sich der Mikrocontroller gerade befindet hängt dabei von internen und externen Einflüssen ab. </w:t>
      </w:r>
      <w:r w:rsidR="00086DD2">
        <w:t>Der Zustandsautomat befindet sich in der gleichnamigen Source</w:t>
      </w:r>
      <w:r w:rsidR="008C63CA">
        <w:t>-D</w:t>
      </w:r>
      <w:r w:rsidR="00086DD2">
        <w:t xml:space="preserve">atei und wird dauerhaft in der </w:t>
      </w:r>
      <w:r w:rsidR="00991629">
        <w:t>Schleife der main.c aufgerufen.</w:t>
      </w:r>
      <w:r w:rsidR="00E44846" w:rsidRPr="00E44846">
        <w:rPr>
          <w:noProof/>
        </w:rPr>
        <w:t xml:space="preserve"> </w:t>
      </w:r>
    </w:p>
    <w:p w14:paraId="186C878B" w14:textId="1A129665" w:rsidR="002A4F97" w:rsidRPr="002A4F97" w:rsidRDefault="003451C0" w:rsidP="003451C0">
      <w:pPr>
        <w:spacing w:after="200" w:line="276" w:lineRule="auto"/>
        <w:jc w:val="left"/>
      </w:pPr>
      <w:r>
        <w:br w:type="page"/>
      </w:r>
    </w:p>
    <w:p w14:paraId="4D8613C3" w14:textId="7A543116" w:rsidR="00376302" w:rsidRPr="00376302" w:rsidRDefault="00376302" w:rsidP="00953146">
      <w:pPr>
        <w:rPr>
          <w:rStyle w:val="Fett"/>
          <w:b w:val="0"/>
          <w:bCs w:val="0"/>
          <w:u w:val="single"/>
        </w:rPr>
      </w:pPr>
      <w:r w:rsidRPr="00376302">
        <w:rPr>
          <w:rStyle w:val="Fett"/>
          <w:b w:val="0"/>
          <w:bCs w:val="0"/>
          <w:u w:val="single"/>
        </w:rPr>
        <w:lastRenderedPageBreak/>
        <w:t>Standby State</w:t>
      </w:r>
      <w:r w:rsidR="003451C0">
        <w:rPr>
          <w:rStyle w:val="Fett"/>
          <w:b w:val="0"/>
          <w:bCs w:val="0"/>
          <w:u w:val="single"/>
        </w:rPr>
        <w:t>:</w:t>
      </w:r>
    </w:p>
    <w:p w14:paraId="056074CC" w14:textId="3AB13A91" w:rsidR="00376302" w:rsidRPr="00376302" w:rsidRDefault="007F23F4" w:rsidP="00953146">
      <w:pPr>
        <w:rPr>
          <w:b/>
          <w:bCs/>
        </w:rPr>
      </w:pPr>
      <w:r>
        <w:t xml:space="preserve">Nachdem Starten des Mikrocontrollers </w:t>
      </w:r>
      <w:r w:rsidR="00B5468B">
        <w:t>beginnt</w:t>
      </w:r>
      <w:r>
        <w:t xml:space="preserve"> dieser erstmal im Standby State. Hier werden sicherheitshalber alle PWM Dutycycle auf null </w:t>
      </w:r>
      <w:r w:rsidR="000D5CC7">
        <w:t>gesetzt (</w:t>
      </w:r>
      <w:r w:rsidR="000D5CC7">
        <w:fldChar w:fldCharType="begin"/>
      </w:r>
      <w:r w:rsidR="000D5CC7">
        <w:instrText xml:space="preserve"> REF _Ref107069969 \r \h </w:instrText>
      </w:r>
      <w:r w:rsidR="000D5CC7">
        <w:fldChar w:fldCharType="separate"/>
      </w:r>
      <w:r w:rsidR="00BA4ADB">
        <w:t>3.6.1.1.2</w:t>
      </w:r>
      <w:r w:rsidR="000D5CC7">
        <w:fldChar w:fldCharType="end"/>
      </w:r>
      <w:r w:rsidR="000D5CC7">
        <w:t>)</w:t>
      </w:r>
      <w:r>
        <w:t>.</w:t>
      </w:r>
    </w:p>
    <w:p w14:paraId="54B1AAB4" w14:textId="489E8A49" w:rsidR="00376302" w:rsidRDefault="007F23F4" w:rsidP="00953146">
      <w:r>
        <w:t xml:space="preserve">Außerdem werden die Timer TIM2, TIM21 und TIM22 für die PWM-Generation gestoppt, </w:t>
      </w:r>
      <w:r w:rsidR="00311004">
        <w:t>ebenso</w:t>
      </w:r>
      <w:r>
        <w:t xml:space="preserve"> der </w:t>
      </w:r>
      <w:r w:rsidR="0082415F">
        <w:t>Low</w:t>
      </w:r>
      <w:r w:rsidR="00376302">
        <w:t>-</w:t>
      </w:r>
      <w:r w:rsidR="0082415F">
        <w:t>Power</w:t>
      </w:r>
      <w:r w:rsidR="00376302">
        <w:t>-</w:t>
      </w:r>
      <w:r w:rsidR="0082415F">
        <w:t>Timer</w:t>
      </w:r>
      <w:r>
        <w:t xml:space="preserve"> LPTIM1</w:t>
      </w:r>
      <w:r w:rsidR="00F87F6F">
        <w:t xml:space="preserve"> (</w:t>
      </w:r>
      <w:r w:rsidR="00F87F6F">
        <w:fldChar w:fldCharType="begin"/>
      </w:r>
      <w:r w:rsidR="00F87F6F">
        <w:instrText xml:space="preserve"> REF _Ref107070112 \w \h </w:instrText>
      </w:r>
      <w:r w:rsidR="00F87F6F">
        <w:fldChar w:fldCharType="separate"/>
      </w:r>
      <w:r w:rsidR="00BA4ADB">
        <w:t>3.6.1.1.1</w:t>
      </w:r>
      <w:r w:rsidR="00F87F6F">
        <w:fldChar w:fldCharType="end"/>
      </w:r>
      <w:r w:rsidR="00F87F6F">
        <w:t>)</w:t>
      </w:r>
      <w:r>
        <w:t>.</w:t>
      </w:r>
    </w:p>
    <w:p w14:paraId="5AECF042" w14:textId="4EC9EF9D" w:rsidR="003451C0" w:rsidRDefault="007F23F4" w:rsidP="00953146">
      <w:r>
        <w:t xml:space="preserve">Danach wird bedingungslos in den </w:t>
      </w:r>
      <w:r w:rsidR="00311004">
        <w:t>Initialisation Z</w:t>
      </w:r>
      <w:r>
        <w:t xml:space="preserve">ustand </w:t>
      </w:r>
      <w:r w:rsidR="007F2842">
        <w:t>übergegangen.</w:t>
      </w:r>
    </w:p>
    <w:p w14:paraId="3FA0D74C" w14:textId="0AEC0604" w:rsidR="00376302" w:rsidRPr="00376302" w:rsidRDefault="00376302" w:rsidP="00953146">
      <w:pPr>
        <w:rPr>
          <w:u w:val="single"/>
        </w:rPr>
      </w:pPr>
      <w:r w:rsidRPr="00376302">
        <w:rPr>
          <w:u w:val="single"/>
        </w:rPr>
        <w:t>Initialisati</w:t>
      </w:r>
      <w:r w:rsidR="001071FA">
        <w:rPr>
          <w:u w:val="single"/>
        </w:rPr>
        <w:t>o</w:t>
      </w:r>
      <w:r w:rsidRPr="00376302">
        <w:rPr>
          <w:u w:val="single"/>
        </w:rPr>
        <w:t>n State</w:t>
      </w:r>
      <w:r w:rsidR="003451C0">
        <w:rPr>
          <w:u w:val="single"/>
        </w:rPr>
        <w:t>:</w:t>
      </w:r>
    </w:p>
    <w:p w14:paraId="5C0E19B2" w14:textId="7FCFA5D5" w:rsidR="00376302" w:rsidRDefault="007F2842" w:rsidP="00953146">
      <w:r>
        <w:t>Im Init</w:t>
      </w:r>
      <w:r w:rsidR="00EA2FC7">
        <w:t>i</w:t>
      </w:r>
      <w:r w:rsidR="00A3215D">
        <w:t>alisation</w:t>
      </w:r>
      <w:r>
        <w:t xml:space="preserve"> State werden die PWM-Timer</w:t>
      </w:r>
      <w:r w:rsidR="003557FE">
        <w:t xml:space="preserve"> aktiviert</w:t>
      </w:r>
      <w:r>
        <w:t xml:space="preserve">. </w:t>
      </w:r>
      <w:r w:rsidR="005C7218">
        <w:t>Zudem</w:t>
      </w:r>
      <w:r>
        <w:t xml:space="preserve"> wird der </w:t>
      </w:r>
      <w:r w:rsidR="00376302">
        <w:t>Low-Power-Timer</w:t>
      </w:r>
      <w:r>
        <w:t xml:space="preserve"> im Interrupt Modus gestartet</w:t>
      </w:r>
      <w:r w:rsidR="00F87F6F">
        <w:t xml:space="preserve"> (</w:t>
      </w:r>
      <w:r w:rsidR="00F87F6F">
        <w:fldChar w:fldCharType="begin"/>
      </w:r>
      <w:r w:rsidR="00F87F6F">
        <w:instrText xml:space="preserve"> REF _Ref107070112 \w \h </w:instrText>
      </w:r>
      <w:r w:rsidR="00F87F6F">
        <w:fldChar w:fldCharType="separate"/>
      </w:r>
      <w:r w:rsidR="00BA4ADB">
        <w:t>3.6.1.1.1</w:t>
      </w:r>
      <w:r w:rsidR="00F87F6F">
        <w:fldChar w:fldCharType="end"/>
      </w:r>
      <w:r w:rsidR="00F87F6F">
        <w:t>)</w:t>
      </w:r>
      <w:r>
        <w:t>.</w:t>
      </w:r>
    </w:p>
    <w:p w14:paraId="5BA72BFB" w14:textId="6889025B" w:rsidR="00376302" w:rsidRDefault="00AE19C7" w:rsidP="00953146">
      <w:r>
        <w:t>Des Weiteren</w:t>
      </w:r>
      <w:r w:rsidR="00EA2FC7">
        <w:t xml:space="preserve"> wird das Empfangen des ersten Kontrollbytes mit</w:t>
      </w:r>
      <w:r>
        <w:t xml:space="preserve"> der Funktion</w:t>
      </w:r>
      <w:r w:rsidR="00EA2FC7">
        <w:t xml:space="preserve"> HAL_UART_Receive_IT im Interrupt Modus </w:t>
      </w:r>
      <w:r w:rsidR="005C7218">
        <w:t>gestartet</w:t>
      </w:r>
      <w:r w:rsidR="00F87F6F">
        <w:t xml:space="preserve"> (</w:t>
      </w:r>
      <w:r w:rsidR="00F87F6F">
        <w:fldChar w:fldCharType="begin"/>
      </w:r>
      <w:r w:rsidR="00F87F6F">
        <w:instrText xml:space="preserve"> REF _Ref107070252 \r \h </w:instrText>
      </w:r>
      <w:r w:rsidR="00F87F6F">
        <w:fldChar w:fldCharType="separate"/>
      </w:r>
      <w:r w:rsidR="00BA4ADB">
        <w:t>3.6.3.1</w:t>
      </w:r>
      <w:r w:rsidR="00F87F6F">
        <w:fldChar w:fldCharType="end"/>
      </w:r>
      <w:r w:rsidR="00F87F6F">
        <w:t>)</w:t>
      </w:r>
      <w:r w:rsidR="005C7218">
        <w:t>.</w:t>
      </w:r>
    </w:p>
    <w:p w14:paraId="1F36FE74" w14:textId="6BC2ED25" w:rsidR="007F2842" w:rsidRDefault="005C7218" w:rsidP="00953146">
      <w:r>
        <w:t>Der</w:t>
      </w:r>
      <w:r w:rsidR="003557FE">
        <w:t xml:space="preserve"> Zustandsautomat wechselt </w:t>
      </w:r>
      <w:r w:rsidR="00EA2FC7">
        <w:t xml:space="preserve">dann </w:t>
      </w:r>
      <w:r w:rsidR="003557FE">
        <w:t>ohne Bedingung in den Set State</w:t>
      </w:r>
    </w:p>
    <w:p w14:paraId="37B58E47" w14:textId="1BAF8605" w:rsidR="00376302" w:rsidRDefault="00376302" w:rsidP="00953146">
      <w:pPr>
        <w:rPr>
          <w:u w:val="single"/>
        </w:rPr>
      </w:pPr>
      <w:r w:rsidRPr="00376302">
        <w:rPr>
          <w:u w:val="single"/>
        </w:rPr>
        <w:t>Set State</w:t>
      </w:r>
      <w:r w:rsidR="003451C0">
        <w:rPr>
          <w:u w:val="single"/>
        </w:rPr>
        <w:t>:</w:t>
      </w:r>
    </w:p>
    <w:p w14:paraId="5D6D9437" w14:textId="1BDDF4BC" w:rsidR="003742C2" w:rsidRPr="003451C0" w:rsidRDefault="003557FE" w:rsidP="00953146">
      <w:pPr>
        <w:rPr>
          <w:u w:val="single"/>
        </w:rPr>
      </w:pPr>
      <w:r>
        <w:t xml:space="preserve">Im Set State werden alle PWM Dutycycle auf den </w:t>
      </w:r>
      <w:r w:rsidR="00FC3112">
        <w:t>kleinstmöglichen</w:t>
      </w:r>
      <w:r>
        <w:t xml:space="preserve"> Wert </w:t>
      </w:r>
      <w:r w:rsidR="001B2445">
        <w:t>gesetzt,</w:t>
      </w:r>
      <w:r>
        <w:t xml:space="preserve"> um einen möglichst leisen Betrieb </w:t>
      </w:r>
      <w:r w:rsidR="0060799F">
        <w:t>zu gewährleisten</w:t>
      </w:r>
      <w:r w:rsidR="00F87F6F">
        <w:t xml:space="preserve"> (</w:t>
      </w:r>
      <w:r w:rsidR="00F87F6F">
        <w:fldChar w:fldCharType="begin"/>
      </w:r>
      <w:r w:rsidR="00F87F6F">
        <w:instrText xml:space="preserve"> REF _Ref107070298 \r \h </w:instrText>
      </w:r>
      <w:r w:rsidR="00F87F6F">
        <w:fldChar w:fldCharType="separate"/>
      </w:r>
      <w:r w:rsidR="00BA4ADB">
        <w:t>3.6.1.1.3</w:t>
      </w:r>
      <w:r w:rsidR="00F87F6F">
        <w:fldChar w:fldCharType="end"/>
      </w:r>
      <w:r w:rsidR="00F87F6F">
        <w:t>)</w:t>
      </w:r>
      <w:r w:rsidR="0060799F">
        <w:t>.</w:t>
      </w:r>
    </w:p>
    <w:p w14:paraId="419B0CCE" w14:textId="37B53AFE" w:rsidR="003742C2" w:rsidRPr="003742C2" w:rsidRDefault="003742C2" w:rsidP="00953146">
      <w:pPr>
        <w:rPr>
          <w:u w:val="single"/>
        </w:rPr>
      </w:pPr>
      <w:r w:rsidRPr="003742C2">
        <w:rPr>
          <w:u w:val="single"/>
        </w:rPr>
        <w:t>Idle State</w:t>
      </w:r>
      <w:r w:rsidR="003451C0">
        <w:rPr>
          <w:u w:val="single"/>
        </w:rPr>
        <w:t>:</w:t>
      </w:r>
    </w:p>
    <w:p w14:paraId="6DAED313" w14:textId="630CC6A5" w:rsidR="003742C2" w:rsidRDefault="00F5034C" w:rsidP="00953146">
      <w:r>
        <w:t>Im</w:t>
      </w:r>
      <w:r w:rsidR="00FC3112">
        <w:t xml:space="preserve"> Idle State </w:t>
      </w:r>
      <w:r w:rsidR="003742C2">
        <w:t>drehen</w:t>
      </w:r>
      <w:r w:rsidR="00FC3112">
        <w:t xml:space="preserve"> die Lüfter </w:t>
      </w:r>
      <w:r w:rsidR="005C7218">
        <w:t xml:space="preserve">mit einer </w:t>
      </w:r>
      <w:r w:rsidR="00E47F1A">
        <w:t>konstanten</w:t>
      </w:r>
      <w:r w:rsidR="00FC3112">
        <w:t xml:space="preserve"> Geschwindigkeit und </w:t>
      </w:r>
      <w:r>
        <w:t xml:space="preserve">wechseln </w:t>
      </w:r>
      <w:r w:rsidR="003742C2">
        <w:t>mit</w:t>
      </w:r>
      <w:r w:rsidR="00FC3112">
        <w:t xml:space="preserve"> </w:t>
      </w:r>
      <w:r w:rsidR="003742C2">
        <w:t>dem</w:t>
      </w:r>
      <w:r w:rsidR="00FC3112">
        <w:t xml:space="preserve"> </w:t>
      </w:r>
      <w:r w:rsidR="0082415F">
        <w:t>vom Nutzer gewählten</w:t>
      </w:r>
      <w:r w:rsidR="00FC3112">
        <w:t xml:space="preserve"> Zeitintervall</w:t>
      </w:r>
      <w:r w:rsidR="003742C2">
        <w:t xml:space="preserve"> kontinuierlich</w:t>
      </w:r>
      <w:r w:rsidR="00FC3112">
        <w:t xml:space="preserve"> die Richtung</w:t>
      </w:r>
      <w:r w:rsidR="00EB1669">
        <w:t>.</w:t>
      </w:r>
      <w:r w:rsidR="003742C2">
        <w:t xml:space="preserve"> Von de</w:t>
      </w:r>
      <w:r w:rsidR="00AF6744">
        <w:t>m</w:t>
      </w:r>
      <w:r w:rsidR="003742C2">
        <w:t xml:space="preserve"> Low-Power-Timer wird in diesem Intervall</w:t>
      </w:r>
      <w:r w:rsidR="00AF6744">
        <w:t xml:space="preserve"> immer eine Flag gesetzt, die den Richtungswechsel einleitet (hier: alle 40 Sekunden).</w:t>
      </w:r>
    </w:p>
    <w:p w14:paraId="64C586FC" w14:textId="5823AAF5" w:rsidR="00D269F0" w:rsidRDefault="001011CE" w:rsidP="00953146">
      <w:r>
        <w:t>Es werden dann alle Lüfter angehalten</w:t>
      </w:r>
      <w:r w:rsidR="00D269F0">
        <w:t xml:space="preserve"> (</w:t>
      </w:r>
      <w:r w:rsidR="00D269F0">
        <w:fldChar w:fldCharType="begin"/>
      </w:r>
      <w:r w:rsidR="00D269F0">
        <w:instrText xml:space="preserve"> REF _Ref107069969 \r \h </w:instrText>
      </w:r>
      <w:r w:rsidR="00D269F0">
        <w:fldChar w:fldCharType="separate"/>
      </w:r>
      <w:r w:rsidR="00BA4ADB">
        <w:t>3.6.1.1.2</w:t>
      </w:r>
      <w:r w:rsidR="00D269F0">
        <w:fldChar w:fldCharType="end"/>
      </w:r>
      <w:r w:rsidR="005A7C4C">
        <w:t>).</w:t>
      </w:r>
    </w:p>
    <w:p w14:paraId="139C6AA9" w14:textId="385B5FC2" w:rsidR="00AF6744" w:rsidRDefault="001011CE" w:rsidP="00953146">
      <w:r>
        <w:t xml:space="preserve">Nach weiteren 20 Sekunden wird </w:t>
      </w:r>
      <w:r w:rsidR="00AF6744">
        <w:t xml:space="preserve">noch </w:t>
      </w:r>
      <w:r>
        <w:t>eine</w:t>
      </w:r>
      <w:r w:rsidR="00AF6744">
        <w:t xml:space="preserve"> </w:t>
      </w:r>
      <w:r>
        <w:t xml:space="preserve">Flag gesetzt, die bestätigt, dass </w:t>
      </w:r>
      <w:r w:rsidR="00AF6744">
        <w:t xml:space="preserve">sich </w:t>
      </w:r>
      <w:r>
        <w:t xml:space="preserve">die Lüfter </w:t>
      </w:r>
      <w:r w:rsidR="00AF6744">
        <w:t>ausgedreht haben (</w:t>
      </w:r>
      <w:r w:rsidR="00F87F6F">
        <w:fldChar w:fldCharType="begin"/>
      </w:r>
      <w:r w:rsidR="00F87F6F">
        <w:instrText xml:space="preserve"> REF _Ref107070349 \r \h </w:instrText>
      </w:r>
      <w:r w:rsidR="00F87F6F">
        <w:fldChar w:fldCharType="separate"/>
      </w:r>
      <w:r w:rsidR="00BA4ADB">
        <w:t>3.6.3.9</w:t>
      </w:r>
      <w:r w:rsidR="00F87F6F">
        <w:fldChar w:fldCharType="end"/>
      </w:r>
      <w:r w:rsidR="00F87F6F">
        <w:t>)</w:t>
      </w:r>
      <w:r>
        <w:t>.</w:t>
      </w:r>
    </w:p>
    <w:p w14:paraId="4D16C23E" w14:textId="48AF42ED" w:rsidR="00AF6744" w:rsidRDefault="001011CE" w:rsidP="00953146">
      <w:r>
        <w:t xml:space="preserve">Daraufhin werden </w:t>
      </w:r>
      <w:r w:rsidR="006B3F1B">
        <w:t xml:space="preserve">alle </w:t>
      </w:r>
      <w:r>
        <w:t>GPIO-Pins getoggelt</w:t>
      </w:r>
      <w:r w:rsidR="006B3F1B">
        <w:t xml:space="preserve"> (</w:t>
      </w:r>
      <w:r w:rsidR="006B3F1B">
        <w:fldChar w:fldCharType="begin"/>
      </w:r>
      <w:r w:rsidR="006B3F1B">
        <w:instrText xml:space="preserve"> REF _Ref107070387 \r \h </w:instrText>
      </w:r>
      <w:r w:rsidR="006B3F1B">
        <w:fldChar w:fldCharType="separate"/>
      </w:r>
      <w:r w:rsidR="00BA4ADB">
        <w:t>3.6.1.1.4</w:t>
      </w:r>
      <w:r w:rsidR="006B3F1B">
        <w:fldChar w:fldCharType="end"/>
      </w:r>
      <w:r w:rsidR="006B3F1B">
        <w:t>)</w:t>
      </w:r>
      <w:r>
        <w:t>.</w:t>
      </w:r>
    </w:p>
    <w:p w14:paraId="168B452D" w14:textId="77777777" w:rsidR="003451C0" w:rsidRDefault="001011CE" w:rsidP="00953146">
      <w:r>
        <w:t>Die Lüfter drehen nun in die entgegengesetzte Richtung.</w:t>
      </w:r>
    </w:p>
    <w:p w14:paraId="59187F27" w14:textId="221B90B5" w:rsidR="00077537" w:rsidRDefault="007C2587" w:rsidP="00953146">
      <w:r w:rsidRPr="005A7C4C">
        <w:t>Auf der Leiterplatte befindet sich eine hardwareseitige Sicherheitsschaltung, die dafür sorgt, dass</w:t>
      </w:r>
      <w:r w:rsidR="005A7C4C" w:rsidRPr="005A7C4C">
        <w:t xml:space="preserve"> der Lüfter nicht für </w:t>
      </w:r>
      <w:r w:rsidRPr="005A7C4C">
        <w:t>beide Richtungen</w:t>
      </w:r>
      <w:r w:rsidR="005A7C4C" w:rsidRPr="005A7C4C">
        <w:t xml:space="preserve"> gleichzeitig angesteuert wird</w:t>
      </w:r>
      <w:r w:rsidRPr="005A7C4C">
        <w:t xml:space="preserve">. </w:t>
      </w:r>
      <w:r>
        <w:t>Jedoch haben die Lüfter unter</w:t>
      </w:r>
      <w:r w:rsidR="00CF14C7">
        <w:t xml:space="preserve"> </w:t>
      </w:r>
      <w:r>
        <w:t>anderem durch Flyback</w:t>
      </w:r>
      <w:r w:rsidR="005A7C4C">
        <w:t>-</w:t>
      </w:r>
      <w:r>
        <w:t>Dioden, die den Strom bei</w:t>
      </w:r>
      <w:r w:rsidR="00077537">
        <w:t>m</w:t>
      </w:r>
      <w:r>
        <w:t xml:space="preserve"> Öffnen eines Leistungsschalter weiter durch den Motor treiben, eine lange Auslaufzeit. Durch </w:t>
      </w:r>
      <w:r>
        <w:lastRenderedPageBreak/>
        <w:t>abrupte Richtungswechsel de</w:t>
      </w:r>
      <w:r w:rsidR="00F5034C">
        <w:t>r</w:t>
      </w:r>
      <w:r>
        <w:t xml:space="preserve"> Motor</w:t>
      </w:r>
      <w:r w:rsidR="00F5034C">
        <w:t>en</w:t>
      </w:r>
      <w:r>
        <w:t xml:space="preserve"> während des Ausdrehens</w:t>
      </w:r>
      <w:r w:rsidR="00CF14C7">
        <w:t>,</w:t>
      </w:r>
      <w:r>
        <w:t xml:space="preserve"> wird </w:t>
      </w:r>
      <w:r w:rsidR="00F5034C">
        <w:t>deren</w:t>
      </w:r>
      <w:r>
        <w:t xml:space="preserve"> Lebenserwartung durch die entstehenden Stromspitzen und resultier</w:t>
      </w:r>
      <w:r w:rsidR="006B3F1B">
        <w:t>ende</w:t>
      </w:r>
      <w:r>
        <w:t xml:space="preserve"> Wärme</w:t>
      </w:r>
      <w:r w:rsidR="004F78F6">
        <w:t xml:space="preserve"> stark</w:t>
      </w:r>
      <w:r>
        <w:t xml:space="preserve"> verringert.</w:t>
      </w:r>
    </w:p>
    <w:p w14:paraId="719772D5" w14:textId="77777777" w:rsidR="00077537" w:rsidRDefault="007C2587" w:rsidP="00953146">
      <w:r>
        <w:t>Es wurde außerdem</w:t>
      </w:r>
      <w:r w:rsidR="003E5A39">
        <w:t xml:space="preserve"> sichergestellt, dass </w:t>
      </w:r>
      <w:proofErr w:type="gramStart"/>
      <w:r w:rsidR="00EE4C78">
        <w:t xml:space="preserve">während </w:t>
      </w:r>
      <w:r>
        <w:t>die</w:t>
      </w:r>
      <w:r w:rsidR="00EE4C78">
        <w:t xml:space="preserve"> Lüfter</w:t>
      </w:r>
      <w:proofErr w:type="gramEnd"/>
      <w:r w:rsidR="003E5A39">
        <w:t xml:space="preserve"> noch ausdrehen kein Zustandswechsel möglich ist</w:t>
      </w:r>
      <w:r w:rsidR="006B3F1B">
        <w:t xml:space="preserve">, </w:t>
      </w:r>
      <w:r w:rsidR="0016194F">
        <w:t>umso</w:t>
      </w:r>
      <w:r>
        <w:t xml:space="preserve"> das Softwaretiming nicht zu </w:t>
      </w:r>
      <w:r w:rsidR="00311004">
        <w:t>gefährden</w:t>
      </w:r>
      <w:r w:rsidR="00FC3112">
        <w:t>.</w:t>
      </w:r>
    </w:p>
    <w:p w14:paraId="4943C51C" w14:textId="784184AA" w:rsidR="0060799F" w:rsidRDefault="007D5BF9" w:rsidP="00953146">
      <w:r>
        <w:t xml:space="preserve">Um </w:t>
      </w:r>
      <w:r w:rsidR="00077537">
        <w:t>die Lüfter</w:t>
      </w:r>
      <w:r>
        <w:t xml:space="preserve"> wieder anlaufen zu lassen wird nach erfolgreichem Richtungswechsel erneut der Set Zustand durchlaufen. Der Zustandsautomat wechselt also immer</w:t>
      </w:r>
      <w:r w:rsidR="003E5A39">
        <w:t xml:space="preserve"> </w:t>
      </w:r>
      <w:r>
        <w:t>zwischen dem Set und Idle Zustand</w:t>
      </w:r>
      <w:r w:rsidR="0041341C">
        <w:t xml:space="preserve"> hin und her bis</w:t>
      </w:r>
      <w:r>
        <w:t xml:space="preserve"> </w:t>
      </w:r>
      <w:r w:rsidR="0041341C">
        <w:t>der Feuchtigkeitswert einen Grenzwert überschreite</w:t>
      </w:r>
      <w:r w:rsidR="004B2680">
        <w:t>t</w:t>
      </w:r>
      <w:r w:rsidR="0016194F">
        <w:t>, d</w:t>
      </w:r>
      <w:r w:rsidR="0041341C">
        <w:t xml:space="preserve">ann </w:t>
      </w:r>
      <w:r w:rsidR="0016194F">
        <w:t xml:space="preserve">wird in den </w:t>
      </w:r>
      <w:r w:rsidR="00FC3112">
        <w:t>Controlled State</w:t>
      </w:r>
      <w:r w:rsidR="0016194F">
        <w:t xml:space="preserve"> übergegangen.</w:t>
      </w:r>
    </w:p>
    <w:p w14:paraId="6AF1E22C" w14:textId="4A64C5C1" w:rsidR="00077537" w:rsidRPr="00077537" w:rsidRDefault="00077537" w:rsidP="00953146">
      <w:pPr>
        <w:rPr>
          <w:u w:val="single"/>
        </w:rPr>
      </w:pPr>
      <w:r w:rsidRPr="00077537">
        <w:rPr>
          <w:u w:val="single"/>
        </w:rPr>
        <w:t>Controlled State</w:t>
      </w:r>
    </w:p>
    <w:p w14:paraId="51FA27C3" w14:textId="3657B9C6" w:rsidR="007F2842" w:rsidRDefault="003E5A39" w:rsidP="00953146">
      <w:r>
        <w:t>Im Controlled State</w:t>
      </w:r>
      <w:r w:rsidR="00EE4C78">
        <w:t xml:space="preserve"> wird die PI-Regler Schleife für alle Lüfter in der Kontrollgruppe aktiv, welche dann nur in eine Richtung laufen. Die Lüfter, die sich nicht in der Kontrollgruppe befinden, laufen weiterhin </w:t>
      </w:r>
      <w:r w:rsidR="007D5BF9">
        <w:t>auf dem minimalen Wert</w:t>
      </w:r>
      <w:r w:rsidR="00EE4C78">
        <w:t xml:space="preserve"> mit kontinuierlichem Richtungswechsel.</w:t>
      </w:r>
      <w:r w:rsidR="007D5BF9">
        <w:t xml:space="preserve"> Wird der Feuchtigkeitssollwert erreicht oder unterschritten, werden die Lüfter über den Set Zustand wieder in ihren Ausgangszustand versetzt.</w:t>
      </w:r>
    </w:p>
    <w:p w14:paraId="5E7E9F6B" w14:textId="56FC174A" w:rsidR="00A3215D" w:rsidRDefault="00A3215D" w:rsidP="00A3215D">
      <w:pPr>
        <w:pStyle w:val="berschrift4"/>
      </w:pPr>
      <w:bookmarkStart w:id="124" w:name="_Toc108082498"/>
      <w:r>
        <w:t>Funktionen</w:t>
      </w:r>
      <w:bookmarkEnd w:id="124"/>
    </w:p>
    <w:p w14:paraId="7EDF49E5" w14:textId="5C2FA81F" w:rsidR="00EA22B5" w:rsidRPr="00FE7180" w:rsidRDefault="00EA22B5" w:rsidP="00EA22B5">
      <w:pPr>
        <w:pStyle w:val="berschrift5"/>
        <w:rPr>
          <w:lang w:val="en-GB"/>
        </w:rPr>
      </w:pPr>
      <w:bookmarkStart w:id="125" w:name="_Ref107070112"/>
      <w:bookmarkStart w:id="126" w:name="_Toc108082499"/>
      <w:r w:rsidRPr="00FE7180">
        <w:rPr>
          <w:lang w:val="en-GB"/>
        </w:rPr>
        <w:t>start_all_timers</w:t>
      </w:r>
      <w:r w:rsidR="006003D8" w:rsidRPr="00FE7180">
        <w:rPr>
          <w:lang w:val="en-GB"/>
        </w:rPr>
        <w:t xml:space="preserve"> / stop_all_timers</w:t>
      </w:r>
      <w:bookmarkEnd w:id="125"/>
      <w:bookmarkEnd w:id="126"/>
    </w:p>
    <w:p w14:paraId="03FA6F5A" w14:textId="77777777" w:rsidR="006003D8" w:rsidRPr="00FE7180" w:rsidRDefault="00EA22B5" w:rsidP="00EA22B5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start_all_timers (void</w:t>
      </w:r>
      <w:proofErr w:type="gramStart"/>
      <w:r w:rsidRPr="00FE7180">
        <w:rPr>
          <w:sz w:val="18"/>
          <w:szCs w:val="18"/>
          <w:lang w:val="en-GB"/>
        </w:rPr>
        <w:t>)</w:t>
      </w:r>
      <w:r w:rsidR="006003D8" w:rsidRPr="00FE7180">
        <w:rPr>
          <w:sz w:val="18"/>
          <w:szCs w:val="18"/>
          <w:lang w:val="en-GB"/>
        </w:rPr>
        <w:t>;</w:t>
      </w:r>
      <w:proofErr w:type="gramEnd"/>
    </w:p>
    <w:p w14:paraId="5722DAD0" w14:textId="4AED12E3" w:rsidR="00EA22B5" w:rsidRPr="00FE7180" w:rsidRDefault="006003D8" w:rsidP="00EA22B5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stop_all_timers (void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15148A83" w14:textId="1FC80EDB" w:rsidR="00EA22B5" w:rsidRDefault="00EA22B5" w:rsidP="00EA22B5">
      <w:pPr>
        <w:spacing w:line="240" w:lineRule="auto"/>
      </w:pPr>
      <w:r>
        <w:t>Die Funktion startet</w:t>
      </w:r>
      <w:r w:rsidR="006003D8">
        <w:t>/stoppt</w:t>
      </w:r>
      <w:r>
        <w:t xml:space="preserve"> die Allzweck</w:t>
      </w:r>
      <w:r w:rsidR="000F58F3">
        <w:t>-T</w:t>
      </w:r>
      <w:r>
        <w:t>imer zur PWM-Signalgeneration und den Low</w:t>
      </w:r>
      <w:r w:rsidR="000F58F3">
        <w:t>-P</w:t>
      </w:r>
      <w:r>
        <w:t>owe</w:t>
      </w:r>
      <w:r w:rsidR="000F58F3">
        <w:t>r-T</w:t>
      </w:r>
      <w:r>
        <w:t>imer im Interrupt Modus.</w:t>
      </w:r>
    </w:p>
    <w:p w14:paraId="5A2E024E" w14:textId="27FCB4D6" w:rsidR="00EA22B5" w:rsidRPr="00FE7180" w:rsidRDefault="006003D8" w:rsidP="00EA22B5">
      <w:pPr>
        <w:pStyle w:val="berschrift5"/>
        <w:rPr>
          <w:lang w:val="en-GB"/>
        </w:rPr>
      </w:pPr>
      <w:bookmarkStart w:id="127" w:name="_Ref107069969"/>
      <w:bookmarkStart w:id="128" w:name="_Toc108082500"/>
      <w:r w:rsidRPr="00FE7180">
        <w:rPr>
          <w:lang w:val="en-GB"/>
        </w:rPr>
        <w:t>reset_all_pwm / reset_pwm_not_controlgroup</w:t>
      </w:r>
      <w:bookmarkEnd w:id="127"/>
      <w:bookmarkEnd w:id="128"/>
    </w:p>
    <w:p w14:paraId="321B49F2" w14:textId="10145646" w:rsidR="00EA22B5" w:rsidRPr="00FE7180" w:rsidRDefault="00EA22B5" w:rsidP="00EA22B5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 xml:space="preserve">void </w:t>
      </w:r>
      <w:r w:rsidR="006003D8" w:rsidRPr="00FE7180">
        <w:rPr>
          <w:sz w:val="18"/>
          <w:szCs w:val="18"/>
          <w:lang w:val="en-GB"/>
        </w:rPr>
        <w:t xml:space="preserve">reset_all_pwm </w:t>
      </w:r>
      <w:r w:rsidRPr="00FE7180">
        <w:rPr>
          <w:sz w:val="18"/>
          <w:szCs w:val="18"/>
          <w:lang w:val="en-GB"/>
        </w:rPr>
        <w:t>(void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773E7B3A" w14:textId="775C4E60" w:rsidR="006003D8" w:rsidRPr="00FE7180" w:rsidRDefault="006003D8" w:rsidP="00EA22B5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reset_pwm_not_controlgroup (void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54B425AB" w14:textId="10010F63" w:rsidR="003451C0" w:rsidRDefault="00EA22B5" w:rsidP="00EA22B5">
      <w:pPr>
        <w:spacing w:line="240" w:lineRule="auto"/>
      </w:pPr>
      <w:r>
        <w:t xml:space="preserve">Die Funktion </w:t>
      </w:r>
      <w:r w:rsidR="006003D8">
        <w:t>setzt den Tastgrad</w:t>
      </w:r>
      <w:r>
        <w:t xml:space="preserve"> </w:t>
      </w:r>
      <w:r w:rsidR="006003D8">
        <w:t>aller PWM-Signale auf den Wert 0. Beziehungsweise</w:t>
      </w:r>
      <w:r w:rsidR="006C3E82">
        <w:t xml:space="preserve"> aller PWM-</w:t>
      </w:r>
      <w:r w:rsidR="00470F33">
        <w:t>Signale</w:t>
      </w:r>
      <w:r w:rsidR="006C3E82">
        <w:t>, die sich nicht in der Kontrollgruppe befinden.</w:t>
      </w:r>
    </w:p>
    <w:p w14:paraId="50A61F06" w14:textId="12F7DCC3" w:rsidR="003451C0" w:rsidRDefault="003451C0" w:rsidP="003451C0">
      <w:pPr>
        <w:spacing w:after="200" w:line="276" w:lineRule="auto"/>
        <w:jc w:val="left"/>
      </w:pPr>
      <w:r>
        <w:br w:type="page"/>
      </w:r>
    </w:p>
    <w:p w14:paraId="3D3173C3" w14:textId="0BA3FDC6" w:rsidR="006C3E82" w:rsidRPr="00FE7180" w:rsidRDefault="006C3E82" w:rsidP="006C3E82">
      <w:pPr>
        <w:pStyle w:val="berschrift5"/>
        <w:rPr>
          <w:lang w:val="en-GB"/>
        </w:rPr>
      </w:pPr>
      <w:bookmarkStart w:id="129" w:name="_Ref107070298"/>
      <w:bookmarkStart w:id="130" w:name="_Toc108082501"/>
      <w:r w:rsidRPr="00FE7180">
        <w:rPr>
          <w:lang w:val="en-GB"/>
        </w:rPr>
        <w:lastRenderedPageBreak/>
        <w:t>set_all_pwm / set_pwm_not_controlgroup</w:t>
      </w:r>
      <w:bookmarkEnd w:id="129"/>
      <w:bookmarkEnd w:id="130"/>
    </w:p>
    <w:p w14:paraId="2D32CCB8" w14:textId="0B6EF478" w:rsidR="006C3E82" w:rsidRPr="00FE7180" w:rsidRDefault="006C3E82" w:rsidP="006C3E82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set_all_pwm (uint16_t ccr_value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3AA54C1A" w14:textId="38A01B68" w:rsidR="006C3E82" w:rsidRPr="00FE7180" w:rsidRDefault="006C3E82" w:rsidP="006C3E82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set_pwm_not_controlgroup (uint16_t ccr_value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10E47042" w14:textId="77777777" w:rsidR="006C3E82" w:rsidRPr="00FE7180" w:rsidRDefault="006C3E82" w:rsidP="006C3E82">
      <w:pPr>
        <w:pBdr>
          <w:bottom w:val="single" w:sz="4" w:space="1" w:color="auto"/>
        </w:pBdr>
        <w:rPr>
          <w:lang w:val="en-GB"/>
        </w:rPr>
      </w:pPr>
      <w:r w:rsidRPr="00FE7180">
        <w:rPr>
          <w:lang w:val="en-GB"/>
        </w:rPr>
        <w:t>Parameter:</w:t>
      </w:r>
    </w:p>
    <w:p w14:paraId="26B35D68" w14:textId="770CE3AE" w:rsidR="006C3E82" w:rsidRPr="00FE7180" w:rsidRDefault="006C3E82" w:rsidP="006C3E82">
      <w:pPr>
        <w:spacing w:line="240" w:lineRule="auto"/>
        <w:rPr>
          <w:lang w:val="en-GB"/>
        </w:rPr>
      </w:pPr>
      <w:r w:rsidRPr="00FE7180">
        <w:rPr>
          <w:lang w:val="en-GB"/>
        </w:rPr>
        <w:tab/>
        <w:t xml:space="preserve">in </w:t>
      </w:r>
      <w:r w:rsidRPr="00FE7180">
        <w:rPr>
          <w:lang w:val="en-GB"/>
        </w:rPr>
        <w:tab/>
      </w:r>
      <w:r w:rsidRPr="00FE7180">
        <w:rPr>
          <w:lang w:val="en-GB"/>
        </w:rPr>
        <w:tab/>
        <w:t>ccr_value</w:t>
      </w:r>
      <w:r w:rsidR="00E43D2B" w:rsidRPr="00FE7180">
        <w:rPr>
          <w:lang w:val="en-GB"/>
        </w:rPr>
        <w:tab/>
        <w:t>neuer Capture</w:t>
      </w:r>
      <w:r w:rsidR="0079730D" w:rsidRPr="00FE7180">
        <w:rPr>
          <w:lang w:val="en-GB"/>
        </w:rPr>
        <w:t>/</w:t>
      </w:r>
      <w:r w:rsidR="00E43D2B" w:rsidRPr="00FE7180">
        <w:rPr>
          <w:lang w:val="en-GB"/>
        </w:rPr>
        <w:t>Compare</w:t>
      </w:r>
      <w:r w:rsidR="0079730D" w:rsidRPr="00FE7180">
        <w:rPr>
          <w:lang w:val="en-GB"/>
        </w:rPr>
        <w:t>-</w:t>
      </w:r>
      <w:r w:rsidR="00E43D2B" w:rsidRPr="00FE7180">
        <w:rPr>
          <w:lang w:val="en-GB"/>
        </w:rPr>
        <w:t>Registerwert</w:t>
      </w:r>
    </w:p>
    <w:p w14:paraId="4A1338EB" w14:textId="6B3DBB7C" w:rsidR="006C3E82" w:rsidRDefault="006C3E82" w:rsidP="006C3E82">
      <w:pPr>
        <w:pBdr>
          <w:bottom w:val="single" w:sz="4" w:space="1" w:color="auto"/>
        </w:pBdr>
        <w:spacing w:line="240" w:lineRule="auto"/>
      </w:pPr>
      <w:r w:rsidRPr="00FE7180">
        <w:rPr>
          <w:lang w:val="en-GB"/>
        </w:rPr>
        <w:tab/>
      </w:r>
      <w:r w:rsidRPr="003038A0">
        <w:t>ret</w:t>
      </w:r>
      <w:r>
        <w:t xml:space="preserve"> val</w:t>
      </w:r>
      <w:r>
        <w:tab/>
        <w:t>-</w:t>
      </w:r>
      <w:r>
        <w:tab/>
      </w:r>
      <w:r>
        <w:tab/>
      </w:r>
      <w:r>
        <w:tab/>
      </w:r>
    </w:p>
    <w:p w14:paraId="5E7B7CEA" w14:textId="59A0D507" w:rsidR="006C3E82" w:rsidRDefault="00E43D2B" w:rsidP="000F58F3">
      <w:pPr>
        <w:spacing w:line="240" w:lineRule="auto"/>
      </w:pPr>
      <w:r>
        <w:t>Mit d</w:t>
      </w:r>
      <w:r w:rsidR="006C3E82">
        <w:t>iese</w:t>
      </w:r>
      <w:r>
        <w:t>r</w:t>
      </w:r>
      <w:r w:rsidR="006C3E82">
        <w:t xml:space="preserve"> </w:t>
      </w:r>
      <w:r>
        <w:t xml:space="preserve">Funktion lässt sich </w:t>
      </w:r>
      <w:r w:rsidR="0062004A">
        <w:t>durch</w:t>
      </w:r>
      <w:r w:rsidR="002B21C2">
        <w:t xml:space="preserve"> das</w:t>
      </w:r>
      <w:r w:rsidR="0062004A">
        <w:t xml:space="preserve"> Setzen</w:t>
      </w:r>
      <w:r>
        <w:t xml:space="preserve"> des Cap</w:t>
      </w:r>
      <w:r w:rsidR="002B21C2">
        <w:t>tur</w:t>
      </w:r>
      <w:r>
        <w:t>e</w:t>
      </w:r>
      <w:r w:rsidR="0079730D">
        <w:t>/</w:t>
      </w:r>
      <w:r>
        <w:t>Compare</w:t>
      </w:r>
      <w:r w:rsidR="0079730D">
        <w:t>-</w:t>
      </w:r>
      <w:r w:rsidR="002B21C2">
        <w:t>Werts</w:t>
      </w:r>
      <w:r>
        <w:t xml:space="preserve"> der Tastgrad von allen PWM-Kanälen bestimmen </w:t>
      </w:r>
      <w:r w:rsidR="002B21C2">
        <w:t>b</w:t>
      </w:r>
      <w:r>
        <w:t xml:space="preserve">zw. von allen </w:t>
      </w:r>
      <w:r w:rsidR="0079730D">
        <w:t>Kanälen,</w:t>
      </w:r>
      <w:r>
        <w:t xml:space="preserve"> die nicht Teil der Kontrollgruppe</w:t>
      </w:r>
      <w:r w:rsidR="00AE19C7">
        <w:t xml:space="preserve"> sind.</w:t>
      </w:r>
    </w:p>
    <w:p w14:paraId="4E58F1EA" w14:textId="4E560E8E" w:rsidR="00AE19C7" w:rsidRPr="00FE7180" w:rsidRDefault="00AE19C7" w:rsidP="00AE19C7">
      <w:pPr>
        <w:pStyle w:val="berschrift5"/>
        <w:rPr>
          <w:lang w:val="en-GB"/>
        </w:rPr>
      </w:pPr>
      <w:bookmarkStart w:id="131" w:name="_Ref107070387"/>
      <w:bookmarkStart w:id="132" w:name="_Toc108082502"/>
      <w:r w:rsidRPr="00FE7180">
        <w:rPr>
          <w:lang w:val="en-GB"/>
        </w:rPr>
        <w:t>toggle_all_gpios / toggle_gpios_not_controlgroup</w:t>
      </w:r>
      <w:bookmarkEnd w:id="131"/>
      <w:bookmarkEnd w:id="132"/>
    </w:p>
    <w:p w14:paraId="45457D8B" w14:textId="159D5AE0" w:rsidR="00AE19C7" w:rsidRPr="00FE7180" w:rsidRDefault="00AE19C7" w:rsidP="00AE19C7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toggle_all_gpios (void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15EE07AE" w14:textId="7FBF9B4D" w:rsidR="00AE19C7" w:rsidRPr="00FE7180" w:rsidRDefault="00AE19C7" w:rsidP="00AE19C7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toggle_gpios_not_controlgroup (void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0F8921CB" w14:textId="2658D769" w:rsidR="00AE19C7" w:rsidRDefault="00AE19C7" w:rsidP="00311004">
      <w:pPr>
        <w:spacing w:line="240" w:lineRule="auto"/>
      </w:pPr>
      <w:r>
        <w:t xml:space="preserve">Diese Funktion </w:t>
      </w:r>
      <w:r w:rsidR="007C7F12">
        <w:t xml:space="preserve">toggelt alle GPIO-Pins </w:t>
      </w:r>
      <w:r w:rsidR="002B21C2">
        <w:t>bzw.</w:t>
      </w:r>
      <w:r w:rsidR="007C7F12">
        <w:t xml:space="preserve"> alle GPIO-Pins, die nicht in der Kontrollgruppe inkludiert sind. Das Toggeln eines GPIO-Pins resultiert in </w:t>
      </w:r>
      <w:r w:rsidR="0079730D">
        <w:t>der</w:t>
      </w:r>
      <w:r w:rsidR="007C7F12">
        <w:t xml:space="preserve"> Änderung der Lüfterlaufrichtung.</w:t>
      </w:r>
    </w:p>
    <w:p w14:paraId="4DE21E50" w14:textId="3FEF6146" w:rsidR="002B499B" w:rsidRDefault="002B499B" w:rsidP="002B499B">
      <w:pPr>
        <w:pStyle w:val="berschrift5"/>
      </w:pPr>
      <w:bookmarkStart w:id="133" w:name="_Toc108082503"/>
      <w:r>
        <w:t>pi_controller</w:t>
      </w:r>
      <w:bookmarkEnd w:id="133"/>
    </w:p>
    <w:p w14:paraId="76B1AFDC" w14:textId="12F7A9C9" w:rsidR="002B499B" w:rsidRPr="00FE7180" w:rsidRDefault="002B499B" w:rsidP="002B499B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uint16_t pi_controller (float process_variable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19B49218" w14:textId="77777777" w:rsidR="002B499B" w:rsidRDefault="002B499B" w:rsidP="002B499B">
      <w:pPr>
        <w:pBdr>
          <w:bottom w:val="single" w:sz="4" w:space="1" w:color="auto"/>
        </w:pBdr>
      </w:pPr>
      <w:r>
        <w:t>Parameter:</w:t>
      </w:r>
    </w:p>
    <w:p w14:paraId="3F557045" w14:textId="6030600D" w:rsidR="002B499B" w:rsidRDefault="002B499B" w:rsidP="002B499B">
      <w:pPr>
        <w:spacing w:line="240" w:lineRule="auto"/>
      </w:pPr>
      <w:r w:rsidRPr="003038A0">
        <w:tab/>
        <w:t xml:space="preserve">in </w:t>
      </w:r>
      <w:r>
        <w:tab/>
        <w:t>process_variable</w:t>
      </w:r>
      <w:r>
        <w:tab/>
        <w:t>Der zu regelnde Wert</w:t>
      </w:r>
    </w:p>
    <w:p w14:paraId="417E1615" w14:textId="024FD4DB" w:rsidR="002B499B" w:rsidRDefault="002B499B" w:rsidP="002B499B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  <w:t>Rückgabe der neuen Stellgröße</w:t>
      </w:r>
    </w:p>
    <w:p w14:paraId="02DA6C0D" w14:textId="420FBD56" w:rsidR="00EA22B5" w:rsidRDefault="002B499B" w:rsidP="003451C0">
      <w:pPr>
        <w:spacing w:line="240" w:lineRule="auto"/>
      </w:pPr>
      <w:r>
        <w:t xml:space="preserve">Die Funktion </w:t>
      </w:r>
      <w:r w:rsidR="00FC48DA">
        <w:t>enthält</w:t>
      </w:r>
      <w:r>
        <w:t xml:space="preserve"> </w:t>
      </w:r>
      <w:r w:rsidR="00FC48DA">
        <w:t>einen</w:t>
      </w:r>
      <w:r>
        <w:t xml:space="preserve"> klassische</w:t>
      </w:r>
      <w:r w:rsidR="00FC48DA">
        <w:t>n</w:t>
      </w:r>
      <w:r>
        <w:t xml:space="preserve"> PI-Regler mit Anti-Windup und Stellgrößenbegrenzung (</w:t>
      </w:r>
      <w:r w:rsidR="00B70FE2">
        <w:t>siehe</w:t>
      </w:r>
      <w:r w:rsidR="0079730D">
        <w:t xml:space="preserve"> </w:t>
      </w:r>
      <w:r w:rsidR="0079730D">
        <w:fldChar w:fldCharType="begin"/>
      </w:r>
      <w:r w:rsidR="0079730D">
        <w:instrText xml:space="preserve"> REF _Ref108030304 \h </w:instrText>
      </w:r>
      <w:r w:rsidR="0079730D">
        <w:fldChar w:fldCharType="separate"/>
      </w:r>
      <w:r w:rsidR="00BA4ADB" w:rsidRPr="008505C7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33</w:t>
      </w:r>
      <w:r w:rsidR="0079730D">
        <w:fldChar w:fldCharType="end"/>
      </w:r>
      <w:r>
        <w:t>).</w:t>
      </w:r>
    </w:p>
    <w:p w14:paraId="68D28C32" w14:textId="77777777" w:rsidR="003451C0" w:rsidRPr="00EA22B5" w:rsidRDefault="003451C0" w:rsidP="003451C0">
      <w:pPr>
        <w:spacing w:line="240" w:lineRule="auto"/>
      </w:pPr>
    </w:p>
    <w:p w14:paraId="14EC3CFD" w14:textId="1E04E6FC" w:rsidR="00FD0367" w:rsidRDefault="00FD0367" w:rsidP="00953146">
      <w:pPr>
        <w:pStyle w:val="berschrift3"/>
      </w:pPr>
      <w:bookmarkStart w:id="134" w:name="_Toc108082504"/>
      <w:r>
        <w:t>KNX-Kommunikation</w:t>
      </w:r>
      <w:bookmarkEnd w:id="134"/>
    </w:p>
    <w:p w14:paraId="3962615C" w14:textId="5AF9818D" w:rsidR="005127C9" w:rsidRDefault="00A21038" w:rsidP="00537202">
      <w:r>
        <w:t xml:space="preserve">Die KNX-Kommunikation wird durch die UART-Statemachine </w:t>
      </w:r>
      <w:r w:rsidR="00A644EA">
        <w:t>realisiert</w:t>
      </w:r>
      <w:r>
        <w:t xml:space="preserve">, die im Folgenden erklärt wird. Jedoch </w:t>
      </w:r>
      <w:r w:rsidR="009363C4">
        <w:t>muss zur</w:t>
      </w:r>
      <w:r w:rsidR="00D52522">
        <w:t xml:space="preserve"> Nachvollziehbarkeit </w:t>
      </w:r>
      <w:r>
        <w:t>davor</w:t>
      </w:r>
      <w:r w:rsidR="00D676FF">
        <w:t xml:space="preserve"> </w:t>
      </w:r>
      <w:r w:rsidR="00D52522">
        <w:t>der</w:t>
      </w:r>
      <w:r>
        <w:t xml:space="preserve"> </w:t>
      </w:r>
      <w:r w:rsidR="009363C4">
        <w:t xml:space="preserve">Aufbau des </w:t>
      </w:r>
      <w:r>
        <w:t>KNX</w:t>
      </w:r>
      <w:r w:rsidR="009363C4">
        <w:t>-</w:t>
      </w:r>
      <w:r>
        <w:t>Telegramm</w:t>
      </w:r>
      <w:r w:rsidR="009363C4">
        <w:t>s</w:t>
      </w:r>
      <w:r>
        <w:t xml:space="preserve"> </w:t>
      </w:r>
      <w:r w:rsidR="00D52522">
        <w:t>geschildert werden</w:t>
      </w:r>
      <w:r>
        <w:t>.</w:t>
      </w:r>
    </w:p>
    <w:p w14:paraId="30BEEDCE" w14:textId="2E4F7526" w:rsidR="00A4257C" w:rsidRPr="00A4257C" w:rsidRDefault="005170BD" w:rsidP="00A4257C">
      <w:pPr>
        <w:pStyle w:val="berschrift4"/>
      </w:pPr>
      <w:bookmarkStart w:id="135" w:name="_Ref107090812"/>
      <w:bookmarkStart w:id="136" w:name="_Toc10808250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166CE6D" wp14:editId="0D5033B5">
                <wp:simplePos x="0" y="0"/>
                <wp:positionH relativeFrom="column">
                  <wp:posOffset>0</wp:posOffset>
                </wp:positionH>
                <wp:positionV relativeFrom="paragraph">
                  <wp:posOffset>263525</wp:posOffset>
                </wp:positionV>
                <wp:extent cx="5219065" cy="2164715"/>
                <wp:effectExtent l="0" t="0" r="635" b="6985"/>
                <wp:wrapTopAndBottom/>
                <wp:docPr id="86" name="Gruppieren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065" cy="2164715"/>
                          <a:chOff x="0" y="0"/>
                          <a:chExt cx="5219700" cy="2165340"/>
                        </a:xfrm>
                      </wpg:grpSpPr>
                      <pic:pic xmlns:pic="http://schemas.openxmlformats.org/drawingml/2006/picture">
                        <pic:nvPicPr>
                          <pic:cNvPr id="6" name="Grafik 6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737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feld 85"/>
                        <wps:cNvSpPr txBox="1"/>
                        <wps:spPr>
                          <a:xfrm>
                            <a:off x="0" y="1807953"/>
                            <a:ext cx="5219700" cy="35738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1C0DD8" w14:textId="5AD0CF22" w:rsidR="005170BD" w:rsidRPr="00632F1B" w:rsidRDefault="005170BD" w:rsidP="005170BD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37" w:name="_Ref108030459"/>
                              <w:bookmarkStart w:id="138" w:name="_Toc108058549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24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37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KNX Telegramm Aufbau</w:t>
                              </w:r>
                              <w:r w:rsidR="00E55242" w:rsidRPr="00632F1B">
                                <w:rPr>
                                  <w:sz w:val="22"/>
                                  <w:szCs w:val="20"/>
                                </w:rPr>
                                <w:t xml:space="preserve"> [43, S.8]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6CE6D" id="Gruppieren 86" o:spid="_x0000_s1098" style="position:absolute;left:0;text-align:left;margin-left:0;margin-top:20.75pt;width:410.95pt;height:170.45pt;z-index:251697152;mso-position-horizontal-relative:text;mso-position-vertical-relative:text;mso-width-relative:margin;mso-height-relative:margin" coordsize="52197,21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">
                <v:shape id="Grafik 6" o:spid="_x0000_s1099" type="#_x0000_t75" style="position:absolute;width:52197;height:17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">
                  <v:imagedata r:id="rId98" o:title=""/>
                </v:shape>
                <v:shape id="Textfeld 85" o:spid="_x0000_s1100" type="#_x0000_t202" style="position:absolute;top:18079;width:52197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+JBwwAAANsAAAAPAAAAZHJzL2Rvd25yZXYueG1sRI/Ni8Iw&#10;FMTvgv9DeIIX0VRB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YV/iQcMAAADbAAAADwAA&#10;AAAAAAAAAAAAAAAHAgAAZHJzL2Rvd25yZXYueG1sUEsFBgAAAAADAAMAtwAAAPcCAAAAAA==&#10;" stroked="f">
                  <v:textbox inset="0,0,0,0">
                    <w:txbxContent>
                      <w:p w14:paraId="7E1C0DD8" w14:textId="5AD0CF22" w:rsidR="005170BD" w:rsidRPr="00632F1B" w:rsidRDefault="005170BD" w:rsidP="005170BD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39" w:name="_Ref108030459"/>
                        <w:bookmarkStart w:id="140" w:name="_Toc108058549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24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39"/>
                        <w:r w:rsidRPr="00632F1B">
                          <w:rPr>
                            <w:sz w:val="22"/>
                            <w:szCs w:val="20"/>
                          </w:rPr>
                          <w:t>: KNX Telegramm Aufbau</w:t>
                        </w:r>
                        <w:r w:rsidR="00E55242" w:rsidRPr="00632F1B">
                          <w:rPr>
                            <w:sz w:val="22"/>
                            <w:szCs w:val="20"/>
                          </w:rPr>
                          <w:t xml:space="preserve"> [43, S.8]</w:t>
                        </w:r>
                        <w:bookmarkEnd w:id="14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127C9">
        <w:t>Telegramm Aufbau</w:t>
      </w:r>
      <w:bookmarkEnd w:id="135"/>
      <w:bookmarkEnd w:id="136"/>
    </w:p>
    <w:p w14:paraId="040A4F68" w14:textId="07DA8D83" w:rsidR="00D676FF" w:rsidRDefault="00D676FF" w:rsidP="00CE52FD">
      <w:r>
        <w:t xml:space="preserve">Wie man in </w:t>
      </w:r>
      <w:r w:rsidR="0009388E">
        <w:fldChar w:fldCharType="begin"/>
      </w:r>
      <w:r w:rsidR="0009388E">
        <w:instrText xml:space="preserve"> REF _Ref108030459 \h </w:instrText>
      </w:r>
      <w:r w:rsidR="0009388E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24</w:t>
      </w:r>
      <w:r w:rsidR="0009388E">
        <w:fldChar w:fldCharType="end"/>
      </w:r>
      <w:r w:rsidR="0009388E">
        <w:t xml:space="preserve"> </w:t>
      </w:r>
      <w:r>
        <w:t xml:space="preserve">sieht, </w:t>
      </w:r>
      <w:r w:rsidR="000D5CC7">
        <w:t>variiert</w:t>
      </w:r>
      <w:r>
        <w:t xml:space="preserve"> ein KNX-Telegramm je nach Payloadlänge zwischen 8 und 23 Byte.</w:t>
      </w:r>
    </w:p>
    <w:p w14:paraId="3F4D27BF" w14:textId="318FCAAA" w:rsidR="0009388E" w:rsidRDefault="00673561" w:rsidP="00A4461C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02A1186" wp14:editId="58DC6CBC">
                <wp:simplePos x="0" y="0"/>
                <wp:positionH relativeFrom="margin">
                  <wp:align>left</wp:align>
                </wp:positionH>
                <wp:positionV relativeFrom="paragraph">
                  <wp:posOffset>616645</wp:posOffset>
                </wp:positionV>
                <wp:extent cx="3657600" cy="1262380"/>
                <wp:effectExtent l="0" t="0" r="0" b="0"/>
                <wp:wrapTopAndBottom/>
                <wp:docPr id="88" name="Gruppieren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262380"/>
                          <a:chOff x="-1285336" y="197193"/>
                          <a:chExt cx="3657600" cy="1262672"/>
                        </a:xfrm>
                      </wpg:grpSpPr>
                      <pic:pic xmlns:pic="http://schemas.openxmlformats.org/drawingml/2006/picture">
                        <pic:nvPicPr>
                          <pic:cNvPr id="58" name="Grafik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75"/>
                          <a:stretch/>
                        </pic:blipFill>
                        <pic:spPr bwMode="auto">
                          <a:xfrm>
                            <a:off x="276008" y="197193"/>
                            <a:ext cx="2096256" cy="88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" name="Textfeld 87"/>
                        <wps:cNvSpPr txBox="1"/>
                        <wps:spPr>
                          <a:xfrm>
                            <a:off x="-1285336" y="1143000"/>
                            <a:ext cx="204470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27736A" w14:textId="767D977E" w:rsidR="005170BD" w:rsidRPr="00632F1B" w:rsidRDefault="005170BD" w:rsidP="005170BD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41" w:name="_Toc108058550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25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Kontrollfeld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A1186" id="Gruppieren 88" o:spid="_x0000_s1101" style="position:absolute;left:0;text-align:left;margin-left:0;margin-top:48.55pt;width:4in;height:99.4pt;z-index:251701248;mso-position-horizontal:left;mso-position-horizontal-relative:margin;mso-position-vertical-relative:text;mso-width-relative:margin;mso-height-relative:margin" coordorigin="-12853,1971" coordsize="36576,1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">
                <v:shape id="Grafik 58" o:spid="_x0000_s1102" type="#_x0000_t75" style="position:absolute;left:2760;top:1971;width:20962;height:8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">
                  <v:imagedata r:id="rId100" o:title="" croptop="13222f"/>
                </v:shape>
                <v:shape id="Textfeld 87" o:spid="_x0000_s1103" type="#_x0000_t202" style="position:absolute;left:-12853;top:11430;width:20446;height:3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pY1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0An9f0g+QixsAAAD//wMAUEsBAi0AFAAGAAgAAAAhANvh9svuAAAAhQEAABMAAAAAAAAA&#10;AAAAAAAAAAAAAFtDb250ZW50X1R5cGVzXS54bWxQSwECLQAUAAYACAAAACEAWvQsW78AAAAVAQAA&#10;CwAAAAAAAAAAAAAAAAAfAQAAX3JlbHMvLnJlbHNQSwECLQAUAAYACAAAACEAcZKWNcYAAADbAAAA&#10;DwAAAAAAAAAAAAAAAAAHAgAAZHJzL2Rvd25yZXYueG1sUEsFBgAAAAADAAMAtwAAAPoCAAAAAA==&#10;" stroked="f">
                  <v:textbox style="mso-fit-shape-to-text:t" inset="0,0,0,0">
                    <w:txbxContent>
                      <w:p w14:paraId="4227736A" w14:textId="767D977E" w:rsidR="005170BD" w:rsidRPr="00632F1B" w:rsidRDefault="005170BD" w:rsidP="005170BD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42" w:name="_Toc108058550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25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Kontrollfeld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240B6">
        <w:t>Das</w:t>
      </w:r>
      <w:r w:rsidR="00D676FF">
        <w:t xml:space="preserve"> Kontrollbyte </w:t>
      </w:r>
      <w:r w:rsidR="00F72699">
        <w:t xml:space="preserve">wird in der ETS konfiguriert und </w:t>
      </w:r>
      <w:r w:rsidR="00D676FF">
        <w:t>ist in d</w:t>
      </w:r>
      <w:r w:rsidR="00B240B6">
        <w:t>iese</w:t>
      </w:r>
      <w:r w:rsidR="00E36BDA">
        <w:t>m</w:t>
      </w:r>
      <w:r w:rsidR="00D676FF">
        <w:t xml:space="preserve"> </w:t>
      </w:r>
      <w:r w:rsidR="00E36BDA">
        <w:t xml:space="preserve">Projekt </w:t>
      </w:r>
      <w:r>
        <w:t>stets</w:t>
      </w:r>
      <w:r>
        <w:br/>
      </w:r>
      <w:r w:rsidR="00F72699">
        <w:t>„</w:t>
      </w:r>
      <w:r w:rsidR="00B240B6">
        <w:t>1011 1100</w:t>
      </w:r>
      <w:r w:rsidR="00F72699">
        <w:t>“</w:t>
      </w:r>
      <w:r w:rsidR="00B240B6">
        <w:t xml:space="preserve"> was dezimal 188 entspricht.</w:t>
      </w:r>
    </w:p>
    <w:p w14:paraId="04CB4A1C" w14:textId="12827359" w:rsidR="00A4461C" w:rsidRDefault="00B240B6" w:rsidP="00A4461C">
      <w:r>
        <w:t xml:space="preserve">Das Wiederholungsbit ist auf „1“ gesetzt was </w:t>
      </w:r>
      <w:r w:rsidR="00E36BDA">
        <w:t>keine</w:t>
      </w:r>
      <w:r w:rsidR="00135894">
        <w:t>r</w:t>
      </w:r>
      <w:r w:rsidR="00E36BDA">
        <w:t xml:space="preserve"> Wiederholung entspricht. I</w:t>
      </w:r>
      <w:r w:rsidR="00A4461C">
        <w:t xml:space="preserve">m Falle </w:t>
      </w:r>
      <w:r w:rsidR="00D94D1D">
        <w:t xml:space="preserve">eines inkorrekt </w:t>
      </w:r>
      <w:r w:rsidR="00135894">
        <w:t xml:space="preserve">empfangenen </w:t>
      </w:r>
      <w:r>
        <w:t>Telegramm</w:t>
      </w:r>
      <w:r w:rsidR="00A4461C">
        <w:t>s</w:t>
      </w:r>
      <w:r w:rsidR="00135894">
        <w:t xml:space="preserve"> </w:t>
      </w:r>
      <w:r w:rsidR="00A811EA">
        <w:t xml:space="preserve">wird </w:t>
      </w:r>
      <w:r w:rsidR="00A4461C">
        <w:t xml:space="preserve">dieses erneut </w:t>
      </w:r>
      <w:r w:rsidR="00A811EA">
        <w:t xml:space="preserve">an </w:t>
      </w:r>
      <w:r w:rsidR="00135894">
        <w:t>die</w:t>
      </w:r>
      <w:r w:rsidR="00A811EA">
        <w:t xml:space="preserve"> Aktor</w:t>
      </w:r>
      <w:r w:rsidR="00135894">
        <w:t>en</w:t>
      </w:r>
      <w:r w:rsidR="00A4461C">
        <w:t xml:space="preserve"> </w:t>
      </w:r>
      <w:r w:rsidR="00A811EA">
        <w:t>gesendet</w:t>
      </w:r>
      <w:r w:rsidR="00A4461C">
        <w:t>.</w:t>
      </w:r>
      <w:r w:rsidR="00135894">
        <w:t xml:space="preserve"> Damit die Aktoren, die das Telegramm bereits korrekt empfangen </w:t>
      </w:r>
      <w:r w:rsidR="00D338C3">
        <w:t>haben,</w:t>
      </w:r>
      <w:r w:rsidR="00135894">
        <w:t xml:space="preserve"> nicht nochmal auf die Nachricht reagieren wird das Wiederholungsbit auf „0“ gesetzt.</w:t>
      </w:r>
      <w:r w:rsidR="004D1AE1">
        <w:t xml:space="preserve"> [44][45]</w:t>
      </w:r>
    </w:p>
    <w:p w14:paraId="73838E41" w14:textId="137308B7" w:rsidR="00A4461C" w:rsidRDefault="00A4461C" w:rsidP="00A4461C">
      <w:r>
        <w:t>Mit de</w:t>
      </w:r>
      <w:r w:rsidR="00E36BDA">
        <w:t>n</w:t>
      </w:r>
      <w:r>
        <w:t xml:space="preserve"> Prio</w:t>
      </w:r>
      <w:r w:rsidR="00A811EA">
        <w:t>ri</w:t>
      </w:r>
      <w:r>
        <w:t>tätsbit</w:t>
      </w:r>
      <w:r w:rsidR="00E36BDA">
        <w:t>s lässt sich der Rang des Telegramms folgendermaßen festlegen:</w:t>
      </w:r>
    </w:p>
    <w:p w14:paraId="2B6CD880" w14:textId="253D896C" w:rsidR="00E36BDA" w:rsidRDefault="00E36BDA" w:rsidP="00E36BDA">
      <w:pPr>
        <w:pStyle w:val="Stichpunkte"/>
      </w:pPr>
      <w:r>
        <w:t>„00“ höchste Priorität</w:t>
      </w:r>
    </w:p>
    <w:p w14:paraId="711C8C50" w14:textId="0A28B847" w:rsidR="00E36BDA" w:rsidRDefault="00E36BDA" w:rsidP="00E36BDA">
      <w:pPr>
        <w:pStyle w:val="Stichpunkte"/>
      </w:pPr>
      <w:r>
        <w:t>„01“ Alarm</w:t>
      </w:r>
      <w:r w:rsidR="00A811EA">
        <w:t>funktion</w:t>
      </w:r>
    </w:p>
    <w:p w14:paraId="3043C941" w14:textId="1774B1F2" w:rsidR="00E36BDA" w:rsidRDefault="00E36BDA" w:rsidP="00E36BDA">
      <w:pPr>
        <w:pStyle w:val="Stichpunkte"/>
      </w:pPr>
      <w:r>
        <w:t>„10“ Handfunktion</w:t>
      </w:r>
    </w:p>
    <w:p w14:paraId="560AAE64" w14:textId="31C2677C" w:rsidR="00E36BDA" w:rsidRDefault="00E36BDA" w:rsidP="00E36BDA">
      <w:pPr>
        <w:pStyle w:val="Stichpunkte"/>
      </w:pPr>
      <w:r>
        <w:t>„11“</w:t>
      </w:r>
      <w:r w:rsidR="00A811EA">
        <w:t xml:space="preserve"> </w:t>
      </w:r>
      <w:r>
        <w:t>Automatik</w:t>
      </w:r>
    </w:p>
    <w:p w14:paraId="6524FF87" w14:textId="576BC19F" w:rsidR="00A811EA" w:rsidRDefault="00673561" w:rsidP="00673561">
      <w:pPr>
        <w:spacing w:after="200" w:line="276" w:lineRule="auto"/>
        <w:jc w:val="left"/>
      </w:pPr>
      <w:r>
        <w:br w:type="page"/>
      </w:r>
    </w:p>
    <w:p w14:paraId="15848F37" w14:textId="423EBFF6" w:rsidR="00A811EA" w:rsidRDefault="00673561" w:rsidP="00A811E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3E578F2" wp14:editId="1B445B2A">
                <wp:simplePos x="0" y="0"/>
                <wp:positionH relativeFrom="column">
                  <wp:posOffset>-457200</wp:posOffset>
                </wp:positionH>
                <wp:positionV relativeFrom="paragraph">
                  <wp:posOffset>652145</wp:posOffset>
                </wp:positionV>
                <wp:extent cx="5666740" cy="1966595"/>
                <wp:effectExtent l="0" t="0" r="0" b="0"/>
                <wp:wrapTopAndBottom/>
                <wp:docPr id="90" name="Gruppieren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740" cy="1966595"/>
                          <a:chOff x="-370976" y="218536"/>
                          <a:chExt cx="5667424" cy="1966907"/>
                        </a:xfrm>
                      </wpg:grpSpPr>
                      <pic:pic xmlns:pic="http://schemas.openxmlformats.org/drawingml/2006/picture">
                        <pic:nvPicPr>
                          <pic:cNvPr id="60" name="Grafik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86"/>
                          <a:stretch/>
                        </pic:blipFill>
                        <pic:spPr bwMode="auto">
                          <a:xfrm>
                            <a:off x="-370976" y="218536"/>
                            <a:ext cx="5642580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" name="Textfeld 89"/>
                        <wps:cNvSpPr txBox="1"/>
                        <wps:spPr>
                          <a:xfrm>
                            <a:off x="86273" y="1693662"/>
                            <a:ext cx="5210175" cy="49178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E7C64E" w14:textId="116B0ACD" w:rsidR="005B75D2" w:rsidRPr="00632F1B" w:rsidRDefault="005B75D2" w:rsidP="005B75D2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43" w:name="_Toc108058551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26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Adressfeld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578F2" id="Gruppieren 90" o:spid="_x0000_s1104" style="position:absolute;left:0;text-align:left;margin-left:-36pt;margin-top:51.35pt;width:446.2pt;height:154.85pt;z-index:251705344;mso-position-horizontal-relative:text;mso-position-vertical-relative:text;mso-width-relative:margin;mso-height-relative:margin" coordorigin="-3709,2185" coordsize="56674,19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">
                <v:shape id="Grafik 60" o:spid="_x0000_s1105" type="#_x0000_t75" style="position:absolute;left:-3709;top:2185;width:56425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">
                  <v:imagedata r:id="rId102" o:title="" croptop="11984f"/>
                </v:shape>
                <v:shape id="Textfeld 89" o:spid="_x0000_s1106" type="#_x0000_t202" style="position:absolute;left:862;top:16936;width:52102;height:4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36E7C64E" w14:textId="116B0ACD" w:rsidR="005B75D2" w:rsidRPr="00632F1B" w:rsidRDefault="005B75D2" w:rsidP="005B75D2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44" w:name="_Toc108058551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26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Adressfeld</w:t>
                        </w:r>
                        <w:bookmarkEnd w:id="1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811EA">
        <w:t>Die ersten zwei Bytes des Adressfelds bilden die physikalische Adresse des Senders.</w:t>
      </w:r>
      <w:r w:rsidR="00FD757E">
        <w:t xml:space="preserve"> Da in dieser Anwendung nur auf dem Bus gelesen wird sind sie </w:t>
      </w:r>
      <w:r w:rsidR="002B21C2">
        <w:t>irrelevant</w:t>
      </w:r>
      <w:r w:rsidR="00FD757E">
        <w:t>.</w:t>
      </w:r>
      <w:r w:rsidR="008B780D">
        <w:t xml:space="preserve"> [44]</w:t>
      </w:r>
    </w:p>
    <w:p w14:paraId="46732C62" w14:textId="7C401A52" w:rsidR="00FD757E" w:rsidRDefault="00FD757E" w:rsidP="00A811EA">
      <w:r w:rsidRPr="004B2680">
        <w:rPr>
          <w:u w:val="single"/>
        </w:rPr>
        <w:t>Das Zielbit</w:t>
      </w:r>
      <w:r>
        <w:t xml:space="preserve"> gibt den Adressentyp des Empfängers an</w:t>
      </w:r>
    </w:p>
    <w:p w14:paraId="3E757BD4" w14:textId="0F918628" w:rsidR="00FD757E" w:rsidRDefault="00FD757E" w:rsidP="00FD757E">
      <w:pPr>
        <w:pStyle w:val="Stichpunkte"/>
      </w:pPr>
      <w:r>
        <w:t>„0“ physikalische Adresse</w:t>
      </w:r>
    </w:p>
    <w:p w14:paraId="5CD462A1" w14:textId="6F60D9A7" w:rsidR="00FD757E" w:rsidRDefault="00FD757E" w:rsidP="00FD757E">
      <w:pPr>
        <w:pStyle w:val="Stichpunkte"/>
      </w:pPr>
      <w:r>
        <w:t>„1“ Gruppenadresse</w:t>
      </w:r>
    </w:p>
    <w:p w14:paraId="6EEAB408" w14:textId="77777777" w:rsidR="00673561" w:rsidRDefault="00E32EBE" w:rsidP="00FD757E">
      <w:r>
        <w:t>In der</w:t>
      </w:r>
      <w:r w:rsidR="00FD757E">
        <w:t xml:space="preserve"> ETS wurde</w:t>
      </w:r>
      <w:r w:rsidR="005A1F4B">
        <w:t xml:space="preserve"> der Empfänger als </w:t>
      </w:r>
      <w:r w:rsidR="005A1F4B" w:rsidRPr="004B2680">
        <w:rPr>
          <w:u w:val="single"/>
        </w:rPr>
        <w:t>Gruppenadresse</w:t>
      </w:r>
      <w:r w:rsidR="005A1F4B">
        <w:t xml:space="preserve"> mit </w:t>
      </w:r>
      <w:r w:rsidR="00B02593">
        <w:t xml:space="preserve">einer </w:t>
      </w:r>
      <w:r w:rsidR="005A1F4B">
        <w:t>3 Levelstruktur konfiguriert. Das heißt sie setzt sich aus der main, middle und sub Adresse in der Form 15/0/1 zusammen.</w:t>
      </w:r>
    </w:p>
    <w:p w14:paraId="4A18CF9E" w14:textId="31C92400" w:rsidR="005B75D2" w:rsidRDefault="00673561" w:rsidP="00FD757E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1D49A7D" wp14:editId="286A1F32">
                <wp:simplePos x="0" y="0"/>
                <wp:positionH relativeFrom="margin">
                  <wp:align>right</wp:align>
                </wp:positionH>
                <wp:positionV relativeFrom="paragraph">
                  <wp:posOffset>1184791</wp:posOffset>
                </wp:positionV>
                <wp:extent cx="5511800" cy="3266440"/>
                <wp:effectExtent l="0" t="0" r="0" b="0"/>
                <wp:wrapTopAndBottom/>
                <wp:docPr id="92" name="Gruppieren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2355" cy="3266605"/>
                          <a:chOff x="0" y="0"/>
                          <a:chExt cx="5512751" cy="3267155"/>
                        </a:xfrm>
                      </wpg:grpSpPr>
                      <pic:pic xmlns:pic="http://schemas.openxmlformats.org/drawingml/2006/picture">
                        <pic:nvPicPr>
                          <pic:cNvPr id="50" name="Grafik 50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774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Textfeld 91"/>
                        <wps:cNvSpPr txBox="1"/>
                        <wps:spPr>
                          <a:xfrm>
                            <a:off x="293311" y="2950237"/>
                            <a:ext cx="5219440" cy="3169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DAF519" w14:textId="0ABB06BB" w:rsidR="005B75D2" w:rsidRPr="00632F1B" w:rsidRDefault="005B75D2" w:rsidP="005B75D2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45" w:name="_Toc108058552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27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Organisation eines KNX-Systems mit Gruppenadressen</w:t>
                              </w:r>
                              <w:r w:rsidR="008B780D" w:rsidRPr="00632F1B">
                                <w:rPr>
                                  <w:sz w:val="22"/>
                                  <w:szCs w:val="20"/>
                                </w:rPr>
                                <w:t xml:space="preserve"> [45]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D49A7D" id="Gruppieren 92" o:spid="_x0000_s1107" style="position:absolute;left:0;text-align:left;margin-left:382.8pt;margin-top:93.3pt;width:434pt;height:257.2pt;z-index:251709440;mso-position-horizontal:right;mso-position-horizontal-relative:margin;mso-position-vertical-relative:text;mso-width-relative:margin;mso-height-relative:margin" coordsize="55127,32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">
                <v:shape id="Grafik 50" o:spid="_x0000_s1108" type="#_x0000_t75" style="position:absolute;width:52197;height:27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">
                  <v:imagedata r:id="rId104" o:title=""/>
                </v:shape>
                <v:shape id="Textfeld 91" o:spid="_x0000_s1109" type="#_x0000_t202" style="position:absolute;left:2933;top:29502;width:52194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" stroked="f">
                  <v:textbox style="mso-fit-shape-to-text:t" inset="0,0,0,0">
                    <w:txbxContent>
                      <w:p w14:paraId="70DAF519" w14:textId="0ABB06BB" w:rsidR="005B75D2" w:rsidRPr="00632F1B" w:rsidRDefault="005B75D2" w:rsidP="005B75D2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46" w:name="_Toc108058552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27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Organisation eines KNX-Systems mit Gruppenadressen</w:t>
                        </w:r>
                        <w:r w:rsidR="008B780D" w:rsidRPr="00632F1B">
                          <w:rPr>
                            <w:sz w:val="22"/>
                            <w:szCs w:val="20"/>
                          </w:rPr>
                          <w:t xml:space="preserve"> [45]</w:t>
                        </w:r>
                        <w:bookmarkEnd w:id="14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2593" w:rsidRPr="00F43EAB">
        <w:t>Der einmalig vergebenen physikalischen Adressen wir</w:t>
      </w:r>
      <w:r w:rsidR="002B21C2" w:rsidRPr="00F43EAB">
        <w:t>d</w:t>
      </w:r>
      <w:r w:rsidR="00B02593" w:rsidRPr="00F43EAB">
        <w:t xml:space="preserve"> dabei zusätzlich noch eine Gruppenadresse zugeordnet</w:t>
      </w:r>
      <w:r w:rsidR="00D64527">
        <w:t>.</w:t>
      </w:r>
      <w:r w:rsidR="00B02593">
        <w:t xml:space="preserve"> </w:t>
      </w:r>
      <w:r w:rsidR="00D64527">
        <w:t xml:space="preserve">Dadurch </w:t>
      </w:r>
      <w:r w:rsidR="00D338C3">
        <w:t>lassen</w:t>
      </w:r>
      <w:r w:rsidR="00D64527">
        <w:t xml:space="preserve"> sich KNX-System</w:t>
      </w:r>
      <w:r w:rsidR="00E32EBE">
        <w:t>e</w:t>
      </w:r>
      <w:r w:rsidR="00D64527">
        <w:t xml:space="preserve"> erst richtig strukturieren.</w:t>
      </w:r>
      <w:r w:rsidR="00D64527" w:rsidRPr="00D64527">
        <w:rPr>
          <w:noProof/>
        </w:rPr>
        <w:t xml:space="preserve"> </w:t>
      </w:r>
      <w:r w:rsidR="00D64527">
        <w:rPr>
          <w:noProof/>
        </w:rPr>
        <w:t>Man kann so zum Beispiel</w:t>
      </w:r>
      <w:r w:rsidR="00624751">
        <w:rPr>
          <w:noProof/>
        </w:rPr>
        <w:t xml:space="preserve"> </w:t>
      </w:r>
      <w:r w:rsidR="00D64527">
        <w:rPr>
          <w:noProof/>
        </w:rPr>
        <w:t>alle Heizungselemente</w:t>
      </w:r>
      <w:r w:rsidR="00624751">
        <w:rPr>
          <w:noProof/>
        </w:rPr>
        <w:t xml:space="preserve"> oder ganze Stockwerke </w:t>
      </w:r>
      <w:r w:rsidR="00D64527">
        <w:rPr>
          <w:noProof/>
        </w:rPr>
        <w:t>ansprechen ohne jedem Aktor</w:t>
      </w:r>
      <w:r w:rsidR="0086068F">
        <w:rPr>
          <w:noProof/>
        </w:rPr>
        <w:t xml:space="preserve"> </w:t>
      </w:r>
      <w:r w:rsidR="00D64527">
        <w:rPr>
          <w:noProof/>
        </w:rPr>
        <w:t>ein</w:t>
      </w:r>
      <w:r w:rsidR="00D338C3">
        <w:rPr>
          <w:noProof/>
        </w:rPr>
        <w:t xml:space="preserve"> individuelles</w:t>
      </w:r>
      <w:r w:rsidR="00D64527">
        <w:rPr>
          <w:noProof/>
        </w:rPr>
        <w:t xml:space="preserve"> Telegramm zu </w:t>
      </w:r>
      <w:r w:rsidR="00D338C3">
        <w:rPr>
          <w:noProof/>
        </w:rPr>
        <w:t>senden</w:t>
      </w:r>
      <w:r w:rsidR="00D64527">
        <w:rPr>
          <w:noProof/>
        </w:rPr>
        <w:t>.</w:t>
      </w:r>
      <w:r w:rsidR="008B780D">
        <w:rPr>
          <w:noProof/>
        </w:rPr>
        <w:t>[45]</w:t>
      </w:r>
    </w:p>
    <w:p w14:paraId="7B9BBEB6" w14:textId="38DED1F5" w:rsidR="00836D2B" w:rsidRDefault="00836D2B" w:rsidP="00FD757E">
      <w:r w:rsidRPr="004B2680">
        <w:rPr>
          <w:u w:val="single"/>
        </w:rPr>
        <w:lastRenderedPageBreak/>
        <w:t>Der Routingzähler</w:t>
      </w:r>
      <w:r>
        <w:t xml:space="preserve"> von 6 gibt </w:t>
      </w:r>
      <w:r w:rsidR="007A6C43">
        <w:t>an,</w:t>
      </w:r>
      <w:r>
        <w:t xml:space="preserve"> wie oft ein Telegramm einen Koppler passieren darf.</w:t>
      </w:r>
      <w:r w:rsidR="007A6C43">
        <w:t xml:space="preserve"> D</w:t>
      </w:r>
      <w:r w:rsidR="009E62F9">
        <w:t>ad</w:t>
      </w:r>
      <w:r w:rsidR="007A6C43">
        <w:t xml:space="preserve">urch </w:t>
      </w:r>
      <w:r w:rsidR="0012003C">
        <w:t>wird verhindert, dass bei einem Verdrahtungsfehler ein Telegramm ewig lang im Bussystem kreist.</w:t>
      </w:r>
    </w:p>
    <w:p w14:paraId="4E0210F2" w14:textId="4C604DC5" w:rsidR="007A6C43" w:rsidRDefault="007A6C43" w:rsidP="00FD757E">
      <w:r w:rsidRPr="004B2680">
        <w:rPr>
          <w:u w:val="single"/>
        </w:rPr>
        <w:t>Das Längenfeld</w:t>
      </w:r>
      <w:r>
        <w:t xml:space="preserve"> enthält die Länge der </w:t>
      </w:r>
      <w:r w:rsidR="00F74B3D">
        <w:t xml:space="preserve">darauffolgenden </w:t>
      </w:r>
      <w:r w:rsidR="0012003C">
        <w:t>P</w:t>
      </w:r>
      <w:r>
        <w:t xml:space="preserve">ayload. Um die Anzahl der Bytes zu </w:t>
      </w:r>
      <w:r w:rsidR="0012003C">
        <w:t>erhalten,</w:t>
      </w:r>
      <w:r>
        <w:t xml:space="preserve"> muss</w:t>
      </w:r>
      <w:r w:rsidR="005C6EFB">
        <w:t xml:space="preserve"> der Wert im Längenfeld noch um eins addiert werden.</w:t>
      </w:r>
      <w:r w:rsidR="008B780D">
        <w:t xml:space="preserve"> </w:t>
      </w:r>
    </w:p>
    <w:p w14:paraId="132A292E" w14:textId="0B36E7C2" w:rsidR="005C6EFB" w:rsidRDefault="00FC3E39" w:rsidP="00FD757E">
      <m:oMathPara>
        <m:oMath>
          <m:r>
            <w:rPr>
              <w:rFonts w:ascii="Cambria Math" w:hAnsi="Cambria Math"/>
            </w:rPr>
            <m:t>Payloadlänge = „0011“ + 1 = 3 + 1 = 4 Byte</m:t>
          </m:r>
        </m:oMath>
      </m:oMathPara>
    </w:p>
    <w:p w14:paraId="5D442E32" w14:textId="46E98203" w:rsidR="008E4096" w:rsidRDefault="008E4096" w:rsidP="00FD757E">
      <w:r w:rsidRPr="004B2680">
        <w:rPr>
          <w:u w:val="single"/>
        </w:rPr>
        <w:t>Das Sicherungsfeld</w:t>
      </w:r>
      <w:r>
        <w:t xml:space="preserve"> enthält noch</w:t>
      </w:r>
      <w:r w:rsidR="00FC3E39">
        <w:t xml:space="preserve"> das</w:t>
      </w:r>
      <w:r>
        <w:t xml:space="preserve"> </w:t>
      </w:r>
      <w:r w:rsidR="00FC3E39">
        <w:t>Paritätsbit,</w:t>
      </w:r>
      <w:r>
        <w:t xml:space="preserve"> </w:t>
      </w:r>
      <w:r w:rsidR="009E62F9">
        <w:t>mit dem der Empfänger überprüfen kann</w:t>
      </w:r>
      <w:r w:rsidR="00B31BE5">
        <w:t>, ob die Nachricht korrekt empfangen wurde</w:t>
      </w:r>
      <w:r>
        <w:t>.</w:t>
      </w:r>
      <w:r w:rsidR="008B780D">
        <w:t xml:space="preserve"> [44]</w:t>
      </w:r>
    </w:p>
    <w:p w14:paraId="70F7EDA4" w14:textId="4F21E280" w:rsidR="009D5A7E" w:rsidRDefault="009D5A7E" w:rsidP="00FD757E">
      <w:r>
        <w:t>Unmittelbar nach</w:t>
      </w:r>
      <w:r w:rsidR="008E4096">
        <w:t xml:space="preserve"> Erhalt des Telegramms muss der Aktor, noch</w:t>
      </w:r>
      <w:r w:rsidR="00C67DA4">
        <w:t xml:space="preserve"> ein</w:t>
      </w:r>
      <w:r>
        <w:t xml:space="preserve"> Quittierun</w:t>
      </w:r>
      <w:r w:rsidR="00AB38F5">
        <w:t>g</w:t>
      </w:r>
      <w:r w:rsidR="00D338C3">
        <w:t>s-</w:t>
      </w:r>
      <w:r>
        <w:t xml:space="preserve">Byte zurücksenden. Wenn die </w:t>
      </w:r>
      <w:r w:rsidR="00D338C3">
        <w:t>Adresse</w:t>
      </w:r>
      <w:r>
        <w:t xml:space="preserve"> des Telegramms mit der des Aktors </w:t>
      </w:r>
      <w:r w:rsidR="00C67DA4">
        <w:t>übereinstimmt,</w:t>
      </w:r>
      <w:r>
        <w:t xml:space="preserve"> dann:</w:t>
      </w:r>
    </w:p>
    <w:p w14:paraId="1087CAD0" w14:textId="210E3759" w:rsidR="009D5A7E" w:rsidRDefault="009D5A7E" w:rsidP="00C67DA4">
      <w:pPr>
        <w:pStyle w:val="Stichpunkte"/>
      </w:pPr>
      <w:r>
        <w:t>ACK</w:t>
      </w:r>
      <w:r w:rsidR="00C67DA4">
        <w:t xml:space="preserve"> </w:t>
      </w:r>
      <w:r>
        <w:t>„1</w:t>
      </w:r>
      <w:r w:rsidR="00C67DA4">
        <w:t>100 1100</w:t>
      </w:r>
      <w:r>
        <w:t>“</w:t>
      </w:r>
    </w:p>
    <w:p w14:paraId="371C8B08" w14:textId="2E38D2B1" w:rsidR="00C67DA4" w:rsidRDefault="00C67DA4" w:rsidP="00FD757E">
      <w:r>
        <w:t>sonst</w:t>
      </w:r>
      <w:r w:rsidR="0012003C">
        <w:t>:</w:t>
      </w:r>
    </w:p>
    <w:p w14:paraId="321178CB" w14:textId="5F04221C" w:rsidR="00241A7E" w:rsidRDefault="00C67DA4" w:rsidP="00241A7E">
      <w:pPr>
        <w:pStyle w:val="Stichpunkte"/>
      </w:pPr>
      <w:r>
        <w:t>NACK „0000 1100“</w:t>
      </w:r>
      <w:r w:rsidR="008B780D">
        <w:t xml:space="preserve"> </w:t>
      </w:r>
    </w:p>
    <w:p w14:paraId="3C9D767F" w14:textId="77777777" w:rsidR="00241A7E" w:rsidRDefault="00241A7E" w:rsidP="00241A7E">
      <w:pPr>
        <w:pStyle w:val="Stichpunkte"/>
        <w:numPr>
          <w:ilvl w:val="0"/>
          <w:numId w:val="0"/>
        </w:numPr>
      </w:pPr>
    </w:p>
    <w:p w14:paraId="37136E4E" w14:textId="580A0C7F" w:rsidR="003D4240" w:rsidRDefault="00FD0367" w:rsidP="00927ED5">
      <w:pPr>
        <w:pStyle w:val="berschrift4"/>
      </w:pPr>
      <w:bookmarkStart w:id="147" w:name="_Toc108082506"/>
      <w:r>
        <w:t>UART-Statemachine</w:t>
      </w:r>
      <w:bookmarkEnd w:id="147"/>
    </w:p>
    <w:p w14:paraId="7A08E38F" w14:textId="65DA21D5" w:rsidR="00C15730" w:rsidRDefault="008256FD" w:rsidP="00782712">
      <w:r>
        <w:t>Die Kommunikation im Haus</w:t>
      </w:r>
      <w:r w:rsidR="0069159B">
        <w:t xml:space="preserve"> wurde</w:t>
      </w:r>
      <w:r>
        <w:t xml:space="preserve"> </w:t>
      </w:r>
      <w:r w:rsidR="0069159B">
        <w:t xml:space="preserve">erstmals </w:t>
      </w:r>
      <w:r>
        <w:t xml:space="preserve">mit einem Arduino und einer </w:t>
      </w:r>
      <w:r w:rsidR="004B572C">
        <w:t xml:space="preserve">C++ </w:t>
      </w:r>
      <w:r w:rsidR="0069159B">
        <w:t>Test-</w:t>
      </w:r>
      <w:r>
        <w:t xml:space="preserve">Bibliothek </w:t>
      </w:r>
      <w:r w:rsidR="0069159B">
        <w:t>erprobt</w:t>
      </w:r>
      <w:r>
        <w:t xml:space="preserve"> und mitgeloggt.</w:t>
      </w:r>
    </w:p>
    <w:p w14:paraId="4BE13E95" w14:textId="56048606" w:rsidR="008256FD" w:rsidRDefault="008256FD" w:rsidP="00782712">
      <w:r>
        <w:t>Dabei kam heraus, dass das Kontrollbyte</w:t>
      </w:r>
      <w:r w:rsidR="002B21C2">
        <w:t>,</w:t>
      </w:r>
      <w:r>
        <w:t xml:space="preserve"> anders</w:t>
      </w:r>
      <w:r w:rsidR="002B21C2">
        <w:t xml:space="preserve"> als</w:t>
      </w:r>
      <w:r>
        <w:t xml:space="preserve"> in der Theorie</w:t>
      </w:r>
      <w:r w:rsidR="002B21C2">
        <w:t>,</w:t>
      </w:r>
      <w:r>
        <w:t xml:space="preserve"> immer doppelt statt einfach gesendet wird.</w:t>
      </w:r>
    </w:p>
    <w:p w14:paraId="1C4D1026" w14:textId="43B03594" w:rsidR="00537202" w:rsidRPr="00A21038" w:rsidRDefault="00537202" w:rsidP="00537202">
      <w:r>
        <w:t>Der Zustandsautomat befindet sich in der statemachine_uart.c Source</w:t>
      </w:r>
      <w:r w:rsidR="001071FA">
        <w:t>-D</w:t>
      </w:r>
      <w:r>
        <w:t xml:space="preserve">atei und bedient sich aus Funktionen der </w:t>
      </w:r>
      <w:r w:rsidRPr="00B23A04">
        <w:rPr>
          <w:u w:val="single"/>
        </w:rPr>
        <w:t>selbstgeschrieben</w:t>
      </w:r>
      <w:r>
        <w:t xml:space="preserve"> knx_receive_telegram.c Bibliothek, die auf der Arduino</w:t>
      </w:r>
      <w:r w:rsidR="004B572C">
        <w:t>-Bibliothek basiert</w:t>
      </w:r>
      <w:r>
        <w:t>.</w:t>
      </w:r>
      <w:r w:rsidR="001071FA">
        <w:t xml:space="preserve"> [46]</w:t>
      </w:r>
    </w:p>
    <w:p w14:paraId="0F80D484" w14:textId="780D0BA4" w:rsidR="00E90D63" w:rsidRDefault="00635066" w:rsidP="0078271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E261B4F" wp14:editId="0A3B78D7">
                <wp:simplePos x="0" y="0"/>
                <wp:positionH relativeFrom="margin">
                  <wp:posOffset>-422539</wp:posOffset>
                </wp:positionH>
                <wp:positionV relativeFrom="paragraph">
                  <wp:posOffset>919229</wp:posOffset>
                </wp:positionV>
                <wp:extent cx="5943600" cy="4982210"/>
                <wp:effectExtent l="0" t="0" r="0" b="8890"/>
                <wp:wrapTopAndBottom/>
                <wp:docPr id="94" name="Gruppieren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82210"/>
                          <a:chOff x="-431320" y="-25879"/>
                          <a:chExt cx="5943684" cy="4983587"/>
                        </a:xfrm>
                      </wpg:grpSpPr>
                      <pic:pic xmlns:pic="http://schemas.openxmlformats.org/drawingml/2006/picture">
                        <pic:nvPicPr>
                          <pic:cNvPr id="42" name="Grafik 42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31320" y="-25879"/>
                            <a:ext cx="5943684" cy="446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" name="Textfeld 93"/>
                        <wps:cNvSpPr txBox="1"/>
                        <wps:spPr>
                          <a:xfrm>
                            <a:off x="1" y="4640843"/>
                            <a:ext cx="5219065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99DBA2" w14:textId="781BE443" w:rsidR="00C51326" w:rsidRPr="00632F1B" w:rsidRDefault="00C51326" w:rsidP="00CF2DDE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48" w:name="_Toc108058553"/>
                              <w:bookmarkStart w:id="149" w:name="_Ref108081925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28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49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Ablauf der UART</w:t>
                              </w:r>
                              <w:r w:rsidR="001071FA">
                                <w:rPr>
                                  <w:sz w:val="22"/>
                                  <w:szCs w:val="20"/>
                                </w:rPr>
                                <w:t>-</w:t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Statemachine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261B4F" id="Gruppieren 94" o:spid="_x0000_s1110" style="position:absolute;left:0;text-align:left;margin-left:-33.25pt;margin-top:72.4pt;width:468pt;height:392.3pt;z-index:251713536;mso-position-horizontal-relative:margin;mso-position-vertical-relative:text;mso-width-relative:margin;mso-height-relative:margin" coordorigin="-4313,-258" coordsize="59436,49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">
                <v:shape id="Grafik 42" o:spid="_x0000_s1111" type="#_x0000_t75" style="position:absolute;left:-4313;top:-258;width:59436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">
                  <v:imagedata r:id="rId106" o:title=""/>
                </v:shape>
                <v:shape id="Textfeld 93" o:spid="_x0000_s1112" type="#_x0000_t202" style="position:absolute;top:46408;width:52190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br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+gd8v6QfI1Q8AAAD//wMAUEsBAi0AFAAGAAgAAAAhANvh9svuAAAAhQEAABMAAAAAAAAA&#10;AAAAAAAAAAAAAFtDb250ZW50X1R5cGVzXS54bWxQSwECLQAUAAYACAAAACEAWvQsW78AAAAVAQAA&#10;CwAAAAAAAAAAAAAAAAAfAQAAX3JlbHMvLnJlbHNQSwECLQAUAAYACAAAACEAi3AG68YAAADbAAAA&#10;DwAAAAAAAAAAAAAAAAAHAgAAZHJzL2Rvd25yZXYueG1sUEsFBgAAAAADAAMAtwAAAPoCAAAAAA==&#10;" stroked="f">
                  <v:textbox style="mso-fit-shape-to-text:t" inset="0,0,0,0">
                    <w:txbxContent>
                      <w:p w14:paraId="0E99DBA2" w14:textId="781BE443" w:rsidR="00C51326" w:rsidRPr="00632F1B" w:rsidRDefault="00C51326" w:rsidP="00CF2DDE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50" w:name="_Toc108058553"/>
                        <w:bookmarkStart w:id="151" w:name="_Ref108081925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28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51"/>
                        <w:r w:rsidRPr="00632F1B">
                          <w:rPr>
                            <w:sz w:val="22"/>
                            <w:szCs w:val="20"/>
                          </w:rPr>
                          <w:t>: Ablauf der UART</w:t>
                        </w:r>
                        <w:r w:rsidR="001071FA">
                          <w:rPr>
                            <w:sz w:val="22"/>
                            <w:szCs w:val="20"/>
                          </w:rPr>
                          <w:t>-</w:t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Statemachine</w:t>
                        </w:r>
                        <w:bookmarkEnd w:id="1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D4240">
        <w:t xml:space="preserve">Die UART-Reception wird </w:t>
      </w:r>
      <w:r w:rsidR="00694C73">
        <w:t>einmalig</w:t>
      </w:r>
      <w:r w:rsidR="003D4240">
        <w:t xml:space="preserve"> im </w:t>
      </w:r>
      <w:r w:rsidR="001071FA">
        <w:t xml:space="preserve">Initialisation </w:t>
      </w:r>
      <w:r w:rsidR="003D4240">
        <w:t xml:space="preserve">State der Process-Statemachine gestartet. Danach </w:t>
      </w:r>
      <w:r w:rsidR="00EA22B5">
        <w:t>wird die</w:t>
      </w:r>
      <w:r w:rsidR="00AD30E0">
        <w:t xml:space="preserve"> UART-Statemachine</w:t>
      </w:r>
      <w:r w:rsidR="00782712">
        <w:t xml:space="preserve"> </w:t>
      </w:r>
      <w:r w:rsidR="00EA22B5">
        <w:t xml:space="preserve">rekursiv über die </w:t>
      </w:r>
      <w:r w:rsidR="00782712" w:rsidRPr="00782712">
        <w:t>HAL_UARTRxCpltCallback</w:t>
      </w:r>
      <w:r w:rsidR="00782712">
        <w:t xml:space="preserve"> </w:t>
      </w:r>
      <w:r w:rsidR="003D4240">
        <w:t>Funktion auf</w:t>
      </w:r>
      <w:r w:rsidR="00EA22B5">
        <w:t>gerufen</w:t>
      </w:r>
      <w:r w:rsidR="0022081C">
        <w:t xml:space="preserve"> (</w:t>
      </w:r>
      <w:r w:rsidR="0022081C">
        <w:fldChar w:fldCharType="begin"/>
      </w:r>
      <w:r w:rsidR="0022081C">
        <w:instrText xml:space="preserve"> REF _Ref107070989 \r \h </w:instrText>
      </w:r>
      <w:r w:rsidR="0022081C">
        <w:fldChar w:fldCharType="separate"/>
      </w:r>
      <w:r w:rsidR="00BA4ADB">
        <w:t>3.6.3.2</w:t>
      </w:r>
      <w:r w:rsidR="0022081C">
        <w:fldChar w:fldCharType="end"/>
      </w:r>
      <w:r w:rsidR="0022081C">
        <w:t>)</w:t>
      </w:r>
      <w:r w:rsidR="00AD30E0">
        <w:t>.</w:t>
      </w:r>
    </w:p>
    <w:p w14:paraId="68041A40" w14:textId="7D274A96" w:rsidR="001071FA" w:rsidRDefault="00AD30E0" w:rsidP="00C306C3">
      <w:r>
        <w:t xml:space="preserve">Um einen Zustandswechsel zu </w:t>
      </w:r>
      <w:r w:rsidR="00537202">
        <w:t>realisieren,</w:t>
      </w:r>
      <w:r>
        <w:t xml:space="preserve"> muss am Ende eines </w:t>
      </w:r>
      <w:r w:rsidR="00782712">
        <w:t>States</w:t>
      </w:r>
      <w:r>
        <w:t xml:space="preserve"> immer eine </w:t>
      </w:r>
      <w:r w:rsidR="007345D1">
        <w:t>neue UART-Reception gestartet werden</w:t>
      </w:r>
      <w:r w:rsidR="007C7121">
        <w:t>, da man sonst nicht mehr in die Callback Funktion gelangt</w:t>
      </w:r>
      <w:r w:rsidR="007345D1">
        <w:t>. Nachdem die beiden korrekten Kontrollbytes empfangen wurden, wird die</w:t>
      </w:r>
      <w:r w:rsidR="0041169B">
        <w:br/>
      </w:r>
      <w:r w:rsidR="007345D1">
        <w:t>5</w:t>
      </w:r>
      <w:r w:rsidR="0041169B">
        <w:t xml:space="preserve"> </w:t>
      </w:r>
      <w:r w:rsidR="007345D1">
        <w:t xml:space="preserve">Byte Adresse direkt </w:t>
      </w:r>
      <w:r w:rsidR="0069159B">
        <w:t>i</w:t>
      </w:r>
      <w:r w:rsidR="0041169B">
        <w:t xml:space="preserve">n einem Schub </w:t>
      </w:r>
      <w:r w:rsidR="007345D1">
        <w:t>empfange</w:t>
      </w:r>
      <w:r w:rsidR="00694C73">
        <w:t>n und die Länge der darauffolgenden</w:t>
      </w:r>
      <w:r w:rsidR="00AC0AF9">
        <w:br/>
      </w:r>
      <w:r w:rsidR="00694C73">
        <w:t>Payload extrahiert.</w:t>
      </w:r>
    </w:p>
    <w:p w14:paraId="095CFC6B" w14:textId="45E8775C" w:rsidR="001071FA" w:rsidRDefault="00847BA5" w:rsidP="00C306C3">
      <w:r>
        <w:t>In C ist ein Array ein statisches Datenkonstrukt, dessen Größe bereits beim Kompilierzeitpunkt bekannt sein muss</w:t>
      </w:r>
      <w:r w:rsidR="00AA492F">
        <w:t xml:space="preserve">. </w:t>
      </w:r>
      <w:r>
        <w:t xml:space="preserve">Deshalb muss der </w:t>
      </w:r>
      <w:r w:rsidR="008256FD">
        <w:t>variierender</w:t>
      </w:r>
      <w:r>
        <w:t xml:space="preserve"> Payloadbuffer dynamisch </w:t>
      </w:r>
      <w:r w:rsidR="00673FB5">
        <w:t>auf dem HEAP mit der malloc-Funktion angelegt werden</w:t>
      </w:r>
      <w:r>
        <w:t>.</w:t>
      </w:r>
    </w:p>
    <w:p w14:paraId="75612772" w14:textId="57FF49D9" w:rsidR="001071FA" w:rsidRDefault="00AA492F" w:rsidP="00C306C3">
      <w:r>
        <w:t xml:space="preserve">Nach </w:t>
      </w:r>
      <w:r w:rsidR="00673FB5">
        <w:t xml:space="preserve">dem </w:t>
      </w:r>
      <w:r>
        <w:t>Erhalt</w:t>
      </w:r>
      <w:r w:rsidR="00673FB5">
        <w:t>en</w:t>
      </w:r>
      <w:r>
        <w:t xml:space="preserve"> der Payload und des Paritätsb</w:t>
      </w:r>
      <w:r w:rsidR="00BE71B0">
        <w:t>yte</w:t>
      </w:r>
      <w:r>
        <w:t xml:space="preserve"> </w:t>
      </w:r>
      <w:r w:rsidR="00673FB5">
        <w:t xml:space="preserve">muss noch überprüft </w:t>
      </w:r>
      <w:r w:rsidR="008256FD">
        <w:t>werden,</w:t>
      </w:r>
      <w:r w:rsidR="00673FB5">
        <w:t xml:space="preserve"> ob das empfangene Telegramm überhaupt interessant für den Aktor ist. Dafür </w:t>
      </w:r>
      <w:r w:rsidR="00502101">
        <w:t>müssen</w:t>
      </w:r>
      <w:r w:rsidR="00673FB5">
        <w:t xml:space="preserve"> die </w:t>
      </w:r>
      <w:r w:rsidR="00673FB5">
        <w:lastRenderedPageBreak/>
        <w:t>zugeordneten Gruppenadressen</w:t>
      </w:r>
      <w:r w:rsidR="00FB0505">
        <w:t xml:space="preserve"> </w:t>
      </w:r>
      <w:r w:rsidR="00673FB5">
        <w:t>des Aktors mit de</w:t>
      </w:r>
      <w:r w:rsidR="001071FA">
        <w:t>nen</w:t>
      </w:r>
      <w:r w:rsidR="00673FB5">
        <w:t xml:space="preserve"> im Telegramm</w:t>
      </w:r>
      <w:r w:rsidR="00502101">
        <w:t xml:space="preserve"> </w:t>
      </w:r>
      <w:r w:rsidR="00673FB5">
        <w:t>verglichen werden</w:t>
      </w:r>
      <w:r w:rsidR="00755FEC">
        <w:t xml:space="preserve"> (</w:t>
      </w:r>
      <w:r w:rsidR="00755FEC">
        <w:fldChar w:fldCharType="begin"/>
      </w:r>
      <w:r w:rsidR="00755FEC">
        <w:instrText xml:space="preserve"> REF _Ref107071144 \r \h </w:instrText>
      </w:r>
      <w:r w:rsidR="00755FEC">
        <w:fldChar w:fldCharType="separate"/>
      </w:r>
      <w:r w:rsidR="00BA4ADB">
        <w:t>3.6.2.3.1</w:t>
      </w:r>
      <w:r w:rsidR="00755FEC">
        <w:fldChar w:fldCharType="end"/>
      </w:r>
      <w:r w:rsidR="00755FEC">
        <w:t xml:space="preserve"> &amp; </w:t>
      </w:r>
      <w:r w:rsidR="00755FEC">
        <w:fldChar w:fldCharType="begin"/>
      </w:r>
      <w:r w:rsidR="00755FEC">
        <w:instrText xml:space="preserve"> REF _Ref107071215 \r \h </w:instrText>
      </w:r>
      <w:r w:rsidR="00755FEC">
        <w:fldChar w:fldCharType="separate"/>
      </w:r>
      <w:r w:rsidR="00BA4ADB">
        <w:t>3.6.2.3.2</w:t>
      </w:r>
      <w:r w:rsidR="00755FEC">
        <w:fldChar w:fldCharType="end"/>
      </w:r>
      <w:r w:rsidR="00755FEC">
        <w:t>)</w:t>
      </w:r>
      <w:r w:rsidR="008256FD">
        <w:t>.</w:t>
      </w:r>
    </w:p>
    <w:p w14:paraId="5E519A0E" w14:textId="3F1EA152" w:rsidR="001071FA" w:rsidRDefault="008256FD" w:rsidP="00C306C3">
      <w:r>
        <w:t>Bei Interesse wird das</w:t>
      </w:r>
      <w:r w:rsidR="00AA492F">
        <w:t xml:space="preserve"> Quittierungsbyte </w:t>
      </w:r>
      <w:r>
        <w:t>auf ACK, andernfalls auf NACK gesetzt und</w:t>
      </w:r>
      <w:r w:rsidR="00FE04D2">
        <w:t xml:space="preserve"> mit HAL_UART_Transmit_IT</w:t>
      </w:r>
      <w:r>
        <w:t xml:space="preserve"> </w:t>
      </w:r>
      <w:r w:rsidR="00AA492F">
        <w:t>gesendet</w:t>
      </w:r>
      <w:r w:rsidR="00755FEC">
        <w:t xml:space="preserve"> (</w:t>
      </w:r>
      <w:r w:rsidR="00755FEC">
        <w:fldChar w:fldCharType="begin"/>
      </w:r>
      <w:r w:rsidR="00755FEC">
        <w:instrText xml:space="preserve"> REF _Ref107071227 \r \h </w:instrText>
      </w:r>
      <w:r w:rsidR="00755FEC">
        <w:fldChar w:fldCharType="separate"/>
      </w:r>
      <w:r w:rsidR="00BA4ADB">
        <w:t>3.6.3.3</w:t>
      </w:r>
      <w:r w:rsidR="00755FEC">
        <w:fldChar w:fldCharType="end"/>
      </w:r>
      <w:r w:rsidR="00755FEC">
        <w:t>)</w:t>
      </w:r>
      <w:r>
        <w:t>.</w:t>
      </w:r>
    </w:p>
    <w:p w14:paraId="579D9EA0" w14:textId="767C7386" w:rsidR="001071FA" w:rsidRDefault="00AA492F" w:rsidP="00C306C3">
      <w:r>
        <w:t xml:space="preserve">Erst nach der Verarbeitung der Daten in der extract_data Funktion wird </w:t>
      </w:r>
      <w:r w:rsidR="00AC0AF9">
        <w:t xml:space="preserve">die </w:t>
      </w:r>
      <w:r w:rsidR="00AC0AF9">
        <w:br/>
      </w:r>
      <w:r>
        <w:t>UART-Reception erneut gestartet</w:t>
      </w:r>
      <w:r w:rsidR="00755FEC">
        <w:t xml:space="preserve"> (</w:t>
      </w:r>
      <w:r w:rsidR="00755FEC">
        <w:fldChar w:fldCharType="begin"/>
      </w:r>
      <w:r w:rsidR="00755FEC">
        <w:instrText xml:space="preserve"> REF _Ref107071265 \r \h </w:instrText>
      </w:r>
      <w:r w:rsidR="00755FEC">
        <w:fldChar w:fldCharType="separate"/>
      </w:r>
      <w:r w:rsidR="00BA4ADB">
        <w:t>3.6.2.3.4</w:t>
      </w:r>
      <w:r w:rsidR="00755FEC">
        <w:fldChar w:fldCharType="end"/>
      </w:r>
      <w:r w:rsidR="00755FEC">
        <w:t>)</w:t>
      </w:r>
      <w:r>
        <w:t>.</w:t>
      </w:r>
    </w:p>
    <w:p w14:paraId="10B497B8" w14:textId="57F7268B" w:rsidR="00FB0505" w:rsidRDefault="00AA492F" w:rsidP="00C306C3">
      <w:r>
        <w:t>Dadurch wird verhindert, dass während de</w:t>
      </w:r>
      <w:r w:rsidR="00635066">
        <w:t xml:space="preserve">r Auswertung </w:t>
      </w:r>
      <w:r>
        <w:t xml:space="preserve">die Buffer </w:t>
      </w:r>
      <w:r w:rsidR="00B03C8C">
        <w:t xml:space="preserve">schon wieder beschrieben werden. </w:t>
      </w:r>
      <w:r w:rsidR="008256FD">
        <w:t>Außerdem</w:t>
      </w:r>
      <w:r w:rsidR="00B03C8C">
        <w:t xml:space="preserve"> muss der </w:t>
      </w:r>
      <w:r w:rsidR="008256FD">
        <w:t xml:space="preserve">reservierte </w:t>
      </w:r>
      <w:r w:rsidR="00B03C8C">
        <w:t>Speicher auf dem Heap wieder freigegeben werden.</w:t>
      </w:r>
    </w:p>
    <w:p w14:paraId="5FC3E9CE" w14:textId="562B08C9" w:rsidR="00A51712" w:rsidRDefault="00B03C8C" w:rsidP="00AD30E0">
      <w:r w:rsidRPr="00F43EAB">
        <w:t xml:space="preserve">Es gibt </w:t>
      </w:r>
      <w:r w:rsidR="00635066" w:rsidRPr="00F43EAB">
        <w:t>zusätzlich noch</w:t>
      </w:r>
      <w:r w:rsidRPr="00F43EAB">
        <w:t xml:space="preserve"> einen Rücksprungmech</w:t>
      </w:r>
      <w:r w:rsidR="00A51712" w:rsidRPr="00F43EAB">
        <w:t>a</w:t>
      </w:r>
      <w:r w:rsidRPr="00F43EAB">
        <w:t>nismus</w:t>
      </w:r>
      <w:r w:rsidR="00954C1E" w:rsidRPr="00F43EAB">
        <w:t xml:space="preserve"> mit dem aus </w:t>
      </w:r>
      <w:r w:rsidR="00954C1E" w:rsidRPr="00F43EAB">
        <w:rPr>
          <w:u w:val="single"/>
        </w:rPr>
        <w:t>allen</w:t>
      </w:r>
      <w:r w:rsidR="00954C1E" w:rsidRPr="00F43EAB">
        <w:t xml:space="preserve"> Zuständen zurückgesprungen werden kann</w:t>
      </w:r>
      <w:r w:rsidR="00954C1E">
        <w:t xml:space="preserve">. </w:t>
      </w:r>
      <w:r w:rsidR="00A51712">
        <w:t>Dieser</w:t>
      </w:r>
      <w:r w:rsidR="00954C1E">
        <w:t xml:space="preserve"> wurde</w:t>
      </w:r>
      <w:r>
        <w:t xml:space="preserve"> </w:t>
      </w:r>
      <w:r w:rsidR="00A51712">
        <w:t>zu Wahrung der Übersichtlichkeit nicht i</w:t>
      </w:r>
      <w:r w:rsidR="0041169B">
        <w:t xml:space="preserve">n </w:t>
      </w:r>
      <w:r w:rsidR="0041169B">
        <w:fldChar w:fldCharType="begin"/>
      </w:r>
      <w:r w:rsidR="0041169B">
        <w:instrText xml:space="preserve"> REF _Ref108081925 \h </w:instrText>
      </w:r>
      <w:r w:rsidR="0041169B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28</w:t>
      </w:r>
      <w:r w:rsidR="0041169B">
        <w:fldChar w:fldCharType="end"/>
      </w:r>
      <w:r w:rsidR="0041169B">
        <w:t xml:space="preserve"> </w:t>
      </w:r>
      <w:r w:rsidR="00A51712">
        <w:t>eingezeichnet</w:t>
      </w:r>
      <w:r>
        <w:t xml:space="preserve">. Da auf dem KNX-Bus auch Nachrichten </w:t>
      </w:r>
      <w:r w:rsidR="00A51712">
        <w:t>mitten im Prozess</w:t>
      </w:r>
      <w:r>
        <w:t xml:space="preserve"> abbrechen können, wird jeder Buffer immer</w:t>
      </w:r>
      <w:r w:rsidR="00C17208">
        <w:t xml:space="preserve"> mit check_for_controlbyte</w:t>
      </w:r>
      <w:r>
        <w:t xml:space="preserve"> auf das Kontrollbyte geprüft, welches schließlich den Beginn eines neuen Telegramms signalisiert</w:t>
      </w:r>
      <w:r w:rsidR="00755FEC">
        <w:t xml:space="preserve"> (</w:t>
      </w:r>
      <w:r w:rsidR="00755FEC">
        <w:fldChar w:fldCharType="begin"/>
      </w:r>
      <w:r w:rsidR="00755FEC">
        <w:instrText xml:space="preserve"> REF _Ref107071301 \r \h </w:instrText>
      </w:r>
      <w:r w:rsidR="00755FEC">
        <w:fldChar w:fldCharType="separate"/>
      </w:r>
      <w:r w:rsidR="00BA4ADB">
        <w:t>3.6.2.3.3</w:t>
      </w:r>
      <w:r w:rsidR="00755FEC">
        <w:fldChar w:fldCharType="end"/>
      </w:r>
      <w:r w:rsidR="00755FEC">
        <w:t>)</w:t>
      </w:r>
      <w:r>
        <w:t>.</w:t>
      </w:r>
      <w:r w:rsidR="00954C1E">
        <w:t xml:space="preserve"> </w:t>
      </w:r>
    </w:p>
    <w:p w14:paraId="4ACDCC95" w14:textId="396FB222" w:rsidR="00942E3C" w:rsidRDefault="00954C1E" w:rsidP="00AD30E0">
      <w:r>
        <w:t xml:space="preserve">Sollte im geprüften Buffer ein Kontrollbyte </w:t>
      </w:r>
      <w:r w:rsidR="00635066">
        <w:t>sein,</w:t>
      </w:r>
      <w:r>
        <w:t xml:space="preserve"> wird </w:t>
      </w:r>
      <w:r w:rsidR="00A51712">
        <w:t>festgestellt</w:t>
      </w:r>
      <w:r>
        <w:t xml:space="preserve"> an welcher Position es sich befindet und wie folgt zurückgesprungen</w:t>
      </w:r>
      <w:r w:rsidR="00942E3C">
        <w:t>:</w:t>
      </w:r>
    </w:p>
    <w:p w14:paraId="2D40E0D7" w14:textId="77777777" w:rsidR="00942E3C" w:rsidRDefault="00942E3C" w:rsidP="00942E3C">
      <w:pPr>
        <w:pStyle w:val="Stichpunkte"/>
      </w:pPr>
      <w:r>
        <w:t xml:space="preserve">1 Kontrollbyte an der letzten Stelle des Buffers  </w:t>
      </w:r>
    </w:p>
    <w:p w14:paraId="355D07D2" w14:textId="585DD839" w:rsidR="00942E3C" w:rsidRDefault="00184DE8" w:rsidP="00942E3C">
      <w:pPr>
        <w:pStyle w:val="Stichpunkte"/>
        <w:numPr>
          <w:ilvl w:val="1"/>
          <w:numId w:val="17"/>
        </w:numPr>
      </w:pPr>
      <w:r>
        <w:t>second</w:t>
      </w:r>
      <w:r w:rsidR="00942E3C">
        <w:t xml:space="preserve"> controlbyte received Zustand</w:t>
      </w:r>
    </w:p>
    <w:p w14:paraId="763E27A1" w14:textId="6E2C1AAF" w:rsidR="00942E3C" w:rsidRDefault="00942E3C" w:rsidP="00942E3C">
      <w:pPr>
        <w:pStyle w:val="Stichpunkte"/>
      </w:pPr>
      <w:r>
        <w:t>2 Kontrollbytes an den letzten beiden Stellen des Buffers</w:t>
      </w:r>
    </w:p>
    <w:p w14:paraId="2D08AD6D" w14:textId="31EBA8A4" w:rsidR="00942E3C" w:rsidRDefault="00942E3C" w:rsidP="00942E3C">
      <w:pPr>
        <w:pStyle w:val="Stichpunkte"/>
        <w:numPr>
          <w:ilvl w:val="1"/>
          <w:numId w:val="17"/>
        </w:numPr>
      </w:pPr>
      <w:r>
        <w:t>address received Zustand</w:t>
      </w:r>
    </w:p>
    <w:p w14:paraId="38B168C1" w14:textId="3B3995CD" w:rsidR="00942E3C" w:rsidRDefault="00942E3C" w:rsidP="00942E3C">
      <w:pPr>
        <w:pStyle w:val="Stichpunkte"/>
      </w:pPr>
      <w:r>
        <w:t xml:space="preserve">Kontrollbyte </w:t>
      </w:r>
      <w:r w:rsidR="00184DE8">
        <w:t xml:space="preserve">an sonstiger Stelle </w:t>
      </w:r>
      <w:r w:rsidR="00A51712">
        <w:t>des</w:t>
      </w:r>
      <w:r w:rsidR="00184DE8">
        <w:t xml:space="preserve"> Buffer</w:t>
      </w:r>
      <w:r w:rsidR="00A51712">
        <w:t>s</w:t>
      </w:r>
    </w:p>
    <w:p w14:paraId="748BFB74" w14:textId="5DBF0514" w:rsidR="00184DE8" w:rsidRDefault="00184DE8" w:rsidP="00184DE8">
      <w:pPr>
        <w:pStyle w:val="Stichpunkte"/>
        <w:numPr>
          <w:ilvl w:val="1"/>
          <w:numId w:val="17"/>
        </w:numPr>
      </w:pPr>
      <w:r>
        <w:t>first controlbyte received Zustand</w:t>
      </w:r>
    </w:p>
    <w:p w14:paraId="795A94B3" w14:textId="56900102" w:rsidR="00AC0AF9" w:rsidRDefault="00D85266" w:rsidP="00AD30E0">
      <w:r>
        <w:t>Durch diesen Mechanismus gehen weniger Telegramme verloren</w:t>
      </w:r>
      <w:r w:rsidR="006309FB">
        <w:t xml:space="preserve"> und es wird verhindert, dass dem Regler</w:t>
      </w:r>
      <w:r w:rsidR="00072802">
        <w:t xml:space="preserve"> </w:t>
      </w:r>
      <w:r w:rsidR="007A3AEB">
        <w:t>im Falle eines</w:t>
      </w:r>
      <w:r w:rsidR="00072802">
        <w:t xml:space="preserve"> Telegrammabbruch</w:t>
      </w:r>
      <w:r w:rsidR="007A3AEB">
        <w:t>s</w:t>
      </w:r>
      <w:r w:rsidR="006309FB">
        <w:t xml:space="preserve"> unnütze Werte übergeben werden.</w:t>
      </w:r>
    </w:p>
    <w:p w14:paraId="54122130" w14:textId="6A525839" w:rsidR="00D85266" w:rsidRPr="00AD30E0" w:rsidRDefault="00AC0AF9" w:rsidP="00AC0AF9">
      <w:pPr>
        <w:spacing w:after="200" w:line="276" w:lineRule="auto"/>
        <w:jc w:val="left"/>
      </w:pPr>
      <w:r>
        <w:br w:type="page"/>
      </w:r>
    </w:p>
    <w:p w14:paraId="60686E10" w14:textId="5959D589" w:rsidR="00C14315" w:rsidRPr="00C14315" w:rsidRDefault="00C14315" w:rsidP="00C14315">
      <w:pPr>
        <w:pStyle w:val="berschrift4"/>
      </w:pPr>
      <w:bookmarkStart w:id="152" w:name="_Toc108082507"/>
      <w:r>
        <w:lastRenderedPageBreak/>
        <w:t>Funktionen</w:t>
      </w:r>
      <w:r w:rsidR="00751158">
        <w:t xml:space="preserve"> knx_receive</w:t>
      </w:r>
      <w:r w:rsidR="001E7ED0">
        <w:t xml:space="preserve">_telegram </w:t>
      </w:r>
      <w:r w:rsidR="0012669C">
        <w:t>Bibliothek</w:t>
      </w:r>
      <w:bookmarkEnd w:id="152"/>
    </w:p>
    <w:p w14:paraId="0C6944D0" w14:textId="144EA55D" w:rsidR="00FD0367" w:rsidRDefault="00C14315" w:rsidP="00C14315">
      <w:pPr>
        <w:pStyle w:val="berschrift5"/>
      </w:pPr>
      <w:bookmarkStart w:id="153" w:name="_Ref107071144"/>
      <w:bookmarkStart w:id="154" w:name="_Toc108082508"/>
      <w:r>
        <w:t>add_listening_group_address</w:t>
      </w:r>
      <w:bookmarkEnd w:id="153"/>
      <w:bookmarkEnd w:id="154"/>
    </w:p>
    <w:p w14:paraId="4B36478F" w14:textId="32757E66" w:rsidR="00C14315" w:rsidRPr="00FE7180" w:rsidRDefault="00C14315" w:rsidP="00C14315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add_listening_group_</w:t>
      </w:r>
      <w:proofErr w:type="gramStart"/>
      <w:r w:rsidRPr="00FE7180">
        <w:rPr>
          <w:sz w:val="18"/>
          <w:szCs w:val="18"/>
          <w:lang w:val="en-GB"/>
        </w:rPr>
        <w:t>address(</w:t>
      </w:r>
      <w:proofErr w:type="gramEnd"/>
      <w:r w:rsidRPr="00FE7180">
        <w:rPr>
          <w:sz w:val="18"/>
          <w:szCs w:val="18"/>
          <w:lang w:val="en-GB"/>
        </w:rPr>
        <w:t>char *address);</w:t>
      </w:r>
    </w:p>
    <w:p w14:paraId="7C641628" w14:textId="77777777" w:rsidR="00C14315" w:rsidRDefault="00C14315" w:rsidP="00C14315">
      <w:pPr>
        <w:pBdr>
          <w:bottom w:val="single" w:sz="4" w:space="1" w:color="auto"/>
        </w:pBdr>
      </w:pPr>
      <w:r>
        <w:t>Parameter:</w:t>
      </w:r>
    </w:p>
    <w:p w14:paraId="26B2FB3D" w14:textId="3962BA5E" w:rsidR="00C14315" w:rsidRPr="003038A0" w:rsidRDefault="00C14315" w:rsidP="00C14315">
      <w:pPr>
        <w:spacing w:line="240" w:lineRule="auto"/>
      </w:pPr>
      <w:r w:rsidRPr="003038A0">
        <w:tab/>
        <w:t xml:space="preserve">in </w:t>
      </w:r>
      <w:r>
        <w:tab/>
        <w:t>address</w:t>
      </w:r>
      <w:r w:rsidR="006F291E">
        <w:tab/>
      </w:r>
      <w:r>
        <w:t>Gruppena</w:t>
      </w:r>
      <w:r w:rsidR="006F291E">
        <w:t>dresse in der Form xx/x/xxx</w:t>
      </w:r>
    </w:p>
    <w:p w14:paraId="6F56F2CD" w14:textId="7AD9CE67" w:rsidR="006F291E" w:rsidRDefault="00C14315" w:rsidP="00C14315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</w:r>
      <w:r w:rsidR="006F291E">
        <w:t>-</w:t>
      </w:r>
      <w:r w:rsidR="006F291E">
        <w:tab/>
      </w:r>
      <w:r w:rsidR="006F291E">
        <w:tab/>
        <w:t>none</w:t>
      </w:r>
    </w:p>
    <w:p w14:paraId="505FC514" w14:textId="61CE3882" w:rsidR="00C14315" w:rsidRDefault="006F291E" w:rsidP="00A51712">
      <w:pPr>
        <w:spacing w:line="240" w:lineRule="auto"/>
      </w:pPr>
      <w:r>
        <w:t xml:space="preserve">Fügt eine Gruppenadresse, auf die der Aktor </w:t>
      </w:r>
      <w:r w:rsidR="0012669C">
        <w:t>reagieren</w:t>
      </w:r>
      <w:r>
        <w:t xml:space="preserve"> soll </w:t>
      </w:r>
      <w:r w:rsidR="00617996">
        <w:t>zum globalen zweidimensionalen Array</w:t>
      </w:r>
      <w:r>
        <w:t xml:space="preserve"> listen_group_addresses</w:t>
      </w:r>
      <w:r w:rsidR="00617996">
        <w:t xml:space="preserve"> hinzu. Der übergebene Stringbuffer address wird dafür in Tokens zerteilt und in Integers umgewandelt.</w:t>
      </w:r>
    </w:p>
    <w:p w14:paraId="28859E69" w14:textId="0EB480D5" w:rsidR="00617996" w:rsidRDefault="00617996" w:rsidP="00617996">
      <w:pPr>
        <w:pStyle w:val="berschrift5"/>
      </w:pPr>
      <w:bookmarkStart w:id="155" w:name="_Ref107071215"/>
      <w:bookmarkStart w:id="156" w:name="_Toc108082509"/>
      <w:r>
        <w:t>check_interest</w:t>
      </w:r>
      <w:bookmarkEnd w:id="155"/>
      <w:bookmarkEnd w:id="156"/>
    </w:p>
    <w:p w14:paraId="291AFA43" w14:textId="085C5CC0" w:rsidR="00617996" w:rsidRPr="00FE7180" w:rsidRDefault="00617996" w:rsidP="00617996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bool check_</w:t>
      </w:r>
      <w:proofErr w:type="gramStart"/>
      <w:r w:rsidRPr="00FE7180">
        <w:rPr>
          <w:sz w:val="18"/>
          <w:szCs w:val="18"/>
          <w:lang w:val="en-GB"/>
        </w:rPr>
        <w:t>interest(</w:t>
      </w:r>
      <w:proofErr w:type="gramEnd"/>
      <w:r w:rsidRPr="00FE7180">
        <w:rPr>
          <w:sz w:val="18"/>
          <w:szCs w:val="18"/>
          <w:lang w:val="en-GB"/>
        </w:rPr>
        <w:t>uint8_t *address);</w:t>
      </w:r>
    </w:p>
    <w:p w14:paraId="0AFFA732" w14:textId="77777777" w:rsidR="00617996" w:rsidRDefault="00617996" w:rsidP="00617996">
      <w:pPr>
        <w:pBdr>
          <w:bottom w:val="single" w:sz="4" w:space="1" w:color="auto"/>
        </w:pBdr>
      </w:pPr>
      <w:r>
        <w:t>Parameter:</w:t>
      </w:r>
    </w:p>
    <w:p w14:paraId="0CBDEE40" w14:textId="1D8F206C" w:rsidR="00617996" w:rsidRPr="003038A0" w:rsidRDefault="00617996" w:rsidP="00617996">
      <w:pPr>
        <w:spacing w:line="240" w:lineRule="auto"/>
      </w:pPr>
      <w:r w:rsidRPr="003038A0">
        <w:tab/>
        <w:t xml:space="preserve">in </w:t>
      </w:r>
      <w:r>
        <w:tab/>
        <w:t>address</w:t>
      </w:r>
      <w:r>
        <w:tab/>
      </w:r>
      <w:r w:rsidR="00E62495">
        <w:t>Pointer zum Buffer, der die 5Byte Adresse enthält</w:t>
      </w:r>
    </w:p>
    <w:p w14:paraId="6D69D2DB" w14:textId="1AAF7A62" w:rsidR="00617996" w:rsidRDefault="00617996" w:rsidP="00617996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</w:r>
      <w:r w:rsidR="00E62495">
        <w:t>true bei Übereinstimmung</w:t>
      </w:r>
    </w:p>
    <w:p w14:paraId="0FCB11F3" w14:textId="58D45FBB" w:rsidR="00617996" w:rsidRDefault="004A47D6" w:rsidP="00A51712">
      <w:pPr>
        <w:spacing w:line="240" w:lineRule="auto"/>
      </w:pPr>
      <w:r>
        <w:t xml:space="preserve">Sie </w:t>
      </w:r>
      <w:r w:rsidR="0000244F">
        <w:t>überprüft,</w:t>
      </w:r>
      <w:r w:rsidR="00E62495">
        <w:t xml:space="preserve"> ob es sich um eine Gruppen</w:t>
      </w:r>
      <w:r>
        <w:t>adresse handelt</w:t>
      </w:r>
      <w:r w:rsidR="0041169B">
        <w:t>. A</w:t>
      </w:r>
      <w:r>
        <w:t xml:space="preserve">ußerdem wird die main, middle und subgroup aus dem übergebenen Buffer extrahiert und verglichen, ob sie mit den angelegten Adressen im Array </w:t>
      </w:r>
      <w:proofErr w:type="gramStart"/>
      <w:r>
        <w:t>listen</w:t>
      </w:r>
      <w:proofErr w:type="gramEnd"/>
      <w:r>
        <w:t xml:space="preserve">_group_addresses übereinstimmen. Wenn dies </w:t>
      </w:r>
      <w:r w:rsidR="0000244F">
        <w:t>zutrifft,</w:t>
      </w:r>
      <w:r>
        <w:t xml:space="preserve"> wird der Rückgabewert auf true gesetzt.</w:t>
      </w:r>
    </w:p>
    <w:p w14:paraId="6BCDD81F" w14:textId="01455611" w:rsidR="00C17208" w:rsidRDefault="00C17208" w:rsidP="00C17208">
      <w:pPr>
        <w:pStyle w:val="berschrift5"/>
      </w:pPr>
      <w:bookmarkStart w:id="157" w:name="_Ref107071301"/>
      <w:bookmarkStart w:id="158" w:name="_Toc108082510"/>
      <w:r>
        <w:t>check_for_controlbyte</w:t>
      </w:r>
      <w:bookmarkEnd w:id="157"/>
      <w:bookmarkEnd w:id="158"/>
    </w:p>
    <w:p w14:paraId="52E913DF" w14:textId="4CAC74A3" w:rsidR="00C17208" w:rsidRPr="00FE7180" w:rsidRDefault="00C17208" w:rsidP="00C17208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bool check_for_</w:t>
      </w:r>
      <w:proofErr w:type="gramStart"/>
      <w:r w:rsidRPr="00FE7180">
        <w:rPr>
          <w:sz w:val="18"/>
          <w:szCs w:val="18"/>
          <w:lang w:val="en-GB"/>
        </w:rPr>
        <w:t>controlbyte(</w:t>
      </w:r>
      <w:proofErr w:type="gramEnd"/>
      <w:r w:rsidRPr="00FE7180">
        <w:rPr>
          <w:sz w:val="18"/>
          <w:szCs w:val="18"/>
          <w:lang w:val="en-GB"/>
        </w:rPr>
        <w:t>uint8_t *buffer, uin8_t size);</w:t>
      </w:r>
    </w:p>
    <w:p w14:paraId="52AC4088" w14:textId="77777777" w:rsidR="00C17208" w:rsidRDefault="00C17208" w:rsidP="00C17208">
      <w:pPr>
        <w:pBdr>
          <w:bottom w:val="single" w:sz="4" w:space="1" w:color="auto"/>
        </w:pBdr>
      </w:pPr>
      <w:r>
        <w:t>Parameter:</w:t>
      </w:r>
    </w:p>
    <w:p w14:paraId="3534782D" w14:textId="336ABC43" w:rsidR="00C17208" w:rsidRDefault="00C17208" w:rsidP="00C17208">
      <w:pPr>
        <w:spacing w:line="240" w:lineRule="auto"/>
      </w:pPr>
      <w:r w:rsidRPr="003038A0">
        <w:tab/>
        <w:t xml:space="preserve">in </w:t>
      </w:r>
      <w:r>
        <w:tab/>
        <w:t>buffer</w:t>
      </w:r>
      <w:r>
        <w:tab/>
      </w:r>
      <w:r>
        <w:tab/>
        <w:t>Pointer zum Buffer, der überprüft werden soll</w:t>
      </w:r>
    </w:p>
    <w:p w14:paraId="20C5132F" w14:textId="62EFC6DE" w:rsidR="007D5F87" w:rsidRPr="003038A0" w:rsidRDefault="007D5F87" w:rsidP="00C17208">
      <w:pPr>
        <w:spacing w:line="240" w:lineRule="auto"/>
      </w:pPr>
      <w:r>
        <w:tab/>
        <w:t>in</w:t>
      </w:r>
      <w:r>
        <w:tab/>
        <w:t>size</w:t>
      </w:r>
      <w:r>
        <w:tab/>
      </w:r>
      <w:r>
        <w:tab/>
        <w:t>Anzahl der Bytes im Buffer</w:t>
      </w:r>
    </w:p>
    <w:p w14:paraId="38F316DD" w14:textId="209B9204" w:rsidR="00C17208" w:rsidRDefault="00C17208" w:rsidP="00C17208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</w:r>
      <w:proofErr w:type="gramStart"/>
      <w:r>
        <w:t>true</w:t>
      </w:r>
      <w:proofErr w:type="gramEnd"/>
      <w:r>
        <w:t xml:space="preserve"> </w:t>
      </w:r>
      <w:r w:rsidR="007D5F87">
        <w:t>wenn Kontrolbyte enthalten ist</w:t>
      </w:r>
    </w:p>
    <w:p w14:paraId="36A672AB" w14:textId="0103F07A" w:rsidR="007149DE" w:rsidRDefault="007D5F87" w:rsidP="00C14315">
      <w:pPr>
        <w:spacing w:line="240" w:lineRule="auto"/>
      </w:pPr>
      <w:r>
        <w:t xml:space="preserve">Die Funktion prüft, ob sich im übergegeben Buffer an einer beliebigen Stelle das Kontrolbyte befindet. </w:t>
      </w:r>
      <w:r w:rsidR="00906B37">
        <w:t>Ist im Buffer ein Kontrolbyte</w:t>
      </w:r>
      <w:r>
        <w:t xml:space="preserve"> wird der Rückgabewert auf true gesetzt.</w:t>
      </w:r>
    </w:p>
    <w:p w14:paraId="1B10993B" w14:textId="1DCFF275" w:rsidR="00FE04D2" w:rsidRDefault="00FE04D2" w:rsidP="00FE04D2">
      <w:pPr>
        <w:pStyle w:val="berschrift5"/>
      </w:pPr>
      <w:bookmarkStart w:id="159" w:name="_Ref107071265"/>
      <w:bookmarkStart w:id="160" w:name="_Toc108082511"/>
      <w:r>
        <w:t>extract_data</w:t>
      </w:r>
      <w:bookmarkEnd w:id="159"/>
      <w:bookmarkEnd w:id="160"/>
    </w:p>
    <w:p w14:paraId="6431E840" w14:textId="77777777" w:rsidR="00FE04D2" w:rsidRDefault="00FE04D2" w:rsidP="00FE04D2">
      <w:pPr>
        <w:rPr>
          <w:sz w:val="18"/>
          <w:szCs w:val="18"/>
        </w:rPr>
      </w:pPr>
      <w:r>
        <w:rPr>
          <w:sz w:val="18"/>
          <w:szCs w:val="18"/>
        </w:rPr>
        <w:t>void extract_data (void);</w:t>
      </w:r>
    </w:p>
    <w:p w14:paraId="4B5A7526" w14:textId="0587AEA9" w:rsidR="00FE04D2" w:rsidRPr="00FE04D2" w:rsidRDefault="009D0F7D" w:rsidP="0012669C">
      <w:pPr>
        <w:spacing w:line="240" w:lineRule="auto"/>
        <w:rPr>
          <w:sz w:val="18"/>
          <w:szCs w:val="18"/>
        </w:rPr>
      </w:pPr>
      <w:r>
        <w:t>Die Funktion befindet sich in der mainloop wird jedoch durch Abfragen von Status</w:t>
      </w:r>
      <w:r w:rsidR="0012669C">
        <w:t>F</w:t>
      </w:r>
      <w:r>
        <w:t xml:space="preserve">lags nur </w:t>
      </w:r>
      <w:r w:rsidR="008C2AAB">
        <w:t>ausgeführt,</w:t>
      </w:r>
      <w:r>
        <w:t xml:space="preserve"> wenn das Empfangen de</w:t>
      </w:r>
      <w:r w:rsidR="0012669C">
        <w:t>s</w:t>
      </w:r>
      <w:r>
        <w:t xml:space="preserve"> kompletten </w:t>
      </w:r>
      <w:r w:rsidR="0012669C">
        <w:t xml:space="preserve">Telegramms </w:t>
      </w:r>
      <w:r>
        <w:t>beendet wurde und der Aktor auch Interesse an der Nachricht hat. Nach der Datenextra</w:t>
      </w:r>
      <w:r w:rsidR="00895632">
        <w:t>k</w:t>
      </w:r>
      <w:r>
        <w:t xml:space="preserve">tion </w:t>
      </w:r>
      <w:r w:rsidR="00895632">
        <w:t>durch die</w:t>
      </w:r>
      <w:r>
        <w:t xml:space="preserve"> Funktion get_2byte_float_value wird der reservierte HEAP-Speicher freigegeben und</w:t>
      </w:r>
      <w:r w:rsidR="00895632">
        <w:t xml:space="preserve"> durch Setzen eines Flags die nächste UART-Reception gestartet.</w:t>
      </w:r>
    </w:p>
    <w:p w14:paraId="3353EC0C" w14:textId="77777777" w:rsidR="00FE04D2" w:rsidRDefault="00FE04D2" w:rsidP="00C14315">
      <w:pPr>
        <w:spacing w:line="240" w:lineRule="auto"/>
      </w:pPr>
    </w:p>
    <w:p w14:paraId="5AFA13F5" w14:textId="2D3EAF5C" w:rsidR="00895632" w:rsidRDefault="00895632" w:rsidP="00895632">
      <w:pPr>
        <w:pStyle w:val="berschrift5"/>
      </w:pPr>
      <w:bookmarkStart w:id="161" w:name="_Toc108082512"/>
      <w:r>
        <w:lastRenderedPageBreak/>
        <w:t>get_2byte_float_value</w:t>
      </w:r>
      <w:bookmarkEnd w:id="161"/>
    </w:p>
    <w:p w14:paraId="46DC810F" w14:textId="7A942941" w:rsidR="00895632" w:rsidRPr="00FE7180" w:rsidRDefault="00895632" w:rsidP="00895632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float get_2byte_float (uint8_t *payload_buffer</w:t>
      </w:r>
      <w:proofErr w:type="gramStart"/>
      <w:r w:rsidRPr="00FE7180">
        <w:rPr>
          <w:sz w:val="18"/>
          <w:szCs w:val="18"/>
          <w:lang w:val="en-GB"/>
        </w:rPr>
        <w:t>);</w:t>
      </w:r>
      <w:proofErr w:type="gramEnd"/>
    </w:p>
    <w:p w14:paraId="631A5BA2" w14:textId="77777777" w:rsidR="00895632" w:rsidRDefault="00895632" w:rsidP="00895632">
      <w:pPr>
        <w:pBdr>
          <w:bottom w:val="single" w:sz="4" w:space="1" w:color="auto"/>
        </w:pBdr>
      </w:pPr>
      <w:r>
        <w:t>Parameter:</w:t>
      </w:r>
    </w:p>
    <w:p w14:paraId="053A4FFD" w14:textId="7D8E6E15" w:rsidR="00895632" w:rsidRPr="003038A0" w:rsidRDefault="00895632" w:rsidP="00895632">
      <w:pPr>
        <w:spacing w:line="240" w:lineRule="auto"/>
      </w:pPr>
      <w:r w:rsidRPr="003038A0">
        <w:tab/>
        <w:t xml:space="preserve">in </w:t>
      </w:r>
      <w:r>
        <w:tab/>
        <w:t>payload_buffer</w:t>
      </w:r>
      <w:r>
        <w:tab/>
        <w:t>Pointer zum Buffer, der die Nutzdaten enthält</w:t>
      </w:r>
    </w:p>
    <w:p w14:paraId="291B533C" w14:textId="2B13D488" w:rsidR="00895632" w:rsidRDefault="00895632" w:rsidP="00895632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 w:rsidR="00856E72">
        <w:tab/>
      </w:r>
      <w:r w:rsidR="00856E72">
        <w:tab/>
      </w:r>
      <w:r w:rsidR="00856E72">
        <w:tab/>
        <w:t>physikalischer Wert</w:t>
      </w:r>
    </w:p>
    <w:p w14:paraId="4CE5A8AC" w14:textId="2FF39243" w:rsidR="00C14315" w:rsidRDefault="0000244F" w:rsidP="0012669C">
      <w:pPr>
        <w:spacing w:line="240" w:lineRule="auto"/>
      </w:pPr>
      <w:r>
        <w:t>Diese Funktion extrahiert die relevanten Daten aus dem Payloadbuffer und wandelt sie vom IEEE Format in physikalische Größen um.</w:t>
      </w:r>
    </w:p>
    <w:p w14:paraId="19FB5FAD" w14:textId="6D3EB174" w:rsidR="00B94F4E" w:rsidRDefault="00B94F4E" w:rsidP="00C14315">
      <w:r>
        <w:t xml:space="preserve">Es handelt sich dabei um ein ungewöhnliches IEEE Format mit </w:t>
      </w:r>
    </w:p>
    <w:p w14:paraId="2E3EE749" w14:textId="5FCCB28C" w:rsidR="00B94F4E" w:rsidRDefault="00B94F4E" w:rsidP="00B94F4E">
      <w:pPr>
        <w:pStyle w:val="Stichpunkte"/>
      </w:pPr>
      <w:r>
        <w:t>1 Bit Vorzeichen</w:t>
      </w:r>
    </w:p>
    <w:p w14:paraId="02ADD14E" w14:textId="32DFB334" w:rsidR="00B94F4E" w:rsidRDefault="00B94F4E" w:rsidP="00B94F4E">
      <w:pPr>
        <w:pStyle w:val="Stichpunkte"/>
      </w:pPr>
      <w:r>
        <w:t>4 Bit Exponent</w:t>
      </w:r>
    </w:p>
    <w:p w14:paraId="6430521F" w14:textId="5766EB9C" w:rsidR="00B94F4E" w:rsidRDefault="00B94F4E" w:rsidP="00B94F4E">
      <w:pPr>
        <w:pStyle w:val="Stichpunkte"/>
      </w:pPr>
      <w:r>
        <w:t>11 Bit Mantisse</w:t>
      </w:r>
    </w:p>
    <w:p w14:paraId="22699B03" w14:textId="3A4BA200" w:rsidR="00055A27" w:rsidRDefault="005F3CA3" w:rsidP="00055A27"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A5BB45A" wp14:editId="26978202">
                <wp:simplePos x="0" y="0"/>
                <wp:positionH relativeFrom="column">
                  <wp:posOffset>0</wp:posOffset>
                </wp:positionH>
                <wp:positionV relativeFrom="paragraph">
                  <wp:posOffset>600075</wp:posOffset>
                </wp:positionV>
                <wp:extent cx="5238750" cy="4250055"/>
                <wp:effectExtent l="0" t="0" r="0" b="0"/>
                <wp:wrapTopAndBottom/>
                <wp:docPr id="98" name="Gruppieren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4250055"/>
                          <a:chOff x="0" y="0"/>
                          <a:chExt cx="5239229" cy="4250331"/>
                        </a:xfrm>
                      </wpg:grpSpPr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0" cy="378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" name="Textfeld 95"/>
                        <wps:cNvSpPr txBox="1"/>
                        <wps:spPr>
                          <a:xfrm>
                            <a:off x="25879" y="3933466"/>
                            <a:ext cx="521335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38533E" w14:textId="58FB37B5" w:rsidR="006929CE" w:rsidRPr="00632F1B" w:rsidRDefault="006929CE" w:rsidP="006929CE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162" w:name="_Toc108058554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29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Datenextraktion eines 2Byte Floatwerts</w:t>
                              </w:r>
                              <w:bookmarkEnd w:id="1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5BB45A" id="Gruppieren 98" o:spid="_x0000_s1113" style="position:absolute;left:0;text-align:left;margin-left:0;margin-top:47.25pt;width:412.5pt;height:334.65pt;z-index:251717632;mso-position-horizontal-relative:text;mso-position-vertical-relative:text;mso-width-relative:margin;mso-height-relative:margin" coordsize="52392,42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">
                <v:shape id="Grafik 41" o:spid="_x0000_s1114" type="#_x0000_t75" style="position:absolute;width:52133;height:37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">
                  <v:imagedata r:id="rId108" o:title=""/>
                </v:shape>
                <v:shape id="Textfeld 95" o:spid="_x0000_s1115" type="#_x0000_t202" style="position:absolute;left:258;top:39334;width:52134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3038533E" w14:textId="58FB37B5" w:rsidR="006929CE" w:rsidRPr="00632F1B" w:rsidRDefault="006929CE" w:rsidP="006929CE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163" w:name="_Toc108058554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29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632F1B">
                          <w:rPr>
                            <w:sz w:val="22"/>
                            <w:szCs w:val="20"/>
                          </w:rPr>
                          <w:t>: Datenextraktion eines 2Byte Floatwerts</w:t>
                        </w:r>
                        <w:bookmarkEnd w:id="1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55A27">
        <w:t xml:space="preserve">Im </w:t>
      </w:r>
      <w:r w:rsidR="008C2AAB">
        <w:t>F</w:t>
      </w:r>
      <w:r w:rsidR="00055A27">
        <w:t>olgende</w:t>
      </w:r>
      <w:r w:rsidR="008C2AAB">
        <w:t>n</w:t>
      </w:r>
      <w:r w:rsidR="00055A27">
        <w:t xml:space="preserve"> wird aus den Bytes 0x0C und 0xA1 der physikalisch Wert durch </w:t>
      </w:r>
      <w:r w:rsidR="008C2AAB">
        <w:t xml:space="preserve">Verschiebungen </w:t>
      </w:r>
      <w:r w:rsidR="00055A27">
        <w:t xml:space="preserve">und </w:t>
      </w:r>
      <w:r w:rsidR="008C2AAB">
        <w:t xml:space="preserve">Bitmasken </w:t>
      </w:r>
      <w:r w:rsidR="00055A27">
        <w:t>extrahiert</w:t>
      </w:r>
      <w:r>
        <w:t xml:space="preserve"> (siehe </w:t>
      </w:r>
      <w:r w:rsidRPr="00E17A9C">
        <w:rPr>
          <w:i/>
          <w:iCs/>
        </w:rPr>
        <w:fldChar w:fldCharType="begin"/>
      </w:r>
      <w:r w:rsidRPr="00E17A9C">
        <w:rPr>
          <w:i/>
          <w:iCs/>
        </w:rPr>
        <w:instrText xml:space="preserve"> REF _Ref108032142 \h </w:instrText>
      </w:r>
      <w:r>
        <w:rPr>
          <w:i/>
          <w:iCs/>
        </w:rPr>
        <w:instrText xml:space="preserve"> \* MERGEFORMAT </w:instrText>
      </w:r>
      <w:r w:rsidRPr="00E17A9C">
        <w:rPr>
          <w:i/>
          <w:iCs/>
        </w:rPr>
      </w:r>
      <w:r w:rsidRPr="00E17A9C">
        <w:rPr>
          <w:i/>
          <w:iCs/>
        </w:rPr>
        <w:fldChar w:fldCharType="separate"/>
      </w:r>
      <w:r w:rsidR="00BA4ADB" w:rsidRPr="00BA4ADB">
        <w:rPr>
          <w:i/>
          <w:iCs/>
        </w:rPr>
        <w:t>Logging</w:t>
      </w:r>
      <w:r w:rsidRPr="00E17A9C">
        <w:rPr>
          <w:i/>
          <w:iCs/>
        </w:rPr>
        <w:fldChar w:fldCharType="end"/>
      </w:r>
      <w:r>
        <w:t>)</w:t>
      </w:r>
      <w:r w:rsidR="00055A27">
        <w:t>.</w:t>
      </w:r>
    </w:p>
    <w:p w14:paraId="3F333A1D" w14:textId="279717EE" w:rsidR="008550E0" w:rsidRDefault="005F3CA3" w:rsidP="005F3CA3">
      <w:pPr>
        <w:spacing w:after="200" w:line="276" w:lineRule="auto"/>
        <w:jc w:val="left"/>
      </w:pPr>
      <w:r>
        <w:br w:type="page"/>
      </w:r>
    </w:p>
    <w:p w14:paraId="1376F8CE" w14:textId="1FEB1EC2" w:rsidR="00605B07" w:rsidRDefault="00605B07" w:rsidP="00605B07">
      <w:pPr>
        <w:pStyle w:val="berschrift3"/>
      </w:pPr>
      <w:bookmarkStart w:id="164" w:name="_Toc108082513"/>
      <w:r>
        <w:lastRenderedPageBreak/>
        <w:t>HAL-Treiber</w:t>
      </w:r>
      <w:bookmarkEnd w:id="164"/>
    </w:p>
    <w:p w14:paraId="795A3C99" w14:textId="091424F2" w:rsidR="00A21038" w:rsidRDefault="00A21038" w:rsidP="00A21038">
      <w:r>
        <w:t xml:space="preserve">Im </w:t>
      </w:r>
      <w:r w:rsidR="001B2445">
        <w:t>Folgenden</w:t>
      </w:r>
      <w:r>
        <w:t xml:space="preserve"> werden</w:t>
      </w:r>
      <w:r w:rsidR="00AF3225">
        <w:t xml:space="preserve"> die </w:t>
      </w:r>
      <w:r w:rsidR="001B2445">
        <w:t>genutzten</w:t>
      </w:r>
      <w:r w:rsidR="00AF3225">
        <w:t xml:space="preserve"> HAL-Funktion</w:t>
      </w:r>
      <w:r w:rsidR="008C2AAB">
        <w:t>en</w:t>
      </w:r>
      <w:r w:rsidR="00AF3225">
        <w:t xml:space="preserve"> gezeigt und kurz erklärt</w:t>
      </w:r>
      <w:r w:rsidR="005A7B96">
        <w:t>.</w:t>
      </w:r>
    </w:p>
    <w:p w14:paraId="075C8225" w14:textId="7F878509" w:rsidR="003038A0" w:rsidRPr="003038A0" w:rsidRDefault="003038A0" w:rsidP="003038A0">
      <w:pPr>
        <w:pStyle w:val="berschrift4"/>
      </w:pPr>
      <w:bookmarkStart w:id="165" w:name="_Ref107070252"/>
      <w:bookmarkStart w:id="166" w:name="_Toc108082514"/>
      <w:r>
        <w:t>HAL_UART_Receive_IT</w:t>
      </w:r>
      <w:bookmarkEnd w:id="165"/>
      <w:bookmarkEnd w:id="166"/>
    </w:p>
    <w:p w14:paraId="44CCF3EC" w14:textId="737E246A" w:rsidR="006B011A" w:rsidRPr="00FE7180" w:rsidRDefault="006B011A" w:rsidP="006B011A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HAL_StatusTypeDef</w:t>
      </w:r>
      <w:r w:rsidR="00B714A2" w:rsidRPr="00FE7180">
        <w:rPr>
          <w:sz w:val="18"/>
          <w:szCs w:val="18"/>
          <w:lang w:val="en-GB"/>
        </w:rPr>
        <w:t xml:space="preserve"> </w:t>
      </w:r>
      <w:r w:rsidRPr="00FE7180">
        <w:rPr>
          <w:sz w:val="18"/>
          <w:szCs w:val="18"/>
          <w:lang w:val="en-GB"/>
        </w:rPr>
        <w:t>HAL_UART_Receive_</w:t>
      </w:r>
      <w:proofErr w:type="gramStart"/>
      <w:r w:rsidRPr="00FE7180">
        <w:rPr>
          <w:sz w:val="18"/>
          <w:szCs w:val="18"/>
          <w:lang w:val="en-GB"/>
        </w:rPr>
        <w:t>IT(</w:t>
      </w:r>
      <w:proofErr w:type="gramEnd"/>
      <w:r w:rsidRPr="00FE7180">
        <w:rPr>
          <w:sz w:val="18"/>
          <w:szCs w:val="18"/>
          <w:lang w:val="en-GB"/>
        </w:rPr>
        <w:t>UART_HandleTypeDef * huart, uint8_t *pData, uint16_t Size)</w:t>
      </w:r>
      <w:r w:rsidR="003038A0" w:rsidRPr="00FE7180">
        <w:rPr>
          <w:sz w:val="18"/>
          <w:szCs w:val="18"/>
          <w:lang w:val="en-GB"/>
        </w:rPr>
        <w:t>;</w:t>
      </w:r>
    </w:p>
    <w:p w14:paraId="555877A6" w14:textId="07262A1C" w:rsidR="003038A0" w:rsidRDefault="003038A0" w:rsidP="007644E1">
      <w:pPr>
        <w:pBdr>
          <w:bottom w:val="single" w:sz="4" w:space="1" w:color="auto"/>
        </w:pBdr>
      </w:pPr>
      <w:r>
        <w:t>Parameter:</w:t>
      </w:r>
    </w:p>
    <w:p w14:paraId="706B77EE" w14:textId="519F5D61" w:rsidR="003038A0" w:rsidRPr="003038A0" w:rsidRDefault="003038A0" w:rsidP="00A42F11">
      <w:pPr>
        <w:spacing w:line="240" w:lineRule="auto"/>
      </w:pPr>
      <w:r w:rsidRPr="003038A0">
        <w:tab/>
        <w:t xml:space="preserve">in </w:t>
      </w:r>
      <w:r w:rsidRPr="003038A0">
        <w:tab/>
        <w:t>huart</w:t>
      </w:r>
      <w:r w:rsidR="007644E1">
        <w:tab/>
        <w:t>Pointer zu</w:t>
      </w:r>
      <w:r w:rsidR="00AB37A3">
        <w:t>r</w:t>
      </w:r>
      <w:r w:rsidR="007644E1">
        <w:t xml:space="preserve"> UART handle Struktur aus HAL Treibern</w:t>
      </w:r>
    </w:p>
    <w:p w14:paraId="4DED5238" w14:textId="1E73B14A" w:rsidR="003038A0" w:rsidRPr="003038A0" w:rsidRDefault="003038A0" w:rsidP="00A42F11">
      <w:pPr>
        <w:spacing w:line="240" w:lineRule="auto"/>
      </w:pPr>
      <w:r w:rsidRPr="003038A0">
        <w:tab/>
        <w:t>in</w:t>
      </w:r>
      <w:r w:rsidRPr="003038A0">
        <w:tab/>
        <w:t>pData</w:t>
      </w:r>
      <w:r w:rsidR="007644E1">
        <w:tab/>
      </w:r>
      <w:r w:rsidR="00A42F11">
        <w:t>Pointer zu</w:t>
      </w:r>
      <w:r w:rsidR="00AB37A3">
        <w:t>m</w:t>
      </w:r>
      <w:r w:rsidR="00A42F11">
        <w:t xml:space="preserve"> Datenbuffer, der beschreiben werden soll</w:t>
      </w:r>
    </w:p>
    <w:p w14:paraId="6AED82CB" w14:textId="214BD169" w:rsidR="003038A0" w:rsidRPr="003038A0" w:rsidRDefault="003038A0" w:rsidP="00A42F11">
      <w:pPr>
        <w:spacing w:line="240" w:lineRule="auto"/>
      </w:pPr>
      <w:r w:rsidRPr="003038A0">
        <w:tab/>
        <w:t>in</w:t>
      </w:r>
      <w:r w:rsidRPr="003038A0">
        <w:tab/>
        <w:t>Size</w:t>
      </w:r>
      <w:r w:rsidR="00A42F11">
        <w:tab/>
        <w:t>Anzahl der Bytes in pData</w:t>
      </w:r>
    </w:p>
    <w:p w14:paraId="24BCBC53" w14:textId="5861D9D2" w:rsidR="003038A0" w:rsidRDefault="003038A0" w:rsidP="00A42F11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 w:rsidR="00A42F11">
        <w:t xml:space="preserve"> val</w:t>
      </w:r>
      <w:r w:rsidR="00A42F11">
        <w:tab/>
        <w:t>-</w:t>
      </w:r>
      <w:r w:rsidR="00A42F11">
        <w:tab/>
        <w:t>HAL Status</w:t>
      </w:r>
    </w:p>
    <w:p w14:paraId="732FA162" w14:textId="5424FBE9" w:rsidR="003038A0" w:rsidRDefault="00A42F11" w:rsidP="003038A0">
      <w:pPr>
        <w:spacing w:line="240" w:lineRule="auto"/>
      </w:pPr>
      <w:r>
        <w:t>Mit dieser Funktion wird die UART-Reception im Interrupt Modus gestartet</w:t>
      </w:r>
      <w:r w:rsidR="00FC4D6F">
        <w:t>. Es wird die angegeben Anzahl an Bytes im Hintergrund und Non Blocking Modus empfangen.</w:t>
      </w:r>
    </w:p>
    <w:p w14:paraId="29E102B2" w14:textId="2BC6987A" w:rsidR="00FC4D6F" w:rsidRDefault="00FC4D6F" w:rsidP="00FC4D6F">
      <w:pPr>
        <w:pStyle w:val="berschrift4"/>
      </w:pPr>
      <w:bookmarkStart w:id="167" w:name="_Ref107070989"/>
      <w:bookmarkStart w:id="168" w:name="_Toc108082515"/>
      <w:r>
        <w:t>HAL_UARTRxCpltCallback</w:t>
      </w:r>
      <w:bookmarkEnd w:id="167"/>
      <w:bookmarkEnd w:id="168"/>
    </w:p>
    <w:p w14:paraId="00834183" w14:textId="23E73BAB" w:rsidR="00FE6612" w:rsidRPr="00FE7180" w:rsidRDefault="00FE6612" w:rsidP="00FE6612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__weak void HAL_UART_</w:t>
      </w:r>
      <w:proofErr w:type="gramStart"/>
      <w:r w:rsidRPr="00FE7180">
        <w:rPr>
          <w:sz w:val="18"/>
          <w:szCs w:val="18"/>
          <w:lang w:val="en-GB"/>
        </w:rPr>
        <w:t>RxCpltCallback(</w:t>
      </w:r>
      <w:proofErr w:type="gramEnd"/>
      <w:r w:rsidRPr="00FE7180">
        <w:rPr>
          <w:sz w:val="18"/>
          <w:szCs w:val="18"/>
          <w:lang w:val="en-GB"/>
        </w:rPr>
        <w:t>UART_HandleTypDef *huart)</w:t>
      </w:r>
    </w:p>
    <w:p w14:paraId="1E409675" w14:textId="77777777" w:rsidR="00FE6612" w:rsidRDefault="00FE6612" w:rsidP="00FE6612">
      <w:pPr>
        <w:pBdr>
          <w:bottom w:val="single" w:sz="4" w:space="1" w:color="auto"/>
        </w:pBdr>
      </w:pPr>
      <w:r>
        <w:t>Parameter:</w:t>
      </w:r>
    </w:p>
    <w:p w14:paraId="1924FFC2" w14:textId="11BBAB56" w:rsidR="00FE6612" w:rsidRDefault="00FE6612" w:rsidP="00FE6612">
      <w:pPr>
        <w:spacing w:line="240" w:lineRule="auto"/>
      </w:pPr>
      <w:r w:rsidRPr="003038A0">
        <w:tab/>
        <w:t xml:space="preserve">in </w:t>
      </w:r>
      <w:r w:rsidRPr="003038A0">
        <w:tab/>
        <w:t>huart</w:t>
      </w:r>
      <w:r>
        <w:tab/>
        <w:t>Pointer zu</w:t>
      </w:r>
      <w:r w:rsidR="00AB37A3">
        <w:t>r</w:t>
      </w:r>
      <w:r>
        <w:t xml:space="preserve"> UART handle Struktur aus HAL Treibern</w:t>
      </w:r>
    </w:p>
    <w:p w14:paraId="612F15E9" w14:textId="39639D3E" w:rsidR="00FE6612" w:rsidRPr="003038A0" w:rsidRDefault="00CD60E0" w:rsidP="00FE6612">
      <w:pPr>
        <w:pBdr>
          <w:bottom w:val="single" w:sz="4" w:space="1" w:color="auto"/>
        </w:pBdr>
        <w:spacing w:line="240" w:lineRule="auto"/>
      </w:pPr>
      <w:r>
        <w:tab/>
        <w:t>ret val</w:t>
      </w:r>
      <w:r>
        <w:tab/>
        <w:t>-</w:t>
      </w:r>
      <w:r>
        <w:tab/>
        <w:t>none</w:t>
      </w:r>
    </w:p>
    <w:p w14:paraId="17C547BE" w14:textId="23ACA2DB" w:rsidR="00FE6612" w:rsidRDefault="00FE6612" w:rsidP="00FE6612">
      <w:pPr>
        <w:spacing w:line="240" w:lineRule="auto"/>
      </w:pPr>
      <w:r>
        <w:t>Diese als schwach gekennzeichnete Funktion ist die</w:t>
      </w:r>
      <w:r w:rsidR="00BE4BF2">
        <w:t xml:space="preserve"> UART</w:t>
      </w:r>
      <w:r>
        <w:t xml:space="preserve"> Interrupt Service Routine, die </w:t>
      </w:r>
      <w:r w:rsidR="00BE4BF2">
        <w:t xml:space="preserve">nach dem </w:t>
      </w:r>
      <w:r w:rsidR="001B2445">
        <w:t xml:space="preserve">vollständigen </w:t>
      </w:r>
      <w:r w:rsidR="00BE4BF2">
        <w:t>Erhalt einer UART Nachricht ausgeführt wird.</w:t>
      </w:r>
      <w:r w:rsidR="00404DFF">
        <w:t xml:space="preserve"> Sie wurde in der main.c so überschrieben, dass sie </w:t>
      </w:r>
      <w:r w:rsidR="00620027">
        <w:t>die UART-Statemachine</w:t>
      </w:r>
      <w:r w:rsidR="00404DFF">
        <w:t xml:space="preserve"> rekursiv aufruft.</w:t>
      </w:r>
    </w:p>
    <w:p w14:paraId="69C3DDCF" w14:textId="7118F438" w:rsidR="00BE4BF2" w:rsidRDefault="00BE4BF2" w:rsidP="00FE6612">
      <w:pPr>
        <w:spacing w:line="240" w:lineRule="auto"/>
      </w:pPr>
    </w:p>
    <w:p w14:paraId="0A106117" w14:textId="641E11E4" w:rsidR="00BE4BF2" w:rsidRPr="003038A0" w:rsidRDefault="00BE4BF2" w:rsidP="00BE4BF2">
      <w:pPr>
        <w:pStyle w:val="berschrift4"/>
      </w:pPr>
      <w:bookmarkStart w:id="169" w:name="_Ref107071227"/>
      <w:bookmarkStart w:id="170" w:name="_Toc108082516"/>
      <w:r>
        <w:t>HAL_UART_Transmit_IT</w:t>
      </w:r>
      <w:bookmarkEnd w:id="169"/>
      <w:bookmarkEnd w:id="170"/>
    </w:p>
    <w:p w14:paraId="3169703F" w14:textId="176FF872" w:rsidR="00BE4BF2" w:rsidRDefault="00BE4BF2" w:rsidP="00BE4BF2">
      <w:pPr>
        <w:rPr>
          <w:sz w:val="18"/>
          <w:szCs w:val="18"/>
        </w:rPr>
      </w:pPr>
      <w:r w:rsidRPr="006B011A">
        <w:rPr>
          <w:sz w:val="18"/>
          <w:szCs w:val="18"/>
        </w:rPr>
        <w:t>HAL_StatusTypeDef</w:t>
      </w:r>
      <w:r w:rsidR="00B714A2">
        <w:rPr>
          <w:sz w:val="18"/>
          <w:szCs w:val="18"/>
        </w:rPr>
        <w:t xml:space="preserve"> </w:t>
      </w:r>
      <w:r w:rsidRPr="006B011A">
        <w:rPr>
          <w:sz w:val="18"/>
          <w:szCs w:val="18"/>
        </w:rPr>
        <w:t>HAL_UART_</w:t>
      </w:r>
      <w:r w:rsidR="00AB37A3">
        <w:rPr>
          <w:sz w:val="18"/>
          <w:szCs w:val="18"/>
        </w:rPr>
        <w:t>Transmit</w:t>
      </w:r>
      <w:r w:rsidRPr="006B011A">
        <w:rPr>
          <w:sz w:val="18"/>
          <w:szCs w:val="18"/>
        </w:rPr>
        <w:t>_</w:t>
      </w:r>
      <w:proofErr w:type="gramStart"/>
      <w:r w:rsidRPr="006B011A">
        <w:rPr>
          <w:sz w:val="18"/>
          <w:szCs w:val="18"/>
        </w:rPr>
        <w:t>IT(</w:t>
      </w:r>
      <w:proofErr w:type="gramEnd"/>
      <w:r w:rsidRPr="006B011A">
        <w:rPr>
          <w:sz w:val="18"/>
          <w:szCs w:val="18"/>
        </w:rPr>
        <w:t>UART_HandleTypeDef *huart, uint8_t *pData, uint16_t Size)</w:t>
      </w:r>
      <w:r>
        <w:rPr>
          <w:sz w:val="18"/>
          <w:szCs w:val="18"/>
        </w:rPr>
        <w:t>;</w:t>
      </w:r>
    </w:p>
    <w:p w14:paraId="3503DFE7" w14:textId="77777777" w:rsidR="00BE4BF2" w:rsidRDefault="00BE4BF2" w:rsidP="00BE4BF2">
      <w:pPr>
        <w:pBdr>
          <w:bottom w:val="single" w:sz="4" w:space="1" w:color="auto"/>
        </w:pBdr>
      </w:pPr>
      <w:r>
        <w:t>Parameter:</w:t>
      </w:r>
    </w:p>
    <w:p w14:paraId="70B1718A" w14:textId="04AE8908" w:rsidR="00BE4BF2" w:rsidRPr="003038A0" w:rsidRDefault="00BE4BF2" w:rsidP="00BE4BF2">
      <w:pPr>
        <w:spacing w:line="240" w:lineRule="auto"/>
      </w:pPr>
      <w:r w:rsidRPr="003038A0">
        <w:tab/>
        <w:t xml:space="preserve">in </w:t>
      </w:r>
      <w:r w:rsidRPr="003038A0">
        <w:tab/>
        <w:t>huart</w:t>
      </w:r>
      <w:r>
        <w:tab/>
        <w:t>Pointer zu</w:t>
      </w:r>
      <w:r w:rsidR="00AB37A3">
        <w:t>r</w:t>
      </w:r>
      <w:r>
        <w:t xml:space="preserve"> UART handle Struktur aus HAL Treibern</w:t>
      </w:r>
    </w:p>
    <w:p w14:paraId="625DA60E" w14:textId="6B8AFF13" w:rsidR="00BE4BF2" w:rsidRPr="003038A0" w:rsidRDefault="00BE4BF2" w:rsidP="00BE4BF2">
      <w:pPr>
        <w:spacing w:line="240" w:lineRule="auto"/>
      </w:pPr>
      <w:r w:rsidRPr="003038A0">
        <w:tab/>
        <w:t>in</w:t>
      </w:r>
      <w:r w:rsidRPr="003038A0">
        <w:tab/>
        <w:t>pData</w:t>
      </w:r>
      <w:r>
        <w:tab/>
        <w:t>Pointer zu</w:t>
      </w:r>
      <w:r w:rsidR="00AB37A3">
        <w:t>m</w:t>
      </w:r>
      <w:r>
        <w:t xml:space="preserve"> Datenbuffer, der </w:t>
      </w:r>
      <w:r w:rsidR="00AB37A3">
        <w:t>gesendet</w:t>
      </w:r>
      <w:r>
        <w:t xml:space="preserve"> werden soll</w:t>
      </w:r>
    </w:p>
    <w:p w14:paraId="3DB848B8" w14:textId="77777777" w:rsidR="00BE4BF2" w:rsidRPr="003038A0" w:rsidRDefault="00BE4BF2" w:rsidP="00BE4BF2">
      <w:pPr>
        <w:spacing w:line="240" w:lineRule="auto"/>
      </w:pPr>
      <w:r w:rsidRPr="003038A0">
        <w:tab/>
        <w:t>in</w:t>
      </w:r>
      <w:r w:rsidRPr="003038A0">
        <w:tab/>
        <w:t>Size</w:t>
      </w:r>
      <w:r>
        <w:tab/>
        <w:t>Anzahl der Bytes in pData</w:t>
      </w:r>
    </w:p>
    <w:p w14:paraId="61CA8851" w14:textId="77777777" w:rsidR="00BE4BF2" w:rsidRDefault="00BE4BF2" w:rsidP="00BE4BF2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  <w:t>HAL Status</w:t>
      </w:r>
    </w:p>
    <w:p w14:paraId="31DC8496" w14:textId="69FA40A3" w:rsidR="00BE4BF2" w:rsidRDefault="00BE4BF2" w:rsidP="00BE4BF2">
      <w:pPr>
        <w:spacing w:line="240" w:lineRule="auto"/>
      </w:pPr>
      <w:r>
        <w:t>Mit dieser Funktion wird die UART-</w:t>
      </w:r>
      <w:r w:rsidR="00AB37A3">
        <w:t>Transmission</w:t>
      </w:r>
      <w:r>
        <w:t xml:space="preserve"> im Interrupt Modus gestartet. Es wird die angegeben Anzahl an Bytes im Hintergrund und Non Blocking Modus </w:t>
      </w:r>
      <w:r w:rsidR="00AB37A3">
        <w:t>verschickt</w:t>
      </w:r>
      <w:r>
        <w:t>.</w:t>
      </w:r>
    </w:p>
    <w:p w14:paraId="7551D3AA" w14:textId="60798A24" w:rsidR="00B714A2" w:rsidRDefault="005F3CA3" w:rsidP="005F3CA3">
      <w:pPr>
        <w:spacing w:after="200" w:line="276" w:lineRule="auto"/>
        <w:jc w:val="left"/>
      </w:pPr>
      <w:r>
        <w:br w:type="page"/>
      </w:r>
    </w:p>
    <w:p w14:paraId="7373EF64" w14:textId="630092D3" w:rsidR="00B714A2" w:rsidRDefault="005473A3" w:rsidP="005473A3">
      <w:pPr>
        <w:pStyle w:val="berschrift4"/>
      </w:pPr>
      <w:bookmarkStart w:id="171" w:name="_Toc108082517"/>
      <w:r>
        <w:lastRenderedPageBreak/>
        <w:t>HAL_TIM_PWM_Start</w:t>
      </w:r>
      <w:bookmarkEnd w:id="171"/>
    </w:p>
    <w:p w14:paraId="49616104" w14:textId="43F3E750" w:rsidR="005473A3" w:rsidRPr="00FE7180" w:rsidRDefault="005473A3" w:rsidP="005473A3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HAL_StatusTypeDef HAL_TIM_PWM_</w:t>
      </w:r>
      <w:proofErr w:type="gramStart"/>
      <w:r w:rsidRPr="00FE7180">
        <w:rPr>
          <w:sz w:val="18"/>
          <w:szCs w:val="18"/>
          <w:lang w:val="en-GB"/>
        </w:rPr>
        <w:t>Start(</w:t>
      </w:r>
      <w:proofErr w:type="gramEnd"/>
      <w:r w:rsidR="006D37C9" w:rsidRPr="00FE7180">
        <w:rPr>
          <w:sz w:val="18"/>
          <w:szCs w:val="18"/>
          <w:lang w:val="en-GB"/>
        </w:rPr>
        <w:t>TIM</w:t>
      </w:r>
      <w:r w:rsidRPr="00FE7180">
        <w:rPr>
          <w:sz w:val="18"/>
          <w:szCs w:val="18"/>
          <w:lang w:val="en-GB"/>
        </w:rPr>
        <w:t>_HandleTypeDef *htim, uint32_t Channel);</w:t>
      </w:r>
    </w:p>
    <w:p w14:paraId="37D3AC22" w14:textId="77777777" w:rsidR="005473A3" w:rsidRDefault="005473A3" w:rsidP="005473A3">
      <w:pPr>
        <w:pBdr>
          <w:bottom w:val="single" w:sz="4" w:space="1" w:color="auto"/>
        </w:pBdr>
      </w:pPr>
      <w:r>
        <w:t>Parameter:</w:t>
      </w:r>
    </w:p>
    <w:p w14:paraId="4E7F760F" w14:textId="5FC2E412" w:rsidR="005473A3" w:rsidRPr="003038A0" w:rsidRDefault="005473A3" w:rsidP="005473A3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htim</w:t>
      </w:r>
      <w:r>
        <w:tab/>
      </w:r>
      <w:r>
        <w:tab/>
        <w:t>Pointer zur Timer handle Struktur aus HAL Treibern</w:t>
      </w:r>
    </w:p>
    <w:p w14:paraId="0AE0F1E6" w14:textId="409B82A8" w:rsidR="005473A3" w:rsidRPr="003038A0" w:rsidRDefault="005473A3" w:rsidP="005473A3">
      <w:pPr>
        <w:spacing w:line="240" w:lineRule="auto"/>
      </w:pPr>
      <w:r w:rsidRPr="003038A0">
        <w:tab/>
        <w:t>in</w:t>
      </w:r>
      <w:r w:rsidRPr="003038A0">
        <w:tab/>
      </w:r>
      <w:r>
        <w:t>Channel</w:t>
      </w:r>
      <w:r>
        <w:tab/>
      </w:r>
      <w:r w:rsidR="006D37C9">
        <w:t>Auswahl des jeweiligen Channels des Timers</w:t>
      </w:r>
    </w:p>
    <w:p w14:paraId="65708FD8" w14:textId="3D7A97A1" w:rsidR="005473A3" w:rsidRDefault="005473A3" w:rsidP="005473A3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 w:rsidR="006D37C9">
        <w:tab/>
      </w:r>
      <w:r>
        <w:t>HAL Status</w:t>
      </w:r>
    </w:p>
    <w:p w14:paraId="2A4B5186" w14:textId="46489091" w:rsidR="005473A3" w:rsidRDefault="005473A3" w:rsidP="005473A3">
      <w:pPr>
        <w:spacing w:line="240" w:lineRule="auto"/>
      </w:pPr>
      <w:r>
        <w:t xml:space="preserve">Mit dieser Funktion wird </w:t>
      </w:r>
      <w:r w:rsidR="006D37C9">
        <w:t xml:space="preserve">die Generation des PWM-Signals auf dem gewählten Kanal </w:t>
      </w:r>
      <w:r w:rsidR="008C2AAB">
        <w:t>gestartet</w:t>
      </w:r>
      <w:r w:rsidR="006D37C9">
        <w:t>.</w:t>
      </w:r>
    </w:p>
    <w:p w14:paraId="23D7D550" w14:textId="1BF57855" w:rsidR="005473A3" w:rsidRDefault="005473A3" w:rsidP="005473A3"/>
    <w:p w14:paraId="6E5E3F03" w14:textId="610882E8" w:rsidR="006D37C9" w:rsidRDefault="006D37C9" w:rsidP="006D37C9">
      <w:pPr>
        <w:pStyle w:val="berschrift4"/>
      </w:pPr>
      <w:bookmarkStart w:id="172" w:name="_Toc108082518"/>
      <w:r>
        <w:t>HAL_TIM_PWM_Stop</w:t>
      </w:r>
      <w:bookmarkEnd w:id="172"/>
    </w:p>
    <w:p w14:paraId="30A44582" w14:textId="0B97CCB2" w:rsidR="006D37C9" w:rsidRPr="00FE7180" w:rsidRDefault="006D37C9" w:rsidP="006D37C9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HAL_StatusTypeDef HAL_TIM_PWM_</w:t>
      </w:r>
      <w:proofErr w:type="gramStart"/>
      <w:r w:rsidRPr="00FE7180">
        <w:rPr>
          <w:sz w:val="18"/>
          <w:szCs w:val="18"/>
          <w:lang w:val="en-GB"/>
        </w:rPr>
        <w:t>Start(</w:t>
      </w:r>
      <w:proofErr w:type="gramEnd"/>
      <w:r w:rsidRPr="00FE7180">
        <w:rPr>
          <w:sz w:val="18"/>
          <w:szCs w:val="18"/>
          <w:lang w:val="en-GB"/>
        </w:rPr>
        <w:t>TIM_HandleTypeDef *htim, uint32_t Channel);</w:t>
      </w:r>
    </w:p>
    <w:p w14:paraId="290B69F7" w14:textId="77777777" w:rsidR="006D37C9" w:rsidRDefault="006D37C9" w:rsidP="006D37C9">
      <w:pPr>
        <w:pBdr>
          <w:bottom w:val="single" w:sz="4" w:space="1" w:color="auto"/>
        </w:pBdr>
      </w:pPr>
      <w:r>
        <w:t>Parameter:</w:t>
      </w:r>
    </w:p>
    <w:p w14:paraId="35ECE520" w14:textId="77777777" w:rsidR="006D37C9" w:rsidRPr="003038A0" w:rsidRDefault="006D37C9" w:rsidP="006D37C9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htim</w:t>
      </w:r>
      <w:r>
        <w:tab/>
      </w:r>
      <w:r>
        <w:tab/>
        <w:t>Pointer zur Timer handle Struktur aus HAL Treibern</w:t>
      </w:r>
    </w:p>
    <w:p w14:paraId="5C1EBF89" w14:textId="523130A8" w:rsidR="006D37C9" w:rsidRPr="003038A0" w:rsidRDefault="006D37C9" w:rsidP="006D37C9">
      <w:pPr>
        <w:spacing w:line="240" w:lineRule="auto"/>
      </w:pPr>
      <w:r w:rsidRPr="003038A0">
        <w:tab/>
        <w:t>in</w:t>
      </w:r>
      <w:r w:rsidRPr="003038A0">
        <w:tab/>
      </w:r>
      <w:r>
        <w:t>Channel</w:t>
      </w:r>
      <w:r>
        <w:tab/>
        <w:t>Auswahl des jeweiligen Channels des Timers</w:t>
      </w:r>
    </w:p>
    <w:p w14:paraId="22A6CC7A" w14:textId="77777777" w:rsidR="006D37C9" w:rsidRDefault="006D37C9" w:rsidP="006D37C9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  <w:t>HAL Status</w:t>
      </w:r>
    </w:p>
    <w:p w14:paraId="6D2D0339" w14:textId="542E3680" w:rsidR="006D37C9" w:rsidRDefault="006D37C9" w:rsidP="006D37C9">
      <w:pPr>
        <w:spacing w:line="240" w:lineRule="auto"/>
      </w:pPr>
      <w:r>
        <w:t>Mit dieser Funktion wird die Generation des PWM-Signals auf dem gewählten Kanal gestoppt.</w:t>
      </w:r>
    </w:p>
    <w:p w14:paraId="0BEDC1EB" w14:textId="77777777" w:rsidR="00070083" w:rsidRDefault="00070083" w:rsidP="006D37C9">
      <w:pPr>
        <w:spacing w:line="240" w:lineRule="auto"/>
      </w:pPr>
    </w:p>
    <w:p w14:paraId="17F9E4AC" w14:textId="4B27A459" w:rsidR="00070083" w:rsidRDefault="00070083" w:rsidP="00070083">
      <w:pPr>
        <w:pStyle w:val="berschrift4"/>
      </w:pPr>
      <w:bookmarkStart w:id="173" w:name="_Toc108082519"/>
      <w:r>
        <w:t>HAL_TIM_SET_COMPARE</w:t>
      </w:r>
      <w:bookmarkEnd w:id="173"/>
    </w:p>
    <w:p w14:paraId="68C64797" w14:textId="45444923" w:rsidR="00070083" w:rsidRPr="00FE7180" w:rsidRDefault="00070083" w:rsidP="00070083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#define __HAL_TIM_SET_</w:t>
      </w:r>
      <w:proofErr w:type="gramStart"/>
      <w:r w:rsidRPr="00FE7180">
        <w:rPr>
          <w:sz w:val="18"/>
          <w:szCs w:val="18"/>
          <w:lang w:val="en-GB"/>
        </w:rPr>
        <w:t>COMPARE(</w:t>
      </w:r>
      <w:proofErr w:type="gramEnd"/>
      <w:r w:rsidRPr="00FE7180">
        <w:rPr>
          <w:sz w:val="18"/>
          <w:szCs w:val="18"/>
          <w:lang w:val="en-GB"/>
        </w:rPr>
        <w:t xml:space="preserve">TIM_HandleTypeDef </w:t>
      </w:r>
      <w:r w:rsidR="00FA0C29" w:rsidRPr="00FE7180">
        <w:rPr>
          <w:sz w:val="18"/>
          <w:szCs w:val="18"/>
          <w:lang w:val="en-GB"/>
        </w:rPr>
        <w:t>*</w:t>
      </w:r>
      <w:r w:rsidRPr="00FE7180">
        <w:rPr>
          <w:sz w:val="18"/>
          <w:szCs w:val="18"/>
          <w:lang w:val="en-GB"/>
        </w:rPr>
        <w:t>htim, uint32_t Channel, uint32_t Compare)</w:t>
      </w:r>
    </w:p>
    <w:p w14:paraId="19B55309" w14:textId="77777777" w:rsidR="00070083" w:rsidRDefault="00070083" w:rsidP="00070083">
      <w:pPr>
        <w:pBdr>
          <w:bottom w:val="single" w:sz="4" w:space="1" w:color="auto"/>
        </w:pBdr>
      </w:pPr>
      <w:r>
        <w:t>Parameter:</w:t>
      </w:r>
    </w:p>
    <w:p w14:paraId="5C3F3851" w14:textId="77777777" w:rsidR="00070083" w:rsidRPr="003038A0" w:rsidRDefault="00070083" w:rsidP="00070083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htim</w:t>
      </w:r>
      <w:r>
        <w:tab/>
      </w:r>
      <w:r>
        <w:tab/>
        <w:t>Pointer zur Timer handle Struktur aus HAL Treibern</w:t>
      </w:r>
    </w:p>
    <w:p w14:paraId="0060502D" w14:textId="05D86925" w:rsidR="00070083" w:rsidRDefault="00070083" w:rsidP="00070083">
      <w:pPr>
        <w:spacing w:line="240" w:lineRule="auto"/>
      </w:pPr>
      <w:r w:rsidRPr="003038A0">
        <w:tab/>
        <w:t>in</w:t>
      </w:r>
      <w:r w:rsidRPr="003038A0">
        <w:tab/>
      </w:r>
      <w:r>
        <w:t>Channel</w:t>
      </w:r>
      <w:r>
        <w:tab/>
        <w:t>Auswahl des jeweiligen Channels des Timers</w:t>
      </w:r>
    </w:p>
    <w:p w14:paraId="5A466E1C" w14:textId="76EB45B8" w:rsidR="00070083" w:rsidRPr="00FE7180" w:rsidRDefault="00070083" w:rsidP="00070083">
      <w:pPr>
        <w:spacing w:line="240" w:lineRule="auto"/>
        <w:rPr>
          <w:lang w:val="en-GB"/>
        </w:rPr>
      </w:pPr>
      <w:r>
        <w:tab/>
      </w:r>
      <w:r w:rsidRPr="00FE7180">
        <w:rPr>
          <w:lang w:val="en-GB"/>
        </w:rPr>
        <w:t>in</w:t>
      </w:r>
      <w:r w:rsidRPr="00FE7180">
        <w:rPr>
          <w:lang w:val="en-GB"/>
        </w:rPr>
        <w:tab/>
        <w:t>Compare</w:t>
      </w:r>
      <w:r w:rsidRPr="00FE7180">
        <w:rPr>
          <w:lang w:val="en-GB"/>
        </w:rPr>
        <w:tab/>
        <w:t>Neuer Capture Compare Registerwert</w:t>
      </w:r>
    </w:p>
    <w:p w14:paraId="09F06C2C" w14:textId="67DE0541" w:rsidR="00070083" w:rsidRDefault="00070083" w:rsidP="00070083">
      <w:pPr>
        <w:pBdr>
          <w:bottom w:val="single" w:sz="4" w:space="1" w:color="auto"/>
        </w:pBdr>
        <w:spacing w:line="240" w:lineRule="auto"/>
      </w:pPr>
      <w:r w:rsidRPr="00FE7180">
        <w:rPr>
          <w:lang w:val="en-GB"/>
        </w:rPr>
        <w:tab/>
      </w:r>
      <w:r w:rsidRPr="003038A0">
        <w:t>ret</w:t>
      </w:r>
      <w:r>
        <w:t xml:space="preserve"> val</w:t>
      </w:r>
      <w:r>
        <w:tab/>
        <w:t>-</w:t>
      </w:r>
      <w:r>
        <w:tab/>
      </w:r>
      <w:r>
        <w:tab/>
      </w:r>
      <w:r w:rsidR="00CD60E0">
        <w:t>none</w:t>
      </w:r>
    </w:p>
    <w:p w14:paraId="677292B3" w14:textId="34D7C355" w:rsidR="00070083" w:rsidRDefault="00CD72DF" w:rsidP="00070083">
      <w:pPr>
        <w:spacing w:line="240" w:lineRule="auto"/>
      </w:pPr>
      <w:r>
        <w:t>Mit diesem define lässt sich während der Laufzeit der Capture</w:t>
      </w:r>
      <w:r w:rsidR="00620027">
        <w:t>/</w:t>
      </w:r>
      <w:r>
        <w:t>Compare</w:t>
      </w:r>
      <w:r w:rsidR="00620027">
        <w:t>-</w:t>
      </w:r>
      <w:r>
        <w:t>Registerwert setzen und somit der DutyCycle einstellen</w:t>
      </w:r>
      <w:r w:rsidR="001B2445">
        <w:t>.</w:t>
      </w:r>
    </w:p>
    <w:p w14:paraId="1A9DF7A5" w14:textId="2E485A83" w:rsidR="00B714A2" w:rsidRDefault="005F3CA3" w:rsidP="005F3CA3">
      <w:pPr>
        <w:spacing w:after="200" w:line="276" w:lineRule="auto"/>
        <w:jc w:val="left"/>
      </w:pPr>
      <w:r>
        <w:br w:type="page"/>
      </w:r>
    </w:p>
    <w:p w14:paraId="4C5B26F2" w14:textId="6665E064" w:rsidR="00386EBD" w:rsidRDefault="00386EBD" w:rsidP="00386EBD">
      <w:pPr>
        <w:pStyle w:val="berschrift4"/>
      </w:pPr>
      <w:bookmarkStart w:id="174" w:name="_Toc108082520"/>
      <w:r>
        <w:lastRenderedPageBreak/>
        <w:t>HAL_LPTIM_Counter_Start_IT</w:t>
      </w:r>
      <w:bookmarkEnd w:id="174"/>
    </w:p>
    <w:p w14:paraId="5FF20215" w14:textId="6734DEE1" w:rsidR="00386EBD" w:rsidRPr="00FE7180" w:rsidRDefault="00386EBD" w:rsidP="00386EBD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HAL_StatusTypeDef HAL_LPTIM_Counter_Start_</w:t>
      </w:r>
      <w:proofErr w:type="gramStart"/>
      <w:r w:rsidRPr="00FE7180">
        <w:rPr>
          <w:sz w:val="18"/>
          <w:szCs w:val="18"/>
          <w:lang w:val="en-GB"/>
        </w:rPr>
        <w:t>IT(</w:t>
      </w:r>
      <w:proofErr w:type="gramEnd"/>
      <w:r w:rsidRPr="00FE7180">
        <w:rPr>
          <w:sz w:val="18"/>
          <w:szCs w:val="18"/>
          <w:lang w:val="en-GB"/>
        </w:rPr>
        <w:t>TIM_HandleTypeDef *hlptim, uint32_t Period);</w:t>
      </w:r>
    </w:p>
    <w:p w14:paraId="6246B63F" w14:textId="77777777" w:rsidR="00386EBD" w:rsidRDefault="00386EBD" w:rsidP="00386EBD">
      <w:pPr>
        <w:pBdr>
          <w:bottom w:val="single" w:sz="4" w:space="1" w:color="auto"/>
        </w:pBdr>
      </w:pPr>
      <w:r>
        <w:t>Parameter:</w:t>
      </w:r>
    </w:p>
    <w:p w14:paraId="4DCA67D3" w14:textId="5383B927" w:rsidR="00386EBD" w:rsidRPr="003038A0" w:rsidRDefault="00386EBD" w:rsidP="00386EBD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hlptim</w:t>
      </w:r>
      <w:r>
        <w:tab/>
      </w:r>
      <w:r>
        <w:tab/>
        <w:t xml:space="preserve">Pointer zur </w:t>
      </w:r>
      <w:r w:rsidR="005906D3">
        <w:t>LPTIM</w:t>
      </w:r>
      <w:r>
        <w:t xml:space="preserve"> handle Struktur aus HAL Treibern</w:t>
      </w:r>
    </w:p>
    <w:p w14:paraId="68FDFACB" w14:textId="19F2C4B1" w:rsidR="00386EBD" w:rsidRPr="003038A0" w:rsidRDefault="00386EBD" w:rsidP="00386EBD">
      <w:pPr>
        <w:spacing w:line="240" w:lineRule="auto"/>
      </w:pPr>
      <w:r w:rsidRPr="003038A0">
        <w:tab/>
        <w:t>in</w:t>
      </w:r>
      <w:r w:rsidRPr="003038A0">
        <w:tab/>
      </w:r>
      <w:r w:rsidR="005906D3">
        <w:t>Period</w:t>
      </w:r>
      <w:r>
        <w:tab/>
      </w:r>
      <w:r w:rsidR="005906D3">
        <w:tab/>
        <w:t>Auswahl des Autoreload Registerwerts</w:t>
      </w:r>
    </w:p>
    <w:p w14:paraId="728B2239" w14:textId="77777777" w:rsidR="00386EBD" w:rsidRDefault="00386EBD" w:rsidP="00386EBD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  <w:t>HAL Status</w:t>
      </w:r>
    </w:p>
    <w:p w14:paraId="5EACD4CC" w14:textId="4850BD48" w:rsidR="00386EBD" w:rsidRDefault="00386EBD" w:rsidP="00386EBD">
      <w:pPr>
        <w:spacing w:line="240" w:lineRule="auto"/>
      </w:pPr>
      <w:r>
        <w:t>Mit dieser Funktion wird d</w:t>
      </w:r>
      <w:r w:rsidR="005906D3">
        <w:t>er Low</w:t>
      </w:r>
      <w:r w:rsidR="00620027">
        <w:t>-</w:t>
      </w:r>
      <w:r w:rsidR="005906D3">
        <w:t>Power</w:t>
      </w:r>
      <w:r w:rsidR="00620027">
        <w:t>-</w:t>
      </w:r>
      <w:r w:rsidR="005906D3">
        <w:t>Timer im Aufwärtszähl</w:t>
      </w:r>
      <w:r w:rsidR="00620027">
        <w:t>-</w:t>
      </w:r>
      <w:r w:rsidR="005906D3">
        <w:t xml:space="preserve"> und Interrupt Modus gestartet.</w:t>
      </w:r>
    </w:p>
    <w:p w14:paraId="6236F804" w14:textId="77777777" w:rsidR="005906D3" w:rsidRDefault="005906D3" w:rsidP="00386EBD">
      <w:pPr>
        <w:spacing w:line="240" w:lineRule="auto"/>
      </w:pPr>
    </w:p>
    <w:p w14:paraId="7A6C5A05" w14:textId="404E3247" w:rsidR="005906D3" w:rsidRDefault="005906D3" w:rsidP="005906D3">
      <w:pPr>
        <w:pStyle w:val="berschrift4"/>
      </w:pPr>
      <w:bookmarkStart w:id="175" w:name="_Toc108082521"/>
      <w:r>
        <w:t>HAL_LPTIM_Counter_Stop_IT</w:t>
      </w:r>
      <w:bookmarkEnd w:id="175"/>
    </w:p>
    <w:p w14:paraId="29C66B21" w14:textId="30B60AD4" w:rsidR="005906D3" w:rsidRPr="00FE7180" w:rsidRDefault="005906D3" w:rsidP="005906D3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HAL_StatusTypeDef HAL_LPTIM_Counter_Stop_</w:t>
      </w:r>
      <w:proofErr w:type="gramStart"/>
      <w:r w:rsidRPr="00FE7180">
        <w:rPr>
          <w:sz w:val="18"/>
          <w:szCs w:val="18"/>
          <w:lang w:val="en-GB"/>
        </w:rPr>
        <w:t>IT(</w:t>
      </w:r>
      <w:proofErr w:type="gramEnd"/>
      <w:r w:rsidRPr="00FE7180">
        <w:rPr>
          <w:sz w:val="18"/>
          <w:szCs w:val="18"/>
          <w:lang w:val="en-GB"/>
        </w:rPr>
        <w:t>TIM_HandleTypeDef *hlptim);</w:t>
      </w:r>
    </w:p>
    <w:p w14:paraId="3C088776" w14:textId="77777777" w:rsidR="005906D3" w:rsidRDefault="005906D3" w:rsidP="005906D3">
      <w:pPr>
        <w:pBdr>
          <w:bottom w:val="single" w:sz="4" w:space="1" w:color="auto"/>
        </w:pBdr>
      </w:pPr>
      <w:r>
        <w:t>Parameter:</w:t>
      </w:r>
    </w:p>
    <w:p w14:paraId="2E4195BB" w14:textId="77777777" w:rsidR="005906D3" w:rsidRPr="003038A0" w:rsidRDefault="005906D3" w:rsidP="005906D3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hlptim</w:t>
      </w:r>
      <w:r>
        <w:tab/>
      </w:r>
      <w:r>
        <w:tab/>
        <w:t>Pointer zur LPTIM handle Struktur aus HAL Treibern</w:t>
      </w:r>
    </w:p>
    <w:p w14:paraId="6FD65208" w14:textId="77777777" w:rsidR="005906D3" w:rsidRDefault="005906D3" w:rsidP="005906D3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  <w:t>HAL Status</w:t>
      </w:r>
    </w:p>
    <w:p w14:paraId="0C15FB9D" w14:textId="3395D584" w:rsidR="005906D3" w:rsidRDefault="005906D3" w:rsidP="005906D3">
      <w:pPr>
        <w:spacing w:line="240" w:lineRule="auto"/>
      </w:pPr>
      <w:r>
        <w:t>Mit dieser Funktion wird der Low</w:t>
      </w:r>
      <w:r w:rsidR="00620027">
        <w:t>-</w:t>
      </w:r>
      <w:r>
        <w:t>Power</w:t>
      </w:r>
      <w:r w:rsidR="00620027">
        <w:t>-</w:t>
      </w:r>
      <w:r>
        <w:t>Timer im Interrupt Modus gestoppt.</w:t>
      </w:r>
    </w:p>
    <w:p w14:paraId="456CCC60" w14:textId="0DD85D82" w:rsidR="005906D3" w:rsidRDefault="005906D3" w:rsidP="005906D3">
      <w:pPr>
        <w:spacing w:line="240" w:lineRule="auto"/>
      </w:pPr>
    </w:p>
    <w:p w14:paraId="688A92E1" w14:textId="47194DC8" w:rsidR="005906D3" w:rsidRDefault="005906D3" w:rsidP="005906D3">
      <w:pPr>
        <w:pStyle w:val="berschrift4"/>
      </w:pPr>
      <w:bookmarkStart w:id="176" w:name="_Ref107070349"/>
      <w:bookmarkStart w:id="177" w:name="_Toc108082522"/>
      <w:r>
        <w:t>HAL_LPTIM_AutoReloadMatchCallback</w:t>
      </w:r>
      <w:bookmarkEnd w:id="176"/>
      <w:bookmarkEnd w:id="177"/>
    </w:p>
    <w:p w14:paraId="0F3DC8A3" w14:textId="0D52B7CA" w:rsidR="00CD60E0" w:rsidRPr="00FE7180" w:rsidRDefault="00CD60E0" w:rsidP="00CD60E0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__weak void HAL_LPTIM_</w:t>
      </w:r>
      <w:proofErr w:type="gramStart"/>
      <w:r w:rsidRPr="00FE7180">
        <w:rPr>
          <w:sz w:val="18"/>
          <w:szCs w:val="18"/>
          <w:lang w:val="en-GB"/>
        </w:rPr>
        <w:t>AutoReloadMatchCallback(</w:t>
      </w:r>
      <w:proofErr w:type="gramEnd"/>
      <w:r w:rsidRPr="00FE7180">
        <w:rPr>
          <w:sz w:val="18"/>
          <w:szCs w:val="18"/>
          <w:lang w:val="en-GB"/>
        </w:rPr>
        <w:t>LPTIM_HandleTypDef *hlptim)</w:t>
      </w:r>
    </w:p>
    <w:p w14:paraId="3A4BF356" w14:textId="77777777" w:rsidR="005906D3" w:rsidRDefault="005906D3" w:rsidP="005906D3">
      <w:pPr>
        <w:pBdr>
          <w:bottom w:val="single" w:sz="4" w:space="1" w:color="auto"/>
        </w:pBdr>
      </w:pPr>
      <w:r>
        <w:t>Parameter:</w:t>
      </w:r>
    </w:p>
    <w:p w14:paraId="0EC3001D" w14:textId="77777777" w:rsidR="005906D3" w:rsidRPr="003038A0" w:rsidRDefault="005906D3" w:rsidP="005906D3">
      <w:pPr>
        <w:spacing w:line="240" w:lineRule="auto"/>
      </w:pPr>
      <w:r w:rsidRPr="003038A0">
        <w:tab/>
        <w:t xml:space="preserve">in </w:t>
      </w:r>
      <w:r w:rsidRPr="003038A0">
        <w:tab/>
      </w:r>
      <w:r>
        <w:t>hlptim</w:t>
      </w:r>
      <w:r>
        <w:tab/>
      </w:r>
      <w:r>
        <w:tab/>
        <w:t>Pointer zur LPTIM handle Struktur aus HAL Treibern</w:t>
      </w:r>
    </w:p>
    <w:p w14:paraId="070D5629" w14:textId="6C83A9A5" w:rsidR="005906D3" w:rsidRDefault="005906D3" w:rsidP="005906D3">
      <w:pPr>
        <w:pBdr>
          <w:bottom w:val="single" w:sz="4" w:space="1" w:color="auto"/>
        </w:pBdr>
        <w:spacing w:line="240" w:lineRule="auto"/>
      </w:pPr>
      <w:r w:rsidRPr="003038A0">
        <w:tab/>
        <w:t>ret</w:t>
      </w:r>
      <w:r>
        <w:t xml:space="preserve"> val</w:t>
      </w:r>
      <w:r>
        <w:tab/>
        <w:t>-</w:t>
      </w:r>
      <w:r>
        <w:tab/>
      </w:r>
      <w:r>
        <w:tab/>
      </w:r>
      <w:r w:rsidR="00CD60E0">
        <w:t>none</w:t>
      </w:r>
    </w:p>
    <w:p w14:paraId="4AE4477C" w14:textId="56C88351" w:rsidR="00CD60E0" w:rsidRDefault="00CD60E0" w:rsidP="00CD60E0">
      <w:pPr>
        <w:spacing w:line="240" w:lineRule="auto"/>
      </w:pPr>
      <w:r>
        <w:t xml:space="preserve">Diese als schwach gekennzeichnete Funktion ist die LPTIM Interrupt Service Routine, die ausgeführt wird, </w:t>
      </w:r>
      <w:r w:rsidR="00AF0777">
        <w:t>sobald</w:t>
      </w:r>
      <w:r>
        <w:t xml:space="preserve"> der Timer den Wert im Autoreload</w:t>
      </w:r>
      <w:r w:rsidR="00620027">
        <w:t>-</w:t>
      </w:r>
      <w:r>
        <w:t>Register erreicht.</w:t>
      </w:r>
      <w:r w:rsidR="006B3F1B">
        <w:t xml:space="preserve"> Sie wurde in der main.c so überschrieben, dass alle 40 Sekunden die „flag_switch_direction_demand“ gesetzt wird</w:t>
      </w:r>
      <w:r w:rsidR="000923B2">
        <w:t>. Nach weiteren 20 Sekunden wird zusätzlich die „flag_fans_spun_out“ gesetzt (also alle 60 Sekunden).</w:t>
      </w:r>
    </w:p>
    <w:p w14:paraId="4087FC6C" w14:textId="6A520B8B" w:rsidR="005906D3" w:rsidRDefault="005906D3" w:rsidP="005906D3">
      <w:pPr>
        <w:spacing w:line="240" w:lineRule="auto"/>
      </w:pPr>
    </w:p>
    <w:p w14:paraId="352AAC90" w14:textId="0366EA4A" w:rsidR="000C6AD4" w:rsidRDefault="000C6AD4" w:rsidP="000C6AD4">
      <w:pPr>
        <w:pStyle w:val="berschrift4"/>
      </w:pPr>
      <w:bookmarkStart w:id="178" w:name="_Toc108082523"/>
      <w:r>
        <w:t>HAL_GPIO_TogglePin</w:t>
      </w:r>
      <w:bookmarkEnd w:id="178"/>
    </w:p>
    <w:p w14:paraId="412AD9EE" w14:textId="4C9835E7" w:rsidR="000C6AD4" w:rsidRPr="00FE7180" w:rsidRDefault="000C6AD4" w:rsidP="000C6AD4">
      <w:pPr>
        <w:rPr>
          <w:sz w:val="18"/>
          <w:szCs w:val="18"/>
          <w:lang w:val="en-GB"/>
        </w:rPr>
      </w:pPr>
      <w:r w:rsidRPr="00FE7180">
        <w:rPr>
          <w:sz w:val="18"/>
          <w:szCs w:val="18"/>
          <w:lang w:val="en-GB"/>
        </w:rPr>
        <w:t>void HAL_GPIO_</w:t>
      </w:r>
      <w:proofErr w:type="gramStart"/>
      <w:r w:rsidRPr="00FE7180">
        <w:rPr>
          <w:sz w:val="18"/>
          <w:szCs w:val="18"/>
          <w:lang w:val="en-GB"/>
        </w:rPr>
        <w:t>TogglePin(</w:t>
      </w:r>
      <w:proofErr w:type="gramEnd"/>
      <w:r w:rsidR="00AF05A3" w:rsidRPr="00FE7180">
        <w:rPr>
          <w:sz w:val="18"/>
          <w:szCs w:val="18"/>
          <w:lang w:val="en-GB"/>
        </w:rPr>
        <w:t>GPIO_TypeDef *GPIOx, uint16_t GPIO_Pin</w:t>
      </w:r>
      <w:r w:rsidRPr="00FE7180">
        <w:rPr>
          <w:sz w:val="18"/>
          <w:szCs w:val="18"/>
          <w:lang w:val="en-GB"/>
        </w:rPr>
        <w:t>);</w:t>
      </w:r>
    </w:p>
    <w:p w14:paraId="23F757D7" w14:textId="77777777" w:rsidR="000C6AD4" w:rsidRDefault="000C6AD4" w:rsidP="000C6AD4">
      <w:pPr>
        <w:pBdr>
          <w:bottom w:val="single" w:sz="4" w:space="1" w:color="auto"/>
        </w:pBdr>
      </w:pPr>
      <w:r>
        <w:t>Parameter:</w:t>
      </w:r>
    </w:p>
    <w:p w14:paraId="62F1A321" w14:textId="0EC971E2" w:rsidR="000C6AD4" w:rsidRDefault="000C6AD4" w:rsidP="00AF05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488"/>
        </w:tabs>
        <w:spacing w:line="240" w:lineRule="auto"/>
      </w:pPr>
      <w:r w:rsidRPr="003038A0">
        <w:tab/>
        <w:t xml:space="preserve">in </w:t>
      </w:r>
      <w:r w:rsidRPr="003038A0">
        <w:tab/>
      </w:r>
      <w:r w:rsidR="00AF05A3">
        <w:t>GPIOx</w:t>
      </w:r>
      <w:r>
        <w:tab/>
      </w:r>
      <w:r w:rsidR="00AF05A3">
        <w:tab/>
        <w:t>GPIO Peripherie auf der sich der Pin befindet</w:t>
      </w:r>
    </w:p>
    <w:p w14:paraId="61A1128C" w14:textId="02629D3D" w:rsidR="00AF05A3" w:rsidRPr="00FE7180" w:rsidRDefault="00AF05A3" w:rsidP="00AF05A3">
      <w:pPr>
        <w:tabs>
          <w:tab w:val="left" w:pos="708"/>
          <w:tab w:val="left" w:pos="1416"/>
          <w:tab w:val="left" w:pos="1793"/>
          <w:tab w:val="left" w:pos="4728"/>
          <w:tab w:val="right" w:pos="8220"/>
        </w:tabs>
        <w:spacing w:line="240" w:lineRule="auto"/>
        <w:rPr>
          <w:lang w:val="en-GB"/>
        </w:rPr>
      </w:pPr>
      <w:r>
        <w:tab/>
      </w:r>
      <w:r w:rsidRPr="00FE7180">
        <w:rPr>
          <w:lang w:val="en-GB"/>
        </w:rPr>
        <w:t>in</w:t>
      </w:r>
      <w:r w:rsidRPr="00FE7180">
        <w:rPr>
          <w:lang w:val="en-GB"/>
        </w:rPr>
        <w:tab/>
        <w:t>GPIO_</w:t>
      </w:r>
      <w:r w:rsidR="00BB2BD6" w:rsidRPr="00FE7180">
        <w:rPr>
          <w:lang w:val="en-GB"/>
        </w:rPr>
        <w:t>P</w:t>
      </w:r>
      <w:r w:rsidRPr="00FE7180">
        <w:rPr>
          <w:lang w:val="en-GB"/>
        </w:rPr>
        <w:t>i</w:t>
      </w:r>
      <w:r w:rsidR="00BB2BD6" w:rsidRPr="00FE7180">
        <w:rPr>
          <w:lang w:val="en-GB"/>
        </w:rPr>
        <w:t>n       GPIO Pin Nummer</w:t>
      </w:r>
    </w:p>
    <w:p w14:paraId="6B0C0286" w14:textId="21BF09DC" w:rsidR="000C6AD4" w:rsidRPr="00FE7180" w:rsidRDefault="00AF05A3" w:rsidP="00BB2BD6">
      <w:pPr>
        <w:pBdr>
          <w:bottom w:val="single" w:sz="4" w:space="1" w:color="auto"/>
        </w:pBdr>
        <w:tabs>
          <w:tab w:val="left" w:pos="708"/>
          <w:tab w:val="left" w:pos="1416"/>
          <w:tab w:val="left" w:pos="1793"/>
          <w:tab w:val="left" w:pos="4728"/>
          <w:tab w:val="right" w:pos="8220"/>
        </w:tabs>
        <w:spacing w:line="240" w:lineRule="auto"/>
        <w:rPr>
          <w:lang w:val="en-GB"/>
        </w:rPr>
      </w:pPr>
      <w:r w:rsidRPr="00FE7180">
        <w:rPr>
          <w:lang w:val="en-GB"/>
        </w:rPr>
        <w:tab/>
      </w:r>
      <w:r w:rsidR="000C6AD4" w:rsidRPr="00FE7180">
        <w:rPr>
          <w:lang w:val="en-GB"/>
        </w:rPr>
        <w:t>ret val</w:t>
      </w:r>
      <w:r w:rsidR="00BB2BD6" w:rsidRPr="00FE7180">
        <w:rPr>
          <w:lang w:val="en-GB"/>
        </w:rPr>
        <w:tab/>
        <w:t>-</w:t>
      </w:r>
      <w:r w:rsidR="00BB2BD6" w:rsidRPr="00FE7180">
        <w:rPr>
          <w:lang w:val="en-GB"/>
        </w:rPr>
        <w:tab/>
        <w:t xml:space="preserve">                  none</w:t>
      </w:r>
    </w:p>
    <w:p w14:paraId="6891BBCB" w14:textId="47E9124F" w:rsidR="000C6AD4" w:rsidRDefault="000C6AD4" w:rsidP="005906D3">
      <w:pPr>
        <w:spacing w:line="240" w:lineRule="auto"/>
      </w:pPr>
      <w:r>
        <w:t xml:space="preserve">Mit dieser Funktion wird der </w:t>
      </w:r>
      <w:r w:rsidR="00AF05A3">
        <w:t>gewählte GPIO Pin getoggelt</w:t>
      </w:r>
    </w:p>
    <w:p w14:paraId="3F0A9525" w14:textId="6E1FD977" w:rsidR="00FC4D6F" w:rsidRDefault="009F609E" w:rsidP="00FC4D6F">
      <w:pPr>
        <w:pStyle w:val="berschrift2"/>
      </w:pPr>
      <w:bookmarkStart w:id="179" w:name="_Ref108032142"/>
      <w:bookmarkStart w:id="180" w:name="_Toc108082524"/>
      <w:r>
        <w:lastRenderedPageBreak/>
        <w:t>Logging</w:t>
      </w:r>
      <w:bookmarkEnd w:id="179"/>
      <w:bookmarkEnd w:id="180"/>
    </w:p>
    <w:p w14:paraId="484E16DF" w14:textId="42048CC9" w:rsidR="009F6AE3" w:rsidRDefault="009F6AE3" w:rsidP="009F6AE3">
      <w:r>
        <w:t>Auf der linken Seite sieht man einen Ausschnitt aus dem Arduino Logging</w:t>
      </w:r>
      <w:r w:rsidR="0017554D">
        <w:t>,</w:t>
      </w:r>
      <w:r>
        <w:t xml:space="preserve"> und rechts Screenshots von den</w:t>
      </w:r>
      <w:r w:rsidR="0017554D">
        <w:t xml:space="preserve"> ETS-</w:t>
      </w:r>
      <w:r>
        <w:t xml:space="preserve">Einstellungen. Es gibt dabei in der Praxis zwei Unterschiede zur Theorie. Zum einen wird das Kontrollbyte immer doppelt gesendet, zum anderen werden beim Senden eines 2Byte Floatwerts noch 2 Dummy-Werte </w:t>
      </w:r>
      <w:r>
        <w:br/>
        <w:t>mitgesendet.</w:t>
      </w:r>
    </w:p>
    <w:p w14:paraId="69A77E80" w14:textId="77777777" w:rsidR="009F6AE3" w:rsidRDefault="009F6AE3" w:rsidP="009F6AE3">
      <w:r>
        <w:t>Die ersten beiden Bytes der Payload sind die Dummy-Werte „0x00“ &amp; „0x80“.</w:t>
      </w:r>
    </w:p>
    <w:p w14:paraId="52CC285D" w14:textId="77777777" w:rsidR="009F6AE3" w:rsidRDefault="009F6AE3" w:rsidP="009F6AE3">
      <w:r>
        <w:t>Die letzten beiden Bytes hingegen sind die wirklichen Nutzdaten, wie in Nachricht 1 „0x0C“ &amp; „0xA1“.</w:t>
      </w:r>
    </w:p>
    <w:p w14:paraId="1119382E" w14:textId="77777777" w:rsidR="000D2ADD" w:rsidRDefault="009F6AE3" w:rsidP="000D2ADD">
      <w:r>
        <w:t>Diese müssen dann noch aus dem IEEE-Format in physikalische Werte umgewandelt werde</w:t>
      </w:r>
      <w:r w:rsidR="000D2ADD">
        <w:t>n.</w:t>
      </w:r>
    </w:p>
    <w:p w14:paraId="573D81A9" w14:textId="77777777" w:rsidR="00940EBA" w:rsidRDefault="00940EBA" w:rsidP="000D2ADD"/>
    <w:p w14:paraId="4C820AEE" w14:textId="77777777" w:rsidR="00940EBA" w:rsidRDefault="00940EBA" w:rsidP="000D2ADD"/>
    <w:p w14:paraId="38A9AB32" w14:textId="77777777" w:rsidR="00940EBA" w:rsidRDefault="00940EBA" w:rsidP="000D2ADD"/>
    <w:p w14:paraId="648CB010" w14:textId="33EA2567" w:rsidR="00940EBA" w:rsidRPr="000D2ADD" w:rsidRDefault="00940EBA" w:rsidP="000D2ADD">
      <w:pPr>
        <w:sectPr w:rsidR="00940EBA" w:rsidRPr="000D2ADD" w:rsidSect="00940EBA">
          <w:headerReference w:type="default" r:id="rId109"/>
          <w:footerReference w:type="first" r:id="rId110"/>
          <w:pgSz w:w="11906" w:h="16838"/>
          <w:pgMar w:top="1418" w:right="1418" w:bottom="1418" w:left="2268" w:header="851" w:footer="709" w:gutter="0"/>
          <w:pgNumType w:start="1"/>
          <w:cols w:space="708"/>
          <w:docGrid w:linePitch="360"/>
        </w:sectPr>
      </w:pPr>
    </w:p>
    <w:p w14:paraId="507E3281" w14:textId="5AF13B77" w:rsidR="00940EBA" w:rsidRDefault="00182B67" w:rsidP="000D2ADD">
      <w:pPr>
        <w:tabs>
          <w:tab w:val="left" w:pos="5860"/>
        </w:tabs>
        <w:sectPr w:rsidR="00940EBA" w:rsidSect="00940EBA">
          <w:pgSz w:w="16838" w:h="11906" w:orient="landscape"/>
          <w:pgMar w:top="238" w:right="289" w:bottom="244" w:left="284" w:header="851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610C2E4" wp14:editId="3C94F91B">
                <wp:simplePos x="0" y="0"/>
                <wp:positionH relativeFrom="page">
                  <wp:posOffset>490220</wp:posOffset>
                </wp:positionH>
                <wp:positionV relativeFrom="paragraph">
                  <wp:posOffset>120015</wp:posOffset>
                </wp:positionV>
                <wp:extent cx="1144905" cy="1836420"/>
                <wp:effectExtent l="0" t="0" r="0" b="0"/>
                <wp:wrapTopAndBottom/>
                <wp:docPr id="114" name="Textfeld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1836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59967" w14:textId="42C685D5" w:rsidR="00502A51" w:rsidRPr="0026739A" w:rsidRDefault="00502A51" w:rsidP="00502A51">
                            <w:pPr>
                              <w:pStyle w:val="Beschriftung"/>
                              <w:rPr>
                                <w:noProof/>
                                <w:sz w:val="24"/>
                              </w:rPr>
                            </w:pPr>
                            <w:bookmarkStart w:id="181" w:name="_Toc108082427"/>
                            <w:r w:rsidRPr="00C74F04">
                              <w:t xml:space="preserve">Tabelle </w:t>
                            </w:r>
                            <w:fldSimple w:instr=" SEQ Tabelle \* ARABIC ">
                              <w:r w:rsidR="00BA4AD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="00182B67" w:rsidRPr="00182B67">
                              <w:rPr>
                                <w:b w:val="0"/>
                                <w:bCs w:val="0"/>
                              </w:rPr>
                              <w:t>: Arduino</w:t>
                            </w:r>
                            <w:r w:rsidR="00182B67">
                              <w:rPr>
                                <w:b w:val="0"/>
                                <w:bCs w:val="0"/>
                              </w:rPr>
                              <w:t>-</w:t>
                            </w:r>
                            <w:r w:rsidR="00182B67" w:rsidRPr="00182B67">
                              <w:rPr>
                                <w:b w:val="0"/>
                                <w:bCs w:val="0"/>
                              </w:rPr>
                              <w:t xml:space="preserve"> Logging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0C2E4" id="Textfeld 114" o:spid="_x0000_s1116" type="#_x0000_t202" style="position:absolute;left:0;text-align:left;margin-left:38.6pt;margin-top:9.45pt;width:90.15pt;height:144.6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" stroked="f">
                <v:textbox inset="0,0,0,0">
                  <w:txbxContent>
                    <w:p w14:paraId="2AF59967" w14:textId="42C685D5" w:rsidR="00502A51" w:rsidRPr="0026739A" w:rsidRDefault="00502A51" w:rsidP="00502A51">
                      <w:pPr>
                        <w:pStyle w:val="Beschriftung"/>
                        <w:rPr>
                          <w:noProof/>
                          <w:sz w:val="24"/>
                        </w:rPr>
                      </w:pPr>
                      <w:bookmarkStart w:id="182" w:name="_Toc108082427"/>
                      <w:r w:rsidRPr="00C74F04">
                        <w:t xml:space="preserve">Tabelle </w:t>
                      </w:r>
                      <w:fldSimple w:instr=" SEQ Tabelle \* ARABIC ">
                        <w:r w:rsidR="00BA4ADB">
                          <w:rPr>
                            <w:noProof/>
                          </w:rPr>
                          <w:t>2</w:t>
                        </w:r>
                      </w:fldSimple>
                      <w:r w:rsidR="00182B67" w:rsidRPr="00182B67">
                        <w:rPr>
                          <w:b w:val="0"/>
                          <w:bCs w:val="0"/>
                        </w:rPr>
                        <w:t>: Arduino</w:t>
                      </w:r>
                      <w:r w:rsidR="00182B67">
                        <w:rPr>
                          <w:b w:val="0"/>
                          <w:bCs w:val="0"/>
                        </w:rPr>
                        <w:t>-</w:t>
                      </w:r>
                      <w:r w:rsidR="00182B67" w:rsidRPr="00182B67">
                        <w:rPr>
                          <w:b w:val="0"/>
                          <w:bCs w:val="0"/>
                        </w:rPr>
                        <w:t xml:space="preserve"> Logging</w:t>
                      </w:r>
                      <w:bookmarkEnd w:id="18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4448" behindDoc="0" locked="0" layoutInCell="1" allowOverlap="1" wp14:anchorId="222C2965" wp14:editId="08542E29">
            <wp:simplePos x="0" y="0"/>
            <wp:positionH relativeFrom="margin">
              <wp:posOffset>1488854</wp:posOffset>
            </wp:positionH>
            <wp:positionV relativeFrom="paragraph">
              <wp:posOffset>12009</wp:posOffset>
            </wp:positionV>
            <wp:extent cx="8110330" cy="6168429"/>
            <wp:effectExtent l="0" t="0" r="5080" b="3810"/>
            <wp:wrapTopAndBottom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0330" cy="61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35F0E" w14:textId="51526AAC" w:rsidR="00320821" w:rsidRPr="00320821" w:rsidRDefault="00320821" w:rsidP="00FF0CEA">
      <w:pPr>
        <w:spacing w:after="200" w:line="276" w:lineRule="auto"/>
        <w:jc w:val="left"/>
      </w:pPr>
    </w:p>
    <w:p w14:paraId="4E41A1F5" w14:textId="1292EE22" w:rsidR="00235BF8" w:rsidRPr="009F609E" w:rsidRDefault="00235BF8" w:rsidP="009F609E">
      <w:pPr>
        <w:pStyle w:val="berschrift2"/>
      </w:pPr>
      <w:bookmarkStart w:id="183" w:name="_Toc108082525"/>
      <w:r w:rsidRPr="009F609E">
        <w:t>Regler</w:t>
      </w:r>
      <w:bookmarkEnd w:id="183"/>
    </w:p>
    <w:p w14:paraId="15FD5FA8" w14:textId="2F4ABA91" w:rsidR="00235BF8" w:rsidRDefault="00630458" w:rsidP="00630458">
      <w:pPr>
        <w:pStyle w:val="berschrift3"/>
      </w:pPr>
      <w:bookmarkStart w:id="184" w:name="_Toc108082526"/>
      <w:r>
        <w:t>Allgemein</w:t>
      </w:r>
      <w:bookmarkEnd w:id="184"/>
    </w:p>
    <w:p w14:paraId="1D4FE073" w14:textId="2AF78B10" w:rsidR="005B5EC8" w:rsidRDefault="00373471" w:rsidP="005B5EC8"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E10D185" wp14:editId="207BA141">
                <wp:simplePos x="0" y="0"/>
                <wp:positionH relativeFrom="margin">
                  <wp:posOffset>-80645</wp:posOffset>
                </wp:positionH>
                <wp:positionV relativeFrom="paragraph">
                  <wp:posOffset>1263650</wp:posOffset>
                </wp:positionV>
                <wp:extent cx="5764530" cy="1897380"/>
                <wp:effectExtent l="0" t="0" r="7620" b="7620"/>
                <wp:wrapTopAndBottom/>
                <wp:docPr id="101" name="Gruppieren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4530" cy="1897380"/>
                          <a:chOff x="421418" y="-159026"/>
                          <a:chExt cx="5764696" cy="1897684"/>
                        </a:xfrm>
                      </wpg:grpSpPr>
                      <pic:pic xmlns:pic="http://schemas.openxmlformats.org/drawingml/2006/picture">
                        <pic:nvPicPr>
                          <pic:cNvPr id="43" name="Grafik 43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18" y="-159026"/>
                            <a:ext cx="5764696" cy="1487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Textfeld 100"/>
                        <wps:cNvSpPr txBox="1"/>
                        <wps:spPr>
                          <a:xfrm>
                            <a:off x="485030" y="1421793"/>
                            <a:ext cx="521589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5C9EF8" w14:textId="74745191" w:rsidR="00373471" w:rsidRPr="00632F1B" w:rsidRDefault="00373471" w:rsidP="00373471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185" w:name="_Ref108038297"/>
                              <w:bookmarkStart w:id="186" w:name="_Toc108058555"/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30</w:t>
                              </w:r>
                              <w:r w:rsidRPr="00632F1B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185"/>
                              <w:r w:rsidRPr="00632F1B">
                                <w:rPr>
                                  <w:sz w:val="22"/>
                                  <w:szCs w:val="20"/>
                                </w:rPr>
                                <w:t>: Blockschaltbild eines geschlossenen Regelkreises</w:t>
                              </w:r>
                              <w:bookmarkEnd w:id="1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10D185" id="Gruppieren 101" o:spid="_x0000_s1117" style="position:absolute;left:0;text-align:left;margin-left:-6.35pt;margin-top:99.5pt;width:453.9pt;height:149.4pt;z-index:251721728;mso-position-horizontal-relative:margin;mso-position-vertical-relative:text;mso-width-relative:margin;mso-height-relative:margin" coordorigin="4214,-1590" coordsize="57646,18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">
                <v:shape id="Grafik 43" o:spid="_x0000_s1118" type="#_x0000_t75" style="position:absolute;left:4214;top:-1590;width:57647;height:148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">
                  <v:imagedata r:id="rId113" o:title=""/>
                </v:shape>
                <v:shape id="Textfeld 100" o:spid="_x0000_s1119" type="#_x0000_t202" style="position:absolute;left:4850;top:14217;width:52159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0A5C9EF8" w14:textId="74745191" w:rsidR="00373471" w:rsidRPr="00632F1B" w:rsidRDefault="00373471" w:rsidP="00373471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187" w:name="_Ref108038297"/>
                        <w:bookmarkStart w:id="188" w:name="_Toc108058555"/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30</w:t>
                        </w:r>
                        <w:r w:rsidRPr="00632F1B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187"/>
                        <w:r w:rsidRPr="00632F1B">
                          <w:rPr>
                            <w:sz w:val="22"/>
                            <w:szCs w:val="20"/>
                          </w:rPr>
                          <w:t>: Blockschaltbild eines geschlossenen Regelkreises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A7F87">
        <w:t xml:space="preserve">Die Regelung ist ein Vorgang, bei dem die Führungsgröße dauerhaft mit der Regelgröße verglichen wird. </w:t>
      </w:r>
      <w:r w:rsidR="006F184B">
        <w:t xml:space="preserve">Durch die </w:t>
      </w:r>
      <w:r w:rsidR="003A7F87">
        <w:t>Zugabe der Stellgröße auf die Regelstrecke</w:t>
      </w:r>
      <w:r w:rsidR="006F184B">
        <w:t xml:space="preserve">, wird die Regelgröße so </w:t>
      </w:r>
      <w:r w:rsidR="00302991">
        <w:t>beeinflusst, dass</w:t>
      </w:r>
      <w:r w:rsidR="003A7F87">
        <w:t xml:space="preserve"> </w:t>
      </w:r>
      <w:r w:rsidR="00302991">
        <w:t xml:space="preserve">die </w:t>
      </w:r>
      <w:r w:rsidR="006F184B">
        <w:t xml:space="preserve">Regelabweichung </w:t>
      </w:r>
      <w:r w:rsidR="00302991">
        <w:t>möglichst minimiert oder ganz eliminiert wird.</w:t>
      </w:r>
      <w:r w:rsidR="000E3F47">
        <w:t xml:space="preserve"> In der </w:t>
      </w:r>
      <w:r w:rsidR="00F74B3D">
        <w:fldChar w:fldCharType="begin"/>
      </w:r>
      <w:r w:rsidR="00F74B3D">
        <w:instrText xml:space="preserve"> REF _Ref108038297 \h </w:instrText>
      </w:r>
      <w:r w:rsidR="00F74B3D">
        <w:fldChar w:fldCharType="separate"/>
      </w:r>
      <w:r w:rsidR="00BA4ADB" w:rsidRPr="00632F1B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30</w:t>
      </w:r>
      <w:r w:rsidR="00F74B3D">
        <w:fldChar w:fldCharType="end"/>
      </w:r>
      <w:r w:rsidR="00F74B3D">
        <w:t xml:space="preserve"> </w:t>
      </w:r>
      <w:r w:rsidR="005E792A">
        <w:t>sieht man</w:t>
      </w:r>
      <w:r w:rsidR="000E3F47">
        <w:t xml:space="preserve"> </w:t>
      </w:r>
      <w:r w:rsidR="00F80817">
        <w:t>einen geschlossenen Regelkreis</w:t>
      </w:r>
      <w:r w:rsidR="000E3F47">
        <w:t>.</w:t>
      </w:r>
      <w:r w:rsidR="00FF0CEA">
        <w:br/>
      </w:r>
      <w:r w:rsidR="003102A4">
        <w:t>[47, S.23]</w:t>
      </w:r>
      <w:r w:rsidR="003E2ED7" w:rsidRPr="003E2ED7">
        <w:rPr>
          <w:noProof/>
        </w:rPr>
        <w:t xml:space="preserve"> </w:t>
      </w:r>
    </w:p>
    <w:p w14:paraId="0170F4CA" w14:textId="218054D8" w:rsidR="000702A7" w:rsidRDefault="000702A7" w:rsidP="005B5EC8">
      <w:r>
        <w:t xml:space="preserve">Die Führungsgröße ist der vom Nutzer in der Software eingestellte Wunsch-Feuchtigkeitswert, den der Regler </w:t>
      </w:r>
      <w:r w:rsidR="00AB38F5">
        <w:t>versucht</w:t>
      </w:r>
      <w:r>
        <w:t xml:space="preserve"> einzustellen.</w:t>
      </w:r>
    </w:p>
    <w:p w14:paraId="0CDD8832" w14:textId="4F113D53" w:rsidR="0014233A" w:rsidRDefault="000702A7" w:rsidP="005B5EC8">
      <w:r>
        <w:t>Die Regelgröße entspricht dem vom Feuchtigkeitssensor gemessenen Wert</w:t>
      </w:r>
      <w:r w:rsidR="00BF6185">
        <w:t xml:space="preserve">. Über eine Rückführung wird die Regelgröße mit der Führungsgröße </w:t>
      </w:r>
      <w:r w:rsidR="00F74B3D">
        <w:t>verglichen</w:t>
      </w:r>
      <w:r w:rsidR="00BF6185">
        <w:t>. Die Regeldifferenz ergibt sich</w:t>
      </w:r>
      <w:r w:rsidR="00F87065">
        <w:t xml:space="preserve"> </w:t>
      </w:r>
      <w:r w:rsidR="00BF6185">
        <w:t>zu:</w:t>
      </w:r>
    </w:p>
    <w:p w14:paraId="275FC8B2" w14:textId="34068DC4" w:rsidR="000702A7" w:rsidRPr="005055E4" w:rsidRDefault="00705CB8" w:rsidP="005B5EC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 Sollwert – Istwert = w(t) – x(t)</m:t>
          </m:r>
        </m:oMath>
      </m:oMathPara>
    </w:p>
    <w:p w14:paraId="7A797795" w14:textId="64EC71B0" w:rsidR="005055E4" w:rsidRPr="00867980" w:rsidRDefault="005055E4" w:rsidP="00867980">
      <w:pPr>
        <w:rPr>
          <w:sz w:val="22"/>
          <w:szCs w:val="20"/>
        </w:rPr>
      </w:pPr>
      <w:bookmarkStart w:id="189" w:name="_Toc108058607"/>
      <w:r w:rsidRPr="00867980">
        <w:rPr>
          <w:b/>
          <w:bCs/>
          <w:sz w:val="22"/>
          <w:szCs w:val="20"/>
        </w:rPr>
        <w:t xml:space="preserve">Formel </w:t>
      </w:r>
      <w:r w:rsidRPr="00867980">
        <w:rPr>
          <w:b/>
          <w:bCs/>
          <w:sz w:val="22"/>
          <w:szCs w:val="20"/>
        </w:rPr>
        <w:fldChar w:fldCharType="begin"/>
      </w:r>
      <w:r w:rsidRPr="00867980">
        <w:rPr>
          <w:b/>
          <w:bCs/>
          <w:sz w:val="22"/>
          <w:szCs w:val="20"/>
        </w:rPr>
        <w:instrText xml:space="preserve"> SEQ Formel \* ARABIC </w:instrText>
      </w:r>
      <w:r w:rsidRPr="00867980">
        <w:rPr>
          <w:b/>
          <w:bCs/>
          <w:sz w:val="22"/>
          <w:szCs w:val="20"/>
        </w:rPr>
        <w:fldChar w:fldCharType="separate"/>
      </w:r>
      <w:r w:rsidR="00BA4ADB">
        <w:rPr>
          <w:b/>
          <w:bCs/>
          <w:noProof/>
          <w:sz w:val="22"/>
          <w:szCs w:val="20"/>
        </w:rPr>
        <w:t>6</w:t>
      </w:r>
      <w:r w:rsidRPr="00867980">
        <w:rPr>
          <w:b/>
          <w:bCs/>
          <w:sz w:val="22"/>
          <w:szCs w:val="20"/>
        </w:rPr>
        <w:fldChar w:fldCharType="end"/>
      </w:r>
      <w:r w:rsidRPr="00867980">
        <w:rPr>
          <w:sz w:val="22"/>
          <w:szCs w:val="20"/>
        </w:rPr>
        <w:t>: Regeldifferenz</w:t>
      </w:r>
      <w:r w:rsidR="003C6959">
        <w:rPr>
          <w:sz w:val="22"/>
          <w:szCs w:val="20"/>
        </w:rPr>
        <w:t xml:space="preserve"> [48]</w:t>
      </w:r>
      <w:bookmarkEnd w:id="189"/>
    </w:p>
    <w:p w14:paraId="66C6E15E" w14:textId="686E330B" w:rsidR="00BF6185" w:rsidRDefault="00F87065" w:rsidP="005B5EC8">
      <w:r>
        <w:t xml:space="preserve">Je nach Höhe der Regelabweichung wird </w:t>
      </w:r>
      <w:r w:rsidR="00215A2A">
        <w:t>vom Regler die</w:t>
      </w:r>
      <w:r>
        <w:t xml:space="preserve"> Stellgröße auf die Regelstrecke gegeben.</w:t>
      </w:r>
      <w:r w:rsidR="00215A2A">
        <w:t xml:space="preserve"> </w:t>
      </w:r>
      <w:r w:rsidR="0026796F">
        <w:t>Die Stellgröße entspricht dabei</w:t>
      </w:r>
      <w:r w:rsidR="00215A2A">
        <w:t xml:space="preserve"> de</w:t>
      </w:r>
      <w:r w:rsidR="0026796F">
        <w:t>m</w:t>
      </w:r>
      <w:r w:rsidR="00215A2A">
        <w:t xml:space="preserve"> Tastgrad </w:t>
      </w:r>
      <w:r w:rsidR="00991523">
        <w:t>des</w:t>
      </w:r>
      <w:r w:rsidR="00215A2A">
        <w:t xml:space="preserve"> PWM-Signals.</w:t>
      </w:r>
    </w:p>
    <w:p w14:paraId="1DE3989E" w14:textId="4BC2D67A" w:rsidR="00204263" w:rsidRDefault="00204263" w:rsidP="005B5EC8">
      <w:pPr>
        <w:rPr>
          <w:noProof/>
        </w:rPr>
      </w:pPr>
      <w:r>
        <w:t xml:space="preserve">Durch die Rotation des Ankers im Permanentmagnetfeld wird eine Spannung </w:t>
      </w:r>
      <w:r w:rsidR="000702A7">
        <w:t>zurück</w:t>
      </w:r>
      <w:r>
        <w:t xml:space="preserve"> induziert</w:t>
      </w:r>
      <w:r w:rsidR="00CB7DF0">
        <w:t xml:space="preserve">. Man spricht </w:t>
      </w:r>
      <w:r w:rsidR="000702A7">
        <w:t>hier</w:t>
      </w:r>
      <w:r w:rsidR="00CB7DF0">
        <w:t xml:space="preserve"> von der </w:t>
      </w:r>
      <w:r>
        <w:t xml:space="preserve">Elektromotorische Kraft (kurz EMK). Die EMK reduziert </w:t>
      </w:r>
      <w:r w:rsidR="000702A7">
        <w:t>dabei</w:t>
      </w:r>
      <w:r>
        <w:t xml:space="preserve"> die wirksame Gesamtspannung und </w:t>
      </w:r>
      <w:r w:rsidR="00CB7DF0">
        <w:t>muss deshalb in Form einer Störgröße von der Stellgröße subtrahiert werden.</w:t>
      </w:r>
      <w:r w:rsidR="003E2ED7" w:rsidRPr="003E2ED7">
        <w:rPr>
          <w:noProof/>
        </w:rPr>
        <w:t xml:space="preserve"> </w:t>
      </w:r>
    </w:p>
    <w:p w14:paraId="0CAAE675" w14:textId="56E3E01A" w:rsidR="00787F46" w:rsidRDefault="00F83B78" w:rsidP="005B5EC8">
      <w:pPr>
        <w:rPr>
          <w:noProof/>
        </w:rPr>
      </w:pPr>
      <w:r>
        <w:rPr>
          <w:noProof/>
        </w:rPr>
        <w:t xml:space="preserve">Grundsätzlich lassen sich Regler in zwei Typen </w:t>
      </w:r>
      <w:r w:rsidR="00772FB0">
        <w:rPr>
          <w:noProof/>
        </w:rPr>
        <w:t>a</w:t>
      </w:r>
      <w:r>
        <w:rPr>
          <w:noProof/>
        </w:rPr>
        <w:t>ufteilen</w:t>
      </w:r>
      <w:r w:rsidR="00772FB0">
        <w:rPr>
          <w:noProof/>
        </w:rPr>
        <w:t>:</w:t>
      </w:r>
    </w:p>
    <w:p w14:paraId="00852F56" w14:textId="66DEDEFE" w:rsidR="00F83B78" w:rsidRDefault="00F83B78" w:rsidP="00F83B78">
      <w:pPr>
        <w:pStyle w:val="Stichpunkte"/>
      </w:pPr>
      <w:r>
        <w:rPr>
          <w:noProof/>
        </w:rPr>
        <w:t>Unstetige Regler</w:t>
      </w:r>
    </w:p>
    <w:p w14:paraId="0F1DAB04" w14:textId="2D920902" w:rsidR="0075766C" w:rsidRDefault="0075766C" w:rsidP="0075766C">
      <w:pPr>
        <w:pStyle w:val="Stichpunkte"/>
        <w:rPr>
          <w:noProof/>
        </w:rPr>
      </w:pPr>
      <w:r>
        <w:rPr>
          <w:noProof/>
        </w:rPr>
        <w:t>Stetige Regler</w:t>
      </w:r>
    </w:p>
    <w:p w14:paraId="2E8AC68F" w14:textId="3FF378FC" w:rsidR="0075766C" w:rsidRDefault="0075766C" w:rsidP="0075766C">
      <w:r>
        <w:lastRenderedPageBreak/>
        <w:t xml:space="preserve">Unstetige Regler können dabei nur eine </w:t>
      </w:r>
      <w:r w:rsidR="007C1E65">
        <w:t>begrenzte</w:t>
      </w:r>
      <w:r>
        <w:t xml:space="preserve"> Anzahl an </w:t>
      </w:r>
      <w:r w:rsidR="007C1E65">
        <w:t>Stellw</w:t>
      </w:r>
      <w:r>
        <w:t>erten generieren.</w:t>
      </w:r>
    </w:p>
    <w:p w14:paraId="60C9D17D" w14:textId="49D89996" w:rsidR="0075766C" w:rsidRDefault="0075766C" w:rsidP="0075766C">
      <w:r>
        <w:t>Stetige Regler hingegen können beliebige Wert</w:t>
      </w:r>
      <w:r w:rsidR="007C1E65">
        <w:t>e</w:t>
      </w:r>
      <w:r>
        <w:t xml:space="preserve"> innerhalb des Stellbereichs ausgeben.</w:t>
      </w:r>
      <w:r w:rsidR="00995D4F">
        <w:t xml:space="preserve"> [47, S.24]</w:t>
      </w:r>
    </w:p>
    <w:p w14:paraId="455C477F" w14:textId="19ECA062" w:rsidR="00630458" w:rsidRDefault="005A25E7" w:rsidP="00630458">
      <w:pPr>
        <w:pStyle w:val="berschrift3"/>
      </w:pPr>
      <w:bookmarkStart w:id="190" w:name="_Toc108082527"/>
      <w:r>
        <w:t xml:space="preserve">Sinnvolle </w:t>
      </w:r>
      <w:r w:rsidR="00630458">
        <w:t>Reglertypen</w:t>
      </w:r>
      <w:bookmarkEnd w:id="190"/>
    </w:p>
    <w:p w14:paraId="630F9EA1" w14:textId="78389604" w:rsidR="00630458" w:rsidRDefault="00630458" w:rsidP="00630458">
      <w:pPr>
        <w:pStyle w:val="berschrift4"/>
      </w:pPr>
      <w:bookmarkStart w:id="191" w:name="_Toc108082528"/>
      <w:r>
        <w:t>Zwei</w:t>
      </w:r>
      <w:r w:rsidR="007E4D7A">
        <w:t>p</w:t>
      </w:r>
      <w:r>
        <w:t>unkt</w:t>
      </w:r>
      <w:r w:rsidR="007E4D7A">
        <w:t>-</w:t>
      </w:r>
      <w:r>
        <w:t>Regler</w:t>
      </w:r>
      <w:bookmarkEnd w:id="191"/>
    </w:p>
    <w:p w14:paraId="3253FF16" w14:textId="5358451B" w:rsidR="004F2E16" w:rsidRDefault="007E4D7A" w:rsidP="007C1E65">
      <w:r>
        <w:t xml:space="preserve">Der </w:t>
      </w:r>
      <w:r w:rsidR="00672C07">
        <w:t>simpelste</w:t>
      </w:r>
      <w:r>
        <w:t xml:space="preserve"> Regler ist der unstetige Zweipunkt-Regler, da er nur 2 verschiedene Zustände annehmen</w:t>
      </w:r>
      <w:r w:rsidR="004F2E16">
        <w:t xml:space="preserve"> kann</w:t>
      </w:r>
      <w:r>
        <w:t>.</w:t>
      </w:r>
      <w:r w:rsidR="004F2E16">
        <w:t xml:space="preserve"> </w:t>
      </w:r>
    </w:p>
    <w:p w14:paraId="0E6CD79E" w14:textId="5D1B1393" w:rsidR="004F2E16" w:rsidRDefault="005A190E" w:rsidP="005A190E">
      <w:pPr>
        <w:pStyle w:val="Stichpunkte"/>
      </w:pPr>
      <w:r>
        <w:t>Zustand 1</w:t>
      </w:r>
      <w:r w:rsidR="00FD7BA6">
        <w:t xml:space="preserve"> </w:t>
      </w:r>
      <w:r>
        <w:t>(</w:t>
      </w:r>
      <w:r w:rsidR="004F2E16">
        <w:t xml:space="preserve">Ist-Feuchtigkeitswert </w:t>
      </w:r>
      <w:r w:rsidR="00FD7BA6">
        <w:t>&lt;</w:t>
      </w:r>
      <w:r w:rsidRPr="005A190E">
        <w:t xml:space="preserve"> </w:t>
      </w:r>
      <w:r>
        <w:t>Soll-Feuchtigkeitswert):</w:t>
      </w:r>
    </w:p>
    <w:p w14:paraId="23AF3783" w14:textId="24183129" w:rsidR="005A190E" w:rsidRDefault="005A190E" w:rsidP="005A190E">
      <w:pPr>
        <w:pStyle w:val="Stichpunkte"/>
        <w:numPr>
          <w:ilvl w:val="1"/>
          <w:numId w:val="17"/>
        </w:numPr>
      </w:pPr>
      <w:r>
        <w:t>PWM-Signal mit minimalen Tastgrad wird ausgegeben</w:t>
      </w:r>
    </w:p>
    <w:p w14:paraId="4F22BD0C" w14:textId="7485EDC2" w:rsidR="005A190E" w:rsidRDefault="005A190E" w:rsidP="005A190E">
      <w:pPr>
        <w:pStyle w:val="Stichpunkte"/>
      </w:pPr>
      <w:r>
        <w:t xml:space="preserve">Zustand 2 (Ist-Feuchtigkeitswert </w:t>
      </w:r>
      <w:r w:rsidR="00FD7BA6">
        <w:t>&gt;</w:t>
      </w:r>
      <w:r w:rsidR="001D5C96">
        <w:t xml:space="preserve"> </w:t>
      </w:r>
      <w:r>
        <w:t>Soll-Feuchtigkeitswert)</w:t>
      </w:r>
      <w:r w:rsidR="00FD7BA6">
        <w:t>:</w:t>
      </w:r>
    </w:p>
    <w:p w14:paraId="40FDE973" w14:textId="30B42576" w:rsidR="00FD7BA6" w:rsidRDefault="00FD7BA6" w:rsidP="00FD7BA6">
      <w:pPr>
        <w:pStyle w:val="Stichpunkte"/>
        <w:numPr>
          <w:ilvl w:val="1"/>
          <w:numId w:val="17"/>
        </w:numPr>
      </w:pPr>
      <w:r>
        <w:t>PWM-Signal mit hohem Tastgrad wird ausgegeben</w:t>
      </w:r>
    </w:p>
    <w:p w14:paraId="5AF7B646" w14:textId="3032F34C" w:rsidR="00DC3CC2" w:rsidRDefault="00DC3CC2" w:rsidP="00FD7BA6">
      <w:r>
        <w:t xml:space="preserve">Der Sollwert wird meist nicht als einziger Wert, sondern als Wertebereich übergeben. Durch den entstehenden </w:t>
      </w:r>
      <w:r w:rsidR="00722CA4">
        <w:t>Werte-</w:t>
      </w:r>
      <w:r>
        <w:t>Puffer wird verhindert, dass der Regler bei Grenzwerten ständig zwischen den Zuständen hin und herspringt.</w:t>
      </w:r>
    </w:p>
    <w:p w14:paraId="76201C6A" w14:textId="5FCA7FC5" w:rsidR="004F2E16" w:rsidRDefault="00D32621" w:rsidP="007C1E65">
      <w:pPr>
        <w:rPr>
          <w:noProof/>
        </w:rPr>
      </w:pPr>
      <w:r>
        <w:t xml:space="preserve">Der </w:t>
      </w:r>
      <w:r w:rsidR="00672C07">
        <w:t>Ausgabewert</w:t>
      </w:r>
      <w:r>
        <w:t xml:space="preserve"> des Reglers lässt sich durch Hinzufügen weiterer Zustände verfeinern. Man spricht dann von einem Mehrpunkt-Regler.</w:t>
      </w:r>
      <w:r w:rsidR="003C6959">
        <w:t xml:space="preserve"> [49]</w:t>
      </w:r>
      <w:r w:rsidR="00E83BB1" w:rsidRPr="00E83BB1">
        <w:rPr>
          <w:noProof/>
        </w:rPr>
        <w:t xml:space="preserve"> </w:t>
      </w:r>
    </w:p>
    <w:p w14:paraId="622375FB" w14:textId="2CCBE7C7" w:rsidR="00630458" w:rsidRDefault="00630458" w:rsidP="00630458">
      <w:pPr>
        <w:pStyle w:val="berschrift4"/>
      </w:pPr>
      <w:bookmarkStart w:id="192" w:name="_Toc108082529"/>
      <w:r>
        <w:t>P-Regler</w:t>
      </w:r>
      <w:bookmarkEnd w:id="192"/>
    </w:p>
    <w:p w14:paraId="675CE98E" w14:textId="4BF653A8" w:rsidR="00020BD9" w:rsidRPr="00020BD9" w:rsidRDefault="00E65D76" w:rsidP="00020BD9">
      <w:r>
        <w:t>Bei</w:t>
      </w:r>
      <w:r w:rsidR="00DF3DB7">
        <w:t>m</w:t>
      </w:r>
      <w:r>
        <w:t xml:space="preserve"> stetigen P</w:t>
      </w:r>
      <w:r w:rsidR="007C6AE6">
        <w:t>roportional</w:t>
      </w:r>
      <w:r>
        <w:t xml:space="preserve">-Regler ist </w:t>
      </w:r>
      <w:r w:rsidR="007C6AE6">
        <w:t>namensgebend, die</w:t>
      </w:r>
      <w:r>
        <w:t xml:space="preserve"> Stellgröße </w:t>
      </w:r>
      <w:r w:rsidR="00012B67">
        <w:t>immer</w:t>
      </w:r>
      <w:r>
        <w:t xml:space="preserve"> proportional zur Regelabweichung. An der Formel sieht man, dass nur ein Output</w:t>
      </w:r>
      <w:r w:rsidR="007C6AE6">
        <w:t xml:space="preserve"> y(t)</w:t>
      </w:r>
      <w:r>
        <w:t xml:space="preserve"> ausgegeben </w:t>
      </w:r>
      <w:r w:rsidR="006A07A9">
        <w:t>wird,</w:t>
      </w:r>
      <w:r>
        <w:t xml:space="preserve"> </w:t>
      </w:r>
      <w:r w:rsidR="00012B67">
        <w:t>solange</w:t>
      </w:r>
      <w:r>
        <w:t xml:space="preserve"> auch eine Regeldifferenz</w:t>
      </w:r>
      <w:r w:rsidR="007C6AE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 vorhanden ist. Deshalb lassen sich Störungen mit dem P-Regler nicht</w:t>
      </w:r>
      <w:r w:rsidR="00012B67">
        <w:t xml:space="preserve"> </w:t>
      </w:r>
      <w:r w:rsidR="002D20A3">
        <w:t>eliminieren</w:t>
      </w:r>
      <w:r>
        <w:t xml:space="preserve"> und es bleibt </w:t>
      </w:r>
      <w:r w:rsidR="002D20A3">
        <w:t xml:space="preserve">eine </w:t>
      </w:r>
      <w:r w:rsidR="00DF3DB7">
        <w:t xml:space="preserve">dauerhafte </w:t>
      </w:r>
      <w:r>
        <w:t>Regel</w:t>
      </w:r>
      <w:r w:rsidR="002D20A3">
        <w:t>abweichung bestehen.</w:t>
      </w:r>
      <w:r w:rsidR="006A07A9">
        <w:t xml:space="preserve"> D</w:t>
      </w:r>
      <w:r w:rsidR="00012B67">
        <w:t>er</w:t>
      </w:r>
      <w:r w:rsidR="006A07A9">
        <w:t xml:space="preserve"> </w:t>
      </w:r>
      <w:r w:rsidR="00012B67">
        <w:t>Proportional-</w:t>
      </w:r>
      <w:r w:rsidR="006A07A9">
        <w:t>Regler reagiert</w:t>
      </w:r>
      <w:r w:rsidR="00012B67">
        <w:t xml:space="preserve"> dabei</w:t>
      </w:r>
      <w:r w:rsidR="006A07A9">
        <w:t xml:space="preserve"> ohne Verzögerung auf jede Veränderung der Regelgröße. </w:t>
      </w:r>
      <w:r w:rsidR="002D20A3">
        <w:t>Mit dem</w:t>
      </w:r>
      <w:r w:rsidR="003A0809">
        <w:t xml:space="preserve"> Verstärkungsfaktor</w:t>
      </w:r>
      <w:r w:rsidR="002D20A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D20A3">
        <w:rPr>
          <w:rFonts w:eastAsiaTheme="minorEastAsia"/>
        </w:rPr>
        <w:t xml:space="preserve"> lässt sich </w:t>
      </w:r>
      <w:r w:rsidR="00012B67">
        <w:rPr>
          <w:rFonts w:eastAsiaTheme="minorEastAsia"/>
        </w:rPr>
        <w:t>einstellen,</w:t>
      </w:r>
      <w:r w:rsidR="002D20A3">
        <w:rPr>
          <w:rFonts w:eastAsiaTheme="minorEastAsia"/>
        </w:rPr>
        <w:t xml:space="preserve"> wie aggressiv der Regler auf den Fehler reagieren soll.</w:t>
      </w:r>
      <w:r w:rsidR="006143F7">
        <w:rPr>
          <w:rFonts w:eastAsiaTheme="minorEastAsia"/>
        </w:rPr>
        <w:t xml:space="preserve"> Je höher der Wert desto schneller reagiert der Regler</w:t>
      </w:r>
      <w:r w:rsidR="00DF3DB7">
        <w:rPr>
          <w:rFonts w:eastAsiaTheme="minorEastAsia"/>
        </w:rPr>
        <w:t>. W</w:t>
      </w:r>
      <w:r w:rsidR="006143F7">
        <w:rPr>
          <w:rFonts w:eastAsiaTheme="minorEastAsia"/>
        </w:rPr>
        <w:t xml:space="preserve">ird er jedoch zu hoch gewählt </w:t>
      </w:r>
      <w:r w:rsidR="005E792A">
        <w:rPr>
          <w:rFonts w:eastAsiaTheme="minorEastAsia"/>
        </w:rPr>
        <w:t>fängt</w:t>
      </w:r>
      <w:r w:rsidR="006143F7">
        <w:rPr>
          <w:rFonts w:eastAsiaTheme="minorEastAsia"/>
        </w:rPr>
        <w:t xml:space="preserve"> der Regelkreis </w:t>
      </w:r>
      <w:r w:rsidR="005E792A">
        <w:rPr>
          <w:rFonts w:eastAsiaTheme="minorEastAsia"/>
        </w:rPr>
        <w:t>an</w:t>
      </w:r>
      <w:r w:rsidR="006143F7">
        <w:rPr>
          <w:rFonts w:eastAsiaTheme="minorEastAsia"/>
        </w:rPr>
        <w:t xml:space="preserve"> zu schwingen.</w:t>
      </w:r>
      <w:r w:rsidR="009E57E1">
        <w:rPr>
          <w:rFonts w:eastAsiaTheme="minorEastAsia"/>
        </w:rPr>
        <w:t xml:space="preserve"> [47, S.27-29][</w:t>
      </w:r>
      <w:r w:rsidR="009A3423">
        <w:rPr>
          <w:rFonts w:eastAsiaTheme="minorEastAsia"/>
        </w:rPr>
        <w:t>50</w:t>
      </w:r>
      <w:r w:rsidR="009E57E1">
        <w:rPr>
          <w:rFonts w:eastAsiaTheme="minorEastAsia"/>
        </w:rPr>
        <w:t>]</w:t>
      </w:r>
    </w:p>
    <w:p w14:paraId="4A6BC3C2" w14:textId="77777777" w:rsidR="00FB0C9A" w:rsidRPr="00FB0C9A" w:rsidRDefault="00FB0C9A" w:rsidP="00672C0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135856D4" w14:textId="526075A8" w:rsidR="00672C07" w:rsidRDefault="005055E4" w:rsidP="005055E4">
      <w:pPr>
        <w:pStyle w:val="Beschriftung"/>
      </w:pPr>
      <w:bookmarkStart w:id="193" w:name="_Toc108058608"/>
      <w:r>
        <w:t xml:space="preserve">Formel </w:t>
      </w:r>
      <w:fldSimple w:instr=" SEQ Formel \* ARABIC ">
        <w:r w:rsidR="00BA4ADB">
          <w:rPr>
            <w:noProof/>
          </w:rPr>
          <w:t>7</w:t>
        </w:r>
      </w:fldSimple>
      <w:r w:rsidRPr="005055E4">
        <w:rPr>
          <w:b w:val="0"/>
          <w:bCs w:val="0"/>
        </w:rPr>
        <w:t>: P-Regler</w:t>
      </w:r>
      <w:r w:rsidR="009A3423">
        <w:rPr>
          <w:b w:val="0"/>
          <w:bCs w:val="0"/>
        </w:rPr>
        <w:t xml:space="preserve"> [</w:t>
      </w:r>
      <w:r w:rsidR="005F1F1D">
        <w:rPr>
          <w:b w:val="0"/>
          <w:bCs w:val="0"/>
        </w:rPr>
        <w:t>47, S.28</w:t>
      </w:r>
      <w:r w:rsidR="009A3423">
        <w:rPr>
          <w:b w:val="0"/>
          <w:bCs w:val="0"/>
        </w:rPr>
        <w:t>]</w:t>
      </w:r>
      <w:bookmarkEnd w:id="193"/>
    </w:p>
    <w:p w14:paraId="4840BFB0" w14:textId="1B3185A0" w:rsidR="002A6093" w:rsidRPr="00672C07" w:rsidRDefault="002A6093" w:rsidP="00672C07"/>
    <w:p w14:paraId="21D691BB" w14:textId="00744717" w:rsidR="00630458" w:rsidRDefault="00630458" w:rsidP="00630458">
      <w:pPr>
        <w:pStyle w:val="berschrift4"/>
      </w:pPr>
      <w:bookmarkStart w:id="194" w:name="_Toc108082530"/>
      <w:r>
        <w:lastRenderedPageBreak/>
        <w:t>PI-Regler</w:t>
      </w:r>
      <w:bookmarkEnd w:id="194"/>
    </w:p>
    <w:p w14:paraId="6E49D960" w14:textId="2DDDFE4B" w:rsidR="003823FD" w:rsidRDefault="003823FD" w:rsidP="003823FD">
      <w:r>
        <w:t xml:space="preserve">Für einen PI-Regler muss der P-Regler noch um einen Integralanteil ergänzt werden. Der I-Anteil </w:t>
      </w:r>
      <w:r w:rsidR="00A81B7F">
        <w:t>summiert</w:t>
      </w:r>
      <w:r>
        <w:t xml:space="preserve"> </w:t>
      </w:r>
      <w:r w:rsidR="00A81B7F">
        <w:t xml:space="preserve">dabei </w:t>
      </w:r>
      <w:r>
        <w:t>d</w:t>
      </w:r>
      <w:r w:rsidR="00CC5E8F">
        <w:t>ie vergangenen</w:t>
      </w:r>
      <w:r>
        <w:t xml:space="preserve"> Fehler</w:t>
      </w:r>
      <w:r w:rsidR="00CC5E8F">
        <w:t>werte</w:t>
      </w:r>
      <w:r>
        <w:t xml:space="preserve"> über die Zeit auf.</w:t>
      </w:r>
      <w:r w:rsidR="00E3124B">
        <w:t xml:space="preserve"> </w:t>
      </w:r>
      <w:r w:rsidR="00CC5E8F">
        <w:t xml:space="preserve">Dadurch wird vom </w:t>
      </w:r>
      <w:r w:rsidR="000F31FE">
        <w:t xml:space="preserve">integrierenden </w:t>
      </w:r>
      <w:r w:rsidR="00CC5E8F">
        <w:t>Anteil weiterhin eine Stellgröße ausgegeben, auch wenn die Regeldifferenz im Moment null entspricht.</w:t>
      </w:r>
      <w:r w:rsidR="00A81B7F">
        <w:t xml:space="preserve"> </w:t>
      </w:r>
      <w:r w:rsidR="003A0809">
        <w:t>So</w:t>
      </w:r>
      <w:r w:rsidR="00A81B7F">
        <w:t xml:space="preserve"> k</w:t>
      </w:r>
      <w:r w:rsidR="00E3124B">
        <w:t xml:space="preserve">ann der </w:t>
      </w:r>
      <w:r w:rsidR="00B128E1">
        <w:t>S</w:t>
      </w:r>
      <w:r w:rsidR="00E3124B">
        <w:t>teady</w:t>
      </w:r>
      <w:r w:rsidR="005201DE">
        <w:t>-</w:t>
      </w:r>
      <w:r w:rsidR="00B128E1">
        <w:t>S</w:t>
      </w:r>
      <w:r w:rsidR="00E3124B">
        <w:t xml:space="preserve">tate </w:t>
      </w:r>
      <w:r w:rsidR="00B128E1">
        <w:t>E</w:t>
      </w:r>
      <w:r w:rsidR="00E3124B">
        <w:t>rror</w:t>
      </w:r>
      <w:r w:rsidR="003A0809">
        <w:t xml:space="preserve"> komplett</w:t>
      </w:r>
      <w:r w:rsidR="00E3124B">
        <w:t xml:space="preserve"> eliminiert werden. Damit keine Stellgröße mehr ausgegeben wird, muss die Regelabweichung über einen längeren Zeitraum null entsprechen.</w:t>
      </w:r>
      <w:r w:rsidR="003A0809">
        <w:t xml:space="preserve"> </w:t>
      </w:r>
    </w:p>
    <w:p w14:paraId="22252FEA" w14:textId="176AD35C" w:rsidR="003823FD" w:rsidRDefault="004A79DF" w:rsidP="003823FD">
      <w:r>
        <w:t xml:space="preserve">Der P-Anteil fängt die </w:t>
      </w:r>
      <w:r w:rsidR="000F31FE">
        <w:t>ursprünglich</w:t>
      </w:r>
      <w:r>
        <w:t xml:space="preserve"> </w:t>
      </w:r>
      <w:r w:rsidR="000F31FE">
        <w:t>auftretenden</w:t>
      </w:r>
      <w:r>
        <w:t xml:space="preserve"> Regeldifferenz schnell ab </w:t>
      </w:r>
      <w:r w:rsidR="000F31FE">
        <w:t xml:space="preserve">jedoch ohne sie komplett zu beseitigen. </w:t>
      </w:r>
    </w:p>
    <w:p w14:paraId="07ABD730" w14:textId="44FB6715" w:rsidR="003823FD" w:rsidRDefault="00E3124B" w:rsidP="003823FD">
      <w:r>
        <w:t xml:space="preserve">Der zusätzliche </w:t>
      </w:r>
      <w:r w:rsidR="000F31FE">
        <w:t>I-Ant</w:t>
      </w:r>
      <w:r>
        <w:t xml:space="preserve">eil ist zwar langsam, </w:t>
      </w:r>
      <w:r w:rsidR="000F31FE">
        <w:t>dafür</w:t>
      </w:r>
      <w:r>
        <w:t xml:space="preserve"> </w:t>
      </w:r>
      <w:r w:rsidR="00CC5E8F">
        <w:t xml:space="preserve">passt er </w:t>
      </w:r>
      <w:r w:rsidR="000F31FE">
        <w:t xml:space="preserve">aber </w:t>
      </w:r>
      <w:r w:rsidR="00CC5E8F">
        <w:t>langfristig die Regelgröße ohne jegliche Abweichung</w:t>
      </w:r>
      <w:r w:rsidR="008856D9">
        <w:t>en</w:t>
      </w:r>
      <w:r w:rsidR="00CC5E8F">
        <w:t xml:space="preserve"> an die Führungsgröße an.</w:t>
      </w:r>
    </w:p>
    <w:p w14:paraId="78D16AF5" w14:textId="09E624A7" w:rsidR="004A79DF" w:rsidRDefault="004A79DF" w:rsidP="003823FD">
      <w:r>
        <w:t>Durch die Kombination der beiden Anteile erhält man den schnell und präzise arbeitenden PI-Regler.</w:t>
      </w:r>
      <w:r w:rsidR="009C0378" w:rsidRPr="009C0378">
        <w:t xml:space="preserve"> </w:t>
      </w:r>
      <w:r w:rsidR="009C0378">
        <w:t>[47, S.40-41][51]</w:t>
      </w:r>
    </w:p>
    <w:p w14:paraId="0BC4944F" w14:textId="73993EC7" w:rsidR="003823FD" w:rsidRPr="003823FD" w:rsidRDefault="004A79DF" w:rsidP="007D257A">
      <w:pPr>
        <w:spacing w:after="200"/>
      </w:pPr>
      <w:r>
        <w:t xml:space="preserve">Die Nachstellzeit </w:t>
      </w:r>
      <w:r w:rsidR="008856D9">
        <w:t>entspricht der</w:t>
      </w:r>
      <w:r w:rsidR="00CF4808">
        <w:t xml:space="preserve"> </w:t>
      </w:r>
      <w:r w:rsidR="00DF51DD">
        <w:t>Zeit</w:t>
      </w:r>
      <w:r w:rsidR="00E83BB1">
        <w:t>, die nötig ist</w:t>
      </w:r>
      <w:r w:rsidR="008856D9">
        <w:t xml:space="preserve"> bis der Ausgabewert des I-Anteils </w:t>
      </w:r>
      <w:r w:rsidR="00DF51DD">
        <w:t>de</w:t>
      </w:r>
      <w:r w:rsidR="00CF4808">
        <w:t>m Ausgabewert</w:t>
      </w:r>
      <w:r w:rsidR="008856D9">
        <w:t xml:space="preserve"> des P-Anteils</w:t>
      </w:r>
      <w:r w:rsidR="00CF4808">
        <w:t xml:space="preserve"> folgt</w:t>
      </w:r>
      <w:r w:rsidR="00DF51DD">
        <w:t>.</w:t>
      </w:r>
      <w:r w:rsidR="002A6093">
        <w:t xml:space="preserve"> </w:t>
      </w:r>
      <w:r w:rsidR="00DF51DD">
        <w:t>Dementsprechend lässt sich durch eine Verringerung der Nachstellzeit</w:t>
      </w:r>
      <w:r w:rsidR="0035658E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DF51DD">
        <w:t xml:space="preserve"> </w:t>
      </w:r>
      <w:r w:rsidR="00D0757A">
        <w:t>,</w:t>
      </w:r>
      <w:r w:rsidR="00DF51DD">
        <w:t>der integrale Einfluss erhöhen.</w:t>
      </w:r>
      <w:r w:rsidR="009A3423">
        <w:t xml:space="preserve"> </w:t>
      </w:r>
      <w:r w:rsidR="009C0378">
        <w:t>[49]</w:t>
      </w:r>
    </w:p>
    <w:p w14:paraId="6B62F110" w14:textId="6B6BEAF9" w:rsidR="001A1D11" w:rsidRPr="00672C07" w:rsidRDefault="001A1D11" w:rsidP="001A1D11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[x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] dt</m:t>
              </m:r>
            </m:e>
          </m:nary>
        </m:oMath>
      </m:oMathPara>
    </w:p>
    <w:p w14:paraId="21036A85" w14:textId="77777777" w:rsidR="007D257A" w:rsidRPr="007D257A" w:rsidRDefault="00705CB8" w:rsidP="007D257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</m:oMath>
      </m:oMathPara>
    </w:p>
    <w:p w14:paraId="7C78AC41" w14:textId="305005B2" w:rsidR="005055E4" w:rsidRDefault="005055E4" w:rsidP="007D257A">
      <w:bookmarkStart w:id="195" w:name="_Toc108058609"/>
      <w:r w:rsidRPr="002D226D">
        <w:rPr>
          <w:b/>
          <w:bCs/>
        </w:rPr>
        <w:t xml:space="preserve">Formel </w:t>
      </w:r>
      <w:r w:rsidRPr="002D226D">
        <w:rPr>
          <w:b/>
          <w:bCs/>
        </w:rPr>
        <w:fldChar w:fldCharType="begin"/>
      </w:r>
      <w:r w:rsidRPr="002D226D">
        <w:rPr>
          <w:b/>
          <w:bCs/>
        </w:rPr>
        <w:instrText xml:space="preserve"> SEQ Formel \* ARABIC </w:instrText>
      </w:r>
      <w:r w:rsidRPr="002D226D">
        <w:rPr>
          <w:b/>
          <w:bCs/>
        </w:rPr>
        <w:fldChar w:fldCharType="separate"/>
      </w:r>
      <w:r w:rsidR="00BA4ADB">
        <w:rPr>
          <w:b/>
          <w:bCs/>
          <w:noProof/>
        </w:rPr>
        <w:t>8</w:t>
      </w:r>
      <w:r w:rsidRPr="002D226D">
        <w:rPr>
          <w:b/>
          <w:bCs/>
        </w:rPr>
        <w:fldChar w:fldCharType="end"/>
      </w:r>
      <w:r w:rsidRPr="009D4068">
        <w:t>: PI-Regler</w:t>
      </w:r>
      <w:r w:rsidR="009A3423">
        <w:t xml:space="preserve"> [47, S.41]</w:t>
      </w:r>
      <w:bookmarkEnd w:id="195"/>
    </w:p>
    <w:p w14:paraId="61739AEF" w14:textId="6FA08452" w:rsidR="004C4010" w:rsidRPr="004C4010" w:rsidRDefault="004C4010" w:rsidP="004C4010">
      <w:pPr>
        <w:spacing w:after="200" w:line="276" w:lineRule="auto"/>
        <w:jc w:val="left"/>
      </w:pPr>
      <w:r>
        <w:br w:type="page"/>
      </w:r>
    </w:p>
    <w:p w14:paraId="5848590A" w14:textId="4FF40513" w:rsidR="00EB1917" w:rsidRDefault="002D226D" w:rsidP="006C5561">
      <w:pPr>
        <w:pStyle w:val="berschrift4"/>
        <w:rPr>
          <w:rFonts w:ascii="Cambria Math" w:hAnsi="Cambria Math"/>
          <w:i/>
        </w:rPr>
      </w:pPr>
      <w:bookmarkStart w:id="196" w:name="_Toc108082531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E25F3CB" wp14:editId="41E60398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695950" cy="2866390"/>
                <wp:effectExtent l="0" t="0" r="0" b="0"/>
                <wp:wrapTopAndBottom/>
                <wp:docPr id="105" name="Gruppieren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2867024"/>
                          <a:chOff x="-731583" y="-222637"/>
                          <a:chExt cx="5697721" cy="2802945"/>
                        </a:xfrm>
                      </wpg:grpSpPr>
                      <pic:pic xmlns:pic="http://schemas.openxmlformats.org/drawingml/2006/picture">
                        <pic:nvPicPr>
                          <pic:cNvPr id="103" name="Grafik 103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731583" y="-222637"/>
                            <a:ext cx="5349205" cy="23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" name="Textfeld 104"/>
                        <wps:cNvSpPr txBox="1"/>
                        <wps:spPr>
                          <a:xfrm>
                            <a:off x="-243403" y="2239602"/>
                            <a:ext cx="5209541" cy="3407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45413A" w14:textId="6055B63D" w:rsidR="002A6093" w:rsidRPr="008505C7" w:rsidRDefault="002A6093" w:rsidP="002A6093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bookmarkStart w:id="197" w:name="_Toc108058556"/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31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="00231A50" w:rsidRPr="008505C7">
                                <w:rPr>
                                  <w:sz w:val="22"/>
                                  <w:szCs w:val="20"/>
                                </w:rPr>
                                <w:t>:</w:t>
                              </w:r>
                              <w:r w:rsidR="00EC7E3D" w:rsidRPr="008505C7">
                                <w:rPr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505C7">
                                <w:rPr>
                                  <w:sz w:val="22"/>
                                  <w:szCs w:val="20"/>
                                </w:rPr>
                                <w:t>Blockschaltbild eines PID-Reglers in Parallelstruktur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5F3CB" id="Gruppieren 105" o:spid="_x0000_s1120" style="position:absolute;left:0;text-align:left;margin-left:0;margin-top:0;width:448.5pt;height:225.7pt;z-index:251725824;mso-position-horizontal:center;mso-position-horizontal-relative:page;mso-position-vertical-relative:text;mso-width-relative:margin;mso-height-relative:margin" coordorigin="-7315,-2226" coordsize="56977,28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">
                <v:shape id="Grafik 103" o:spid="_x0000_s1121" type="#_x0000_t75" style="position:absolute;left:-7315;top:-2226;width:53491;height:23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">
                  <v:imagedata r:id="rId115" o:title=""/>
                </v:shape>
                <v:shape id="Textfeld 104" o:spid="_x0000_s1122" type="#_x0000_t202" style="position:absolute;left:-2434;top:22396;width:520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AIwwAAANw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yfvMLfM/ECuf4FAAD//wMAUEsBAi0AFAAGAAgAAAAhANvh9svuAAAAhQEAABMAAAAAAAAAAAAA&#10;AAAAAAAAAFtDb250ZW50X1R5cGVzXS54bWxQSwECLQAUAAYACAAAACEAWvQsW78AAAAVAQAACwAA&#10;AAAAAAAAAAAAAAAfAQAAX3JlbHMvLnJlbHNQSwECLQAUAAYACAAAACEADlywCMMAAADcAAAADwAA&#10;AAAAAAAAAAAAAAAHAgAAZHJzL2Rvd25yZXYueG1sUEsFBgAAAAADAAMAtwAAAPcCAAAAAA==&#10;" stroked="f">
                  <v:textbox inset="0,0,0,0">
                    <w:txbxContent>
                      <w:p w14:paraId="7845413A" w14:textId="6055B63D" w:rsidR="002A6093" w:rsidRPr="008505C7" w:rsidRDefault="002A6093" w:rsidP="002A6093">
                        <w:pPr>
                          <w:rPr>
                            <w:sz w:val="22"/>
                            <w:szCs w:val="20"/>
                          </w:rPr>
                        </w:pPr>
                        <w:bookmarkStart w:id="198" w:name="_Toc108058556"/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31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="00231A50" w:rsidRPr="008505C7">
                          <w:rPr>
                            <w:sz w:val="22"/>
                            <w:szCs w:val="20"/>
                          </w:rPr>
                          <w:t>:</w:t>
                        </w:r>
                        <w:r w:rsidR="00EC7E3D" w:rsidRPr="008505C7">
                          <w:rPr>
                            <w:sz w:val="22"/>
                            <w:szCs w:val="20"/>
                          </w:rPr>
                          <w:t xml:space="preserve"> </w:t>
                        </w:r>
                        <w:r w:rsidRPr="008505C7">
                          <w:rPr>
                            <w:sz w:val="22"/>
                            <w:szCs w:val="20"/>
                          </w:rPr>
                          <w:t>Blockschaltbild eines PID-Reglers in Parallelstruktur</w:t>
                        </w:r>
                        <w:bookmarkEnd w:id="19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B0D15">
        <w:t>PID-Regler</w:t>
      </w:r>
      <w:bookmarkEnd w:id="196"/>
    </w:p>
    <w:p w14:paraId="494597FE" w14:textId="285E97D8" w:rsidR="008325D5" w:rsidRDefault="008E6082" w:rsidP="00EB1917">
      <w:r>
        <w:t xml:space="preserve">Durch das Hinzufügen </w:t>
      </w:r>
      <w:r w:rsidR="00605CF9">
        <w:t>des</w:t>
      </w:r>
      <w:r>
        <w:t xml:space="preserve"> ableitenden Derivative-Anteils erhält man den PID-Regler.</w:t>
      </w:r>
      <w:r w:rsidR="008A2154">
        <w:t xml:space="preserve"> Der D-Anteil entspricht dabei der </w:t>
      </w:r>
      <w:r w:rsidR="001415D1">
        <w:t>Änderungsrate</w:t>
      </w:r>
      <w:r w:rsidR="008A2154">
        <w:t xml:space="preserve"> der Regeldifferenz</w:t>
      </w:r>
      <w:r w:rsidR="001415D1">
        <w:t xml:space="preserve">. Dadurch lässt sich die zukünftige Regelabweichung </w:t>
      </w:r>
      <w:r w:rsidR="00717319">
        <w:t>anhand</w:t>
      </w:r>
      <w:r w:rsidR="00D0757A">
        <w:t xml:space="preserve"> der Steigung </w:t>
      </w:r>
      <w:r w:rsidR="001F5CDD">
        <w:t xml:space="preserve">schon im Voraus </w:t>
      </w:r>
      <w:r w:rsidR="001415D1">
        <w:t>abschätzen und</w:t>
      </w:r>
      <w:r w:rsidR="00D0757A">
        <w:t xml:space="preserve"> ihr</w:t>
      </w:r>
      <w:r w:rsidR="001415D1">
        <w:t xml:space="preserve"> </w:t>
      </w:r>
      <w:r w:rsidR="008325D5">
        <w:t>entgegenwirken</w:t>
      </w:r>
      <w:r w:rsidR="001415D1">
        <w:t>.</w:t>
      </w:r>
      <w:r w:rsidR="00DB60AF">
        <w:t xml:space="preserve"> </w:t>
      </w:r>
      <w:r w:rsidR="00082929">
        <w:t>[47, S.42-44][52]</w:t>
      </w:r>
    </w:p>
    <w:p w14:paraId="3195EF70" w14:textId="79BFE4A2" w:rsidR="00D0757A" w:rsidRDefault="00DB60AF" w:rsidP="00CB0D15">
      <w:r>
        <w:t xml:space="preserve">Angenommen die Regeldifferenz steigt rapide an, dann steigt </w:t>
      </w:r>
      <w:r w:rsidR="00B128E1">
        <w:t xml:space="preserve">aufgrund des P-Anteils </w:t>
      </w:r>
      <w:r w:rsidR="008325D5">
        <w:t xml:space="preserve">auch </w:t>
      </w:r>
      <w:r w:rsidR="00B128E1">
        <w:t xml:space="preserve">proportional </w:t>
      </w:r>
      <w:r w:rsidR="008325D5">
        <w:t>die Stellgröße</w:t>
      </w:r>
      <w:r w:rsidR="00B128E1">
        <w:t xml:space="preserve"> an</w:t>
      </w:r>
      <w:r>
        <w:t>.</w:t>
      </w:r>
      <w:r w:rsidR="00833572">
        <w:t xml:space="preserve"> Um</w:t>
      </w:r>
      <w:r w:rsidR="008325D5">
        <w:t xml:space="preserve"> jetzt</w:t>
      </w:r>
      <w:r w:rsidR="00833572">
        <w:t xml:space="preserve"> </w:t>
      </w:r>
      <w:r w:rsidR="008325D5">
        <w:t>das</w:t>
      </w:r>
      <w:r w:rsidR="00833572">
        <w:t xml:space="preserve"> Überschwingen</w:t>
      </w:r>
      <w:r w:rsidR="008325D5">
        <w:t xml:space="preserve"> zu dämpfen, wird vom</w:t>
      </w:r>
      <w:r w:rsidR="002D38E5">
        <w:t xml:space="preserve"> vorausschauenden</w:t>
      </w:r>
      <w:r w:rsidR="008325D5">
        <w:t xml:space="preserve"> D-Anteil </w:t>
      </w:r>
      <w:r w:rsidR="002D38E5">
        <w:t xml:space="preserve">schon frühzeitig </w:t>
      </w:r>
      <w:r w:rsidR="008325D5">
        <w:t xml:space="preserve">eine negative Stellgröße </w:t>
      </w:r>
      <w:r w:rsidR="00D0757A">
        <w:t>ausgegeben. Dadurch</w:t>
      </w:r>
      <w:r w:rsidR="002E555E">
        <w:t xml:space="preserve"> schwingt sich der Regler </w:t>
      </w:r>
      <w:r w:rsidR="00E532E7">
        <w:t xml:space="preserve">schneller auf </w:t>
      </w:r>
      <w:r w:rsidR="002E555E">
        <w:t>seinen</w:t>
      </w:r>
      <w:r w:rsidR="00E532E7">
        <w:t xml:space="preserve"> Soll-Wert </w:t>
      </w:r>
      <w:r w:rsidR="002E555E">
        <w:t>ein</w:t>
      </w:r>
      <w:r w:rsidR="00492213">
        <w:t>.</w:t>
      </w:r>
      <w:r w:rsidR="00274F0E">
        <w:t xml:space="preserve"> Aufgrund des zusätzlichen D-Anteils reagiert der PID-Regler</w:t>
      </w:r>
      <w:r w:rsidR="00DC2CAE">
        <w:t xml:space="preserve"> anfangs</w:t>
      </w:r>
      <w:r w:rsidR="00274F0E">
        <w:t xml:space="preserve"> nochmal schneller auf Regelabweichungen als der Proportional-Regler.</w:t>
      </w:r>
    </w:p>
    <w:p w14:paraId="371BF691" w14:textId="5A448676" w:rsidR="00CB0D15" w:rsidRDefault="00274F0E" w:rsidP="00CB0D15">
      <w:r>
        <w:t>Während der</w:t>
      </w:r>
      <w:r w:rsidR="006B6187">
        <w:t xml:space="preserve"> Fehler konstant </w:t>
      </w:r>
      <w:r>
        <w:t xml:space="preserve">ist, </w:t>
      </w:r>
      <w:r w:rsidR="006B6187">
        <w:t>wird vom D-Anteil auch keine Stellgröße generiert.</w:t>
      </w:r>
      <w:r w:rsidR="00E532E7">
        <w:t xml:space="preserve"> </w:t>
      </w:r>
      <w:r w:rsidR="001F5CDD">
        <w:t>Der Einfluss des D-Anteils ist dabei proportional zu der Vorhaltzeit</w:t>
      </w:r>
      <w:r w:rsidR="0035658E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 w:rsidR="001F5CDD">
        <w:t>.</w:t>
      </w:r>
      <w:r w:rsidR="00082929">
        <w:t xml:space="preserve"> [49]</w:t>
      </w:r>
    </w:p>
    <w:p w14:paraId="57B328D0" w14:textId="50F3697C" w:rsidR="008B3474" w:rsidRDefault="0059543A" w:rsidP="00CB0D15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dt</m:t>
              </m:r>
            </m:e>
          </m:nary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[x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 xml:space="preserve">(t)]  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477FF0AC" w14:textId="55365C31" w:rsidR="0059543A" w:rsidRPr="005055E4" w:rsidRDefault="00705CB8" w:rsidP="00CB0D1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217B9999" w14:textId="5016A86E" w:rsidR="005055E4" w:rsidRDefault="005055E4" w:rsidP="005055E4">
      <w:pPr>
        <w:pStyle w:val="Beschriftung"/>
        <w:rPr>
          <w:b w:val="0"/>
          <w:bCs w:val="0"/>
        </w:rPr>
      </w:pPr>
      <w:bookmarkStart w:id="199" w:name="_Toc108058610"/>
      <w:r w:rsidRPr="00D85727">
        <w:t xml:space="preserve">Formel </w:t>
      </w:r>
      <w:fldSimple w:instr=" SEQ Formel \* ARABIC ">
        <w:r w:rsidR="00BA4ADB">
          <w:rPr>
            <w:noProof/>
          </w:rPr>
          <w:t>9</w:t>
        </w:r>
      </w:fldSimple>
      <w:r w:rsidRPr="005055E4">
        <w:rPr>
          <w:b w:val="0"/>
          <w:bCs w:val="0"/>
        </w:rPr>
        <w:t>: PID-Regler</w:t>
      </w:r>
      <w:r w:rsidR="00082929">
        <w:rPr>
          <w:b w:val="0"/>
          <w:bCs w:val="0"/>
        </w:rPr>
        <w:t xml:space="preserve"> [47, S.43]</w:t>
      </w:r>
      <w:bookmarkEnd w:id="199"/>
    </w:p>
    <w:p w14:paraId="663E1AD5" w14:textId="7798533D" w:rsidR="004C4010" w:rsidRPr="004C4010" w:rsidRDefault="004C4010" w:rsidP="004C4010">
      <w:pPr>
        <w:spacing w:after="200" w:line="276" w:lineRule="auto"/>
        <w:jc w:val="left"/>
      </w:pPr>
      <w:r>
        <w:br w:type="page"/>
      </w:r>
    </w:p>
    <w:p w14:paraId="76B1161A" w14:textId="0E595D9D" w:rsidR="003F169E" w:rsidRDefault="00C32908" w:rsidP="00CB0D15">
      <w:r>
        <w:lastRenderedPageBreak/>
        <w:t xml:space="preserve">In </w:t>
      </w:r>
      <w:r w:rsidR="004C4010">
        <w:fldChar w:fldCharType="begin"/>
      </w:r>
      <w:r w:rsidR="004C4010">
        <w:instrText xml:space="preserve"> REF _Ref108057919 \h </w:instrText>
      </w:r>
      <w:r w:rsidR="004C4010">
        <w:fldChar w:fldCharType="separate"/>
      </w:r>
      <w:r w:rsidR="00BA4ADB" w:rsidRPr="00751158">
        <w:rPr>
          <w:b/>
          <w:bCs/>
          <w:sz w:val="22"/>
          <w:szCs w:val="20"/>
        </w:rPr>
        <w:t xml:space="preserve">Abbildung </w:t>
      </w:r>
      <w:r w:rsidR="00BA4ADB">
        <w:rPr>
          <w:b/>
          <w:bCs/>
          <w:noProof/>
          <w:sz w:val="22"/>
          <w:szCs w:val="20"/>
        </w:rPr>
        <w:t>32</w:t>
      </w:r>
      <w:r w:rsidR="004C4010">
        <w:fldChar w:fldCharType="end"/>
      </w:r>
      <w:r w:rsidR="004C4010">
        <w:t xml:space="preserve"> </w:t>
      </w:r>
      <w:r>
        <w:t>sieht man die Sprungantworten der verschiedenen Regler.</w:t>
      </w:r>
    </w:p>
    <w:p w14:paraId="6644C6F3" w14:textId="1EF3763F" w:rsidR="00C32908" w:rsidRDefault="00C32908" w:rsidP="00C32908">
      <w:pPr>
        <w:pStyle w:val="Stichpunkte"/>
      </w:pPr>
      <w:r>
        <w:t>P-Regler schwingt über und erreicht</w:t>
      </w:r>
      <w:r w:rsidR="008B3474">
        <w:t xml:space="preserve"> den</w:t>
      </w:r>
      <w:r>
        <w:t xml:space="preserve"> Soll</w:t>
      </w:r>
      <w:r w:rsidR="008B3474">
        <w:t>-</w:t>
      </w:r>
      <w:r>
        <w:t>Wert von 1 nicht</w:t>
      </w:r>
    </w:p>
    <w:p w14:paraId="18938BB9" w14:textId="3B3287AE" w:rsidR="00C32908" w:rsidRDefault="008B3474" w:rsidP="00C32908">
      <w:pPr>
        <w:pStyle w:val="Stichpunkte"/>
      </w:pPr>
      <w:r>
        <w:t xml:space="preserve">PI-Regler steuert deutlich langsamer aus, </w:t>
      </w:r>
      <w:r w:rsidR="002307C3">
        <w:t>allerdings</w:t>
      </w:r>
      <w:r>
        <w:t xml:space="preserve"> bleibt keine Regelabweichung</w:t>
      </w:r>
    </w:p>
    <w:p w14:paraId="7B9605A4" w14:textId="0183E032" w:rsidR="00CF4808" w:rsidRDefault="004C4010" w:rsidP="00CB0D15">
      <w:pPr>
        <w:pStyle w:val="Stichpunkte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9A275D" wp14:editId="3024B4E9">
                <wp:simplePos x="0" y="0"/>
                <wp:positionH relativeFrom="page">
                  <wp:align>center</wp:align>
                </wp:positionH>
                <wp:positionV relativeFrom="paragraph">
                  <wp:posOffset>312420</wp:posOffset>
                </wp:positionV>
                <wp:extent cx="4808220" cy="4285615"/>
                <wp:effectExtent l="0" t="0" r="0" b="635"/>
                <wp:wrapTopAndBottom/>
                <wp:docPr id="107" name="Gruppieren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4285615"/>
                          <a:chOff x="-609669" y="38100"/>
                          <a:chExt cx="4808764" cy="4285615"/>
                        </a:xfrm>
                      </wpg:grpSpPr>
                      <pic:pic xmlns:pic="http://schemas.openxmlformats.org/drawingml/2006/picture">
                        <pic:nvPicPr>
                          <pic:cNvPr id="26" name="Grafik 26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09669" y="38100"/>
                            <a:ext cx="4808764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Textfeld 106"/>
                        <wps:cNvSpPr txBox="1"/>
                        <wps:spPr>
                          <a:xfrm>
                            <a:off x="-542986" y="4006850"/>
                            <a:ext cx="4133850" cy="3168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972277" w14:textId="4B34A6A0" w:rsidR="003F2350" w:rsidRPr="00751158" w:rsidRDefault="003F2350" w:rsidP="003F2350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200" w:name="_Ref108057919"/>
                              <w:bookmarkStart w:id="201" w:name="_Toc108058557"/>
                              <w:r w:rsidRPr="00751158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751158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751158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751158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32</w:t>
                              </w:r>
                              <w:r w:rsidRPr="00751158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200"/>
                              <w:r w:rsidRPr="00751158">
                                <w:rPr>
                                  <w:sz w:val="22"/>
                                  <w:szCs w:val="20"/>
                                </w:rPr>
                                <w:t xml:space="preserve">: </w:t>
                              </w:r>
                              <w:r w:rsidR="00751158" w:rsidRPr="00751158">
                                <w:rPr>
                                  <w:sz w:val="22"/>
                                  <w:szCs w:val="20"/>
                                </w:rPr>
                                <w:t>Regler Sprungantworten</w:t>
                              </w:r>
                              <w:r w:rsidR="006D78EB">
                                <w:rPr>
                                  <w:sz w:val="22"/>
                                  <w:szCs w:val="20"/>
                                </w:rPr>
                                <w:t xml:space="preserve"> [53]</w:t>
                              </w:r>
                              <w:bookmarkEnd w:id="2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A275D" id="Gruppieren 107" o:spid="_x0000_s1123" style="position:absolute;left:0;text-align:left;margin-left:0;margin-top:24.6pt;width:378.6pt;height:337.45pt;z-index:251729920;mso-position-horizontal:center;mso-position-horizontal-relative:page;mso-position-vertical-relative:text;mso-width-relative:margin;mso-height-relative:margin" coordorigin="-6096,381" coordsize="48087,42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">
                <v:shape id="Grafik 26" o:spid="_x0000_s1124" type="#_x0000_t75" style="position:absolute;left:-6096;top:381;width:48086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">
                  <v:imagedata r:id="rId117" o:title=""/>
                </v:shape>
                <v:shape id="Textfeld 106" o:spid="_x0000_s1125" type="#_x0000_t202" style="position:absolute;left:-5429;top:40068;width:41337;height:3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xSZ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vh9ky6QC7/AAAA//8DAFBLAQItABQABgAIAAAAIQDb4fbL7gAAAIUBAAATAAAAAAAAAAAA&#10;AAAAAAAAAABbQ29udGVudF9UeXBlc10ueG1sUEsBAi0AFAAGAAgAAAAhAFr0LFu/AAAAFQEAAAsA&#10;AAAAAAAAAAAAAAAAHwEAAF9yZWxzLy5yZWxzUEsBAi0AFAAGAAgAAAAhAHMTFJnEAAAA3AAAAA8A&#10;AAAAAAAAAAAAAAAABwIAAGRycy9kb3ducmV2LnhtbFBLBQYAAAAAAwADALcAAAD4AgAAAAA=&#10;" stroked="f">
                  <v:textbox style="mso-fit-shape-to-text:t" inset="0,0,0,0">
                    <w:txbxContent>
                      <w:p w14:paraId="13972277" w14:textId="4B34A6A0" w:rsidR="003F2350" w:rsidRPr="00751158" w:rsidRDefault="003F2350" w:rsidP="003F2350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202" w:name="_Ref108057919"/>
                        <w:bookmarkStart w:id="203" w:name="_Toc108058557"/>
                        <w:r w:rsidRPr="00751158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751158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751158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751158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32</w:t>
                        </w:r>
                        <w:r w:rsidRPr="00751158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202"/>
                        <w:r w:rsidRPr="00751158">
                          <w:rPr>
                            <w:sz w:val="22"/>
                            <w:szCs w:val="20"/>
                          </w:rPr>
                          <w:t xml:space="preserve">: </w:t>
                        </w:r>
                        <w:r w:rsidR="00751158" w:rsidRPr="00751158">
                          <w:rPr>
                            <w:sz w:val="22"/>
                            <w:szCs w:val="20"/>
                          </w:rPr>
                          <w:t>Regler Sprungantworten</w:t>
                        </w:r>
                        <w:r w:rsidR="006D78EB">
                          <w:rPr>
                            <w:sz w:val="22"/>
                            <w:szCs w:val="20"/>
                          </w:rPr>
                          <w:t xml:space="preserve"> [53]</w:t>
                        </w:r>
                        <w:bookmarkEnd w:id="20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B3474">
        <w:t>PID-Regler reagiert und schwingt</w:t>
      </w:r>
      <w:r w:rsidR="008F75C9">
        <w:t xml:space="preserve"> </w:t>
      </w:r>
      <w:r w:rsidR="008B3474">
        <w:t>sehr schnell ein</w:t>
      </w:r>
    </w:p>
    <w:p w14:paraId="285F2B02" w14:textId="3C3AAB97" w:rsidR="000B6B46" w:rsidRPr="00CB0D15" w:rsidRDefault="000B6B46" w:rsidP="00CB0D15">
      <w:r>
        <w:t xml:space="preserve">Tendenziell addiert man </w:t>
      </w:r>
      <w:r w:rsidR="00D0757A">
        <w:t>zu</w:t>
      </w:r>
      <w:r>
        <w:t xml:space="preserve"> de</w:t>
      </w:r>
      <w:r w:rsidR="00B128E1">
        <w:t>n</w:t>
      </w:r>
      <w:r>
        <w:t xml:space="preserve"> P, PI und PID-Formel</w:t>
      </w:r>
      <w:r w:rsidR="00B128E1">
        <w:t>n</w:t>
      </w:r>
      <w:r>
        <w:t xml:space="preserve"> noch einen</w:t>
      </w:r>
      <w:r w:rsidR="004C4010">
        <w:br/>
      </w:r>
      <w:r w:rsidR="00CF4808">
        <w:t>Minimums-Ausgabewert</w:t>
      </w:r>
      <w:r w:rsidR="00071AD9">
        <w:t>, den sogenannten bias</w:t>
      </w:r>
      <w:r w:rsidR="00EB1917">
        <w:t>-Wert</w:t>
      </w:r>
      <w:r>
        <w:t xml:space="preserve">. Der wäre in diesem Projekt der minimale Dutycycle bei dem </w:t>
      </w:r>
      <w:r w:rsidR="00386384">
        <w:t xml:space="preserve">die </w:t>
      </w:r>
      <w:r>
        <w:t xml:space="preserve">Lüfter noch laufen. Grund dafür ist, dass der </w:t>
      </w:r>
      <w:r w:rsidR="00386384">
        <w:t>Output nach einiger Zeit ohne Regelabweichung auf null gesetzt wird. Man möchte jedoch, dass sich die Lüfter dauerhaft drehen.</w:t>
      </w:r>
      <w:r w:rsidR="00ED31FA">
        <w:t xml:space="preserve"> [50]</w:t>
      </w:r>
    </w:p>
    <w:p w14:paraId="779036FC" w14:textId="4463D3CC" w:rsidR="002307C3" w:rsidRDefault="00630458" w:rsidP="002307C3">
      <w:pPr>
        <w:pStyle w:val="berschrift3"/>
      </w:pPr>
      <w:bookmarkStart w:id="204" w:name="_Ref107518470"/>
      <w:bookmarkStart w:id="205" w:name="_Ref107518508"/>
      <w:bookmarkStart w:id="206" w:name="_Ref107518514"/>
      <w:bookmarkStart w:id="207" w:name="_Toc108082532"/>
      <w:r>
        <w:t>Realisierung</w:t>
      </w:r>
      <w:bookmarkEnd w:id="204"/>
      <w:bookmarkEnd w:id="205"/>
      <w:bookmarkEnd w:id="206"/>
      <w:bookmarkEnd w:id="207"/>
    </w:p>
    <w:p w14:paraId="0A10C981" w14:textId="2B3AA1EF" w:rsidR="00ED6620" w:rsidRPr="00A27AF9" w:rsidRDefault="00F10B76" w:rsidP="00A27AF9">
      <w:pPr>
        <w:pStyle w:val="berschrift4"/>
      </w:pPr>
      <w:bookmarkStart w:id="208" w:name="_Toc108082533"/>
      <w:r w:rsidRPr="00A27AF9">
        <w:t>Auswahl des Reglers</w:t>
      </w:r>
      <w:bookmarkEnd w:id="208"/>
    </w:p>
    <w:p w14:paraId="24199848" w14:textId="72DE650C" w:rsidR="006043BB" w:rsidRDefault="002307C3" w:rsidP="006043BB">
      <w:r>
        <w:t>Die Anforderung an dieses Projekt ist es einen stufenlosen Betrieb der Lüfter zu gewährleisten</w:t>
      </w:r>
      <w:r w:rsidR="00A91A73">
        <w:t>.</w:t>
      </w:r>
      <w:r>
        <w:t xml:space="preserve"> </w:t>
      </w:r>
      <w:r w:rsidR="00A91A73">
        <w:t>D</w:t>
      </w:r>
      <w:r>
        <w:t xml:space="preserve">er Zwei-Punkt-Regler </w:t>
      </w:r>
      <w:r w:rsidR="00A91A73">
        <w:t>erfüllt diese Anforderung nicht</w:t>
      </w:r>
      <w:r>
        <w:t>. Man könnte einen Mehrstufen-Regler mit sehr vielen Zuständen entwerfen, jedoch ist es dann effizienter einen stetigen Regler herzunehmen.</w:t>
      </w:r>
    </w:p>
    <w:p w14:paraId="066592CA" w14:textId="17A630CD" w:rsidR="002307C3" w:rsidRDefault="00060543" w:rsidP="006043BB">
      <w:r>
        <w:lastRenderedPageBreak/>
        <w:t>Aufgrund</w:t>
      </w:r>
      <w:r w:rsidR="002307C3">
        <w:t xml:space="preserve"> d</w:t>
      </w:r>
      <w:r>
        <w:t>er</w:t>
      </w:r>
      <w:r w:rsidR="002307C3">
        <w:t xml:space="preserve"> bleibende Regelabweichung</w:t>
      </w:r>
      <w:r>
        <w:t xml:space="preserve"> des Proportional-Reglers kommt er für dieses Design auch nicht in Frage, da der vom Nutzer eingestellte Feuchtigkeitswert wirklich erreicht werden soll.</w:t>
      </w:r>
    </w:p>
    <w:p w14:paraId="1174A45C" w14:textId="39DD92A8" w:rsidR="00060543" w:rsidRDefault="00060543" w:rsidP="006043BB">
      <w:r>
        <w:t xml:space="preserve">Es wurde sich für </w:t>
      </w:r>
      <w:r w:rsidR="0059063F">
        <w:t>den</w:t>
      </w:r>
      <w:r>
        <w:t xml:space="preserve"> PI-Regler entschieden, da </w:t>
      </w:r>
      <w:r w:rsidR="003A6D74">
        <w:t>ein langsames Anlaufen der Lüfter sowieso wünschenswert ist</w:t>
      </w:r>
      <w:r w:rsidR="00B76E12">
        <w:t xml:space="preserve">. </w:t>
      </w:r>
      <w:r w:rsidR="003A6D74">
        <w:t>Die</w:t>
      </w:r>
      <w:r w:rsidR="00B76E12">
        <w:t xml:space="preserve"> erhöhte Aussteuergeschwindigkeit </w:t>
      </w:r>
      <w:r w:rsidR="003A6D74">
        <w:t>durch den</w:t>
      </w:r>
      <w:r w:rsidR="00B76E12">
        <w:t xml:space="preserve"> D-Anteils </w:t>
      </w:r>
      <w:r w:rsidR="003A6D74">
        <w:t xml:space="preserve">ist bei diesem System </w:t>
      </w:r>
      <w:r w:rsidR="00A91A73">
        <w:t>nicht notwendig</w:t>
      </w:r>
      <w:r w:rsidR="002A7ACE">
        <w:t xml:space="preserve">. </w:t>
      </w:r>
      <w:r w:rsidR="00DB3794">
        <w:t>Zumal der</w:t>
      </w:r>
      <w:r w:rsidR="002A7ACE">
        <w:t xml:space="preserve"> Regler </w:t>
      </w:r>
      <w:r w:rsidR="00DB3794">
        <w:t xml:space="preserve">über </w:t>
      </w:r>
      <w:r w:rsidR="00065B71">
        <w:t xml:space="preserve">systematisches Probieren </w:t>
      </w:r>
      <w:r w:rsidR="0059063F">
        <w:t>eingestellt</w:t>
      </w:r>
      <w:r w:rsidR="00DB3794">
        <w:t xml:space="preserve"> werden muss, ist eine weitere </w:t>
      </w:r>
      <w:r w:rsidR="0059063F">
        <w:t>Variable zur Parametrisierung eher</w:t>
      </w:r>
      <w:r w:rsidR="00DB3794">
        <w:t xml:space="preserve"> kontraproduktiv.</w:t>
      </w:r>
      <w:r w:rsidR="0059063F">
        <w:t xml:space="preserve"> </w:t>
      </w:r>
      <w:r w:rsidR="00DB3794">
        <w:t xml:space="preserve">Außerdem </w:t>
      </w:r>
      <w:r w:rsidR="0059063F">
        <w:t>reagiert der</w:t>
      </w:r>
      <w:r w:rsidR="00B6204C">
        <w:t xml:space="preserve"> D-Anteil sehr empfindliche </w:t>
      </w:r>
      <w:r w:rsidR="0059063F">
        <w:t>auf</w:t>
      </w:r>
      <w:r w:rsidR="00B6204C">
        <w:t xml:space="preserve"> Störungen</w:t>
      </w:r>
      <w:r w:rsidR="0059063F">
        <w:t xml:space="preserve"> im Regelkreis</w:t>
      </w:r>
      <w:r w:rsidR="00B6204C">
        <w:t>.</w:t>
      </w:r>
    </w:p>
    <w:p w14:paraId="61CB9A94" w14:textId="39B78A7F" w:rsidR="00ED6620" w:rsidRDefault="002A274A" w:rsidP="006043BB">
      <w:pPr>
        <w:pStyle w:val="berschrift4"/>
      </w:pPr>
      <w:bookmarkStart w:id="209" w:name="_Toc108082534"/>
      <w:r w:rsidRPr="00A27AF9">
        <w:t>Softwaretechnische Umsetzung</w:t>
      </w:r>
      <w:bookmarkEnd w:id="209"/>
    </w:p>
    <w:p w14:paraId="25232032" w14:textId="52DEA3E5" w:rsidR="00650F79" w:rsidRDefault="000850C6" w:rsidP="006043BB">
      <w:r>
        <w:t xml:space="preserve">Der PI-Regler ist in der controller.c </w:t>
      </w:r>
      <w:r w:rsidR="005201DE">
        <w:t>Source-</w:t>
      </w:r>
      <w:r>
        <w:t xml:space="preserve">Datei implementiert und wird dauerhaft von der statemachine_process </w:t>
      </w:r>
      <w:r w:rsidR="00EE598A">
        <w:t>Funktion</w:t>
      </w:r>
      <w:r>
        <w:t xml:space="preserve"> aufgerufen </w:t>
      </w:r>
      <w:proofErr w:type="gramStart"/>
      <w:r>
        <w:t>sobald</w:t>
      </w:r>
      <w:proofErr w:type="gramEnd"/>
      <w:r>
        <w:t xml:space="preserve"> der eingestellte Feuchtigkeitsgrenzwert überschritten wurde</w:t>
      </w:r>
      <w:r w:rsidR="00E442BE">
        <w:t>.</w:t>
      </w:r>
    </w:p>
    <w:p w14:paraId="00E98307" w14:textId="3FA6DB71" w:rsidR="00E442BE" w:rsidRDefault="00484116" w:rsidP="006043BB">
      <w:r>
        <w:t>Die von der Integralkurve eingeschlossene Fläche lässt sich durch die Summe der Teilstücke approximieren.</w:t>
      </w:r>
    </w:p>
    <w:p w14:paraId="7FF0E631" w14:textId="552965BA" w:rsidR="0000661B" w:rsidRDefault="0000661B" w:rsidP="006043BB">
      <w:r>
        <w:t xml:space="preserve">Deshalb wird zur softwareseitigen Implementierung das kontinuierliche Integral durch die Summe der </w:t>
      </w:r>
      <w:r w:rsidR="003646A7">
        <w:t>Regela</w:t>
      </w:r>
      <w:r>
        <w:t>bweichung ersetzt.</w:t>
      </w:r>
      <w:r w:rsidR="00EE598A">
        <w:t xml:space="preserve"> </w:t>
      </w:r>
      <w:r w:rsidR="00EE598A">
        <w:rPr>
          <w:rFonts w:eastAsiaTheme="minorEastAsia"/>
        </w:rPr>
        <w:t xml:space="preserve">Dabei entspricht </w:t>
      </w:r>
      <m:oMath>
        <m:r>
          <w:rPr>
            <w:rFonts w:ascii="Cambria Math" w:hAnsi="Cambria Math"/>
          </w:rPr>
          <m:t>∆t</m:t>
        </m:r>
      </m:oMath>
      <w:r>
        <w:t xml:space="preserve"> </w:t>
      </w:r>
      <w:r w:rsidR="00EE598A">
        <w:t>dem zeitlichen Abstand zwischen den</w:t>
      </w:r>
      <w:r w:rsidR="00FF6A7C">
        <w:t xml:space="preserve"> jeweiligen</w:t>
      </w:r>
      <w:r w:rsidR="00EE598A">
        <w:t xml:space="preserve"> Punkten.</w:t>
      </w:r>
      <w:r w:rsidR="00ED31FA">
        <w:t xml:space="preserve"> [48]</w:t>
      </w:r>
    </w:p>
    <w:p w14:paraId="33C10142" w14:textId="6897177F" w:rsidR="00744712" w:rsidRPr="00E17C15" w:rsidRDefault="00705CB8" w:rsidP="006043BB">
      <w:pPr>
        <w:rPr>
          <w:rFonts w:eastAsiaTheme="minorEastAsia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 dt</m:t>
              </m:r>
            </m:e>
          </m:nary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 ∆t</m:t>
              </m:r>
            </m:e>
          </m:nary>
        </m:oMath>
      </m:oMathPara>
    </w:p>
    <w:p w14:paraId="076D4B71" w14:textId="24B961EF" w:rsidR="00E17C15" w:rsidRPr="005F318C" w:rsidRDefault="00E17C15" w:rsidP="00E17C15">
      <w:pPr>
        <w:pStyle w:val="Beschriftung"/>
        <w:rPr>
          <w:rFonts w:eastAsiaTheme="minorEastAsia"/>
        </w:rPr>
      </w:pPr>
      <w:bookmarkStart w:id="210" w:name="_Toc108058611"/>
      <w:r>
        <w:t xml:space="preserve">Formel </w:t>
      </w:r>
      <w:fldSimple w:instr=" SEQ Formel \* ARABIC ">
        <w:r w:rsidR="00BA4ADB">
          <w:rPr>
            <w:noProof/>
          </w:rPr>
          <w:t>10</w:t>
        </w:r>
      </w:fldSimple>
      <w:r w:rsidRPr="00E17C15">
        <w:rPr>
          <w:b w:val="0"/>
          <w:bCs w:val="0"/>
        </w:rPr>
        <w:t xml:space="preserve">: </w:t>
      </w:r>
      <w:r w:rsidR="001048C0">
        <w:rPr>
          <w:b w:val="0"/>
          <w:bCs w:val="0"/>
        </w:rPr>
        <w:t>D</w:t>
      </w:r>
      <w:r w:rsidRPr="00E17C15">
        <w:rPr>
          <w:b w:val="0"/>
          <w:bCs w:val="0"/>
        </w:rPr>
        <w:t>iskreter I-Anteil</w:t>
      </w:r>
      <w:r w:rsidR="00ED31FA">
        <w:rPr>
          <w:b w:val="0"/>
          <w:bCs w:val="0"/>
        </w:rPr>
        <w:t xml:space="preserve"> [48]</w:t>
      </w:r>
      <w:bookmarkEnd w:id="210"/>
    </w:p>
    <w:p w14:paraId="7B3297A6" w14:textId="36DD1FD8" w:rsidR="005F318C" w:rsidRDefault="005F318C" w:rsidP="006043BB">
      <w:r>
        <w:t xml:space="preserve">Die </w:t>
      </w:r>
      <w:r w:rsidR="0078382A">
        <w:t>Parameter des Reglers</w:t>
      </w:r>
      <w:r>
        <w:t xml:space="preserve"> lassen sich direkt über die global_config.h </w:t>
      </w:r>
      <w:r w:rsidR="005201DE">
        <w:t>Header-</w:t>
      </w:r>
      <w:r>
        <w:t xml:space="preserve">Datei einstellen. Die </w:t>
      </w:r>
      <w:r w:rsidR="00466539">
        <w:t xml:space="preserve">konstante </w:t>
      </w:r>
      <w:r>
        <w:t>sample time</w:t>
      </w:r>
      <w:r w:rsidR="0044442D">
        <w:t xml:space="preserve"> </w:t>
      </w:r>
      <m:oMath>
        <m:r>
          <w:rPr>
            <w:rFonts w:ascii="Cambria Math" w:hAnsi="Cambria Math"/>
          </w:rPr>
          <m:t>∆t</m:t>
        </m:r>
      </m:oMath>
      <w:r>
        <w:t xml:space="preserve"> wird dabei bereits im struct mit einbezogen. Dadurch </w:t>
      </w:r>
      <w:r w:rsidR="0078382A">
        <w:t>er</w:t>
      </w:r>
      <w:r>
        <w:t>spart man sich eine Rechnung in der kontinuierlich aufgerufenen</w:t>
      </w:r>
      <w:r w:rsidR="00275AC7">
        <w:br/>
      </w:r>
      <w:r>
        <w:t>pi_controller Funktion und verbessert so die Laufzeit.</w:t>
      </w:r>
    </w:p>
    <w:p w14:paraId="119948C7" w14:textId="5B13DDE4" w:rsidR="0078382A" w:rsidRDefault="0078382A" w:rsidP="006043BB">
      <w:r>
        <w:t>Das Fehlerinteg</w:t>
      </w:r>
      <w:r w:rsidR="007C4BF8">
        <w:t>ral soll sich nicht auf eine beachtliche Größe aufsummieren, denn dann dauert es auch entsprechend lange es wieder abzubauen</w:t>
      </w:r>
    </w:p>
    <w:p w14:paraId="0F7145CF" w14:textId="24F353CC" w:rsidR="00466539" w:rsidRDefault="003F2350" w:rsidP="006043B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5BD6BF8" wp14:editId="0B3D2E8E">
                <wp:simplePos x="0" y="0"/>
                <wp:positionH relativeFrom="column">
                  <wp:posOffset>-11430</wp:posOffset>
                </wp:positionH>
                <wp:positionV relativeFrom="paragraph">
                  <wp:posOffset>594995</wp:posOffset>
                </wp:positionV>
                <wp:extent cx="5686425" cy="5380990"/>
                <wp:effectExtent l="0" t="0" r="9525" b="0"/>
                <wp:wrapTopAndBottom/>
                <wp:docPr id="109" name="Gruppieren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5380990"/>
                          <a:chOff x="-9525" y="0"/>
                          <a:chExt cx="5686425" cy="5381856"/>
                        </a:xfrm>
                      </wpg:grpSpPr>
                      <pic:pic xmlns:pic="http://schemas.openxmlformats.org/drawingml/2006/picture">
                        <pic:nvPicPr>
                          <pic:cNvPr id="45" name="Grafik 45" descr="Ein Bild, das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4804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feld 108"/>
                        <wps:cNvSpPr txBox="1"/>
                        <wps:spPr>
                          <a:xfrm>
                            <a:off x="-9525" y="4909410"/>
                            <a:ext cx="5219700" cy="47244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74E8CB" w14:textId="25AAEB3C" w:rsidR="003F2350" w:rsidRPr="008505C7" w:rsidRDefault="003F2350" w:rsidP="003F2350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211" w:name="_Ref108030304"/>
                              <w:bookmarkStart w:id="212" w:name="_Toc108058558"/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33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bookmarkEnd w:id="211"/>
                              <w:r w:rsidRPr="008505C7">
                                <w:rPr>
                                  <w:sz w:val="22"/>
                                  <w:szCs w:val="20"/>
                                </w:rPr>
                                <w:t>: Software-Implementierung des PI-Reglers</w:t>
                              </w:r>
                              <w:bookmarkEnd w:id="2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BD6BF8" id="Gruppieren 109" o:spid="_x0000_s1126" style="position:absolute;left:0;text-align:left;margin-left:-.9pt;margin-top:46.85pt;width:447.75pt;height:423.7pt;z-index:251734016;mso-position-horizontal-relative:text;mso-position-vertical-relative:text;mso-width-relative:margin;mso-height-relative:margin" coordorigin="-95" coordsize="56864,53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">
                <v:shape id="Grafik 45" o:spid="_x0000_s1127" type="#_x0000_t75" alt="Ein Bild, das Text enthält.&#10;&#10;Automatisch generierte Beschreibung" style="position:absolute;width:56769;height:48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">
                  <v:imagedata r:id="rId119" o:title="Ein Bild, das Text enthält"/>
                </v:shape>
                <v:shape id="Textfeld 108" o:spid="_x0000_s1128" type="#_x0000_t202" style="position:absolute;left:-95;top:49094;width:52196;height:4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14:paraId="6474E8CB" w14:textId="25AAEB3C" w:rsidR="003F2350" w:rsidRPr="008505C7" w:rsidRDefault="003F2350" w:rsidP="003F2350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213" w:name="_Ref108030304"/>
                        <w:bookmarkStart w:id="214" w:name="_Toc108058558"/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33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bookmarkEnd w:id="213"/>
                        <w:r w:rsidRPr="008505C7">
                          <w:rPr>
                            <w:sz w:val="22"/>
                            <w:szCs w:val="20"/>
                          </w:rPr>
                          <w:t>: Software-Implementierung des PI-Reglers</w:t>
                        </w:r>
                        <w:bookmarkEnd w:id="2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2963">
        <w:t>Deshalb wird das Fehlerintegral durch ein</w:t>
      </w:r>
      <w:r w:rsidR="00466539">
        <w:t xml:space="preserve"> Anti-Windup Element</w:t>
      </w:r>
      <w:r w:rsidR="004A2963">
        <w:t xml:space="preserve"> auf einen maximalen Wert</w:t>
      </w:r>
      <w:r w:rsidR="00466539">
        <w:t xml:space="preserve"> begrenzt.</w:t>
      </w:r>
      <w:r w:rsidR="00323D4B">
        <w:t xml:space="preserve"> [54]</w:t>
      </w:r>
      <w:r w:rsidR="0044442D" w:rsidRPr="0044442D">
        <w:t xml:space="preserve"> </w:t>
      </w:r>
    </w:p>
    <w:p w14:paraId="6CDEBF0B" w14:textId="17D60749" w:rsidR="0009479B" w:rsidRDefault="000B5FCC" w:rsidP="006043BB">
      <w:r>
        <w:t>Der Soll-Wert ist in diesem Projekt immer kleiner als der Ist-Wert, woraus stets eine negative Regelabweichung resultiert.</w:t>
      </w:r>
      <w:r w:rsidR="003D1F51">
        <w:t xml:space="preserve"> D</w:t>
      </w:r>
      <w:r>
        <w:t>er Ausgabewert</w:t>
      </w:r>
      <w:r w:rsidR="003D1F51">
        <w:t xml:space="preserve"> des Reglers muss</w:t>
      </w:r>
      <w:r w:rsidR="005F128D">
        <w:t xml:space="preserve"> deshalb</w:t>
      </w:r>
      <w:r>
        <w:t xml:space="preserve"> noch mit dem Faktor (-1) korrigiert werden.</w:t>
      </w:r>
      <w:r w:rsidR="003D1F51">
        <w:t xml:space="preserve"> Das liegt </w:t>
      </w:r>
      <w:r w:rsidR="00B4512B">
        <w:t>daran,</w:t>
      </w:r>
      <w:r w:rsidR="003D1F51">
        <w:t xml:space="preserve"> dass die Stellgröße dem Tastgrad eines PWM-Signals entspricht und somit immer nur positive Werte annehmen kann. Des Weiteren wird das Stellsignal noch begrenzt und zurückgegeben.</w:t>
      </w:r>
    </w:p>
    <w:p w14:paraId="7174C5D7" w14:textId="49E6A28E" w:rsidR="0009479B" w:rsidRDefault="00642D7F" w:rsidP="006043BB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4C4C8D3" wp14:editId="383FC741">
                <wp:simplePos x="0" y="0"/>
                <wp:positionH relativeFrom="margin">
                  <wp:align>right</wp:align>
                </wp:positionH>
                <wp:positionV relativeFrom="paragraph">
                  <wp:posOffset>1272540</wp:posOffset>
                </wp:positionV>
                <wp:extent cx="5215890" cy="3543300"/>
                <wp:effectExtent l="0" t="0" r="3810" b="0"/>
                <wp:wrapTopAndBottom/>
                <wp:docPr id="111" name="Gruppieren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5890" cy="3543300"/>
                          <a:chOff x="0" y="0"/>
                          <a:chExt cx="5215890" cy="3543300"/>
                        </a:xfrm>
                      </wpg:grpSpPr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5890" cy="306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" name="Textfeld 110"/>
                        <wps:cNvSpPr txBox="1"/>
                        <wps:spPr>
                          <a:xfrm>
                            <a:off x="0" y="3122295"/>
                            <a:ext cx="5215890" cy="4210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3C5CD1" w14:textId="040B7B5E" w:rsidR="003F2350" w:rsidRPr="008505C7" w:rsidRDefault="003F2350" w:rsidP="00642D7F">
                              <w:pPr>
                                <w:rPr>
                                  <w:noProof/>
                                  <w:sz w:val="22"/>
                                  <w:szCs w:val="20"/>
                                </w:rPr>
                              </w:pPr>
                              <w:bookmarkStart w:id="215" w:name="_Toc108058559"/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t xml:space="preserve">Abbildung 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begin"/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instrText xml:space="preserve"> SEQ Abbildung \* ARABIC </w:instrTex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separate"/>
                              </w:r>
                              <w:r w:rsidR="00BA4ADB">
                                <w:rPr>
                                  <w:b/>
                                  <w:bCs/>
                                  <w:noProof/>
                                  <w:sz w:val="22"/>
                                  <w:szCs w:val="20"/>
                                </w:rPr>
                                <w:t>34</w:t>
                              </w:r>
                              <w:r w:rsidRPr="008505C7">
                                <w:rPr>
                                  <w:b/>
                                  <w:bCs/>
                                  <w:sz w:val="22"/>
                                  <w:szCs w:val="20"/>
                                </w:rPr>
                                <w:fldChar w:fldCharType="end"/>
                              </w:r>
                              <w:r w:rsidRPr="008505C7">
                                <w:rPr>
                                  <w:sz w:val="22"/>
                                  <w:szCs w:val="20"/>
                                </w:rPr>
                                <w:t xml:space="preserve">: </w:t>
                              </w:r>
                              <w:r w:rsidR="00642D7F" w:rsidRPr="008505C7">
                                <w:rPr>
                                  <w:sz w:val="22"/>
                                  <w:szCs w:val="20"/>
                                </w:rPr>
                                <w:t>Zusammenhang zwischen Feuchtigkeitswert und Zustand</w:t>
                              </w:r>
                              <w:bookmarkEnd w:id="2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C4C8D3" id="Gruppieren 111" o:spid="_x0000_s1129" style="position:absolute;left:0;text-align:left;margin-left:359.5pt;margin-top:100.2pt;width:410.7pt;height:279pt;z-index:251738112;mso-position-horizontal:right;mso-position-horizontal-relative:margin;mso-position-vertical-relative:text;mso-height-relative:margin" coordsize="52158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">
                <v:shape id="Grafik 47" o:spid="_x0000_s1130" type="#_x0000_t75" style="position:absolute;width:52158;height:30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">
                  <v:imagedata r:id="rId121" o:title=""/>
                </v:shape>
                <v:shape id="Textfeld 110" o:spid="_x0000_s1131" type="#_x0000_t202" style="position:absolute;top:31222;width:52158;height:4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" stroked="f">
                  <v:textbox inset="0,0,0,0">
                    <w:txbxContent>
                      <w:p w14:paraId="2C3C5CD1" w14:textId="040B7B5E" w:rsidR="003F2350" w:rsidRPr="008505C7" w:rsidRDefault="003F2350" w:rsidP="00642D7F">
                        <w:pPr>
                          <w:rPr>
                            <w:noProof/>
                            <w:sz w:val="22"/>
                            <w:szCs w:val="20"/>
                          </w:rPr>
                        </w:pPr>
                        <w:bookmarkStart w:id="216" w:name="_Toc108058559"/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t xml:space="preserve">Abbildung 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begin"/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instrText xml:space="preserve"> SEQ Abbildung \* ARABIC </w:instrTex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separate"/>
                        </w:r>
                        <w:r w:rsidR="00BA4ADB">
                          <w:rPr>
                            <w:b/>
                            <w:bCs/>
                            <w:noProof/>
                            <w:sz w:val="22"/>
                            <w:szCs w:val="20"/>
                          </w:rPr>
                          <w:t>34</w:t>
                        </w:r>
                        <w:r w:rsidRPr="008505C7">
                          <w:rPr>
                            <w:b/>
                            <w:bCs/>
                            <w:sz w:val="22"/>
                            <w:szCs w:val="20"/>
                          </w:rPr>
                          <w:fldChar w:fldCharType="end"/>
                        </w:r>
                        <w:r w:rsidRPr="008505C7">
                          <w:rPr>
                            <w:sz w:val="22"/>
                            <w:szCs w:val="20"/>
                          </w:rPr>
                          <w:t xml:space="preserve">: </w:t>
                        </w:r>
                        <w:r w:rsidR="00642D7F" w:rsidRPr="008505C7">
                          <w:rPr>
                            <w:sz w:val="22"/>
                            <w:szCs w:val="20"/>
                          </w:rPr>
                          <w:t>Zusammenhang zwischen Feuchtigkeitswert und Zustand</w:t>
                        </w:r>
                        <w:bookmarkEnd w:id="2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4512B">
        <w:t>Sobald der Soll-Wert erreicht</w:t>
      </w:r>
      <w:r w:rsidR="00DA2FD2">
        <w:t xml:space="preserve"> oder unterschritten</w:t>
      </w:r>
      <w:r w:rsidR="00B4512B">
        <w:t xml:space="preserve"> </w:t>
      </w:r>
      <w:r w:rsidR="00DA2FD2">
        <w:t>wurde</w:t>
      </w:r>
      <w:r w:rsidR="00126FE8">
        <w:t>,</w:t>
      </w:r>
      <w:r w:rsidR="00B4512B">
        <w:t xml:space="preserve"> wechselt der Mikrocontroller von dem Controlled State zurück in den Set State. Da der eingestellte, maximale Feuchtigkeitswert höher ist als der Soll-Wert wird durch den dazwischen liegenden Wertepuffer</w:t>
      </w:r>
      <w:r w:rsidR="00A4650A">
        <w:t xml:space="preserve"> </w:t>
      </w:r>
      <w:r w:rsidR="00DF3DB7">
        <w:t xml:space="preserve">dafür </w:t>
      </w:r>
      <w:r w:rsidR="00A4650A">
        <w:t xml:space="preserve">gesorgt, dass nicht rapide </w:t>
      </w:r>
      <w:r w:rsidR="002748BF">
        <w:t>zwischen den Zuständen</w:t>
      </w:r>
      <w:r w:rsidR="00A4650A">
        <w:t xml:space="preserve"> gesprungen </w:t>
      </w:r>
      <w:r w:rsidR="0009479B">
        <w:t>werden kann</w:t>
      </w:r>
      <w:r w:rsidR="00A4650A">
        <w:t>.</w:t>
      </w:r>
      <w:r w:rsidR="0044442D" w:rsidRPr="0044442D">
        <w:rPr>
          <w:noProof/>
        </w:rPr>
        <w:t xml:space="preserve"> </w:t>
      </w:r>
    </w:p>
    <w:p w14:paraId="6367CFBB" w14:textId="0A592B11" w:rsidR="00690055" w:rsidRDefault="002748BF" w:rsidP="006043BB">
      <w:pPr>
        <w:rPr>
          <w:noProof/>
        </w:rPr>
      </w:pPr>
      <w:r>
        <w:t>Nachdem die Regeldifferenz immer negativ ist, kann sich d</w:t>
      </w:r>
      <w:r w:rsidR="0009479B">
        <w:t>ie</w:t>
      </w:r>
      <w:r>
        <w:t xml:space="preserve"> Integral</w:t>
      </w:r>
      <w:r w:rsidR="0009479B">
        <w:t>summe</w:t>
      </w:r>
      <w:r>
        <w:t xml:space="preserve"> nicht </w:t>
      </w:r>
      <w:r w:rsidR="005F128D">
        <w:t xml:space="preserve">von </w:t>
      </w:r>
      <w:r w:rsidR="00644E56">
        <w:t>allein</w:t>
      </w:r>
      <w:r w:rsidR="005F128D">
        <w:t xml:space="preserve"> </w:t>
      </w:r>
      <w:r>
        <w:t>abbauen</w:t>
      </w:r>
      <w:r w:rsidR="005F128D">
        <w:t xml:space="preserve"> und wird </w:t>
      </w:r>
      <w:r>
        <w:t xml:space="preserve">deswegen </w:t>
      </w:r>
      <w:r w:rsidR="005F128D">
        <w:t xml:space="preserve">bei </w:t>
      </w:r>
      <w:r>
        <w:t>jedem Eintritt in den Controlled State zurückgesetzt.</w:t>
      </w:r>
      <w:r w:rsidR="00690055" w:rsidRPr="00690055">
        <w:rPr>
          <w:noProof/>
        </w:rPr>
        <w:t xml:space="preserve"> </w:t>
      </w:r>
    </w:p>
    <w:p w14:paraId="3DCB5583" w14:textId="3C9C4BF2" w:rsidR="00675882" w:rsidRPr="006043BB" w:rsidRDefault="00275AC7" w:rsidP="00275AC7">
      <w:pPr>
        <w:spacing w:after="200" w:line="276" w:lineRule="auto"/>
        <w:jc w:val="left"/>
      </w:pPr>
      <w:r>
        <w:br w:type="page"/>
      </w:r>
    </w:p>
    <w:p w14:paraId="1BDC293E" w14:textId="6ED611E9" w:rsidR="00630458" w:rsidRDefault="00404365" w:rsidP="00630458">
      <w:pPr>
        <w:pStyle w:val="berschrift1"/>
      </w:pPr>
      <w:bookmarkStart w:id="217" w:name="_Toc108082535"/>
      <w:r>
        <w:lastRenderedPageBreak/>
        <w:t>Fazit</w:t>
      </w:r>
      <w:bookmarkEnd w:id="217"/>
    </w:p>
    <w:p w14:paraId="17AD98D7" w14:textId="592D581F" w:rsidR="00630458" w:rsidRDefault="00630458" w:rsidP="00630458">
      <w:pPr>
        <w:pStyle w:val="berschrift3"/>
      </w:pPr>
      <w:bookmarkStart w:id="218" w:name="_Toc108082536"/>
      <w:r>
        <w:t>Aktueller Stand der Arbeit</w:t>
      </w:r>
      <w:bookmarkEnd w:id="218"/>
    </w:p>
    <w:p w14:paraId="7F5D8CE8" w14:textId="089688FC" w:rsidR="00126FE8" w:rsidRPr="00126FE8" w:rsidRDefault="00126FE8" w:rsidP="00126FE8">
      <w:r>
        <w:t xml:space="preserve">Die Arbeit befindet sich aktuell (Stand 01.07.2022) in einem </w:t>
      </w:r>
      <w:r w:rsidR="00644606">
        <w:t>Zustand,</w:t>
      </w:r>
      <w:r>
        <w:t xml:space="preserve"> in de</w:t>
      </w:r>
      <w:r w:rsidR="00644606">
        <w:t xml:space="preserve">m alle Anforderungen an das Projekt erfüllt worden sind. Die Ansteuerung der einzelnen Lüfter funktioniert sowohl statisch mit kontinuierlichem Richtungswechsel, sowie dynamisch über den PI-Regler. Außerdem funktioniert die Kommunikation über den KNX-Bus. Es lassen sich </w:t>
      </w:r>
      <w:r w:rsidR="000B1F36">
        <w:t xml:space="preserve">die </w:t>
      </w:r>
      <w:r w:rsidR="00644606">
        <w:t>in der ETS definierten Daten über Telegramme empfangen und entschlüsseln.</w:t>
      </w:r>
    </w:p>
    <w:p w14:paraId="110BA0B8" w14:textId="4DEF708A" w:rsidR="000B1F36" w:rsidRDefault="000B1F36" w:rsidP="000B1F36">
      <w:pPr>
        <w:pStyle w:val="berschrift3"/>
      </w:pPr>
      <w:bookmarkStart w:id="219" w:name="_Toc108082537"/>
      <w:r>
        <w:t>To</w:t>
      </w:r>
      <w:r w:rsidR="007C4BF8">
        <w:t>-</w:t>
      </w:r>
      <w:r>
        <w:t>Do</w:t>
      </w:r>
      <w:r w:rsidR="007C4BF8">
        <w:t xml:space="preserve"> Liste</w:t>
      </w:r>
      <w:bookmarkEnd w:id="219"/>
    </w:p>
    <w:p w14:paraId="333D4283" w14:textId="138CDDFE" w:rsidR="005E2B33" w:rsidRDefault="005E2B33" w:rsidP="000B1F36">
      <w:r>
        <w:t xml:space="preserve">Der Feuchtigkeitswert muss noch dynamisch an die Jahreszeiten angepasst werden, in dem der </w:t>
      </w:r>
      <w:r w:rsidR="003646A7">
        <w:t xml:space="preserve">jeweilige </w:t>
      </w:r>
      <w:r>
        <w:t>Monat vom Bus ausgelesen wird.</w:t>
      </w:r>
    </w:p>
    <w:p w14:paraId="3C0E10A3" w14:textId="22EC3EE3" w:rsidR="00E62955" w:rsidRDefault="00E62955" w:rsidP="000B1F36">
      <w:r>
        <w:t>Es müssen noch manuelle Lüftermodi einprogrammiert werden, die dann über ein Tastsensor gestartet werden.</w:t>
      </w:r>
    </w:p>
    <w:p w14:paraId="1AD0F25E" w14:textId="200C949B" w:rsidR="00E62955" w:rsidRDefault="00E62955" w:rsidP="000B1F36">
      <w:r>
        <w:t>Außerdem muss der PI-Regler noch genau parametrisiert werden.</w:t>
      </w:r>
    </w:p>
    <w:p w14:paraId="463629E6" w14:textId="531A5615" w:rsidR="00126FE8" w:rsidRPr="00126FE8" w:rsidRDefault="007C4BF8" w:rsidP="00126FE8">
      <w:r>
        <w:t xml:space="preserve">In der nächsten </w:t>
      </w:r>
      <w:r w:rsidR="00484116">
        <w:t>Hardwareversion</w:t>
      </w:r>
      <w:r>
        <w:t xml:space="preserve"> werden alle bisher erfassten Erkenntnisse einfließen</w:t>
      </w:r>
      <w:r w:rsidR="00E62955">
        <w:t>.</w:t>
      </w:r>
    </w:p>
    <w:p w14:paraId="69A363AC" w14:textId="041EA932" w:rsidR="00630458" w:rsidRDefault="00630458" w:rsidP="00630458">
      <w:pPr>
        <w:pStyle w:val="berschrift3"/>
      </w:pPr>
      <w:bookmarkStart w:id="220" w:name="_Toc108082538"/>
      <w:r>
        <w:t>Empfehlungen für Hardware 2.0</w:t>
      </w:r>
      <w:bookmarkEnd w:id="220"/>
    </w:p>
    <w:p w14:paraId="4AD40B8E" w14:textId="45438FF2" w:rsidR="00E62955" w:rsidRDefault="00E62955" w:rsidP="008104A9">
      <w:pPr>
        <w:pStyle w:val="Stichpunkte"/>
      </w:pPr>
      <w:r>
        <w:t>Platine auf 2 Lagen</w:t>
      </w:r>
      <w:r w:rsidR="008104A9">
        <w:t xml:space="preserve"> reduzieren</w:t>
      </w:r>
    </w:p>
    <w:p w14:paraId="4BF5FF4B" w14:textId="31722195" w:rsidR="008104A9" w:rsidRDefault="008104A9" w:rsidP="008104A9">
      <w:pPr>
        <w:ind w:left="1416"/>
      </w:pPr>
      <w:r>
        <w:t xml:space="preserve">Viele der kritischen Verbindungen sind nur durch einen Anzeigefehler in EAGLE entstanden. Dabei wurde die Verbindung im </w:t>
      </w:r>
      <w:r w:rsidR="00A84A8A">
        <w:t>Schaltplan</w:t>
      </w:r>
      <w:r>
        <w:t xml:space="preserve"> angezei</w:t>
      </w:r>
      <w:r w:rsidR="003C7A0D">
        <w:t>g</w:t>
      </w:r>
      <w:r>
        <w:t>t jedoch nicht</w:t>
      </w:r>
      <w:r w:rsidR="003C7A0D">
        <w:t xml:space="preserve"> im</w:t>
      </w:r>
      <w:r>
        <w:t xml:space="preserve"> Layout</w:t>
      </w:r>
      <w:r w:rsidR="00450D15">
        <w:t>.</w:t>
      </w:r>
    </w:p>
    <w:p w14:paraId="150EA8CB" w14:textId="2FF2361E" w:rsidR="00450D15" w:rsidRDefault="00450D15" w:rsidP="00450D15">
      <w:pPr>
        <w:pStyle w:val="Stichpunkte"/>
      </w:pPr>
      <w:r>
        <w:t>Schraubklemmen statt Klemmleisten</w:t>
      </w:r>
    </w:p>
    <w:p w14:paraId="7A12E739" w14:textId="0702DAFF" w:rsidR="00450D15" w:rsidRDefault="00450D15" w:rsidP="00450D15">
      <w:pPr>
        <w:ind w:left="1416"/>
      </w:pPr>
      <w:r>
        <w:t>Die Klemmleisten sind sehr schwergängig</w:t>
      </w:r>
      <w:r w:rsidR="003C7A0D">
        <w:t xml:space="preserve"> und </w:t>
      </w:r>
      <w:r w:rsidR="006D2010">
        <w:t xml:space="preserve">ehre </w:t>
      </w:r>
      <w:r w:rsidR="003C7A0D">
        <w:t xml:space="preserve">für </w:t>
      </w:r>
      <w:r w:rsidR="00E7195E">
        <w:t xml:space="preserve">größere </w:t>
      </w:r>
      <w:r w:rsidR="003C7A0D">
        <w:t>Platine</w:t>
      </w:r>
      <w:r w:rsidR="00E7195E">
        <w:t xml:space="preserve"> </w:t>
      </w:r>
      <w:r w:rsidR="003C7A0D">
        <w:t>geeignet.</w:t>
      </w:r>
    </w:p>
    <w:p w14:paraId="505EE1D5" w14:textId="3B86D073" w:rsidR="00450D15" w:rsidRDefault="00450D15" w:rsidP="00450D15">
      <w:pPr>
        <w:pStyle w:val="Stichpunkte"/>
      </w:pPr>
      <w:r>
        <w:t>Größeres Package für passiven Bauteile und Inverter</w:t>
      </w:r>
      <w:r w:rsidR="003C7A0D">
        <w:t xml:space="preserve"> ICs</w:t>
      </w:r>
    </w:p>
    <w:p w14:paraId="68AC2566" w14:textId="153DFAD6" w:rsidR="00450D15" w:rsidRDefault="00450D15" w:rsidP="00450D15">
      <w:pPr>
        <w:ind w:left="1416"/>
      </w:pPr>
      <w:r>
        <w:t>Erleichtert die Fertigung und auf der Platine ist genug Platz</w:t>
      </w:r>
      <w:r w:rsidR="00A84A8A">
        <w:t>.</w:t>
      </w:r>
    </w:p>
    <w:p w14:paraId="3B0B84A1" w14:textId="61AC2704" w:rsidR="00450D15" w:rsidRDefault="00450D15" w:rsidP="00450D15">
      <w:pPr>
        <w:pStyle w:val="Stichpunkte"/>
      </w:pPr>
      <w:r>
        <w:t>STM32 Mikrocontroller mit mehr Flashspeicher</w:t>
      </w:r>
    </w:p>
    <w:p w14:paraId="2461A27D" w14:textId="50278D71" w:rsidR="00450D15" w:rsidRPr="00E62955" w:rsidRDefault="003C7A0D" w:rsidP="003C7A0D">
      <w:pPr>
        <w:ind w:left="1416"/>
      </w:pPr>
      <w:r>
        <w:t>Die HAL-Treiber haben unerwartet viel Speicherplatz belegt</w:t>
      </w:r>
      <w:r w:rsidR="00A84A8A">
        <w:t>.</w:t>
      </w:r>
    </w:p>
    <w:p w14:paraId="422D2B85" w14:textId="42A1D501" w:rsidR="00630458" w:rsidRDefault="00404365" w:rsidP="00630458">
      <w:pPr>
        <w:pStyle w:val="berschrift3"/>
      </w:pPr>
      <w:bookmarkStart w:id="221" w:name="_Toc108082539"/>
      <w:r>
        <w:lastRenderedPageBreak/>
        <w:t>Schwierigkeiten &amp; Probleme</w:t>
      </w:r>
      <w:bookmarkEnd w:id="221"/>
    </w:p>
    <w:p w14:paraId="63E515EA" w14:textId="54921E3C" w:rsidR="00630458" w:rsidRDefault="00747BE7" w:rsidP="00630458">
      <w:r>
        <w:t>Die UART-Kommunikation</w:t>
      </w:r>
      <w:r w:rsidR="003646A7">
        <w:t xml:space="preserve"> hat </w:t>
      </w:r>
      <w:r w:rsidR="007C4BF8">
        <w:t xml:space="preserve">im </w:t>
      </w:r>
      <w:r w:rsidR="003646A7">
        <w:t>Testaufbau mit dem Nucleo</w:t>
      </w:r>
      <w:r w:rsidR="007C4BF8">
        <w:t>-</w:t>
      </w:r>
      <w:r w:rsidR="003646A7">
        <w:t>Entwicklungsboard als Empfänger und ESP8226 als Sender</w:t>
      </w:r>
      <w:r>
        <w:t xml:space="preserve"> </w:t>
      </w:r>
      <w:r w:rsidR="007C4BF8">
        <w:t>anfangs</w:t>
      </w:r>
      <w:r>
        <w:t xml:space="preserve"> große Probleme</w:t>
      </w:r>
      <w:r w:rsidR="00267EF5">
        <w:t xml:space="preserve"> </w:t>
      </w:r>
      <w:r w:rsidR="007C4BF8">
        <w:t>bereitet</w:t>
      </w:r>
      <w:r>
        <w:t>.</w:t>
      </w:r>
      <w:r w:rsidR="00776A76">
        <w:t xml:space="preserve"> </w:t>
      </w:r>
      <w:r w:rsidR="008267B4">
        <w:t>D</w:t>
      </w:r>
      <w:r w:rsidR="007C4BF8">
        <w:t>as</w:t>
      </w:r>
      <w:r>
        <w:t xml:space="preserve"> Nucleo</w:t>
      </w:r>
      <w:r w:rsidR="00776A76">
        <w:t>-</w:t>
      </w:r>
      <w:r>
        <w:t xml:space="preserve">Board </w:t>
      </w:r>
      <w:r w:rsidR="008267B4">
        <w:t xml:space="preserve">wird </w:t>
      </w:r>
      <w:r>
        <w:t xml:space="preserve">über </w:t>
      </w:r>
      <w:r w:rsidR="00776A76">
        <w:t>einen</w:t>
      </w:r>
      <w:r>
        <w:t xml:space="preserve"> USB-Anschluss mit Spannung versorgt</w:t>
      </w:r>
      <w:r w:rsidR="009D08EF">
        <w:t xml:space="preserve"> und geflasht</w:t>
      </w:r>
      <w:r w:rsidR="008267B4">
        <w:t>. Dabei</w:t>
      </w:r>
      <w:r w:rsidR="00776A76">
        <w:t xml:space="preserve"> kam es</w:t>
      </w:r>
      <w:r w:rsidR="00267EF5">
        <w:t xml:space="preserve"> </w:t>
      </w:r>
      <w:r w:rsidR="00776A76">
        <w:t xml:space="preserve">zu Komplikationen zwischen dem </w:t>
      </w:r>
      <w:r>
        <w:t xml:space="preserve">UART to </w:t>
      </w:r>
      <w:proofErr w:type="gramStart"/>
      <w:r>
        <w:t>USB Converter</w:t>
      </w:r>
      <w:proofErr w:type="gramEnd"/>
      <w:r>
        <w:t xml:space="preserve"> auf dem Board</w:t>
      </w:r>
      <w:r w:rsidR="00267EF5">
        <w:t xml:space="preserve"> und der CubeIDE</w:t>
      </w:r>
      <w:r>
        <w:t xml:space="preserve"> </w:t>
      </w:r>
      <w:r w:rsidR="00267EF5">
        <w:t xml:space="preserve">auf dem PC. </w:t>
      </w:r>
      <w:r w:rsidR="007C4BF8">
        <w:t>D</w:t>
      </w:r>
      <w:r w:rsidR="00267EF5">
        <w:t>ie UART-Kommunikation</w:t>
      </w:r>
      <w:r w:rsidR="007C4BF8">
        <w:t xml:space="preserve"> wurde dadurch</w:t>
      </w:r>
      <w:r w:rsidR="00267EF5">
        <w:t xml:space="preserve"> </w:t>
      </w:r>
      <w:r w:rsidR="00CA3AA9">
        <w:t>gestört</w:t>
      </w:r>
      <w:r w:rsidR="00267EF5">
        <w:t>.</w:t>
      </w:r>
      <w:r w:rsidR="00CA3AA9">
        <w:t xml:space="preserve"> Mit einem LogicAnaly</w:t>
      </w:r>
      <w:r w:rsidR="0031215D">
        <w:t>z</w:t>
      </w:r>
      <w:r w:rsidR="00CA3AA9">
        <w:t xml:space="preserve">er </w:t>
      </w:r>
      <w:r w:rsidR="008267B4">
        <w:t>konnte nachgewiesen werden</w:t>
      </w:r>
      <w:r w:rsidR="00CA3AA9">
        <w:t xml:space="preserve">, dass </w:t>
      </w:r>
      <w:r w:rsidR="0031215D">
        <w:t>es auch nicht möglich war, mit dem Nucleo-Board Daten zu senden</w:t>
      </w:r>
      <w:r w:rsidR="00CA3AA9">
        <w:t xml:space="preserve">. </w:t>
      </w:r>
      <w:r w:rsidR="0031215D">
        <w:t>Mit der eigens entwickelten Hardware funktioniert die Kommunikation einwandfrei, da b</w:t>
      </w:r>
      <w:r w:rsidR="009D08EF">
        <w:t>ei ihr die UART-Pins und die Pins zum Programmieren getrennt</w:t>
      </w:r>
      <w:r w:rsidR="0031215D">
        <w:t xml:space="preserve"> sind</w:t>
      </w:r>
      <w:r w:rsidR="009D08EF">
        <w:t>.</w:t>
      </w:r>
      <w:r w:rsidR="002B4A25">
        <w:t xml:space="preserve"> </w:t>
      </w:r>
      <w:r w:rsidR="0031215D">
        <w:t>Das Arbeiten mit dem Entwicklungsboard hatte d</w:t>
      </w:r>
      <w:r w:rsidR="002B4A25">
        <w:t>e</w:t>
      </w:r>
      <w:r w:rsidR="0031215D">
        <w:t>n</w:t>
      </w:r>
      <w:r w:rsidR="002B4A25">
        <w:t xml:space="preserve"> Hintergedanke</w:t>
      </w:r>
      <w:r w:rsidR="0031215D">
        <w:t>n</w:t>
      </w:r>
      <w:r w:rsidR="00C841A1">
        <w:t>,</w:t>
      </w:r>
      <w:r w:rsidR="0031215D">
        <w:t xml:space="preserve"> </w:t>
      </w:r>
      <w:r w:rsidR="00DF3DB7">
        <w:t>zunächst</w:t>
      </w:r>
      <w:r w:rsidR="002B4A25">
        <w:t xml:space="preserve"> eine </w:t>
      </w:r>
      <w:r w:rsidR="00E84CE4">
        <w:t>funktionierende</w:t>
      </w:r>
      <w:r w:rsidR="002B4A25">
        <w:t xml:space="preserve"> Software zu </w:t>
      </w:r>
      <w:r w:rsidR="008267B4">
        <w:t>schreiben,</w:t>
      </w:r>
      <w:r w:rsidR="002B4A25">
        <w:t xml:space="preserve"> bevor man diese </w:t>
      </w:r>
      <w:r w:rsidR="00E84CE4">
        <w:t>auf einer</w:t>
      </w:r>
      <w:r w:rsidR="00C841A1">
        <w:t xml:space="preserve"> </w:t>
      </w:r>
      <w:r w:rsidR="00FE70BD">
        <w:t>gegebenenfalls</w:t>
      </w:r>
      <w:r w:rsidR="00E84CE4">
        <w:t xml:space="preserve"> noch fehlerbehafteten</w:t>
      </w:r>
      <w:r w:rsidR="002B4A25">
        <w:t xml:space="preserve"> Hardware</w:t>
      </w:r>
      <w:r w:rsidR="00E84CE4">
        <w:t xml:space="preserve"> debuggt und so </w:t>
      </w:r>
      <w:r w:rsidR="00DF3DB7">
        <w:t xml:space="preserve">das Potential </w:t>
      </w:r>
      <w:r w:rsidR="00E84CE4">
        <w:t>zwei</w:t>
      </w:r>
      <w:r w:rsidR="00DF3DB7">
        <w:t>er</w:t>
      </w:r>
      <w:r w:rsidR="00E84CE4">
        <w:t xml:space="preserve"> Fehlerquellen hat</w:t>
      </w:r>
      <w:r w:rsidR="002B4A25">
        <w:t>.</w:t>
      </w:r>
    </w:p>
    <w:p w14:paraId="2496040D" w14:textId="052FF88C" w:rsidR="00E7195E" w:rsidRDefault="00E7195E" w:rsidP="00630458">
      <w:r>
        <w:t xml:space="preserve">Nachdem dieses Projekt meinen ersten </w:t>
      </w:r>
      <w:r w:rsidR="00D22154">
        <w:t>Leiterplattenentwurf</w:t>
      </w:r>
      <w:r>
        <w:t xml:space="preserve"> </w:t>
      </w:r>
      <w:r w:rsidR="00D22154">
        <w:t>darstellt</w:t>
      </w:r>
      <w:r>
        <w:t xml:space="preserve">, </w:t>
      </w:r>
      <w:r w:rsidR="008267B4">
        <w:t>musste</w:t>
      </w:r>
      <w:r>
        <w:t xml:space="preserve"> ich</w:t>
      </w:r>
      <w:r w:rsidR="008267B4">
        <w:t xml:space="preserve"> mir</w:t>
      </w:r>
      <w:r>
        <w:t xml:space="preserve"> dementsprechend </w:t>
      </w:r>
      <w:r w:rsidR="00DF3DB7">
        <w:t>im Vorfeld</w:t>
      </w:r>
      <w:r w:rsidR="00D22154">
        <w:t xml:space="preserve"> die kompletten Grundlagen zu EAGLE und </w:t>
      </w:r>
      <w:proofErr w:type="gramStart"/>
      <w:r w:rsidR="00D22154">
        <w:t xml:space="preserve">dem </w:t>
      </w:r>
      <w:r w:rsidR="00B217A3">
        <w:t>Platinen</w:t>
      </w:r>
      <w:proofErr w:type="gramEnd"/>
      <w:r w:rsidR="00B217A3">
        <w:t xml:space="preserve"> l</w:t>
      </w:r>
      <w:r w:rsidR="00D22154">
        <w:t xml:space="preserve">ayouten </w:t>
      </w:r>
      <w:r w:rsidR="008267B4">
        <w:t>aneignen</w:t>
      </w:r>
      <w:r w:rsidR="00D22154">
        <w:t>.</w:t>
      </w:r>
    </w:p>
    <w:p w14:paraId="610B0835" w14:textId="78426190" w:rsidR="00ED70EF" w:rsidRDefault="002B4A25" w:rsidP="00630458">
      <w:r>
        <w:t xml:space="preserve">Ein weiteres Problem stellten die langen Lieferzeiten und der geringe Bestand </w:t>
      </w:r>
      <w:proofErr w:type="gramStart"/>
      <w:r>
        <w:t>von de</w:t>
      </w:r>
      <w:r w:rsidR="00DF3DB7">
        <w:t>r</w:t>
      </w:r>
      <w:r>
        <w:t xml:space="preserve"> elektronischen Bauteilen</w:t>
      </w:r>
      <w:proofErr w:type="gramEnd"/>
      <w:r>
        <w:t xml:space="preserve"> dar. </w:t>
      </w:r>
      <w:r w:rsidR="00ED70EF">
        <w:t xml:space="preserve">Die Komponenten mussten mehrfach im Schaltplan und Layout geändert werden, da Bauteile </w:t>
      </w:r>
      <w:r w:rsidR="008267B4">
        <w:t xml:space="preserve">kurzfristig abgekündigt wurden und </w:t>
      </w:r>
      <w:r w:rsidR="00ED70EF">
        <w:t>nicht mehr verfügbar waren.</w:t>
      </w:r>
    </w:p>
    <w:p w14:paraId="1486B306" w14:textId="3465554C" w:rsidR="00404365" w:rsidRDefault="00FA7C0E" w:rsidP="00D74B7C">
      <w:r>
        <w:t xml:space="preserve">Da die </w:t>
      </w:r>
      <w:r w:rsidR="00FB5810">
        <w:t>Eigene</w:t>
      </w:r>
      <w:r>
        <w:t xml:space="preserve">ntwicklung von KNX-Projekten noch nicht die breite Masse erreicht hat, war es schwierig </w:t>
      </w:r>
      <w:r w:rsidR="00B90D4C">
        <w:t>die nötige Information</w:t>
      </w:r>
      <w:r>
        <w:t xml:space="preserve"> für die Anbindung zu finden.</w:t>
      </w:r>
      <w:r w:rsidR="00B90D4C">
        <w:t xml:space="preserve"> Während </w:t>
      </w:r>
      <w:r w:rsidR="00FB5810">
        <w:t>des Projekts</w:t>
      </w:r>
      <w:r w:rsidR="00B90D4C">
        <w:t xml:space="preserve"> war es zeitweise unklar, </w:t>
      </w:r>
      <w:r w:rsidR="00E7195E">
        <w:t>ob</w:t>
      </w:r>
      <w:r w:rsidR="00FB5810">
        <w:t xml:space="preserve"> überhaupt</w:t>
      </w:r>
      <w:r w:rsidR="00B90D4C">
        <w:t xml:space="preserve"> eine Kommunikation mit </w:t>
      </w:r>
      <w:r w:rsidR="00FB5810">
        <w:t>dem</w:t>
      </w:r>
      <w:r w:rsidR="00B90D4C">
        <w:t xml:space="preserve"> STM32 realisierbar ist. </w:t>
      </w:r>
      <w:r w:rsidR="00404365">
        <w:t xml:space="preserve">Zum </w:t>
      </w:r>
      <w:r w:rsidR="00B90D4C">
        <w:t>jetzigen Zeitpunkt gibt es keine</w:t>
      </w:r>
      <w:r w:rsidR="00BD174D">
        <w:t xml:space="preserve"> nützlichen</w:t>
      </w:r>
      <w:r w:rsidR="00B90D4C">
        <w:t xml:space="preserve"> Informationen über die Kombination</w:t>
      </w:r>
      <w:r w:rsidR="00893345">
        <w:t xml:space="preserve"> aus</w:t>
      </w:r>
      <w:r w:rsidR="00B90D4C">
        <w:t xml:space="preserve"> STM32 und KNX</w:t>
      </w:r>
      <w:r w:rsidR="00BD174D">
        <w:t xml:space="preserve"> im Internet.</w:t>
      </w:r>
    </w:p>
    <w:p w14:paraId="2075E682" w14:textId="3C760A0E" w:rsidR="00404365" w:rsidRDefault="00404365" w:rsidP="00D74B7C">
      <w:pPr>
        <w:pStyle w:val="berschrift3"/>
      </w:pPr>
      <w:bookmarkStart w:id="222" w:name="_Toc108082540"/>
      <w:r>
        <w:t>Ausblick</w:t>
      </w:r>
      <w:bookmarkEnd w:id="222"/>
    </w:p>
    <w:p w14:paraId="5A88D0B5" w14:textId="57A44891" w:rsidR="00DD4030" w:rsidRPr="00D74B7C" w:rsidRDefault="008267B4" w:rsidP="00D74B7C">
      <w:r>
        <w:t xml:space="preserve">Der Prototyp </w:t>
      </w:r>
      <w:r w:rsidR="00880AF3">
        <w:t>wurde in der Praxis und in einem Smart Home getestet</w:t>
      </w:r>
      <w:r>
        <w:t xml:space="preserve">. Diese Bachelorarbeit hat alle Grundlagen </w:t>
      </w:r>
      <w:r w:rsidR="008214BE">
        <w:t>geschaffen,</w:t>
      </w:r>
      <w:r w:rsidR="0056759B">
        <w:t xml:space="preserve"> um die nächste Prototypen Generation zu entwickeln und eine Vorserie zu starten.</w:t>
      </w:r>
    </w:p>
    <w:p w14:paraId="6258CAA4" w14:textId="56E0CF6C" w:rsidR="00DA1FF7" w:rsidRPr="00C76035" w:rsidRDefault="00275AC7" w:rsidP="00275AC7">
      <w:pPr>
        <w:spacing w:after="200" w:line="276" w:lineRule="auto"/>
        <w:jc w:val="left"/>
      </w:pPr>
      <w:r>
        <w:br w:type="page"/>
      </w:r>
    </w:p>
    <w:p w14:paraId="74ED8D82" w14:textId="4B67B7B2" w:rsidR="008214BE" w:rsidRDefault="00F30171" w:rsidP="008214BE">
      <w:pPr>
        <w:pStyle w:val="CitaviBibliographyHeading"/>
      </w:pPr>
      <w:r>
        <w:lastRenderedPageBreak/>
        <w:fldChar w:fldCharType="begin"/>
      </w:r>
      <w:r w:rsidR="00484553">
        <w:instrText>ADDIN CITAVI.BIBLIOGRAPHY 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9iamVjdGl2ZSBTb2Z0d2FyZSBHbWJIOiBVbnRlcm5laG1lbi4gaHR0cDovL3d3dy5vYmplY3RpdmUuZGUvZGUvdW50ZXJuZWhtZW4vLCBhYmdlcnVmZW4gYW06IDI0LjA1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y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BeGlzIENvbW11bmljYXRpb25zIEFCLjogTmV0enRlaWwgUFMtMjQuIGh0dHBzOi8vd3d3LmF4aXMuY29tL2RlL2RlL3Byb2R1Y3RzL3Bvd2VyLWFkYXB0ZXJzL21haW5zLWFkYXB0b3ItcHMtMjQvLCBhYmdlcnVmZW4gYW06IDAyLjA4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z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BeGlzIENvbW11bmljYXRpb25zIEFCLjogU2Nod2Vuay0vTmVpZ2Vtb3RybyBZUDMwNDAuIDQxNzU1L0RFL1IxLzExMDEuIDIwMTEuIGh0dHBzOi8vd3d3LmF4aXMuY29tL2ZpbGVzL2RhdGFzaGVldC9kc195cDMwNDBfcHRtb3Rvcl80MTc1NV9kZV8xMTAxX2xvLnBkZiwgYWJnZXJ1ZmVuIGFtOiAwNS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VmVsb2R5bmUgTGlEQVIsIEluYy4gLSBWTFAtMTYgRGF0YSBTaGVldDogNjMtOTIyOSBSZXYtRi4gaHR0cDovL3ZlbG9keW5lbGlkYXIuY29tL2RvY3MvZGF0YXNoZWV0LzYzLTkyMjlfUmV2LUZfUHVjayUyMF9TcGVjJTIwU2hlZXRfV2ViLnBkZiwgYWJnZXJ1ZmVuIGFtOiAxMS4wNi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T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WHNlbnMgVGVjaG5vbG9naWVzIEIuVi4gLSBNVGkgVXNlciBNYW51YWw6IE1UaSAxMC1zZXJpZXMgYW5kIE1UaSAxMDAtc2VyaWVzLiBEb2N1bWVudCBNVDA2MDVQLCBSZXZpc2lvbiBJ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j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WHNlbnMgVGVjaG5vbG9naWVzIEIuVi4gLSBNVGkgMTAwLXNlcmllcyBEYXRhc2hlZXQuIGh0dHBzOi8vd3d3LnhzZW5zLmNvbS9kb3dubG9hZC9wZGYvZG9jdW1lbnRhdGlvbi9tdGktMTAwL210aS0xMDAtc2VyaWVzLnBkZiwgYWJnZXJ1ZmVuIGFtOiAxMi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z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QnJleW1hbm4sIFUuOiBEZXIgQysrLVByb2dyYW1taWVyZXIuIEMrKyBsZXJuZW4gOyBwcm9mZXNzaW9uZWxsIGFud2VuZGVuIDsgTMO2c3VuZ2VuIG51dHplbi4gTcO8bmNoZW46IEhhbnNlci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O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V29sZiwgSi46IEMrKy4gRGFzIHVtZmFzc2VuZGUgSGFuZGJ1Y2ggOyBbZGFzIExlaHItIHVuZCBOYWNoc2NobGFnZXdlcmsgenUgQysrIDsgaW5rbC4gZGVyIG5ldWVydW5nZW4gdm9uIEMrKzExIDsgU3ByYWNoZ3J1bmRsYWdlbiwgT09QLCBNdWx0aXRocmVhZGluZyB1LnYubSA7IENELVJPTTogUXVlbGxjb2RlIGRlciBCZWlzcGllbGUgdW5kIEVudHdpY2tsdW5zdW1nZWJ1bmdlbl0uIEdhbGlsZW8gQ29tcHV0aW5nLCBCZC7CoDIwMjEuIEJvbm46IEdhbGlsZW8gUHJlc3MgMjAxND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k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NNYWtlOiBPdmVydmlldy4gaHR0cHM6Ly9jbWFrZS5vcmcvb3ZlcnZpZXcvLCBhYmdlcnVmZW4gYW06IDI0LjA1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xM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R2VpcmhvcywgTS46IEVudHd1cmZzbXVzdGVyLiBEYXMgdW1mYXNzZW5kZSBIYW5kYnVjaC4gUmhlaW53ZXJrIENvbXB1dGluZy4gQm9ubjogUmhlaW53ZXJrLVZlcmxhZy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E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dpbm5lciwgSC4sIEhha3VsaSwgUy4sIExvdHosIEYuIHUuIFNpbmdlciwgQy4gKEhyc2cuKTogSGFuZGJ1Y2ggRmFocmVyYXNzaXN0ZW56c3lzdGVtZS4gR3J1bmRsYWdlbiwgS29tcG9uZW50ZW4gdW5kIFN5c3RlbWUgZsO8ciBha3RpdmUgU2ljaGVyaGVpdCB1bmQgS29tZm9ydC4gQVRaL01UWi1GYWNoYnVjaC4gV2llc2JhZGVuOiBTcHJpbmdlciBWaWV3ZWcgMjAxNT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y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WZWxvZHluZSBMaURBUiwgSW5jLiAtIFVzZXIncyBNYW51YWwgYW5kIFByb2dyYW1taW5nIEd1aWRlIFZMUC0xNjogVmVsb2R5bmUgTGlEQVIgUHVjay4gUmV2LiBBLiBodHRwOi8vdmVsb2R5bmVsaWRhci5jb20vZG9jcy9tYW51YWxzLzYzLTkyNDMlMjBSZXYlMjBCJTIwVXNlciUyME1hbnVhbCUyMGFuZCUyMFByb2dyYW1taW5nJTIwR3VpZGUsVkxQLTE2LnBkZiwgYWJnZXJ1ZmVuIGFtOiAxMS4wNi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M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NjaHJlaW5lciwgUi46IENvbXB1dGVybmV0endlcmtlLiBWb24gZGVuIEdydW5kbGFnZW4genVyIEZ1bmt0aW9uIHVuZCBBbndlbmR1bmcuIE3DvG5jaGVuOiBIYW5zZXIgMjAxNj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0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TdGVuZ2VyLCBKLjogVGVjaG5pc2NoZSBPcHRpazogTGFzZXIuIFRlY2huaXNjaGUgVW5pdmVyc2l0w6R0IEJyYXVuc2Nod2VpZy4gSW5zdGl0dXQgZsO8ciBIb2NoZnJlcXVlbnp0ZWNobmlrLiAyMDA5LiBodHRwczovL3d3dy50dS1icmF1bnNjaHdlaWcuZGUvTWVkaWVuLURCL2loZi9sYXNlcl9za3JpcHRfd3MwODA5LnBkZiwgYWJnZXJ1ZmVuIGFtOiAyMS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U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hzZW5zIFRlY2hub2xvZ2llcyBCLlYuIC0gTVQgTG93IExldmVsIENvbW11bmljYXRpb24gRG9jdW1lbnRhdGlvbjogTVRpIDEtc2VyaWVzLzEwLXNlcmllcy8xMDAtc2VyaWVzLiBEb2N1bWVudCBNVDAxMDFQLCBSZXZpc2lvbiBYMi4g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2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Tb21tZXIsIEUuOiBBbmxhZ2Vuc3RldWVydW5nIHVuZCBNb25pdG9yaW5nICh2MC42KS4gRmFrdWx0w6R0IEVsZWt0cm8tIHVuZCBJbmZvcm1hdGlvbnN0ZWNobmlrLiBVbml2ZXJzaXR5IE9mIEFwcGxpZWQgU2NpZW5jZXMgLSBNdW5pY2guIDIwMTU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xNz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TcO8dGhlciwgSC46IFBoeXNpay4gaHR0cDovL3d3dy50cGh5cy5waHlzaWsudW5pLXR1ZWJpbmdlbi5kZS9tdWV0aGVyL3BoeXNpazEvdHBhcnQzMS5wZGYsIGFiZ2VydWZlbiBhbTogMTMuMDcu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4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CYXJ0ZWxtYW5uLCBNLiwgRmV1ZXJiYWNoZXIsIEIuLCBLcsO8Z2VyLCBULiwgTMO8c3QsIEQuLCBSZWJoYW4sIEEuLCBXaXBmLCBBLiwgTW9kbGVyLCBGLiB1LiBLcmVoLCBNLjogVGhlb3JldGlzY2hlIFBoeXNpay4gQmVybGluOiBTcHJpbmdlciBTcGVrdHJ1bS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k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1hcnVobiwgSi46IE1lY2hhbmlrIDIuIEdvdGhlIFVuaXZlcnNpw6R0IEZyYW5rZnVydCBhbSBNYWluLiBodHRwOi8vdGgucGh5c2lrLnVuaS1mcmFua2Z1cnQuZGUvfm1hcnVobi9NZWNoYW5pazIvU1MyNS5wZGYsIGFiZ2VydWZlbiBhbTogMTkuMDcu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Iw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XZWJlciwgVy46IEluZHVzdHJpZXJvYm90ZXIuIE1ldGhvZGVuIGRlciBTdGV1ZXJ1bmcgdW5kIFJlZ2VsdW5nLiBNw7xuY2hlbjogRmFjaGJ1Y2h2ZXJsYWcgTGVpcHppZyBpbSBDYXJsIEhhbnNlciBWZXJsYWcg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Ix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</w:instrText>
      </w:r>
      <w:r>
        <w:fldChar w:fldCharType="separate"/>
      </w:r>
      <w:bookmarkStart w:id="223" w:name="_CTVBIBLIOGRAPHY1"/>
      <w:bookmarkStart w:id="224" w:name="_Toc108082541"/>
      <w:bookmarkEnd w:id="223"/>
      <w:r w:rsidR="00484553">
        <w:t>Literaturangaben</w:t>
      </w:r>
      <w:bookmarkEnd w:id="224"/>
    </w:p>
    <w:p w14:paraId="77B120C0" w14:textId="07CE40FE" w:rsidR="00275AC7" w:rsidRDefault="00F30171" w:rsidP="00275AC7">
      <w:pPr>
        <w:pStyle w:val="DummiesEintragLiteraturverzeichnis"/>
      </w:pPr>
      <w:r>
        <w:fldChar w:fldCharType="end"/>
      </w:r>
      <w:r w:rsidR="00275AC7">
        <w:t xml:space="preserve">Alle Internetquellen wurden am 05.07.2022 das letzte </w:t>
      </w:r>
      <w:proofErr w:type="gramStart"/>
      <w:r w:rsidR="00275AC7">
        <w:t>mal</w:t>
      </w:r>
      <w:proofErr w:type="gramEnd"/>
      <w:r w:rsidR="00275AC7">
        <w:t xml:space="preserve"> abgerufen</w:t>
      </w:r>
    </w:p>
    <w:p w14:paraId="27A42F9F" w14:textId="06D6F6BB" w:rsidR="008214BE" w:rsidRDefault="008214BE" w:rsidP="00275AC7">
      <w:pPr>
        <w:pStyle w:val="DummiesEintragLiteraturverzeichnis"/>
      </w:pPr>
      <w:r>
        <w:t>[x]</w:t>
      </w:r>
      <w:r>
        <w:tab/>
        <w:t>Nachname, Vorname</w:t>
      </w:r>
      <w:r w:rsidR="000C082B">
        <w:t xml:space="preserve">: Titel. Erscheinungsjahr, Internetadresse </w:t>
      </w:r>
    </w:p>
    <w:p w14:paraId="19CF45E4" w14:textId="7FC41ADA" w:rsidR="00F30171" w:rsidRPr="00323D4B" w:rsidRDefault="008E49EF" w:rsidP="00323D4B">
      <w:pPr>
        <w:pStyle w:val="DummiesEintragLiteraturverzeichnis"/>
      </w:pPr>
      <w:r w:rsidRPr="00E55242">
        <w:t>[1]</w:t>
      </w:r>
      <w:r w:rsidR="00E0515A" w:rsidRPr="00E55242">
        <w:tab/>
      </w:r>
      <w:r w:rsidR="00F65A57" w:rsidRPr="00323D4B">
        <w:t>KNX</w:t>
      </w:r>
      <w:r w:rsidR="00EF2217" w:rsidRPr="00323D4B">
        <w:t xml:space="preserve"> Association</w:t>
      </w:r>
      <w:r w:rsidR="00F65A57" w:rsidRPr="00323D4B">
        <w:t>: KNX Grundlagen.</w:t>
      </w:r>
      <w:r w:rsidR="00DD4DFA" w:rsidRPr="00323D4B">
        <w:t xml:space="preserve"> </w:t>
      </w:r>
      <w:r w:rsidR="00DD4DFA" w:rsidRPr="00323D4B">
        <w:rPr>
          <w:rStyle w:val="Hyperlink"/>
          <w:color w:val="auto"/>
          <w:u w:val="none"/>
        </w:rPr>
        <w:t>n/a,</w:t>
      </w:r>
      <w:r w:rsidR="00DD4DFA" w:rsidRPr="00323D4B">
        <w:t xml:space="preserve"> https://www.knx.org/wAssets/docs/downloads/Marketing/Flyers/KNX-Basics/KNX-Basics_de.pdf</w:t>
      </w:r>
      <w:r w:rsidRPr="00323D4B">
        <w:t xml:space="preserve"> </w:t>
      </w:r>
    </w:p>
    <w:p w14:paraId="7DE2E232" w14:textId="214722DF" w:rsidR="00C9780B" w:rsidRPr="00323D4B" w:rsidRDefault="00E0515A" w:rsidP="00323D4B">
      <w:pPr>
        <w:pStyle w:val="DummiesEintragLiteraturverzeichnis"/>
        <w:rPr>
          <w:rStyle w:val="Hyperlink"/>
          <w:color w:val="auto"/>
          <w:u w:val="none"/>
        </w:rPr>
      </w:pPr>
      <w:r w:rsidRPr="00323D4B">
        <w:t>[2]</w:t>
      </w:r>
      <w:r w:rsidRPr="00323D4B">
        <w:tab/>
        <w:t>Dig</w:t>
      </w:r>
      <w:r w:rsidR="00C9780B" w:rsidRPr="00323D4B">
        <w:t>i</w:t>
      </w:r>
      <w:r w:rsidRPr="00323D4B">
        <w:t>tal Guide IONOS: CSMA/CA: Definition und Erklärung des Verfahrens. 2018,</w:t>
      </w:r>
      <w:r w:rsidR="00C9780B" w:rsidRPr="00323D4B">
        <w:t xml:space="preserve"> https://www.ionos.de/digitalguide/server/knowhow/csmaca-carrier-sense-multiple-access-with-collision-avoidance/ </w:t>
      </w:r>
    </w:p>
    <w:p w14:paraId="0C094969" w14:textId="41117A49" w:rsidR="00EF2217" w:rsidRDefault="00EF2217" w:rsidP="00EF2217">
      <w:pPr>
        <w:pStyle w:val="DummiesEintragLiteraturverzeichnis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[3]</w:t>
      </w:r>
      <w:r>
        <w:rPr>
          <w:rStyle w:val="Hyperlink"/>
          <w:color w:val="auto"/>
          <w:u w:val="none"/>
        </w:rPr>
        <w:tab/>
      </w:r>
      <w:r w:rsidR="00DD4DFA">
        <w:rPr>
          <w:rStyle w:val="Hyperlink"/>
          <w:color w:val="auto"/>
          <w:u w:val="none"/>
        </w:rPr>
        <w:t>i</w:t>
      </w:r>
      <w:r>
        <w:rPr>
          <w:rStyle w:val="Hyperlink"/>
          <w:color w:val="auto"/>
          <w:u w:val="none"/>
        </w:rPr>
        <w:t>n</w:t>
      </w:r>
      <w:r w:rsidR="00DD4DFA">
        <w:rPr>
          <w:rStyle w:val="Hyperlink"/>
          <w:color w:val="auto"/>
          <w:u w:val="none"/>
        </w:rPr>
        <w:t>VENT</w:t>
      </w:r>
      <w:r>
        <w:rPr>
          <w:rStyle w:val="Hyperlink"/>
          <w:color w:val="auto"/>
          <w:u w:val="none"/>
        </w:rPr>
        <w:t>er</w:t>
      </w:r>
      <w:r w:rsidR="00DD4DFA">
        <w:rPr>
          <w:rStyle w:val="Hyperlink"/>
          <w:color w:val="auto"/>
          <w:u w:val="none"/>
        </w:rPr>
        <w:t xml:space="preserve"> GmbH</w:t>
      </w:r>
      <w:r>
        <w:rPr>
          <w:rStyle w:val="Hyperlink"/>
          <w:color w:val="auto"/>
          <w:u w:val="none"/>
        </w:rPr>
        <w:t xml:space="preserve">: IV14-ZERO Produktbeschreibung. n/a, </w:t>
      </w:r>
      <w:r w:rsidRPr="00EF2217">
        <w:rPr>
          <w:rStyle w:val="Hyperlink"/>
          <w:color w:val="auto"/>
          <w:u w:val="none"/>
        </w:rPr>
        <w:t>https://www.inventer.de/produkte/lueftung-mit-waermerueckgewinnung/schalldaemmlueftung/iv14-zero/</w:t>
      </w:r>
      <w:r>
        <w:rPr>
          <w:rStyle w:val="Hyperlink"/>
          <w:color w:val="auto"/>
          <w:u w:val="none"/>
        </w:rPr>
        <w:t xml:space="preserve"> </w:t>
      </w:r>
    </w:p>
    <w:p w14:paraId="40C965BB" w14:textId="568D21FA" w:rsidR="00C9780B" w:rsidRDefault="00647C73" w:rsidP="00DB31E5">
      <w:pPr>
        <w:pStyle w:val="DummiesEintragLiteraturverzeichnis"/>
        <w:rPr>
          <w:rStyle w:val="Hyperlink"/>
          <w:color w:val="auto"/>
          <w:u w:val="none"/>
        </w:rPr>
      </w:pPr>
      <w:r w:rsidRPr="00DB31E5">
        <w:t>[4]</w:t>
      </w:r>
      <w:r w:rsidR="00DB31E5" w:rsidRPr="00DB31E5">
        <w:tab/>
      </w:r>
      <w:r w:rsidR="00775E96">
        <w:t>iTecNotes</w:t>
      </w:r>
      <w:r w:rsidR="00DB31E5" w:rsidRPr="00DB31E5">
        <w:t xml:space="preserve">: Electrical – Self Inductance in Steady State equivalent model of Brushed DC machine. n/a, https://itecnotes.com/electrical/electrical-self-inductance-in-steady-state-equivalent-model-of-brushed-dc-machine/ </w:t>
      </w:r>
    </w:p>
    <w:p w14:paraId="06E70C35" w14:textId="7F5D5D64" w:rsidR="00315EC0" w:rsidRDefault="00315EC0" w:rsidP="000F355B">
      <w:pPr>
        <w:pStyle w:val="DummiesEintragLiteraturverzeichnis"/>
      </w:pPr>
      <w:r w:rsidRPr="000F355B">
        <w:t>[5]</w:t>
      </w:r>
      <w:r w:rsidR="000F355B">
        <w:tab/>
      </w:r>
      <w:r w:rsidRPr="000F355B">
        <w:t>Conrad Ratgeber: Elektromotoren</w:t>
      </w:r>
      <w:r w:rsidR="000F355B" w:rsidRPr="000F355B">
        <w:t xml:space="preserve"> &gt;&gt; Aufbau, Funktionsweise und Arten einfach erklärt. 2021, </w:t>
      </w:r>
      <w:hyperlink r:id="rId122" w:history="1">
        <w:r w:rsidR="000F355B" w:rsidRPr="000F355B">
          <w:rPr>
            <w:rStyle w:val="Hyperlink"/>
            <w:color w:val="auto"/>
            <w:u w:val="none"/>
          </w:rPr>
          <w:t>https://www.conrad.de/de/ratgeber/technik-einfach-erklaert/elektromotor.html</w:t>
        </w:r>
      </w:hyperlink>
      <w:r w:rsidR="000F355B" w:rsidRPr="000F355B">
        <w:t xml:space="preserve"> </w:t>
      </w:r>
    </w:p>
    <w:p w14:paraId="41D0DEC6" w14:textId="3BD4C2E9" w:rsidR="000F355B" w:rsidRDefault="000F355B" w:rsidP="00BE05CC">
      <w:pPr>
        <w:pStyle w:val="DummiesEintragLiteraturverzeichnis"/>
      </w:pPr>
      <w:r w:rsidRPr="00BE05CC">
        <w:t>[6]</w:t>
      </w:r>
      <w:r w:rsidRPr="00BE05CC">
        <w:tab/>
        <w:t>oswos: DC-Motor. n/a</w:t>
      </w:r>
      <w:r w:rsidR="00BE05CC" w:rsidRPr="00BE05CC">
        <w:t xml:space="preserve">, https://oswos.com/de/dc-motoren/#pll_switcher </w:t>
      </w:r>
    </w:p>
    <w:p w14:paraId="36CA2F5F" w14:textId="6C46289A" w:rsidR="00BE05CC" w:rsidRPr="00BE05CC" w:rsidRDefault="00BE05CC" w:rsidP="00BE05CC">
      <w:pPr>
        <w:pStyle w:val="DummiesEintragLiteraturverzeichnis"/>
      </w:pPr>
      <w:r>
        <w:t>[7</w:t>
      </w:r>
      <w:r w:rsidRPr="00BE05CC">
        <w:t>]</w:t>
      </w:r>
      <w:r w:rsidRPr="00BE05CC">
        <w:tab/>
        <w:t xml:space="preserve">RS Components: Leitfaden zu Gleichstrommotoren. n/a, https://de.rs-online.com/web/generalDisplay.html?id=ideen-und-tipps/dc-motoren-leitfaden </w:t>
      </w:r>
    </w:p>
    <w:p w14:paraId="76139AC5" w14:textId="5A90927B" w:rsidR="00BE05CC" w:rsidRPr="00FE7180" w:rsidRDefault="007B505D" w:rsidP="00CA6542">
      <w:pPr>
        <w:pStyle w:val="DummiesEintragLiteraturverzeichnis"/>
        <w:rPr>
          <w:lang w:val="en-GB"/>
        </w:rPr>
      </w:pPr>
      <w:r w:rsidRPr="00BA4ADB">
        <w:rPr>
          <w:lang w:val="en-GB"/>
        </w:rPr>
        <w:t>[8]</w:t>
      </w:r>
      <w:r w:rsidRPr="00BA4ADB">
        <w:rPr>
          <w:lang w:val="en-GB"/>
        </w:rPr>
        <w:tab/>
        <w:t xml:space="preserve">Brown, Nicholas: Introduction To PWM: How Pulse Modulation Works. </w:t>
      </w:r>
      <w:r w:rsidR="00A92585" w:rsidRPr="00BA4ADB">
        <w:rPr>
          <w:lang w:val="en-GB"/>
        </w:rPr>
        <w:t xml:space="preserve">n/a, </w:t>
      </w:r>
      <w:hyperlink r:id="rId123" w:history="1">
        <w:r w:rsidR="00A92585" w:rsidRPr="00BA4ADB">
          <w:rPr>
            <w:rStyle w:val="Hyperlink"/>
            <w:color w:val="auto"/>
            <w:u w:val="none"/>
            <w:lang w:val="en-GB"/>
          </w:rPr>
          <w:t>ht</w:t>
        </w:r>
        <w:r w:rsidR="00A92585" w:rsidRPr="00FE7180">
          <w:rPr>
            <w:rStyle w:val="Hyperlink"/>
            <w:color w:val="auto"/>
            <w:u w:val="none"/>
            <w:lang w:val="en-GB"/>
          </w:rPr>
          <w:t>tps://www.kompulsa.com/introduction-pwm-pulse-width-modulation-works/</w:t>
        </w:r>
      </w:hyperlink>
      <w:r w:rsidR="00A92585" w:rsidRPr="00FE7180">
        <w:rPr>
          <w:lang w:val="en-GB"/>
        </w:rPr>
        <w:t xml:space="preserve"> </w:t>
      </w:r>
    </w:p>
    <w:p w14:paraId="084F1059" w14:textId="7750604E" w:rsidR="00A92585" w:rsidRPr="00FE7180" w:rsidRDefault="00A92585" w:rsidP="00CA6542">
      <w:pPr>
        <w:pStyle w:val="DummiesEintragLiteraturverzeichnis"/>
        <w:rPr>
          <w:lang w:val="en-GB"/>
        </w:rPr>
      </w:pPr>
      <w:r w:rsidRPr="00FE7180">
        <w:rPr>
          <w:lang w:val="en-GB"/>
        </w:rPr>
        <w:t>[9]</w:t>
      </w:r>
      <w:r w:rsidRPr="00FE7180">
        <w:rPr>
          <w:lang w:val="en-GB"/>
        </w:rPr>
        <w:tab/>
        <w:t xml:space="preserve">Dogan, Ibrahim: Designing Embedded Systems with 32-Bit PIC Microcontrollers and MikroC. 2014, </w:t>
      </w:r>
      <w:hyperlink r:id="rId124" w:history="1">
        <w:r w:rsidRPr="00FE7180">
          <w:rPr>
            <w:rStyle w:val="Hyperlink"/>
            <w:color w:val="auto"/>
            <w:u w:val="none"/>
            <w:lang w:val="en-GB"/>
          </w:rPr>
          <w:t>https://www.sciencedirect.com/topics/engineering/pulse-width-modulation</w:t>
        </w:r>
      </w:hyperlink>
      <w:r w:rsidRPr="00FE7180">
        <w:rPr>
          <w:lang w:val="en-GB"/>
        </w:rPr>
        <w:t xml:space="preserve"> </w:t>
      </w:r>
    </w:p>
    <w:p w14:paraId="4523D9DA" w14:textId="618B988E" w:rsidR="00A92585" w:rsidRPr="00FE7180" w:rsidRDefault="00A92585" w:rsidP="00CA6542">
      <w:pPr>
        <w:pStyle w:val="DummiesEintragLiteraturverzeichnis"/>
        <w:rPr>
          <w:lang w:val="en-GB"/>
        </w:rPr>
      </w:pPr>
      <w:r w:rsidRPr="00FE7180">
        <w:rPr>
          <w:lang w:val="en-GB"/>
        </w:rPr>
        <w:t>[10]</w:t>
      </w:r>
      <w:r w:rsidRPr="00FE7180">
        <w:rPr>
          <w:lang w:val="en-GB"/>
        </w:rPr>
        <w:tab/>
        <w:t>All About Circuits</w:t>
      </w:r>
      <w:r w:rsidR="00CA6542" w:rsidRPr="00FE7180">
        <w:rPr>
          <w:lang w:val="en-GB"/>
        </w:rPr>
        <w:t xml:space="preserve">: Pulse Width Modulation. n/a, </w:t>
      </w:r>
      <w:hyperlink r:id="rId125" w:history="1">
        <w:r w:rsidR="00CA6542" w:rsidRPr="00FE7180">
          <w:rPr>
            <w:rStyle w:val="Hyperlink"/>
            <w:color w:val="auto"/>
            <w:u w:val="none"/>
            <w:lang w:val="en-GB"/>
          </w:rPr>
          <w:t>https://www.allaboutcircuits.com/textbook/semiconductors/chpt-11/pulse-width-modulation/</w:t>
        </w:r>
      </w:hyperlink>
      <w:r w:rsidR="00CA6542" w:rsidRPr="00FE7180">
        <w:rPr>
          <w:lang w:val="en-GB"/>
        </w:rPr>
        <w:t xml:space="preserve"> </w:t>
      </w:r>
    </w:p>
    <w:p w14:paraId="7BC39C2D" w14:textId="4368621E" w:rsidR="00CA6542" w:rsidRPr="00FE7180" w:rsidRDefault="00CA6542" w:rsidP="008505C7">
      <w:pPr>
        <w:pStyle w:val="DummiesEintragLiteraturverzeichnis"/>
        <w:rPr>
          <w:lang w:val="en-GB"/>
        </w:rPr>
      </w:pPr>
      <w:r w:rsidRPr="00FE7180">
        <w:rPr>
          <w:lang w:val="en-GB"/>
        </w:rPr>
        <w:t>[11]</w:t>
      </w:r>
      <w:r w:rsidR="0066748B" w:rsidRPr="00FE7180">
        <w:rPr>
          <w:lang w:val="en-GB"/>
        </w:rPr>
        <w:tab/>
      </w:r>
      <w:r w:rsidRPr="00FE7180">
        <w:rPr>
          <w:lang w:val="en-GB"/>
        </w:rPr>
        <w:t xml:space="preserve">Wayne, Storr: Pulse Width Modulation. 2014, https://www.electronics-tutorials.ws/blog/pulse-width-modulation.html </w:t>
      </w:r>
    </w:p>
    <w:p w14:paraId="7C79FD7C" w14:textId="1688ED45" w:rsidR="0066748B" w:rsidRPr="00767760" w:rsidRDefault="0066748B" w:rsidP="00767760">
      <w:pPr>
        <w:pStyle w:val="DummiesEintragLiteraturverzeichnis"/>
      </w:pPr>
      <w:r w:rsidRPr="00767760">
        <w:lastRenderedPageBreak/>
        <w:t>[12]</w:t>
      </w:r>
      <w:r w:rsidRPr="00767760">
        <w:tab/>
        <w:t xml:space="preserve">Studyflix: </w:t>
      </w:r>
      <w:r w:rsidR="00A5191B" w:rsidRPr="00767760">
        <w:t>Elektrotechnik Grundlagen Mosfet</w:t>
      </w:r>
      <w:r w:rsidRPr="00767760">
        <w:t xml:space="preserve">. n/a, </w:t>
      </w:r>
      <w:hyperlink r:id="rId126" w:history="1">
        <w:r w:rsidRPr="00767760">
          <w:rPr>
            <w:rStyle w:val="Hyperlink"/>
            <w:color w:val="auto"/>
            <w:u w:val="none"/>
          </w:rPr>
          <w:t>https://studyflix.de/elektrotechnik/mosfet-2537</w:t>
        </w:r>
      </w:hyperlink>
      <w:r w:rsidRPr="00767760">
        <w:t xml:space="preserve"> </w:t>
      </w:r>
    </w:p>
    <w:p w14:paraId="70F7957C" w14:textId="1E0337C6" w:rsidR="00CA6542" w:rsidRPr="00FE7180" w:rsidRDefault="00A5191B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[13]</w:t>
      </w:r>
      <w:r w:rsidR="00FA5007" w:rsidRPr="00FE7180">
        <w:rPr>
          <w:lang w:val="en-GB"/>
        </w:rPr>
        <w:tab/>
      </w:r>
      <w:r w:rsidR="00D96B62" w:rsidRPr="00FE7180">
        <w:rPr>
          <w:lang w:val="en-GB"/>
        </w:rPr>
        <w:t xml:space="preserve">Wayne, Storr: The </w:t>
      </w:r>
      <w:r w:rsidR="00FA5007" w:rsidRPr="00FE7180">
        <w:rPr>
          <w:lang w:val="en-GB"/>
        </w:rPr>
        <w:t>MOSFET</w:t>
      </w:r>
      <w:r w:rsidR="00D96B62" w:rsidRPr="00FE7180">
        <w:rPr>
          <w:lang w:val="en-GB"/>
        </w:rPr>
        <w:t xml:space="preserve">. 2014, </w:t>
      </w:r>
      <w:hyperlink r:id="rId127" w:history="1">
        <w:r w:rsidR="00D96B62" w:rsidRPr="00FE7180">
          <w:rPr>
            <w:rStyle w:val="Hyperlink"/>
            <w:color w:val="auto"/>
            <w:u w:val="none"/>
            <w:lang w:val="en-GB"/>
          </w:rPr>
          <w:t>https://www.electronics-tutorials.ws/transistor/tran_6.html</w:t>
        </w:r>
      </w:hyperlink>
      <w:r w:rsidR="00D96B62" w:rsidRPr="00FE7180">
        <w:rPr>
          <w:lang w:val="en-GB"/>
        </w:rPr>
        <w:t xml:space="preserve"> </w:t>
      </w:r>
    </w:p>
    <w:p w14:paraId="543E347D" w14:textId="7C7F7A3F" w:rsidR="00D96B62" w:rsidRPr="00FE7180" w:rsidRDefault="00D96B62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[14]</w:t>
      </w:r>
      <w:r w:rsidR="00FA5007" w:rsidRPr="00FE7180">
        <w:rPr>
          <w:lang w:val="en-GB"/>
        </w:rPr>
        <w:tab/>
        <w:t>Wayne, Storr: MOSFET as a Switch. 2014,</w:t>
      </w:r>
      <w:r w:rsidR="00FA1614" w:rsidRPr="00FE7180">
        <w:rPr>
          <w:lang w:val="en-GB"/>
        </w:rPr>
        <w:t xml:space="preserve"> </w:t>
      </w:r>
      <w:hyperlink r:id="rId128" w:history="1">
        <w:r w:rsidR="00FA1614" w:rsidRPr="00FE7180">
          <w:rPr>
            <w:rStyle w:val="Hyperlink"/>
            <w:color w:val="auto"/>
            <w:u w:val="none"/>
            <w:lang w:val="en-GB"/>
          </w:rPr>
          <w:t>https://www.electronics-tutorials.ws/transistor/tran_7.html</w:t>
        </w:r>
      </w:hyperlink>
      <w:r w:rsidR="00FA5007" w:rsidRPr="00FE7180">
        <w:rPr>
          <w:lang w:val="en-GB"/>
        </w:rPr>
        <w:t xml:space="preserve"> </w:t>
      </w:r>
    </w:p>
    <w:p w14:paraId="66984DB5" w14:textId="4181C27D" w:rsidR="00FA5007" w:rsidRPr="00FE7180" w:rsidRDefault="00FA5007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</w:t>
      </w:r>
      <w:r w:rsidR="00FA1614" w:rsidRPr="00FE7180">
        <w:rPr>
          <w:lang w:val="en-GB"/>
        </w:rPr>
        <w:t>5</w:t>
      </w:r>
      <w:r w:rsidRPr="00FE7180">
        <w:rPr>
          <w:lang w:val="en-GB"/>
        </w:rPr>
        <w:t>]</w:t>
      </w:r>
      <w:r w:rsidR="00FA1614" w:rsidRPr="00FE7180">
        <w:rPr>
          <w:lang w:val="en-GB"/>
        </w:rPr>
        <w:tab/>
        <w:t xml:space="preserve">Wayne, Storr: Transistor Tutorial Summary. 2014, </w:t>
      </w:r>
      <w:hyperlink r:id="rId129" w:history="1">
        <w:r w:rsidR="00FA1614" w:rsidRPr="00FE7180">
          <w:rPr>
            <w:lang w:val="en-GB"/>
          </w:rPr>
          <w:t>https://www.electronics-tutorials.ws/transistor/tran_8.html</w:t>
        </w:r>
      </w:hyperlink>
      <w:r w:rsidR="00FA1614" w:rsidRPr="00FE7180">
        <w:rPr>
          <w:lang w:val="en-GB"/>
        </w:rPr>
        <w:t xml:space="preserve"> </w:t>
      </w:r>
    </w:p>
    <w:p w14:paraId="3EF4D341" w14:textId="2A0F1C23" w:rsidR="00FA1614" w:rsidRPr="00FE7180" w:rsidRDefault="00FA1614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</w:t>
      </w:r>
      <w:r w:rsidR="003B4E54" w:rsidRPr="00FE7180">
        <w:rPr>
          <w:lang w:val="en-GB"/>
        </w:rPr>
        <w:t>6</w:t>
      </w:r>
      <w:r w:rsidRPr="00FE7180">
        <w:rPr>
          <w:lang w:val="en-GB"/>
        </w:rPr>
        <w:t>]</w:t>
      </w:r>
      <w:r w:rsidRPr="00FE7180">
        <w:rPr>
          <w:lang w:val="en-GB"/>
        </w:rPr>
        <w:tab/>
        <w:t>bitsmack:</w:t>
      </w:r>
      <w:r w:rsidR="003B4E54" w:rsidRPr="00FE7180">
        <w:rPr>
          <w:lang w:val="en-GB"/>
        </w:rPr>
        <w:t xml:space="preserve"> Electrical Engineering Forum. 2014, </w:t>
      </w:r>
      <w:hyperlink r:id="rId130" w:history="1">
        <w:r w:rsidR="003B4E54" w:rsidRPr="00FE7180">
          <w:rPr>
            <w:rStyle w:val="Hyperlink"/>
            <w:color w:val="auto"/>
            <w:u w:val="none"/>
            <w:lang w:val="en-GB"/>
          </w:rPr>
          <w:t>https://electronics.stackexchange.com/questions/102819/driving-dc-motors-with-mosfets-and-a-microcontroller</w:t>
        </w:r>
      </w:hyperlink>
      <w:r w:rsidR="003B4E54" w:rsidRPr="00FE7180">
        <w:rPr>
          <w:lang w:val="en-GB"/>
        </w:rPr>
        <w:t xml:space="preserve"> </w:t>
      </w:r>
    </w:p>
    <w:p w14:paraId="700EC301" w14:textId="20B745AE" w:rsidR="00E0515A" w:rsidRPr="00FE7180" w:rsidRDefault="00633CAD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[17]</w:t>
      </w:r>
      <w:r w:rsidRPr="00FE7180">
        <w:rPr>
          <w:lang w:val="en-GB"/>
        </w:rPr>
        <w:tab/>
        <w:t xml:space="preserve">Yong, Aaron: Quora Forum. 2017, </w:t>
      </w:r>
      <w:r w:rsidR="00412E65" w:rsidRPr="00FE7180">
        <w:rPr>
          <w:rStyle w:val="Hyperlink"/>
          <w:color w:val="auto"/>
          <w:u w:val="none"/>
          <w:lang w:val="en-GB"/>
        </w:rPr>
        <w:t>https://www.quora.com/What-is-an-%E2%80%9CH-bridge%E2%80%9D</w:t>
      </w:r>
      <w:r w:rsidR="00412E65" w:rsidRPr="00FE7180">
        <w:rPr>
          <w:lang w:val="en-GB"/>
        </w:rPr>
        <w:t xml:space="preserve"> </w:t>
      </w:r>
    </w:p>
    <w:p w14:paraId="3B001478" w14:textId="31F8EB52" w:rsidR="00767760" w:rsidRPr="00FE7180" w:rsidRDefault="007428C5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[18]</w:t>
      </w:r>
      <w:r w:rsidRPr="00FE7180">
        <w:rPr>
          <w:lang w:val="en-GB"/>
        </w:rPr>
        <w:tab/>
        <w:t>Maestre</w:t>
      </w:r>
      <w:r w:rsidR="00767760" w:rsidRPr="00FE7180">
        <w:rPr>
          <w:lang w:val="en-GB"/>
        </w:rPr>
        <w:t>,</w:t>
      </w:r>
      <w:r w:rsidRPr="00FE7180">
        <w:rPr>
          <w:lang w:val="en-GB"/>
        </w:rPr>
        <w:t xml:space="preserve"> Susie</w:t>
      </w:r>
      <w:r w:rsidR="00767760" w:rsidRPr="00FE7180">
        <w:rPr>
          <w:lang w:val="en-GB"/>
        </w:rPr>
        <w:t xml:space="preserve">: How Does a Flyback Diode </w:t>
      </w:r>
      <w:proofErr w:type="gramStart"/>
      <w:r w:rsidR="00767760" w:rsidRPr="00FE7180">
        <w:rPr>
          <w:lang w:val="en-GB"/>
        </w:rPr>
        <w:t>Work?.</w:t>
      </w:r>
      <w:proofErr w:type="gramEnd"/>
      <w:r w:rsidR="00767760" w:rsidRPr="00FE7180">
        <w:rPr>
          <w:lang w:val="en-GB"/>
        </w:rPr>
        <w:t xml:space="preserve"> 2021, </w:t>
      </w:r>
      <w:hyperlink r:id="rId131" w:history="1">
        <w:r w:rsidR="00767760" w:rsidRPr="00FE7180">
          <w:rPr>
            <w:rStyle w:val="Hyperlink"/>
            <w:color w:val="auto"/>
            <w:u w:val="none"/>
            <w:lang w:val="en-GB"/>
          </w:rPr>
          <w:t>https://www.circuitbread.com/ee-faq/how-does-a-flyback-diode-work</w:t>
        </w:r>
      </w:hyperlink>
      <w:r w:rsidR="00767760" w:rsidRPr="00FE7180">
        <w:rPr>
          <w:lang w:val="en-GB"/>
        </w:rPr>
        <w:t xml:space="preserve"> </w:t>
      </w:r>
    </w:p>
    <w:p w14:paraId="68202190" w14:textId="35686ABA" w:rsidR="00767760" w:rsidRPr="00FE7180" w:rsidRDefault="00767760" w:rsidP="00767760">
      <w:pPr>
        <w:pStyle w:val="DummiesEintragLiteraturverzeichnis"/>
        <w:rPr>
          <w:lang w:val="en-GB"/>
        </w:rPr>
      </w:pPr>
      <w:r w:rsidRPr="00FE7180">
        <w:rPr>
          <w:lang w:val="en-GB"/>
        </w:rPr>
        <w:t>[19]</w:t>
      </w:r>
      <w:r w:rsidRPr="00FE7180">
        <w:rPr>
          <w:lang w:val="en-GB"/>
        </w:rPr>
        <w:tab/>
        <w:t xml:space="preserve">Sattel, Sam: EAGLE Academy - What are Decoupling Capacitors. n/a, </w:t>
      </w:r>
      <w:hyperlink r:id="rId132" w:history="1">
        <w:r w:rsidRPr="00FE7180">
          <w:rPr>
            <w:rStyle w:val="Hyperlink"/>
            <w:color w:val="auto"/>
            <w:u w:val="none"/>
            <w:lang w:val="en-GB"/>
          </w:rPr>
          <w:t>https://www.autodesk.com/products/eagle/blog/what-are-decoupling-capacitors/</w:t>
        </w:r>
      </w:hyperlink>
      <w:r w:rsidRPr="00FE7180">
        <w:rPr>
          <w:lang w:val="en-GB"/>
        </w:rPr>
        <w:t xml:space="preserve"> </w:t>
      </w:r>
    </w:p>
    <w:p w14:paraId="5BFEA9B0" w14:textId="01D3356B" w:rsidR="00ED1240" w:rsidRDefault="00ED1240" w:rsidP="00ED1240">
      <w:pPr>
        <w:pStyle w:val="DummiesEintragLiteraturverzeichnis"/>
      </w:pPr>
      <w:r w:rsidRPr="00ED1240">
        <w:t>[20]</w:t>
      </w:r>
      <w:r w:rsidRPr="00ED1240">
        <w:tab/>
        <w:t xml:space="preserve">Opternus Components: TP-UART2 Die Nächste Generation. n/a, </w:t>
      </w:r>
      <w:hyperlink r:id="rId133" w:history="1">
        <w:r w:rsidRPr="00ED1240">
          <w:rPr>
            <w:rStyle w:val="Hyperlink"/>
            <w:color w:val="auto"/>
            <w:u w:val="none"/>
          </w:rPr>
          <w:t>https://www.opternus.com/de/siemens/knx-chipset/tpuart2-die-naechste-generation</w:t>
        </w:r>
      </w:hyperlink>
      <w:r w:rsidRPr="00ED1240">
        <w:t xml:space="preserve"> </w:t>
      </w:r>
    </w:p>
    <w:p w14:paraId="2AEDEE4C" w14:textId="537F22E1" w:rsidR="00ED1240" w:rsidRPr="00FE7180" w:rsidRDefault="00ED1240" w:rsidP="00066A44">
      <w:pPr>
        <w:pStyle w:val="DummiesEintragLiteraturverzeichnis"/>
        <w:rPr>
          <w:lang w:val="en-GB"/>
        </w:rPr>
      </w:pPr>
      <w:r w:rsidRPr="00FE7180">
        <w:rPr>
          <w:lang w:val="en-GB"/>
        </w:rPr>
        <w:t>[21]</w:t>
      </w:r>
      <w:r w:rsidRPr="00FE7180">
        <w:rPr>
          <w:lang w:val="en-GB"/>
        </w:rPr>
        <w:tab/>
      </w:r>
      <w:r w:rsidR="00B33ECA" w:rsidRPr="00FE7180">
        <w:rPr>
          <w:lang w:val="en-GB"/>
        </w:rPr>
        <w:t xml:space="preserve">Opternus Components: TP-UART2 Board BTM2-PCB. n/a, https://www.opternus.com/de/siemens/entwicklungs-werkzeuge/tp-uart2-board-btm2-pcb </w:t>
      </w:r>
    </w:p>
    <w:p w14:paraId="613DABCA" w14:textId="4F69F086" w:rsidR="003B1EB0" w:rsidRPr="00FE7180" w:rsidRDefault="003B1EB0" w:rsidP="00DD78FA">
      <w:pPr>
        <w:pStyle w:val="DummiesEintragLiteraturverzeichnis"/>
        <w:rPr>
          <w:lang w:val="en-GB"/>
        </w:rPr>
      </w:pPr>
      <w:r w:rsidRPr="00FE7180">
        <w:rPr>
          <w:lang w:val="en-GB"/>
        </w:rPr>
        <w:t>[22]</w:t>
      </w:r>
      <w:r w:rsidRPr="00FE7180">
        <w:rPr>
          <w:lang w:val="en-GB"/>
        </w:rPr>
        <w:tab/>
        <w:t xml:space="preserve">Rayming PCB &amp; Assembly: 4 Layer PCB Layout Tutorial, Stack-up </w:t>
      </w:r>
      <w:proofErr w:type="gramStart"/>
      <w:r w:rsidRPr="00FE7180">
        <w:rPr>
          <w:lang w:val="en-GB"/>
        </w:rPr>
        <w:t>design</w:t>
      </w:r>
      <w:proofErr w:type="gramEnd"/>
      <w:r w:rsidRPr="00FE7180">
        <w:rPr>
          <w:lang w:val="en-GB"/>
        </w:rPr>
        <w:t xml:space="preserve"> and Cost of manufacturing</w:t>
      </w:r>
      <w:r w:rsidR="00676684" w:rsidRPr="00FE7180">
        <w:rPr>
          <w:lang w:val="en-GB"/>
        </w:rPr>
        <w:t xml:space="preserve">. n/a, </w:t>
      </w:r>
      <w:hyperlink r:id="rId134" w:history="1">
        <w:r w:rsidR="00676684" w:rsidRPr="00FE7180">
          <w:rPr>
            <w:rStyle w:val="Hyperlink"/>
            <w:color w:val="auto"/>
            <w:u w:val="none"/>
            <w:lang w:val="en-GB"/>
          </w:rPr>
          <w:t>https://www.raypcb.com/4-layer-pcb/</w:t>
        </w:r>
      </w:hyperlink>
      <w:r w:rsidR="00676684" w:rsidRPr="00FE7180">
        <w:rPr>
          <w:lang w:val="en-GB"/>
        </w:rPr>
        <w:t xml:space="preserve"> </w:t>
      </w:r>
    </w:p>
    <w:p w14:paraId="0B8BA806" w14:textId="2E3D15E7" w:rsidR="00676684" w:rsidRPr="00FE7180" w:rsidRDefault="00676684" w:rsidP="00DD78FA">
      <w:pPr>
        <w:pStyle w:val="DummiesEintragLiteraturverzeichnis"/>
        <w:rPr>
          <w:lang w:val="en-GB"/>
        </w:rPr>
      </w:pPr>
      <w:r w:rsidRPr="00FE7180">
        <w:rPr>
          <w:lang w:val="en-GB"/>
        </w:rPr>
        <w:t>[23]</w:t>
      </w:r>
      <w:r w:rsidR="00DD78FA" w:rsidRPr="00FE7180">
        <w:rPr>
          <w:lang w:val="en-GB"/>
        </w:rPr>
        <w:tab/>
        <w:t xml:space="preserve">Yogendrappa, Milan: How to Build a Multilayer PCB Stack-up. 2021, </w:t>
      </w:r>
      <w:hyperlink r:id="rId135" w:history="1">
        <w:r w:rsidR="00DD78FA" w:rsidRPr="00FE7180">
          <w:rPr>
            <w:rStyle w:val="Hyperlink"/>
            <w:color w:val="auto"/>
            <w:u w:val="none"/>
            <w:lang w:val="en-GB"/>
          </w:rPr>
          <w:t>https://www.protoexpress.com/blog/build-multilayer-pcb-stack-up/</w:t>
        </w:r>
      </w:hyperlink>
      <w:r w:rsidR="00DD78FA" w:rsidRPr="00FE7180">
        <w:rPr>
          <w:lang w:val="en-GB"/>
        </w:rPr>
        <w:t xml:space="preserve"> </w:t>
      </w:r>
    </w:p>
    <w:p w14:paraId="0302C35B" w14:textId="787E14DC" w:rsidR="00B33ECA" w:rsidRPr="00FE7180" w:rsidRDefault="00EF2CF9" w:rsidP="008C6C4D">
      <w:pPr>
        <w:pStyle w:val="DummiesEintragLiteraturverzeichnis"/>
        <w:rPr>
          <w:lang w:val="en-GB"/>
        </w:rPr>
      </w:pPr>
      <w:r w:rsidRPr="00FE7180">
        <w:rPr>
          <w:lang w:val="en-GB"/>
        </w:rPr>
        <w:t>[24]</w:t>
      </w:r>
      <w:r w:rsidR="008C6C4D" w:rsidRPr="00FE7180">
        <w:rPr>
          <w:lang w:val="en-GB"/>
        </w:rPr>
        <w:tab/>
        <w:t xml:space="preserve">Robledo, Edwin: Everything You Need to Know About Trace Width. 2021, </w:t>
      </w:r>
      <w:hyperlink r:id="rId136" w:history="1">
        <w:r w:rsidR="008C6C4D" w:rsidRPr="00FE7180">
          <w:rPr>
            <w:rStyle w:val="Hyperlink"/>
            <w:color w:val="auto"/>
            <w:u w:val="none"/>
            <w:lang w:val="en-GB"/>
          </w:rPr>
          <w:t>https://www.autodesk.com/products/fusion-360/blog/trace-width/</w:t>
        </w:r>
      </w:hyperlink>
      <w:r w:rsidR="008C6C4D" w:rsidRPr="00FE7180">
        <w:rPr>
          <w:lang w:val="en-GB"/>
        </w:rPr>
        <w:t xml:space="preserve"> </w:t>
      </w:r>
    </w:p>
    <w:p w14:paraId="0C3C17DB" w14:textId="17F322E0" w:rsidR="00826F2D" w:rsidRPr="00FE7180" w:rsidRDefault="00826F2D" w:rsidP="00680FBB">
      <w:pPr>
        <w:pStyle w:val="DummiesEintragLiteraturverzeichnis"/>
        <w:rPr>
          <w:lang w:val="en-GB"/>
        </w:rPr>
      </w:pPr>
      <w:r w:rsidRPr="00FE7180">
        <w:rPr>
          <w:lang w:val="en-GB"/>
        </w:rPr>
        <w:lastRenderedPageBreak/>
        <w:t>[25]</w:t>
      </w:r>
      <w:r w:rsidRPr="00FE7180">
        <w:rPr>
          <w:lang w:val="en-GB"/>
        </w:rPr>
        <w:tab/>
        <w:t>Segger Microcontroller Systeme GmbH</w:t>
      </w:r>
      <w:r w:rsidR="00680FBB" w:rsidRPr="00FE7180">
        <w:rPr>
          <w:lang w:val="en-GB"/>
        </w:rPr>
        <w:t xml:space="preserve">: Serial Wire Debug. 2015, </w:t>
      </w:r>
      <w:hyperlink r:id="rId137" w:history="1">
        <w:r w:rsidR="00680FBB" w:rsidRPr="00FE7180">
          <w:rPr>
            <w:rStyle w:val="Hyperlink"/>
            <w:color w:val="auto"/>
            <w:u w:val="none"/>
            <w:lang w:val="en-GB"/>
          </w:rPr>
          <w:t>https://wiki.segger.com/SWD</w:t>
        </w:r>
      </w:hyperlink>
      <w:r w:rsidR="00680FBB" w:rsidRPr="00FE7180">
        <w:rPr>
          <w:lang w:val="en-GB"/>
        </w:rPr>
        <w:t xml:space="preserve"> </w:t>
      </w:r>
    </w:p>
    <w:p w14:paraId="2DC0BD87" w14:textId="658DB507" w:rsidR="00680FBB" w:rsidRPr="00FE7180" w:rsidRDefault="00680FBB" w:rsidP="00680FBB">
      <w:pPr>
        <w:pStyle w:val="DummiesEintragLiteraturverzeichnis"/>
        <w:rPr>
          <w:lang w:val="en-GB"/>
        </w:rPr>
      </w:pPr>
      <w:r w:rsidRPr="00FE7180">
        <w:rPr>
          <w:lang w:val="en-GB"/>
        </w:rPr>
        <w:t>[26]</w:t>
      </w:r>
      <w:r w:rsidRPr="00FE7180">
        <w:rPr>
          <w:lang w:val="en-GB"/>
        </w:rPr>
        <w:tab/>
        <w:t xml:space="preserve">STMicroelectronics: ST-LINK/V2 in-circuit debugger/programmer for STM8 and STM32. n/a, </w:t>
      </w:r>
      <w:hyperlink r:id="rId138" w:history="1">
        <w:r w:rsidRPr="00FE7180">
          <w:rPr>
            <w:rStyle w:val="Hyperlink"/>
            <w:color w:val="auto"/>
            <w:u w:val="none"/>
            <w:lang w:val="en-GB"/>
          </w:rPr>
          <w:t>https://www.st.com/en/development-tools/st-link-v2.html</w:t>
        </w:r>
      </w:hyperlink>
      <w:r w:rsidRPr="00FE7180">
        <w:rPr>
          <w:lang w:val="en-GB"/>
        </w:rPr>
        <w:t xml:space="preserve"> </w:t>
      </w:r>
    </w:p>
    <w:p w14:paraId="5E48974B" w14:textId="0866BC97" w:rsidR="00680FBB" w:rsidRPr="00FE7180" w:rsidRDefault="00680FBB" w:rsidP="0030069E">
      <w:pPr>
        <w:pStyle w:val="DummiesEintragLiteraturverzeichnis"/>
        <w:rPr>
          <w:lang w:val="en-GB"/>
        </w:rPr>
      </w:pPr>
      <w:r w:rsidRPr="00FE7180">
        <w:rPr>
          <w:lang w:val="en-GB"/>
        </w:rPr>
        <w:t>[27]</w:t>
      </w:r>
      <w:r w:rsidRPr="00FE7180">
        <w:rPr>
          <w:lang w:val="en-GB"/>
        </w:rPr>
        <w:tab/>
      </w:r>
      <w:r w:rsidR="004A429C" w:rsidRPr="00FE7180">
        <w:rPr>
          <w:lang w:val="en-GB"/>
        </w:rPr>
        <w:t xml:space="preserve">STMicroelectronics: RM0377 Reference </w:t>
      </w:r>
      <w:r w:rsidR="0030069E" w:rsidRPr="00FE7180">
        <w:rPr>
          <w:lang w:val="en-GB"/>
        </w:rPr>
        <w:t>M</w:t>
      </w:r>
      <w:r w:rsidR="004A429C" w:rsidRPr="00FE7180">
        <w:rPr>
          <w:lang w:val="en-GB"/>
        </w:rPr>
        <w:t xml:space="preserve">anual. n/a, </w:t>
      </w:r>
      <w:hyperlink r:id="rId139" w:history="1">
        <w:r w:rsidR="004A429C" w:rsidRPr="00FE7180">
          <w:rPr>
            <w:rStyle w:val="Hyperlink"/>
            <w:color w:val="auto"/>
            <w:u w:val="none"/>
            <w:lang w:val="en-GB"/>
          </w:rPr>
          <w:t>https://www.st.com/resource/en/reference_manual/rm0377-ultralowpower-stm32l0x1-advanced-armbased-32bit-mcus-stmicroelectronics.pdf</w:t>
        </w:r>
      </w:hyperlink>
      <w:r w:rsidR="004A429C" w:rsidRPr="00FE7180">
        <w:rPr>
          <w:lang w:val="en-GB"/>
        </w:rPr>
        <w:t xml:space="preserve"> </w:t>
      </w:r>
    </w:p>
    <w:p w14:paraId="7F2F4D69" w14:textId="685DA7AC" w:rsidR="009B5C20" w:rsidRPr="00FE7180" w:rsidRDefault="009B5C20" w:rsidP="00CF54D8">
      <w:pPr>
        <w:pStyle w:val="DummiesEintragLiteraturverzeichnis"/>
        <w:rPr>
          <w:lang w:val="en-GB"/>
        </w:rPr>
      </w:pPr>
      <w:r w:rsidRPr="00FE7180">
        <w:rPr>
          <w:lang w:val="en-GB"/>
        </w:rPr>
        <w:t>[28]</w:t>
      </w:r>
      <w:r w:rsidRPr="00FE7180">
        <w:rPr>
          <w:lang w:val="en-GB"/>
        </w:rPr>
        <w:tab/>
        <w:t>STMicroelectronic</w:t>
      </w:r>
      <w:r w:rsidR="00CF54D8" w:rsidRPr="00FE7180">
        <w:rPr>
          <w:lang w:val="en-GB"/>
        </w:rPr>
        <w:t>s</w:t>
      </w:r>
      <w:r w:rsidRPr="00FE7180">
        <w:rPr>
          <w:lang w:val="en-GB"/>
        </w:rPr>
        <w:t>: STM32L041x6 Data</w:t>
      </w:r>
      <w:r w:rsidR="00CF54D8" w:rsidRPr="00FE7180">
        <w:rPr>
          <w:lang w:val="en-GB"/>
        </w:rPr>
        <w:t xml:space="preserve">sheet. n/a, </w:t>
      </w:r>
      <w:hyperlink r:id="rId140" w:history="1">
        <w:r w:rsidR="00CF54D8" w:rsidRPr="00FE7180">
          <w:rPr>
            <w:rStyle w:val="Hyperlink"/>
            <w:color w:val="auto"/>
            <w:u w:val="none"/>
            <w:lang w:val="en-GB"/>
          </w:rPr>
          <w:t>https://www.st.com/resource/en/datasheet/stm32l041c6.pdf</w:t>
        </w:r>
      </w:hyperlink>
      <w:r w:rsidR="00CF54D8" w:rsidRPr="00FE7180">
        <w:rPr>
          <w:lang w:val="en-GB"/>
        </w:rPr>
        <w:t xml:space="preserve"> </w:t>
      </w:r>
    </w:p>
    <w:p w14:paraId="3999BA8B" w14:textId="6BF661E0" w:rsidR="004A429C" w:rsidRDefault="00D07EDD" w:rsidP="00D07EDD">
      <w:pPr>
        <w:pStyle w:val="DummiesEintragLiteraturverzeichnis"/>
      </w:pPr>
      <w:r w:rsidRPr="00D07EDD">
        <w:t>[29]</w:t>
      </w:r>
      <w:r w:rsidRPr="00D07EDD">
        <w:tab/>
        <w:t xml:space="preserve">Rohde &amp; Schwarz: UART verstehen. n/a, </w:t>
      </w:r>
      <w:hyperlink r:id="rId141" w:history="1">
        <w:r w:rsidRPr="00D07EDD">
          <w:rPr>
            <w:rStyle w:val="Hyperlink"/>
            <w:color w:val="auto"/>
            <w:u w:val="none"/>
          </w:rPr>
          <w:t>https://www.rohde-schwarz.com/de/produkte/messtechnik/oszilloskope/educational-content/uart-verstehen_254524.html</w:t>
        </w:r>
      </w:hyperlink>
      <w:r w:rsidRPr="00D07EDD">
        <w:t xml:space="preserve"> </w:t>
      </w:r>
    </w:p>
    <w:p w14:paraId="3E20BF48" w14:textId="6615B9E5" w:rsidR="00D07EDD" w:rsidRPr="00FE7180" w:rsidRDefault="00D07EDD" w:rsidP="007554F3">
      <w:pPr>
        <w:pStyle w:val="DummiesEintragLiteraturverzeichnis"/>
        <w:rPr>
          <w:lang w:val="en-GB"/>
        </w:rPr>
      </w:pPr>
      <w:r w:rsidRPr="00FE7180">
        <w:rPr>
          <w:lang w:val="en-GB"/>
        </w:rPr>
        <w:t>[30]</w:t>
      </w:r>
      <w:r w:rsidRPr="00FE7180">
        <w:rPr>
          <w:lang w:val="en-GB"/>
        </w:rPr>
        <w:tab/>
        <w:t xml:space="preserve">Magdy, Khaled: UART Serial Communication </w:t>
      </w:r>
      <w:proofErr w:type="gramStart"/>
      <w:r w:rsidRPr="00FE7180">
        <w:rPr>
          <w:lang w:val="en-GB"/>
        </w:rPr>
        <w:t>With</w:t>
      </w:r>
      <w:proofErr w:type="gramEnd"/>
      <w:r w:rsidRPr="00FE7180">
        <w:rPr>
          <w:lang w:val="en-GB"/>
        </w:rPr>
        <w:t xml:space="preserve"> PIC Microcontrollers Tutorial. 2018, </w:t>
      </w:r>
      <w:hyperlink r:id="rId142" w:history="1">
        <w:r w:rsidRPr="00FE7180">
          <w:rPr>
            <w:rStyle w:val="Hyperlink"/>
            <w:color w:val="auto"/>
            <w:u w:val="none"/>
            <w:lang w:val="en-GB"/>
          </w:rPr>
          <w:t>https://deepbluembedded.com/uart-pic-microcontroller-tutorial/</w:t>
        </w:r>
      </w:hyperlink>
      <w:r w:rsidRPr="00FE7180">
        <w:rPr>
          <w:lang w:val="en-GB"/>
        </w:rPr>
        <w:t xml:space="preserve"> </w:t>
      </w:r>
    </w:p>
    <w:p w14:paraId="16AD99E8" w14:textId="71F9D66A" w:rsidR="00D07EDD" w:rsidRPr="00FE7180" w:rsidRDefault="00D07EDD" w:rsidP="007554F3">
      <w:pPr>
        <w:pStyle w:val="DummiesEintragLiteraturverzeichnis"/>
        <w:rPr>
          <w:lang w:val="en-GB"/>
        </w:rPr>
      </w:pPr>
      <w:r w:rsidRPr="00FE7180">
        <w:rPr>
          <w:lang w:val="en-GB"/>
        </w:rPr>
        <w:t>[31]</w:t>
      </w:r>
      <w:r w:rsidR="00626A26" w:rsidRPr="00FE7180">
        <w:rPr>
          <w:lang w:val="en-GB"/>
        </w:rPr>
        <w:tab/>
        <w:t xml:space="preserve">MKS075: Difference between Serial and Parallel Transmission. n/a, https://www.geeksforgeeks.org/difference-between-serial-and-parallel-transmission/ </w:t>
      </w:r>
    </w:p>
    <w:p w14:paraId="218D2FF7" w14:textId="18A39FE3" w:rsidR="00626A26" w:rsidRPr="007554F3" w:rsidRDefault="00626A26" w:rsidP="007554F3">
      <w:pPr>
        <w:pStyle w:val="DummiesEintragLiteraturverzeichnis"/>
      </w:pPr>
      <w:r w:rsidRPr="007554F3">
        <w:t>[32]</w:t>
      </w:r>
      <w:r w:rsidRPr="007554F3">
        <w:tab/>
        <w:t xml:space="preserve">Weissgärber, Jirka: Die UART Schnittstelle. 2019, </w:t>
      </w:r>
      <w:hyperlink r:id="rId143" w:history="1">
        <w:r w:rsidRPr="007554F3">
          <w:rPr>
            <w:rStyle w:val="Hyperlink"/>
            <w:color w:val="auto"/>
            <w:u w:val="none"/>
          </w:rPr>
          <w:t>http://www.mathe-mit-methode.com/schlaufuchs_web/elektrotechnik/mikrocontroller_lernmaterial/microcontroller_allgemein/mikrocontroller_ext_hardware/mikrocontroller_uart.html</w:t>
        </w:r>
      </w:hyperlink>
      <w:r w:rsidRPr="007554F3">
        <w:t xml:space="preserve"> </w:t>
      </w:r>
    </w:p>
    <w:p w14:paraId="127320AE" w14:textId="58399936" w:rsidR="00626A26" w:rsidRPr="00FE7180" w:rsidRDefault="00626A26" w:rsidP="007554F3">
      <w:pPr>
        <w:pStyle w:val="DummiesEintragLiteraturverzeichnis"/>
        <w:rPr>
          <w:lang w:val="en-GB"/>
        </w:rPr>
      </w:pPr>
      <w:r w:rsidRPr="00FE7180">
        <w:rPr>
          <w:lang w:val="en-GB"/>
        </w:rPr>
        <w:t>[33]</w:t>
      </w:r>
      <w:r w:rsidRPr="00FE7180">
        <w:rPr>
          <w:lang w:val="en-GB"/>
        </w:rPr>
        <w:tab/>
        <w:t>Electric Imp Dev</w:t>
      </w:r>
      <w:r w:rsidR="004E0D45" w:rsidRPr="00FE7180">
        <w:rPr>
          <w:lang w:val="en-GB"/>
        </w:rPr>
        <w:t xml:space="preserve"> </w:t>
      </w:r>
      <w:r w:rsidRPr="00FE7180">
        <w:rPr>
          <w:lang w:val="en-GB"/>
        </w:rPr>
        <w:t>Center</w:t>
      </w:r>
      <w:r w:rsidR="004E0D45" w:rsidRPr="00FE7180">
        <w:rPr>
          <w:lang w:val="en-GB"/>
        </w:rPr>
        <w:t xml:space="preserve">: UART Explained. n/a, </w:t>
      </w:r>
      <w:hyperlink r:id="rId144" w:history="1">
        <w:r w:rsidR="004E0D45" w:rsidRPr="00FE7180">
          <w:rPr>
            <w:rStyle w:val="Hyperlink"/>
            <w:color w:val="auto"/>
            <w:u w:val="none"/>
            <w:lang w:val="en-GB"/>
          </w:rPr>
          <w:t>https://developer.electricimp.com/resources/uart</w:t>
        </w:r>
      </w:hyperlink>
      <w:r w:rsidR="004E0D45" w:rsidRPr="00FE7180">
        <w:rPr>
          <w:lang w:val="en-GB"/>
        </w:rPr>
        <w:t xml:space="preserve"> </w:t>
      </w:r>
    </w:p>
    <w:p w14:paraId="5787337E" w14:textId="34B78CFA" w:rsidR="007E4ABF" w:rsidRPr="00FE7180" w:rsidRDefault="007E4ABF" w:rsidP="00971F47">
      <w:pPr>
        <w:pStyle w:val="DummiesEintragLiteraturverzeichnis"/>
        <w:rPr>
          <w:lang w:val="en-GB"/>
        </w:rPr>
      </w:pPr>
      <w:r w:rsidRPr="00FE7180">
        <w:rPr>
          <w:lang w:val="en-GB"/>
        </w:rPr>
        <w:t>[34]</w:t>
      </w:r>
      <w:r w:rsidRPr="00FE7180">
        <w:rPr>
          <w:lang w:val="en-GB"/>
        </w:rPr>
        <w:tab/>
        <w:t xml:space="preserve">Controllers Tech: Receive UART data using POLL, INTERRUPT and DMA. n/a, </w:t>
      </w:r>
      <w:hyperlink r:id="rId145" w:history="1">
        <w:r w:rsidRPr="00FE7180">
          <w:rPr>
            <w:rStyle w:val="Hyperlink"/>
            <w:color w:val="auto"/>
            <w:u w:val="none"/>
            <w:lang w:val="en-GB"/>
          </w:rPr>
          <w:t>https://controllerstech.com/uart-receive-in-stm32/</w:t>
        </w:r>
      </w:hyperlink>
      <w:r w:rsidRPr="00FE7180">
        <w:rPr>
          <w:lang w:val="en-GB"/>
        </w:rPr>
        <w:t xml:space="preserve"> </w:t>
      </w:r>
    </w:p>
    <w:p w14:paraId="1E4531D3" w14:textId="00A81CEE" w:rsidR="007E4ABF" w:rsidRPr="00FE7180" w:rsidRDefault="007E4ABF" w:rsidP="00971F47">
      <w:pPr>
        <w:pStyle w:val="DummiesEintragLiteraturverzeichnis"/>
        <w:rPr>
          <w:lang w:val="en-GB"/>
        </w:rPr>
      </w:pPr>
      <w:r w:rsidRPr="00FE7180">
        <w:rPr>
          <w:lang w:val="en-GB"/>
        </w:rPr>
        <w:t>[35]</w:t>
      </w:r>
      <w:r w:rsidRPr="00FE7180">
        <w:rPr>
          <w:lang w:val="en-GB"/>
        </w:rPr>
        <w:tab/>
        <w:t>Majerle,</w:t>
      </w:r>
      <w:r w:rsidR="007554F3" w:rsidRPr="00FE7180">
        <w:rPr>
          <w:lang w:val="en-GB"/>
        </w:rPr>
        <w:t xml:space="preserve"> Tilen: STM32 tutorial: Efficiently receive UART data using DMA. 2017, </w:t>
      </w:r>
      <w:hyperlink r:id="rId146" w:history="1">
        <w:r w:rsidR="007554F3" w:rsidRPr="00FE7180">
          <w:rPr>
            <w:rStyle w:val="Hyperlink"/>
            <w:color w:val="auto"/>
            <w:u w:val="none"/>
            <w:lang w:val="en-GB"/>
          </w:rPr>
          <w:t>https://stm32f4-discovery.net/2017/07/stm32-tutorial-efficiently-receive-uart-data-using-dma/</w:t>
        </w:r>
      </w:hyperlink>
      <w:r w:rsidR="007554F3" w:rsidRPr="00FE7180">
        <w:rPr>
          <w:lang w:val="en-GB"/>
        </w:rPr>
        <w:t xml:space="preserve"> </w:t>
      </w:r>
    </w:p>
    <w:p w14:paraId="57511FA3" w14:textId="4C6A7C39" w:rsidR="00200BF9" w:rsidRPr="00FE7180" w:rsidRDefault="00200BF9" w:rsidP="00971F47">
      <w:pPr>
        <w:pStyle w:val="DummiesEintragLiteraturverzeichnis"/>
        <w:rPr>
          <w:lang w:val="en-GB"/>
        </w:rPr>
      </w:pPr>
      <w:r w:rsidRPr="00FE7180">
        <w:rPr>
          <w:lang w:val="en-GB"/>
        </w:rPr>
        <w:lastRenderedPageBreak/>
        <w:t>[36]</w:t>
      </w:r>
      <w:r w:rsidRPr="00FE7180">
        <w:rPr>
          <w:lang w:val="en-GB"/>
        </w:rPr>
        <w:tab/>
        <w:t xml:space="preserve">Magdy, Khaled: STM32 Timers Tutorial | Hardware Timers Explained. 2020, https://deepbluembedded.com/stm32-timers-tutorial-hardware-timers-explained/ </w:t>
      </w:r>
    </w:p>
    <w:p w14:paraId="21FC4182" w14:textId="2C2C8587" w:rsidR="00971F47" w:rsidRPr="00FE7180" w:rsidRDefault="00971F47" w:rsidP="00971F47">
      <w:pPr>
        <w:pStyle w:val="DummiesEintragLiteraturverzeichnis"/>
        <w:rPr>
          <w:lang w:val="en-GB"/>
        </w:rPr>
      </w:pPr>
      <w:r w:rsidRPr="00FE7180">
        <w:rPr>
          <w:lang w:val="en-GB"/>
        </w:rPr>
        <w:t>[37]</w:t>
      </w:r>
      <w:r w:rsidRPr="00FE7180">
        <w:rPr>
          <w:lang w:val="en-GB"/>
        </w:rPr>
        <w:tab/>
        <w:t xml:space="preserve">STMicroelectronics: STM32L4–Timers. n/a, </w:t>
      </w:r>
      <w:hyperlink r:id="rId147" w:history="1">
        <w:r w:rsidRPr="00FE7180">
          <w:rPr>
            <w:rStyle w:val="Hyperlink"/>
            <w:color w:val="auto"/>
            <w:u w:val="none"/>
            <w:lang w:val="en-GB"/>
          </w:rPr>
          <w:t>https://www.st.com/content/ccc/resource/training/technical/product_training/c4/1b/56/83/3a/a1/47/64/STM32L4_WDG_TIMERS_GPTIM.pdf/files/STM32L4_WDG_TIMERS_GPTIM.pdf/jcr:content/translations/en.STM32L4_WDG_TIMERS_GPTIM.pdf</w:t>
        </w:r>
      </w:hyperlink>
      <w:r w:rsidRPr="00FE7180">
        <w:rPr>
          <w:lang w:val="en-GB"/>
        </w:rPr>
        <w:t xml:space="preserve"> </w:t>
      </w:r>
    </w:p>
    <w:p w14:paraId="032875A5" w14:textId="26FFE465" w:rsidR="002A7940" w:rsidRPr="00FE7180" w:rsidRDefault="002A7940" w:rsidP="008D78E3">
      <w:pPr>
        <w:pStyle w:val="DummiesEintragLiteraturverzeichnis"/>
        <w:rPr>
          <w:lang w:val="en-GB"/>
        </w:rPr>
      </w:pPr>
      <w:r w:rsidRPr="00FE7180">
        <w:rPr>
          <w:lang w:val="en-GB"/>
        </w:rPr>
        <w:t>[38]</w:t>
      </w:r>
      <w:r w:rsidRPr="00FE7180">
        <w:rPr>
          <w:lang w:val="en-GB"/>
        </w:rPr>
        <w:tab/>
        <w:t xml:space="preserve">Magdy, Khaled: STM32 PWM Example – Timer PWM Mode Tutorial. 2020, </w:t>
      </w:r>
      <w:hyperlink r:id="rId148" w:history="1">
        <w:r w:rsidRPr="00FE7180">
          <w:rPr>
            <w:rStyle w:val="Hyperlink"/>
            <w:color w:val="auto"/>
            <w:u w:val="none"/>
            <w:lang w:val="en-GB"/>
          </w:rPr>
          <w:t>https://deepbluembedded.com/stm32-pwm-example-timer-pwm-mode-tutorial/</w:t>
        </w:r>
      </w:hyperlink>
      <w:r w:rsidRPr="00FE7180">
        <w:rPr>
          <w:lang w:val="en-GB"/>
        </w:rPr>
        <w:t xml:space="preserve"> </w:t>
      </w:r>
    </w:p>
    <w:p w14:paraId="33D2D334" w14:textId="41E9D061" w:rsidR="002A7940" w:rsidRPr="00FE7180" w:rsidRDefault="00FF76BD" w:rsidP="008D78E3">
      <w:pPr>
        <w:pStyle w:val="DummiesEintragLiteraturverzeichnis"/>
        <w:rPr>
          <w:lang w:val="en-GB"/>
        </w:rPr>
      </w:pPr>
      <w:r w:rsidRPr="00FE7180">
        <w:rPr>
          <w:lang w:val="en-GB"/>
        </w:rPr>
        <w:t>[39]</w:t>
      </w:r>
      <w:r w:rsidRPr="00FE7180">
        <w:rPr>
          <w:lang w:val="en-GB"/>
        </w:rPr>
        <w:tab/>
      </w:r>
      <w:r w:rsidR="008D78E3" w:rsidRPr="00FE7180">
        <w:rPr>
          <w:lang w:val="en-GB"/>
        </w:rPr>
        <w:t xml:space="preserve">International Rectifier: IRF7205PbF Datasheet. n/a, </w:t>
      </w:r>
      <w:hyperlink r:id="rId149" w:history="1">
        <w:r w:rsidR="008D78E3" w:rsidRPr="00FE7180">
          <w:rPr>
            <w:rStyle w:val="Hyperlink"/>
            <w:color w:val="auto"/>
            <w:u w:val="none"/>
            <w:lang w:val="en-GB"/>
          </w:rPr>
          <w:t>https://www.mouser.de/datasheet/2/196/Infineon_IRF7205_DataSheet_v01_01_EN-1732562.pdf</w:t>
        </w:r>
      </w:hyperlink>
      <w:r w:rsidR="008D78E3" w:rsidRPr="00FE7180">
        <w:rPr>
          <w:lang w:val="en-GB"/>
        </w:rPr>
        <w:t xml:space="preserve"> </w:t>
      </w:r>
    </w:p>
    <w:p w14:paraId="74234D7B" w14:textId="41EC0356" w:rsidR="008D78E3" w:rsidRPr="00FE7180" w:rsidRDefault="008D78E3" w:rsidP="00066A44">
      <w:pPr>
        <w:pStyle w:val="DummiesEintragLiteraturverzeichnis"/>
        <w:rPr>
          <w:lang w:val="en-GB"/>
        </w:rPr>
      </w:pPr>
      <w:r w:rsidRPr="00FE7180">
        <w:rPr>
          <w:lang w:val="en-GB"/>
        </w:rPr>
        <w:t>[40]</w:t>
      </w:r>
      <w:r w:rsidRPr="00FE7180">
        <w:rPr>
          <w:lang w:val="en-GB"/>
        </w:rPr>
        <w:tab/>
        <w:t>Lakkas, George: MOSFET power losses and how they affect power-supply efficiency.</w:t>
      </w:r>
      <w:r w:rsidRPr="00FE7180">
        <w:rPr>
          <w:lang w:val="en-GB"/>
        </w:rPr>
        <w:tab/>
        <w:t xml:space="preserve">2016, </w:t>
      </w:r>
      <w:hyperlink r:id="rId150" w:history="1">
        <w:r w:rsidRPr="00FE7180">
          <w:rPr>
            <w:rStyle w:val="Hyperlink"/>
            <w:color w:val="auto"/>
            <w:u w:val="none"/>
            <w:lang w:val="en-GB"/>
          </w:rPr>
          <w:t>https://www.ti.com/lit/an/slyt664/slyt664.pdf?ts=1656850368857&amp;ref_url=https%253A%252F%252Fwww.google.com%252F</w:t>
        </w:r>
      </w:hyperlink>
      <w:r w:rsidRPr="00FE7180">
        <w:rPr>
          <w:lang w:val="en-GB"/>
        </w:rPr>
        <w:t xml:space="preserve"> </w:t>
      </w:r>
    </w:p>
    <w:p w14:paraId="025ABD46" w14:textId="55152DDD" w:rsidR="008D78E3" w:rsidRPr="00FE7180" w:rsidRDefault="006A426B" w:rsidP="004C030A">
      <w:pPr>
        <w:pStyle w:val="DummiesEintragLiteraturverzeichnis"/>
        <w:rPr>
          <w:lang w:val="en-GB"/>
        </w:rPr>
      </w:pPr>
      <w:r w:rsidRPr="00FE7180">
        <w:rPr>
          <w:lang w:val="en-GB"/>
        </w:rPr>
        <w:t>[41]</w:t>
      </w:r>
      <w:r w:rsidRPr="00FE7180">
        <w:rPr>
          <w:lang w:val="en-GB"/>
        </w:rPr>
        <w:tab/>
        <w:t>STMicroelectronics:</w:t>
      </w:r>
      <w:r w:rsidR="00756110" w:rsidRPr="00FE7180">
        <w:rPr>
          <w:lang w:val="en-GB"/>
        </w:rPr>
        <w:t xml:space="preserve"> </w:t>
      </w:r>
      <w:r w:rsidRPr="00FE7180">
        <w:rPr>
          <w:lang w:val="en-GB"/>
        </w:rPr>
        <w:t>STM32U5</w:t>
      </w:r>
      <w:r w:rsidR="004C030A" w:rsidRPr="00FE7180">
        <w:rPr>
          <w:lang w:val="en-GB"/>
        </w:rPr>
        <w:t xml:space="preserve"> </w:t>
      </w:r>
      <w:r w:rsidRPr="00FE7180">
        <w:rPr>
          <w:lang w:val="en-GB"/>
        </w:rPr>
        <w:t xml:space="preserve">Low-Power Timer (LPTIM). n/a, </w:t>
      </w:r>
      <w:hyperlink r:id="rId151" w:history="1">
        <w:r w:rsidR="004C030A" w:rsidRPr="00FE7180">
          <w:rPr>
            <w:rStyle w:val="Hyperlink"/>
            <w:color w:val="auto"/>
            <w:u w:val="none"/>
            <w:lang w:val="en-GB"/>
          </w:rPr>
          <w:t>https://www.st.com/content/ccc/resource/training/technical/product_training/group1/78/dc/d9/2b/08/16/4e/f8/STM32U5-Peripheral-LowPowerTimer_LPTIM/files/STM32U5-Peripheral-LowPowerTimer_LPTIM.pdf/_jcr_content/translations/en.STM32U5-Peripheral-LowPowerTimer_LPTIM.pdf</w:t>
        </w:r>
      </w:hyperlink>
      <w:r w:rsidR="004C030A" w:rsidRPr="00FE7180">
        <w:rPr>
          <w:lang w:val="en-GB"/>
        </w:rPr>
        <w:t xml:space="preserve"> </w:t>
      </w:r>
    </w:p>
    <w:p w14:paraId="1FD0FE81" w14:textId="288D4BBB" w:rsidR="004754F9" w:rsidRPr="00FE7180" w:rsidRDefault="004754F9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[42]</w:t>
      </w:r>
      <w:r w:rsidRPr="00FE7180">
        <w:rPr>
          <w:lang w:val="en-GB"/>
        </w:rPr>
        <w:tab/>
        <w:t xml:space="preserve">Cimory: Electrical Engineering Forum. 2020, </w:t>
      </w:r>
      <w:hyperlink r:id="rId152" w:history="1">
        <w:r w:rsidRPr="00FE7180">
          <w:rPr>
            <w:rStyle w:val="Hyperlink"/>
            <w:color w:val="auto"/>
            <w:u w:val="none"/>
            <w:lang w:val="en-GB"/>
          </w:rPr>
          <w:t>https://electronics.stackexchange.com/questions/528915/configuring-lptim-parameters-with-the-stm32l4</w:t>
        </w:r>
      </w:hyperlink>
      <w:r w:rsidRPr="00FE7180">
        <w:rPr>
          <w:lang w:val="en-GB"/>
        </w:rPr>
        <w:t xml:space="preserve"> </w:t>
      </w:r>
    </w:p>
    <w:p w14:paraId="7C543CCA" w14:textId="24C016E0" w:rsidR="00E55242" w:rsidRPr="00323D4B" w:rsidRDefault="00E55242" w:rsidP="00323D4B">
      <w:pPr>
        <w:pStyle w:val="DummiesEintragLiteraturverzeichnis"/>
      </w:pPr>
      <w:r w:rsidRPr="00323D4B">
        <w:t>[43]</w:t>
      </w:r>
      <w:r w:rsidRPr="00323D4B">
        <w:tab/>
        <w:t xml:space="preserve">KNX Association: Grundlagenwissen zum KNX Standard. </w:t>
      </w:r>
      <w:r w:rsidRPr="00323D4B">
        <w:rPr>
          <w:rStyle w:val="Hyperlink"/>
          <w:color w:val="auto"/>
          <w:u w:val="none"/>
        </w:rPr>
        <w:t>2013,</w:t>
      </w:r>
      <w:r w:rsidRPr="00323D4B">
        <w:t xml:space="preserve"> https://www.sius.gmbh/files/cto_layout/PDF%20Dokumente/KNX%20Association/Grundlagenwissen_zum_KNX_Standard_German.pdf </w:t>
      </w:r>
    </w:p>
    <w:p w14:paraId="73236B29" w14:textId="783A429F" w:rsidR="004C030A" w:rsidRPr="00323D4B" w:rsidRDefault="004D1AE1" w:rsidP="00323D4B">
      <w:pPr>
        <w:pStyle w:val="DummiesEintragLiteraturverzeichnis"/>
      </w:pPr>
      <w:r w:rsidRPr="00323D4B">
        <w:t>[44]</w:t>
      </w:r>
      <w:r w:rsidRPr="00323D4B">
        <w:tab/>
        <w:t xml:space="preserve">Schmidt, Matthias: Paketaufbau. 2015, </w:t>
      </w:r>
      <w:hyperlink r:id="rId153" w:anchor="prettyPhoto" w:history="1">
        <w:r w:rsidRPr="00323D4B">
          <w:rPr>
            <w:rStyle w:val="Hyperlink"/>
            <w:color w:val="auto"/>
            <w:u w:val="none"/>
          </w:rPr>
          <w:t>https://redaktion.knx-user-forum.de/lexikon/paketaufbau/#prettyPhoto</w:t>
        </w:r>
      </w:hyperlink>
      <w:r w:rsidRPr="00323D4B">
        <w:t xml:space="preserve"> </w:t>
      </w:r>
    </w:p>
    <w:p w14:paraId="07E67096" w14:textId="6E1AD741" w:rsidR="004D1AE1" w:rsidRPr="00323D4B" w:rsidRDefault="004D1AE1" w:rsidP="00323D4B">
      <w:pPr>
        <w:pStyle w:val="DummiesEintragLiteraturverzeichnis"/>
      </w:pPr>
      <w:r w:rsidRPr="00323D4B">
        <w:lastRenderedPageBreak/>
        <w:t>[45]</w:t>
      </w:r>
      <w:r w:rsidRPr="00323D4B">
        <w:tab/>
        <w:t xml:space="preserve">InfoTip Kompendium: KNX-INSTALLATIONSBUS. n/a, </w:t>
      </w:r>
      <w:hyperlink r:id="rId154" w:history="1">
        <w:r w:rsidRPr="00323D4B">
          <w:rPr>
            <w:rStyle w:val="Hyperlink"/>
            <w:color w:val="auto"/>
            <w:u w:val="none"/>
          </w:rPr>
          <w:t>https://kompendium.infotip.de/knx-installationsbus.html</w:t>
        </w:r>
      </w:hyperlink>
      <w:r w:rsidRPr="00323D4B">
        <w:t xml:space="preserve"> </w:t>
      </w:r>
    </w:p>
    <w:p w14:paraId="65570104" w14:textId="16C0BE72" w:rsidR="00C15730" w:rsidRPr="00323D4B" w:rsidRDefault="00C15730" w:rsidP="00323D4B">
      <w:pPr>
        <w:pStyle w:val="DummiesEintragLiteraturverzeichnis"/>
      </w:pPr>
      <w:r w:rsidRPr="00323D4B">
        <w:t>[46]</w:t>
      </w:r>
      <w:r w:rsidRPr="00323D4B">
        <w:tab/>
      </w:r>
      <w:r w:rsidR="00F80817" w:rsidRPr="00323D4B">
        <w:t xml:space="preserve">Gehrig, Thorsten: Arduino EIB/KNX Interface via TP-UART. 2020, </w:t>
      </w:r>
      <w:hyperlink r:id="rId155" w:history="1">
        <w:r w:rsidR="00F80817" w:rsidRPr="00323D4B">
          <w:rPr>
            <w:rStyle w:val="Hyperlink"/>
            <w:color w:val="auto"/>
            <w:u w:val="none"/>
          </w:rPr>
          <w:t>https://github.com/thorsten-gehrig/arduino-tpuart-knx-user-forum</w:t>
        </w:r>
      </w:hyperlink>
      <w:r w:rsidR="00F80817" w:rsidRPr="00323D4B">
        <w:t xml:space="preserve"> </w:t>
      </w:r>
    </w:p>
    <w:p w14:paraId="55613E0D" w14:textId="7B56C931" w:rsidR="003102A4" w:rsidRPr="00FE7180" w:rsidRDefault="003102A4" w:rsidP="00323D4B">
      <w:pPr>
        <w:pStyle w:val="DummiesEintragLiteraturverzeichnis"/>
        <w:rPr>
          <w:lang w:val="en-GB"/>
        </w:rPr>
      </w:pPr>
      <w:r w:rsidRPr="00323D4B">
        <w:t>[47]</w:t>
      </w:r>
      <w:r w:rsidRPr="00323D4B">
        <w:tab/>
        <w:t xml:space="preserve">Samson AG: Technische Information - Regler und Regelstrecken. </w:t>
      </w:r>
      <w:r w:rsidRPr="00FE7180">
        <w:rPr>
          <w:lang w:val="en-GB"/>
        </w:rPr>
        <w:t xml:space="preserve">2012, </w:t>
      </w:r>
      <w:hyperlink r:id="rId156" w:history="1">
        <w:r w:rsidRPr="00FE7180">
          <w:rPr>
            <w:rStyle w:val="Hyperlink"/>
            <w:color w:val="auto"/>
            <w:u w:val="none"/>
            <w:lang w:val="en-GB"/>
          </w:rPr>
          <w:t>https://www.samsongroup.com/document/l102de.pdf</w:t>
        </w:r>
      </w:hyperlink>
      <w:r w:rsidRPr="00FE7180">
        <w:rPr>
          <w:lang w:val="en-GB"/>
        </w:rPr>
        <w:t xml:space="preserve"> </w:t>
      </w:r>
    </w:p>
    <w:p w14:paraId="0CDC03D2" w14:textId="4B715C54" w:rsidR="003C6959" w:rsidRPr="00FE7180" w:rsidRDefault="003C6959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[48]</w:t>
      </w:r>
      <w:r w:rsidR="00BB1315" w:rsidRPr="00FE7180">
        <w:rPr>
          <w:lang w:val="en-GB"/>
        </w:rPr>
        <w:tab/>
        <w:t xml:space="preserve">APMonitor: Proportional Integral (PI) Control. n/a, </w:t>
      </w:r>
      <w:hyperlink r:id="rId157" w:history="1">
        <w:r w:rsidR="00BB1315" w:rsidRPr="00FE7180">
          <w:rPr>
            <w:rStyle w:val="Hyperlink"/>
            <w:color w:val="auto"/>
            <w:u w:val="none"/>
            <w:lang w:val="en-GB"/>
          </w:rPr>
          <w:t>https://apmonitor.com/pdc/index.php/Main/ProportionalIntegralControl</w:t>
        </w:r>
      </w:hyperlink>
      <w:r w:rsidR="00BB1315" w:rsidRPr="00FE7180">
        <w:rPr>
          <w:lang w:val="en-GB"/>
        </w:rPr>
        <w:t xml:space="preserve"> </w:t>
      </w:r>
    </w:p>
    <w:p w14:paraId="49CE6125" w14:textId="56EFE259" w:rsidR="00BB1315" w:rsidRPr="00323D4B" w:rsidRDefault="00BB1315" w:rsidP="00323D4B">
      <w:pPr>
        <w:pStyle w:val="DummiesEintragLiteraturverzeichnis"/>
      </w:pPr>
      <w:r w:rsidRPr="00323D4B">
        <w:t>[49]</w:t>
      </w:r>
      <w:r w:rsidRPr="00323D4B">
        <w:tab/>
        <w:t xml:space="preserve">JUMO: FAQ zum Thema Regler. n/a, </w:t>
      </w:r>
      <w:hyperlink r:id="rId158" w:history="1">
        <w:r w:rsidRPr="00323D4B">
          <w:rPr>
            <w:rStyle w:val="Hyperlink"/>
            <w:color w:val="auto"/>
            <w:u w:val="none"/>
          </w:rPr>
          <w:t>https://www.jumo.de/web/services/faq/controller</w:t>
        </w:r>
      </w:hyperlink>
      <w:r w:rsidRPr="00323D4B">
        <w:t xml:space="preserve"> </w:t>
      </w:r>
    </w:p>
    <w:p w14:paraId="62C0D9F7" w14:textId="4BCB5662" w:rsidR="009E57E1" w:rsidRPr="00FE7180" w:rsidRDefault="009E57E1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[50]</w:t>
      </w:r>
      <w:r w:rsidRPr="00FE7180">
        <w:rPr>
          <w:lang w:val="en-GB"/>
        </w:rPr>
        <w:tab/>
        <w:t xml:space="preserve">Cooper, Douglas: The P-Only Control Algorithm. 2015, </w:t>
      </w:r>
      <w:hyperlink r:id="rId159" w:history="1">
        <w:r w:rsidRPr="00FE7180">
          <w:rPr>
            <w:rStyle w:val="Hyperlink"/>
            <w:color w:val="auto"/>
            <w:u w:val="none"/>
            <w:lang w:val="en-GB"/>
          </w:rPr>
          <w:t>https://controlguru.com/the-p-only-control-algorithm/</w:t>
        </w:r>
      </w:hyperlink>
      <w:r w:rsidRPr="00FE7180">
        <w:rPr>
          <w:lang w:val="en-GB"/>
        </w:rPr>
        <w:t xml:space="preserve"> </w:t>
      </w:r>
    </w:p>
    <w:p w14:paraId="68D80D44" w14:textId="52BDD693" w:rsidR="009E57E1" w:rsidRPr="00FE7180" w:rsidRDefault="009E57E1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[51]</w:t>
      </w:r>
      <w:r w:rsidRPr="00FE7180">
        <w:rPr>
          <w:lang w:val="en-GB"/>
        </w:rPr>
        <w:tab/>
        <w:t>Cooper, Douglas: Integral Action and PI Control.</w:t>
      </w:r>
      <w:r w:rsidR="009A3423" w:rsidRPr="00FE7180">
        <w:rPr>
          <w:lang w:val="en-GB"/>
        </w:rPr>
        <w:t xml:space="preserve"> 2015, </w:t>
      </w:r>
      <w:hyperlink r:id="rId160" w:history="1">
        <w:r w:rsidR="009A3423" w:rsidRPr="00FE7180">
          <w:rPr>
            <w:rStyle w:val="Hyperlink"/>
            <w:color w:val="auto"/>
            <w:u w:val="none"/>
            <w:lang w:val="en-GB"/>
          </w:rPr>
          <w:t>https://controlguru.com/integral-action-and-pi-control/</w:t>
        </w:r>
      </w:hyperlink>
      <w:r w:rsidR="009A3423" w:rsidRPr="00FE7180">
        <w:rPr>
          <w:lang w:val="en-GB"/>
        </w:rPr>
        <w:t xml:space="preserve"> </w:t>
      </w:r>
    </w:p>
    <w:p w14:paraId="1875F9F7" w14:textId="57DDB199" w:rsidR="00082929" w:rsidRPr="00FE7180" w:rsidRDefault="00082929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[52]</w:t>
      </w:r>
      <w:r w:rsidRPr="00FE7180">
        <w:rPr>
          <w:lang w:val="en-GB"/>
        </w:rPr>
        <w:tab/>
        <w:t xml:space="preserve">Cooper, Douglas: PID Control and Derivative on Measurement. 2015, https://controlguru.com/pid-control-and-derivative-on-measurement/ </w:t>
      </w:r>
    </w:p>
    <w:p w14:paraId="056AEAA5" w14:textId="000CB1C5" w:rsidR="006D78EB" w:rsidRPr="00FE7180" w:rsidRDefault="006D78EB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[53]</w:t>
      </w:r>
      <w:r w:rsidRPr="00FE7180">
        <w:rPr>
          <w:lang w:val="en-GB"/>
        </w:rPr>
        <w:tab/>
        <w:t xml:space="preserve">SZTAKI: Example for continuous PID controller design using pole cancellation technique -Figure 2. n/a, </w:t>
      </w:r>
      <w:hyperlink r:id="rId161" w:history="1">
        <w:r w:rsidRPr="00FE7180">
          <w:rPr>
            <w:rStyle w:val="Hyperlink"/>
            <w:color w:val="auto"/>
            <w:u w:val="none"/>
            <w:lang w:val="en-GB"/>
          </w:rPr>
          <w:t>http://sysbook.sztaki.hu/sysbook6.php?page=97&amp;lang=en&amp;left=theory&amp;right=edu</w:t>
        </w:r>
      </w:hyperlink>
      <w:r w:rsidRPr="00FE7180">
        <w:rPr>
          <w:lang w:val="en-GB"/>
        </w:rPr>
        <w:t xml:space="preserve"> </w:t>
      </w:r>
    </w:p>
    <w:p w14:paraId="0F67AB9E" w14:textId="020C89A5" w:rsidR="009A3423" w:rsidRPr="00FE7180" w:rsidRDefault="00ED31FA" w:rsidP="00323D4B">
      <w:pPr>
        <w:pStyle w:val="DummiesEintragLiteraturverzeichnis"/>
        <w:rPr>
          <w:lang w:val="en-GB"/>
        </w:rPr>
      </w:pPr>
      <w:r w:rsidRPr="00FE7180">
        <w:rPr>
          <w:lang w:val="en-GB"/>
        </w:rPr>
        <w:t>[54]</w:t>
      </w:r>
      <w:r w:rsidRPr="00FE7180">
        <w:rPr>
          <w:lang w:val="en-GB"/>
        </w:rPr>
        <w:tab/>
        <w:t>Smallwood, Jordan: PID Controllers</w:t>
      </w:r>
      <w:r w:rsidR="00323D4B" w:rsidRPr="00FE7180">
        <w:rPr>
          <w:lang w:val="en-GB"/>
        </w:rPr>
        <w:t xml:space="preserve">. 2017, </w:t>
      </w:r>
      <w:hyperlink r:id="rId162" w:anchor="Differential_Term" w:history="1">
        <w:r w:rsidR="00323D4B" w:rsidRPr="00FE7180">
          <w:rPr>
            <w:rStyle w:val="Hyperlink"/>
            <w:color w:val="auto"/>
            <w:u w:val="none"/>
            <w:lang w:val="en-GB"/>
          </w:rPr>
          <w:t>https://www.arxterra.com/lecture-6-pid-controllers/#Differential_Term</w:t>
        </w:r>
      </w:hyperlink>
      <w:r w:rsidR="00323D4B" w:rsidRPr="00FE7180">
        <w:rPr>
          <w:lang w:val="en-GB"/>
        </w:rPr>
        <w:t xml:space="preserve"> </w:t>
      </w:r>
    </w:p>
    <w:p w14:paraId="531653E2" w14:textId="6370857E" w:rsidR="009C0C90" w:rsidRPr="00FE7180" w:rsidRDefault="009C0C90" w:rsidP="00066A44">
      <w:pPr>
        <w:pStyle w:val="DummiesEintragLiteraturverzeichnis"/>
        <w:rPr>
          <w:lang w:val="en-GB"/>
        </w:rPr>
      </w:pPr>
      <w:r w:rsidRPr="00FE7180">
        <w:rPr>
          <w:lang w:val="en-GB"/>
        </w:rPr>
        <w:t>[55]</w:t>
      </w:r>
      <w:r w:rsidRPr="00FE7180">
        <w:rPr>
          <w:lang w:val="en-GB"/>
        </w:rPr>
        <w:tab/>
        <w:t xml:space="preserve">Electronics Notes: PLL Phase Locked Loop Tutorial &amp; Primer. n/a, </w:t>
      </w:r>
      <w:hyperlink r:id="rId163" w:history="1">
        <w:r w:rsidR="00C22E99" w:rsidRPr="00FE7180">
          <w:rPr>
            <w:lang w:val="en-GB"/>
          </w:rPr>
          <w:t>https://www.electronics-notes.com/articles/radio/pll-phase-locked-loop/tutorial-primer-basics.php</w:t>
        </w:r>
      </w:hyperlink>
    </w:p>
    <w:p w14:paraId="283383FA" w14:textId="692427C9" w:rsidR="00C22E99" w:rsidRPr="00066A44" w:rsidRDefault="00C22E99" w:rsidP="00066A44">
      <w:pPr>
        <w:pStyle w:val="DummiesEintragLiteraturverzeichnis"/>
      </w:pPr>
      <w:r w:rsidRPr="00066A44">
        <w:t>[56]</w:t>
      </w:r>
      <w:r w:rsidRPr="00066A44">
        <w:tab/>
        <w:t xml:space="preserve">Luftbude: Inventer iV14 Zero Komplettset. n/a, </w:t>
      </w:r>
      <w:hyperlink r:id="rId164" w:history="1">
        <w:r w:rsidRPr="00066A44">
          <w:rPr>
            <w:rStyle w:val="Hyperlink"/>
            <w:color w:val="auto"/>
            <w:u w:val="none"/>
          </w:rPr>
          <w:t>https://www.luftbude.de/dezentrale-lueftung/inventer/inventer-iv14-zero-komplettset-LB10006/</w:t>
        </w:r>
      </w:hyperlink>
    </w:p>
    <w:p w14:paraId="3CFC6ACD" w14:textId="77777777" w:rsidR="00CC0A1B" w:rsidRDefault="001F5F25" w:rsidP="00066A44">
      <w:pPr>
        <w:pStyle w:val="DummiesEintragLiteraturverzeichnis"/>
        <w:rPr>
          <w:lang w:val="en-GB"/>
        </w:rPr>
        <w:sectPr w:rsidR="00CC0A1B" w:rsidSect="00940EBA">
          <w:pgSz w:w="11906" w:h="16838"/>
          <w:pgMar w:top="1418" w:right="1418" w:bottom="1418" w:left="2268" w:header="851" w:footer="709" w:gutter="0"/>
          <w:cols w:space="708"/>
          <w:docGrid w:linePitch="360"/>
        </w:sectPr>
      </w:pPr>
      <w:r w:rsidRPr="00FE7180">
        <w:rPr>
          <w:lang w:val="en-GB"/>
        </w:rPr>
        <w:t>[57]</w:t>
      </w:r>
      <w:r w:rsidRPr="00FE7180">
        <w:rPr>
          <w:lang w:val="en-GB"/>
        </w:rPr>
        <w:tab/>
        <w:t>Magdy, Khaled: STM32 HAL Library Tutorial. 2020, https://deepbluembedded.com/stm32-hal-library-tutorial-examples/</w:t>
      </w:r>
    </w:p>
    <w:p w14:paraId="645DBD7E" w14:textId="61F8E92D" w:rsidR="00CC0A1B" w:rsidRDefault="00CC0A1B" w:rsidP="00CC0A1B">
      <w:pPr>
        <w:pStyle w:val="CitaviBibliographyHeading"/>
      </w:pPr>
      <w:bookmarkStart w:id="225" w:name="_Toc108082542"/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724656C6" wp14:editId="54886360">
            <wp:simplePos x="0" y="0"/>
            <wp:positionH relativeFrom="page">
              <wp:align>center</wp:align>
            </wp:positionH>
            <wp:positionV relativeFrom="paragraph">
              <wp:posOffset>424815</wp:posOffset>
            </wp:positionV>
            <wp:extent cx="8583917" cy="5772150"/>
            <wp:effectExtent l="0" t="0" r="8255" b="0"/>
            <wp:wrapTopAndBottom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3917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begin"/>
      </w:r>
      <w:r>
        <w:instrText>ADDIN CITAVI.BIBLIOGRAPHY 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9iamVjdGl2ZSBTb2Z0d2FyZSBHbWJIOiBVbnRlcm5laG1lbi4gaHR0cDovL3d3dy5vYmplY3RpdmUuZGUvZGUvdW50ZXJuZWhtZW4vLCBhYmdlcnVmZW4gYW06IDI0LjA1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y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BeGlzIENvbW11bmljYXRpb25zIEFCLjogTmV0enRlaWwgUFMtMjQuIGh0dHBzOi8vd3d3LmF4aXMuY29tL2RlL2RlL3Byb2R1Y3RzL3Bvd2VyLWFkYXB0ZXJzL21haW5zLWFkYXB0b3ItcHMtMjQvLCBhYmdlcnVmZW4gYW06IDAyLjA4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z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BeGlzIENvbW11bmljYXRpb25zIEFCLjogU2Nod2Vuay0vTmVpZ2Vtb3RybyBZUDMwNDAuIDQxNzU1L0RFL1IxLzExMDEuIDIwMTEuIGh0dHBzOi8vd3d3LmF4aXMuY29tL2ZpbGVzL2RhdGFzaGVldC9kc195cDMwNDBfcHRtb3Rvcl80MTc1NV9kZV8xMTAxX2xvLnBkZiwgYWJnZXJ1ZmVuIGFtOiAwNS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VmVsb2R5bmUgTGlEQVIsIEluYy4gLSBWTFAtMTYgRGF0YSBTaGVldDogNjMtOTIyOSBSZXYtRi4gaHR0cDovL3ZlbG9keW5lbGlkYXIuY29tL2RvY3MvZGF0YXNoZWV0LzYzLTkyMjlfUmV2LUZfUHVjayUyMF9TcGVjJTIwU2hlZXRfV2ViLnBkZiwgYWJnZXJ1ZmVuIGFtOiAxMS4wNi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T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WHNlbnMgVGVjaG5vbG9naWVzIEIuVi4gLSBNVGkgVXNlciBNYW51YWw6IE1UaSAxMC1zZXJpZXMgYW5kIE1UaSAxMDAtc2VyaWVzLiBEb2N1bWVudCBNVDA2MDVQLCBSZXZpc2lvbiBJ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j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WHNlbnMgVGVjaG5vbG9naWVzIEIuVi4gLSBNVGkgMTAwLXNlcmllcyBEYXRhc2hlZXQuIGh0dHBzOi8vd3d3LnhzZW5zLmNvbS9kb3dubG9hZC9wZGYvZG9jdW1lbnRhdGlvbi9tdGktMTAwL210aS0xMDAtc2VyaWVzLnBkZiwgYWJnZXJ1ZmVuIGFtOiAxMi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Nz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QnJleW1hbm4sIFUuOiBEZXIgQysrLVByb2dyYW1taWVyZXIuIEMrKyBsZXJuZW4gOyBwcm9mZXNzaW9uZWxsIGFud2VuZGVuIDsgTMO2c3VuZ2VuIG51dHplbi4gTcO8bmNoZW46IEhhbnNlci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O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V29sZiwgSi46IEMrKy4gRGFzIHVtZmFzc2VuZGUgSGFuZGJ1Y2ggOyBbZGFzIExlaHItIHVuZCBOYWNoc2NobGFnZXdlcmsgenUgQysrIDsgaW5rbC4gZGVyIG5ldWVydW5nZW4gdm9uIEMrKzExIDsgU3ByYWNoZ3J1bmRsYWdlbiwgT09QLCBNdWx0aXRocmVhZGluZyB1LnYubSA7IENELVJPTTogUXVlbGxjb2RlIGRlciBCZWlzcGllbGUgdW5kIEVudHdpY2tsdW5zdW1nZWJ1bmdlbl0uIEdhbGlsZW8gQ29tcHV0aW5nLCBCZC7CoDIwMjEuIEJvbm46IEdhbGlsZW8gUHJlc3MgMjAxND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k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NNYWtlOiBPdmVydmlldy4gaHR0cHM6Ly9jbWFrZS5vcmcvb3ZlcnZpZXcvLCBhYmdlcnVmZW4gYW06IDI0LjA1LjIwMTc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xMD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R2VpcmhvcywgTS46IEVudHd1cmZzbXVzdGVyLiBEYXMgdW1mYXNzZW5kZSBIYW5kYnVjaC4gUmhlaW53ZXJrIENvbXB1dGluZy4gQm9ubjogUmhlaW53ZXJrLVZlcmxhZy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E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dpbm5lciwgSC4sIEhha3VsaSwgUy4sIExvdHosIEYuIHUuIFNpbmdlciwgQy4gKEhyc2cuKTogSGFuZGJ1Y2ggRmFocmVyYXNzaXN0ZW56c3lzdGVtZS4gR3J1bmRsYWdlbiwgS29tcG9uZW50ZW4gdW5kIFN5c3RlbWUgZsO8ciBha3RpdmUgU2ljaGVyaGVpdCB1bmQgS29tZm9ydC4gQVRaL01UWi1GYWNoYnVjaC4gV2llc2JhZGVuOiBTcHJpbmdlciBWaWV3ZWcgMjAxNT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y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WZWxvZHluZSBMaURBUiwgSW5jLiAtIFVzZXIncyBNYW51YWwgYW5kIFByb2dyYW1taW5nIEd1aWRlIFZMUC0xNjogVmVsb2R5bmUgTGlEQVIgUHVjay4gUmV2LiBBLiBodHRwOi8vdmVsb2R5bmVsaWRhci5jb20vZG9jcy9tYW51YWxzLzYzLTkyNDMlMjBSZXYlMjBCJTIwVXNlciUyME1hbnVhbCUyMGFuZCUyMFByb2dyYW1taW5nJTIwR3VpZGUsVkxQLTE2LnBkZiwgYWJnZXJ1ZmVuIGFtOiAxMS4wNi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M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NjaHJlaW5lciwgUi46IENvbXB1dGVybmV0endlcmtlLiBWb24gZGVuIEdydW5kbGFnZW4genVyIEZ1bmt0aW9uIHVuZCBBbndlbmR1bmcuIE3DvG5jaGVuOiBIYW5zZXIgMjAxNj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0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TdGVuZ2VyLCBKLjogVGVjaG5pc2NoZSBPcHRpazogTGFzZXIuIFRlY2huaXNjaGUgVW5pdmVyc2l0w6R0IEJyYXVuc2Nod2VpZy4gSW5zdGl0dXQgZsO8ciBIb2NoZnJlcXVlbnp0ZWNobmlrLiAyMDA5LiBodHRwczovL3d3dy50dS1icmF1bnNjaHdlaWcuZGUvTWVkaWVuLURCL2loZi9sYXNlcl9za3JpcHRfd3MwODA5LnBkZiwgYWJnZXJ1ZmVuIGFtOiAyMS4wNy4yMDE3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U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lhzZW5zIFRlY2hub2xvZ2llcyBCLlYuIC0gTVQgTG93IExldmVsIENvbW11bmljYXRpb24gRG9jdW1lbnRhdGlvbjogTVRpIDEtc2VyaWVzLzEwLXNlcmllcy8xMDAtc2VyaWVzLiBEb2N1bWVudCBNVDAxMDFQLCBSZXZpc2lvbiBYMi4g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2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E4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Iw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</w:instrText>
      </w:r>
      <w:r>
        <w:fldChar w:fldCharType="separate"/>
      </w:r>
      <w:r>
        <w:t>Anhang</w:t>
      </w:r>
      <w:bookmarkEnd w:id="225"/>
    </w:p>
    <w:p w14:paraId="2B1732FF" w14:textId="25163EC3" w:rsidR="001F5F25" w:rsidRPr="00FE7180" w:rsidRDefault="00CC0A1B" w:rsidP="00CC0A1B">
      <w:pPr>
        <w:pStyle w:val="DummiesEintragLiteraturverzeichnis"/>
        <w:ind w:left="0" w:firstLine="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AFC21D5" wp14:editId="0F594673">
            <wp:simplePos x="0" y="0"/>
            <wp:positionH relativeFrom="page">
              <wp:align>center</wp:align>
            </wp:positionH>
            <wp:positionV relativeFrom="paragraph">
              <wp:posOffset>158115</wp:posOffset>
            </wp:positionV>
            <wp:extent cx="8568000" cy="5760000"/>
            <wp:effectExtent l="0" t="0" r="5080" b="0"/>
            <wp:wrapTopAndBottom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00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end"/>
      </w:r>
    </w:p>
    <w:p w14:paraId="272C3061" w14:textId="34DDCAC5" w:rsidR="00C22E99" w:rsidRPr="00FE7180" w:rsidRDefault="004A14A9" w:rsidP="006739E5">
      <w:pPr>
        <w:pStyle w:val="DummiesEintragLiteraturverzeichnis"/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762688" behindDoc="0" locked="0" layoutInCell="1" allowOverlap="1" wp14:anchorId="40BCEBFB" wp14:editId="6EF064D1">
            <wp:simplePos x="0" y="0"/>
            <wp:positionH relativeFrom="page">
              <wp:align>center</wp:align>
            </wp:positionH>
            <wp:positionV relativeFrom="paragraph">
              <wp:posOffset>152400</wp:posOffset>
            </wp:positionV>
            <wp:extent cx="8571600" cy="5760000"/>
            <wp:effectExtent l="0" t="0" r="1270" b="0"/>
            <wp:wrapTopAndBottom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160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22E99" w:rsidRPr="00FE7180" w:rsidSect="00CC0A1B">
      <w:pgSz w:w="16838" w:h="11906" w:orient="landscape"/>
      <w:pgMar w:top="238" w:right="1418" w:bottom="244" w:left="2268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0AD80" w14:textId="77777777" w:rsidR="00705CB8" w:rsidRDefault="00705CB8" w:rsidP="00265831">
      <w:pPr>
        <w:spacing w:after="0" w:line="240" w:lineRule="auto"/>
      </w:pPr>
      <w:r>
        <w:separator/>
      </w:r>
    </w:p>
  </w:endnote>
  <w:endnote w:type="continuationSeparator" w:id="0">
    <w:p w14:paraId="2851C7ED" w14:textId="77777777" w:rsidR="00705CB8" w:rsidRDefault="00705CB8" w:rsidP="00265831">
      <w:pPr>
        <w:spacing w:after="0" w:line="240" w:lineRule="auto"/>
      </w:pPr>
      <w:r>
        <w:continuationSeparator/>
      </w:r>
    </w:p>
  </w:endnote>
  <w:endnote w:type="continuationNotice" w:id="1">
    <w:p w14:paraId="2A9CB1C4" w14:textId="77777777" w:rsidR="00705CB8" w:rsidRDefault="00705C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050251"/>
      <w:docPartObj>
        <w:docPartGallery w:val="Page Numbers (Bottom of Page)"/>
        <w:docPartUnique/>
      </w:docPartObj>
    </w:sdtPr>
    <w:sdtEndPr/>
    <w:sdtContent>
      <w:p w14:paraId="02D571FB" w14:textId="18FF5A85" w:rsidR="002C04A8" w:rsidRDefault="00FE5D2C" w:rsidP="00FE5D2C">
        <w:pPr>
          <w:pStyle w:val="Fuzeile"/>
          <w:jc w:val="right"/>
        </w:pPr>
        <w:r>
          <w:t xml:space="preserve">Seite </w:t>
        </w:r>
        <w:r w:rsidR="005B7A11">
          <w:fldChar w:fldCharType="begin"/>
        </w:r>
        <w:r w:rsidR="005B7A11">
          <w:instrText>PAGE   \* MERGEFORMAT</w:instrText>
        </w:r>
        <w:r w:rsidR="005B7A11">
          <w:fldChar w:fldCharType="separate"/>
        </w:r>
        <w:r w:rsidR="005B7A11">
          <w:t>2</w:t>
        </w:r>
        <w:r w:rsidR="005B7A11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8912214"/>
      <w:docPartObj>
        <w:docPartGallery w:val="Page Numbers (Bottom of Page)"/>
        <w:docPartUnique/>
      </w:docPartObj>
    </w:sdtPr>
    <w:sdtEndPr/>
    <w:sdtContent>
      <w:p w14:paraId="4E38462D" w14:textId="23BB2E6B" w:rsidR="00CA03DE" w:rsidRDefault="005B7A11">
        <w:pPr>
          <w:pStyle w:val="Fuzeile"/>
          <w:jc w:val="right"/>
        </w:pPr>
        <w:r>
          <w:t>1</w:t>
        </w:r>
      </w:p>
    </w:sdtContent>
  </w:sdt>
  <w:p w14:paraId="50ED7D5E" w14:textId="77777777" w:rsidR="00CA03DE" w:rsidRDefault="00CA03DE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1255170"/>
      <w:docPartObj>
        <w:docPartGallery w:val="Page Numbers (Bottom of Page)"/>
        <w:docPartUnique/>
      </w:docPartObj>
    </w:sdtPr>
    <w:sdtEndPr/>
    <w:sdtContent>
      <w:p w14:paraId="6BFA1262" w14:textId="183C15DC" w:rsidR="005B7A11" w:rsidRDefault="00093342">
        <w:pPr>
          <w:pStyle w:val="Fuzeile"/>
          <w:jc w:val="right"/>
        </w:pPr>
        <w:r>
          <w:t xml:space="preserve">Seite </w:t>
        </w:r>
        <w:r w:rsidR="005B7A11">
          <w:t>1</w:t>
        </w:r>
      </w:p>
    </w:sdtContent>
  </w:sdt>
  <w:p w14:paraId="73A03767" w14:textId="77777777" w:rsidR="005B7A11" w:rsidRDefault="005B7A1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231B9" w14:textId="77777777" w:rsidR="00705CB8" w:rsidRDefault="00705CB8" w:rsidP="00265831">
      <w:pPr>
        <w:spacing w:after="0" w:line="240" w:lineRule="auto"/>
      </w:pPr>
      <w:r>
        <w:separator/>
      </w:r>
    </w:p>
  </w:footnote>
  <w:footnote w:type="continuationSeparator" w:id="0">
    <w:p w14:paraId="2F046C63" w14:textId="77777777" w:rsidR="00705CB8" w:rsidRDefault="00705CB8" w:rsidP="00265831">
      <w:pPr>
        <w:spacing w:after="0" w:line="240" w:lineRule="auto"/>
      </w:pPr>
      <w:r>
        <w:continuationSeparator/>
      </w:r>
    </w:p>
  </w:footnote>
  <w:footnote w:type="continuationNotice" w:id="1">
    <w:p w14:paraId="51E7B554" w14:textId="77777777" w:rsidR="00705CB8" w:rsidRDefault="00705CB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571FF" w14:textId="5E14E6A2" w:rsidR="002C04A8" w:rsidRPr="00691CE7" w:rsidRDefault="002C04A8" w:rsidP="004A14A9">
    <w:pPr>
      <w:pStyle w:val="Kopfzeile"/>
      <w:tabs>
        <w:tab w:val="clear" w:pos="4536"/>
        <w:tab w:val="clear" w:pos="9072"/>
        <w:tab w:val="left" w:pos="132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4502608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6326FC0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17872A0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1D23FB2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B08441E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EA445D6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66C73F2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93C7A9A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9B8E36E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282E936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050D03"/>
    <w:multiLevelType w:val="multilevel"/>
    <w:tmpl w:val="3B7A47B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 w15:restartNumberingAfterBreak="0">
    <w:nsid w:val="07353E4D"/>
    <w:multiLevelType w:val="multilevel"/>
    <w:tmpl w:val="375041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0B5908F6"/>
    <w:multiLevelType w:val="multilevel"/>
    <w:tmpl w:val="B9047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3" w15:restartNumberingAfterBreak="0">
    <w:nsid w:val="0DB33786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E046BE2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055CB7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1844C2"/>
    <w:multiLevelType w:val="multilevel"/>
    <w:tmpl w:val="1E26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5687144"/>
    <w:multiLevelType w:val="hybridMultilevel"/>
    <w:tmpl w:val="2166ACF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935950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74733F6"/>
    <w:multiLevelType w:val="multilevel"/>
    <w:tmpl w:val="4E86D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BD74FC"/>
    <w:multiLevelType w:val="multilevel"/>
    <w:tmpl w:val="7D6860A6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24120600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B24855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648540C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F21D74"/>
    <w:multiLevelType w:val="hybridMultilevel"/>
    <w:tmpl w:val="52B422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B13A32"/>
    <w:multiLevelType w:val="multilevel"/>
    <w:tmpl w:val="97C85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0B53A04"/>
    <w:multiLevelType w:val="hybridMultilevel"/>
    <w:tmpl w:val="BE381B92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7140783"/>
    <w:multiLevelType w:val="hybridMultilevel"/>
    <w:tmpl w:val="C2FE3A1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9C3804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ECC3418"/>
    <w:multiLevelType w:val="hybridMultilevel"/>
    <w:tmpl w:val="12662B10"/>
    <w:lvl w:ilvl="0" w:tplc="36FEF796">
      <w:start w:val="1"/>
      <w:numFmt w:val="bullet"/>
      <w:pStyle w:val="Stichpunkt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E07D0E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5E4C25"/>
    <w:multiLevelType w:val="hybridMultilevel"/>
    <w:tmpl w:val="F83C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816709"/>
    <w:multiLevelType w:val="hybridMultilevel"/>
    <w:tmpl w:val="71D47246"/>
    <w:lvl w:ilvl="0" w:tplc="C58C14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1207BB"/>
    <w:multiLevelType w:val="multilevel"/>
    <w:tmpl w:val="878EE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EAE0509"/>
    <w:multiLevelType w:val="multilevel"/>
    <w:tmpl w:val="D16E1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660B2A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ACE3ABB"/>
    <w:multiLevelType w:val="hybridMultilevel"/>
    <w:tmpl w:val="B7D86C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775BF7"/>
    <w:multiLevelType w:val="hybridMultilevel"/>
    <w:tmpl w:val="EB34B750"/>
    <w:lvl w:ilvl="0" w:tplc="76F2BE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17754A"/>
    <w:multiLevelType w:val="multilevel"/>
    <w:tmpl w:val="952EAF2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9" w15:restartNumberingAfterBreak="0">
    <w:nsid w:val="7BF248BF"/>
    <w:multiLevelType w:val="multilevel"/>
    <w:tmpl w:val="BD4C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7136758">
    <w:abstractNumId w:val="9"/>
  </w:num>
  <w:num w:numId="2" w16cid:durableId="2109276217">
    <w:abstractNumId w:val="7"/>
  </w:num>
  <w:num w:numId="3" w16cid:durableId="898132350">
    <w:abstractNumId w:val="6"/>
  </w:num>
  <w:num w:numId="4" w16cid:durableId="1256666986">
    <w:abstractNumId w:val="5"/>
  </w:num>
  <w:num w:numId="5" w16cid:durableId="187262696">
    <w:abstractNumId w:val="4"/>
  </w:num>
  <w:num w:numId="6" w16cid:durableId="634214029">
    <w:abstractNumId w:val="8"/>
  </w:num>
  <w:num w:numId="7" w16cid:durableId="2021157250">
    <w:abstractNumId w:val="3"/>
  </w:num>
  <w:num w:numId="8" w16cid:durableId="1677533685">
    <w:abstractNumId w:val="2"/>
  </w:num>
  <w:num w:numId="9" w16cid:durableId="512573056">
    <w:abstractNumId w:val="1"/>
  </w:num>
  <w:num w:numId="10" w16cid:durableId="743450666">
    <w:abstractNumId w:val="0"/>
  </w:num>
  <w:num w:numId="11" w16cid:durableId="737627246">
    <w:abstractNumId w:val="20"/>
  </w:num>
  <w:num w:numId="12" w16cid:durableId="1271163054">
    <w:abstractNumId w:val="17"/>
  </w:num>
  <w:num w:numId="13" w16cid:durableId="256015125">
    <w:abstractNumId w:val="37"/>
  </w:num>
  <w:num w:numId="14" w16cid:durableId="172107788">
    <w:abstractNumId w:val="26"/>
  </w:num>
  <w:num w:numId="15" w16cid:durableId="2113477235">
    <w:abstractNumId w:val="24"/>
  </w:num>
  <w:num w:numId="16" w16cid:durableId="989556506">
    <w:abstractNumId w:val="32"/>
  </w:num>
  <w:num w:numId="17" w16cid:durableId="158038821">
    <w:abstractNumId w:val="29"/>
  </w:num>
  <w:num w:numId="18" w16cid:durableId="581373060">
    <w:abstractNumId w:val="21"/>
  </w:num>
  <w:num w:numId="19" w16cid:durableId="422919140">
    <w:abstractNumId w:val="25"/>
  </w:num>
  <w:num w:numId="20" w16cid:durableId="1076171663">
    <w:abstractNumId w:val="34"/>
  </w:num>
  <w:num w:numId="21" w16cid:durableId="1855995841">
    <w:abstractNumId w:val="33"/>
  </w:num>
  <w:num w:numId="22" w16cid:durableId="67240084">
    <w:abstractNumId w:val="16"/>
  </w:num>
  <w:num w:numId="23" w16cid:durableId="419838563">
    <w:abstractNumId w:val="19"/>
  </w:num>
  <w:num w:numId="24" w16cid:durableId="1789740567">
    <w:abstractNumId w:val="14"/>
  </w:num>
  <w:num w:numId="25" w16cid:durableId="170217121">
    <w:abstractNumId w:val="39"/>
  </w:num>
  <w:num w:numId="26" w16cid:durableId="476918568">
    <w:abstractNumId w:val="28"/>
  </w:num>
  <w:num w:numId="27" w16cid:durableId="1534464291">
    <w:abstractNumId w:val="23"/>
  </w:num>
  <w:num w:numId="28" w16cid:durableId="372388203">
    <w:abstractNumId w:val="30"/>
  </w:num>
  <w:num w:numId="29" w16cid:durableId="420490652">
    <w:abstractNumId w:val="13"/>
  </w:num>
  <w:num w:numId="30" w16cid:durableId="351879828">
    <w:abstractNumId w:val="12"/>
  </w:num>
  <w:num w:numId="31" w16cid:durableId="617642927">
    <w:abstractNumId w:val="18"/>
  </w:num>
  <w:num w:numId="32" w16cid:durableId="1538617929">
    <w:abstractNumId w:val="11"/>
  </w:num>
  <w:num w:numId="33" w16cid:durableId="916592161">
    <w:abstractNumId w:val="36"/>
  </w:num>
  <w:num w:numId="34" w16cid:durableId="1606420687">
    <w:abstractNumId w:val="15"/>
  </w:num>
  <w:num w:numId="35" w16cid:durableId="2072850605">
    <w:abstractNumId w:val="35"/>
  </w:num>
  <w:num w:numId="36" w16cid:durableId="1649283767">
    <w:abstractNumId w:val="22"/>
  </w:num>
  <w:num w:numId="37" w16cid:durableId="2084987404">
    <w:abstractNumId w:val="10"/>
  </w:num>
  <w:num w:numId="38" w16cid:durableId="1286547370">
    <w:abstractNumId w:val="38"/>
  </w:num>
  <w:num w:numId="39" w16cid:durableId="485173896">
    <w:abstractNumId w:val="31"/>
  </w:num>
  <w:num w:numId="40" w16cid:durableId="86949007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autoHyphenation/>
  <w:hyphenationZone w:val="68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273"/>
    <w:rsid w:val="00000F56"/>
    <w:rsid w:val="0000244F"/>
    <w:rsid w:val="0000451E"/>
    <w:rsid w:val="00006261"/>
    <w:rsid w:val="0000661B"/>
    <w:rsid w:val="000076E9"/>
    <w:rsid w:val="000078E3"/>
    <w:rsid w:val="00011058"/>
    <w:rsid w:val="000124DE"/>
    <w:rsid w:val="00012543"/>
    <w:rsid w:val="00012926"/>
    <w:rsid w:val="00012B67"/>
    <w:rsid w:val="00012C0D"/>
    <w:rsid w:val="00013912"/>
    <w:rsid w:val="00016153"/>
    <w:rsid w:val="00017006"/>
    <w:rsid w:val="000173E3"/>
    <w:rsid w:val="0001780C"/>
    <w:rsid w:val="00020BD9"/>
    <w:rsid w:val="0002205F"/>
    <w:rsid w:val="000224CC"/>
    <w:rsid w:val="00022A19"/>
    <w:rsid w:val="00022D61"/>
    <w:rsid w:val="00022E68"/>
    <w:rsid w:val="00023716"/>
    <w:rsid w:val="0002408D"/>
    <w:rsid w:val="000245A7"/>
    <w:rsid w:val="00027759"/>
    <w:rsid w:val="00027C93"/>
    <w:rsid w:val="00030AA1"/>
    <w:rsid w:val="00030C1F"/>
    <w:rsid w:val="0003186A"/>
    <w:rsid w:val="000321EF"/>
    <w:rsid w:val="000323FE"/>
    <w:rsid w:val="00032E2E"/>
    <w:rsid w:val="0003360D"/>
    <w:rsid w:val="00035AE8"/>
    <w:rsid w:val="000368BF"/>
    <w:rsid w:val="00036B79"/>
    <w:rsid w:val="00036CC3"/>
    <w:rsid w:val="000379C6"/>
    <w:rsid w:val="00040C62"/>
    <w:rsid w:val="0004147C"/>
    <w:rsid w:val="0004171B"/>
    <w:rsid w:val="00043348"/>
    <w:rsid w:val="00043AAA"/>
    <w:rsid w:val="00043E26"/>
    <w:rsid w:val="00043FD0"/>
    <w:rsid w:val="00044042"/>
    <w:rsid w:val="00045711"/>
    <w:rsid w:val="000459AD"/>
    <w:rsid w:val="00046387"/>
    <w:rsid w:val="00046844"/>
    <w:rsid w:val="000468A8"/>
    <w:rsid w:val="000470A5"/>
    <w:rsid w:val="0005050D"/>
    <w:rsid w:val="000505A9"/>
    <w:rsid w:val="000521C8"/>
    <w:rsid w:val="000529AD"/>
    <w:rsid w:val="00053EDB"/>
    <w:rsid w:val="00055A27"/>
    <w:rsid w:val="000560D5"/>
    <w:rsid w:val="00056537"/>
    <w:rsid w:val="00060543"/>
    <w:rsid w:val="00061C46"/>
    <w:rsid w:val="00061F02"/>
    <w:rsid w:val="00062906"/>
    <w:rsid w:val="00062DA4"/>
    <w:rsid w:val="00063894"/>
    <w:rsid w:val="00063A8B"/>
    <w:rsid w:val="000643A6"/>
    <w:rsid w:val="00064E3D"/>
    <w:rsid w:val="00065244"/>
    <w:rsid w:val="00065A22"/>
    <w:rsid w:val="00065B71"/>
    <w:rsid w:val="00066A44"/>
    <w:rsid w:val="00067DEF"/>
    <w:rsid w:val="00070083"/>
    <w:rsid w:val="000702A7"/>
    <w:rsid w:val="0007080E"/>
    <w:rsid w:val="000708E3"/>
    <w:rsid w:val="0007161F"/>
    <w:rsid w:val="00071AD9"/>
    <w:rsid w:val="00071C4F"/>
    <w:rsid w:val="00072802"/>
    <w:rsid w:val="00072B67"/>
    <w:rsid w:val="00074884"/>
    <w:rsid w:val="00074A26"/>
    <w:rsid w:val="00077537"/>
    <w:rsid w:val="00077C54"/>
    <w:rsid w:val="00080F59"/>
    <w:rsid w:val="000820EB"/>
    <w:rsid w:val="00082929"/>
    <w:rsid w:val="000833CC"/>
    <w:rsid w:val="00084373"/>
    <w:rsid w:val="00084C40"/>
    <w:rsid w:val="00084D6C"/>
    <w:rsid w:val="000850C6"/>
    <w:rsid w:val="00085B8B"/>
    <w:rsid w:val="00086055"/>
    <w:rsid w:val="0008678E"/>
    <w:rsid w:val="00086DD2"/>
    <w:rsid w:val="00087730"/>
    <w:rsid w:val="000901F6"/>
    <w:rsid w:val="000906A2"/>
    <w:rsid w:val="0009150C"/>
    <w:rsid w:val="000923B2"/>
    <w:rsid w:val="00092C18"/>
    <w:rsid w:val="00093342"/>
    <w:rsid w:val="0009388E"/>
    <w:rsid w:val="000944EC"/>
    <w:rsid w:val="0009479B"/>
    <w:rsid w:val="00094AD2"/>
    <w:rsid w:val="00095D25"/>
    <w:rsid w:val="00097905"/>
    <w:rsid w:val="00097F1E"/>
    <w:rsid w:val="000A07BA"/>
    <w:rsid w:val="000A2EEE"/>
    <w:rsid w:val="000A3DC8"/>
    <w:rsid w:val="000A56B6"/>
    <w:rsid w:val="000A772D"/>
    <w:rsid w:val="000A7833"/>
    <w:rsid w:val="000B074F"/>
    <w:rsid w:val="000B0896"/>
    <w:rsid w:val="000B1F36"/>
    <w:rsid w:val="000B2934"/>
    <w:rsid w:val="000B3107"/>
    <w:rsid w:val="000B3A97"/>
    <w:rsid w:val="000B4EF5"/>
    <w:rsid w:val="000B5DA6"/>
    <w:rsid w:val="000B5E4D"/>
    <w:rsid w:val="000B5E70"/>
    <w:rsid w:val="000B5FCC"/>
    <w:rsid w:val="000B6B46"/>
    <w:rsid w:val="000C082B"/>
    <w:rsid w:val="000C0933"/>
    <w:rsid w:val="000C1F93"/>
    <w:rsid w:val="000C2648"/>
    <w:rsid w:val="000C30EA"/>
    <w:rsid w:val="000C494D"/>
    <w:rsid w:val="000C6085"/>
    <w:rsid w:val="000C671C"/>
    <w:rsid w:val="000C6870"/>
    <w:rsid w:val="000C6AD4"/>
    <w:rsid w:val="000C71E7"/>
    <w:rsid w:val="000C7C7E"/>
    <w:rsid w:val="000D2ADD"/>
    <w:rsid w:val="000D3FC5"/>
    <w:rsid w:val="000D4423"/>
    <w:rsid w:val="000D51C9"/>
    <w:rsid w:val="000D5CC7"/>
    <w:rsid w:val="000D7DDF"/>
    <w:rsid w:val="000E1F8C"/>
    <w:rsid w:val="000E3F47"/>
    <w:rsid w:val="000E55F7"/>
    <w:rsid w:val="000E585D"/>
    <w:rsid w:val="000E6170"/>
    <w:rsid w:val="000E7E07"/>
    <w:rsid w:val="000F16EC"/>
    <w:rsid w:val="000F1FA7"/>
    <w:rsid w:val="000F31FE"/>
    <w:rsid w:val="000F355B"/>
    <w:rsid w:val="000F3E26"/>
    <w:rsid w:val="000F58F3"/>
    <w:rsid w:val="000F5EE6"/>
    <w:rsid w:val="000F6375"/>
    <w:rsid w:val="000F638B"/>
    <w:rsid w:val="000F6401"/>
    <w:rsid w:val="000F67FB"/>
    <w:rsid w:val="000F6D16"/>
    <w:rsid w:val="00100ECE"/>
    <w:rsid w:val="001011CE"/>
    <w:rsid w:val="001012C8"/>
    <w:rsid w:val="00101D42"/>
    <w:rsid w:val="00101DD6"/>
    <w:rsid w:val="00102D64"/>
    <w:rsid w:val="00103243"/>
    <w:rsid w:val="00103478"/>
    <w:rsid w:val="001041C1"/>
    <w:rsid w:val="001048C0"/>
    <w:rsid w:val="00104A74"/>
    <w:rsid w:val="00104D8E"/>
    <w:rsid w:val="00106096"/>
    <w:rsid w:val="001071FA"/>
    <w:rsid w:val="0010787B"/>
    <w:rsid w:val="00110976"/>
    <w:rsid w:val="001131C3"/>
    <w:rsid w:val="00115967"/>
    <w:rsid w:val="001174AB"/>
    <w:rsid w:val="0012003C"/>
    <w:rsid w:val="00121A2F"/>
    <w:rsid w:val="00121A30"/>
    <w:rsid w:val="00122298"/>
    <w:rsid w:val="001233B8"/>
    <w:rsid w:val="00123D72"/>
    <w:rsid w:val="0012669C"/>
    <w:rsid w:val="00126FE8"/>
    <w:rsid w:val="00130882"/>
    <w:rsid w:val="00131C08"/>
    <w:rsid w:val="0013281E"/>
    <w:rsid w:val="00132F9F"/>
    <w:rsid w:val="00133E8B"/>
    <w:rsid w:val="00135894"/>
    <w:rsid w:val="00137396"/>
    <w:rsid w:val="001406ED"/>
    <w:rsid w:val="00140842"/>
    <w:rsid w:val="00140D5F"/>
    <w:rsid w:val="001415C3"/>
    <w:rsid w:val="001415D1"/>
    <w:rsid w:val="0014233A"/>
    <w:rsid w:val="00142353"/>
    <w:rsid w:val="00142AA1"/>
    <w:rsid w:val="00144172"/>
    <w:rsid w:val="00144A5D"/>
    <w:rsid w:val="00145208"/>
    <w:rsid w:val="00147006"/>
    <w:rsid w:val="0015067C"/>
    <w:rsid w:val="00151467"/>
    <w:rsid w:val="0015185C"/>
    <w:rsid w:val="00151EF2"/>
    <w:rsid w:val="001535E2"/>
    <w:rsid w:val="001537A1"/>
    <w:rsid w:val="001564F7"/>
    <w:rsid w:val="00156B41"/>
    <w:rsid w:val="00156B72"/>
    <w:rsid w:val="00160297"/>
    <w:rsid w:val="00160D83"/>
    <w:rsid w:val="001616A9"/>
    <w:rsid w:val="0016194F"/>
    <w:rsid w:val="00164E70"/>
    <w:rsid w:val="00165EC5"/>
    <w:rsid w:val="001668A1"/>
    <w:rsid w:val="00166C15"/>
    <w:rsid w:val="00167C19"/>
    <w:rsid w:val="00167C4F"/>
    <w:rsid w:val="00173636"/>
    <w:rsid w:val="00173921"/>
    <w:rsid w:val="00173AC6"/>
    <w:rsid w:val="00174555"/>
    <w:rsid w:val="00174F78"/>
    <w:rsid w:val="0017554D"/>
    <w:rsid w:val="00176467"/>
    <w:rsid w:val="00176942"/>
    <w:rsid w:val="00176A21"/>
    <w:rsid w:val="00177598"/>
    <w:rsid w:val="00180ACC"/>
    <w:rsid w:val="00180C1C"/>
    <w:rsid w:val="0018101E"/>
    <w:rsid w:val="00181A22"/>
    <w:rsid w:val="00181B68"/>
    <w:rsid w:val="00181DC5"/>
    <w:rsid w:val="00182B67"/>
    <w:rsid w:val="00184DE8"/>
    <w:rsid w:val="0018725F"/>
    <w:rsid w:val="00191227"/>
    <w:rsid w:val="00191AB4"/>
    <w:rsid w:val="00191CAC"/>
    <w:rsid w:val="00191FBB"/>
    <w:rsid w:val="001931E8"/>
    <w:rsid w:val="00194064"/>
    <w:rsid w:val="00194224"/>
    <w:rsid w:val="001964B3"/>
    <w:rsid w:val="00197C51"/>
    <w:rsid w:val="001A0D23"/>
    <w:rsid w:val="001A1D11"/>
    <w:rsid w:val="001A2114"/>
    <w:rsid w:val="001A240D"/>
    <w:rsid w:val="001A2944"/>
    <w:rsid w:val="001A315D"/>
    <w:rsid w:val="001A6DAE"/>
    <w:rsid w:val="001A7B6D"/>
    <w:rsid w:val="001B07A3"/>
    <w:rsid w:val="001B0AB9"/>
    <w:rsid w:val="001B1A81"/>
    <w:rsid w:val="001B1C4E"/>
    <w:rsid w:val="001B2445"/>
    <w:rsid w:val="001B3084"/>
    <w:rsid w:val="001B544D"/>
    <w:rsid w:val="001B7BA0"/>
    <w:rsid w:val="001C0D01"/>
    <w:rsid w:val="001C27D5"/>
    <w:rsid w:val="001C583F"/>
    <w:rsid w:val="001D28A3"/>
    <w:rsid w:val="001D3818"/>
    <w:rsid w:val="001D3E9B"/>
    <w:rsid w:val="001D5391"/>
    <w:rsid w:val="001D5A24"/>
    <w:rsid w:val="001D5C96"/>
    <w:rsid w:val="001D72FE"/>
    <w:rsid w:val="001D73EC"/>
    <w:rsid w:val="001E096C"/>
    <w:rsid w:val="001E0A57"/>
    <w:rsid w:val="001E3529"/>
    <w:rsid w:val="001E3ACB"/>
    <w:rsid w:val="001E449B"/>
    <w:rsid w:val="001E4AB0"/>
    <w:rsid w:val="001E4C87"/>
    <w:rsid w:val="001E4F87"/>
    <w:rsid w:val="001E4FF7"/>
    <w:rsid w:val="001E5B60"/>
    <w:rsid w:val="001E6D92"/>
    <w:rsid w:val="001E79DB"/>
    <w:rsid w:val="001E7BA5"/>
    <w:rsid w:val="001E7ED0"/>
    <w:rsid w:val="001F2585"/>
    <w:rsid w:val="001F2D65"/>
    <w:rsid w:val="001F5B56"/>
    <w:rsid w:val="001F5CDD"/>
    <w:rsid w:val="001F5F25"/>
    <w:rsid w:val="001F646F"/>
    <w:rsid w:val="001F6619"/>
    <w:rsid w:val="00200BD3"/>
    <w:rsid w:val="00200BF9"/>
    <w:rsid w:val="00200E84"/>
    <w:rsid w:val="00201571"/>
    <w:rsid w:val="00201C8A"/>
    <w:rsid w:val="002024EA"/>
    <w:rsid w:val="002029CE"/>
    <w:rsid w:val="002032F7"/>
    <w:rsid w:val="00204263"/>
    <w:rsid w:val="002058E5"/>
    <w:rsid w:val="002061DC"/>
    <w:rsid w:val="00206BE2"/>
    <w:rsid w:val="002123F3"/>
    <w:rsid w:val="002136FA"/>
    <w:rsid w:val="002141CC"/>
    <w:rsid w:val="00214628"/>
    <w:rsid w:val="00215A2A"/>
    <w:rsid w:val="00215D26"/>
    <w:rsid w:val="002175F5"/>
    <w:rsid w:val="0022081C"/>
    <w:rsid w:val="00220B3F"/>
    <w:rsid w:val="00221113"/>
    <w:rsid w:val="00224197"/>
    <w:rsid w:val="00224ACA"/>
    <w:rsid w:val="00226968"/>
    <w:rsid w:val="002307C3"/>
    <w:rsid w:val="002307D5"/>
    <w:rsid w:val="00230E3A"/>
    <w:rsid w:val="00231A50"/>
    <w:rsid w:val="00232ED1"/>
    <w:rsid w:val="00233449"/>
    <w:rsid w:val="002343A9"/>
    <w:rsid w:val="002346D9"/>
    <w:rsid w:val="00235BF8"/>
    <w:rsid w:val="002376F4"/>
    <w:rsid w:val="00237AE6"/>
    <w:rsid w:val="00237BAA"/>
    <w:rsid w:val="00240239"/>
    <w:rsid w:val="00240BA7"/>
    <w:rsid w:val="00241A7E"/>
    <w:rsid w:val="00242872"/>
    <w:rsid w:val="002440B3"/>
    <w:rsid w:val="00244284"/>
    <w:rsid w:val="0024589D"/>
    <w:rsid w:val="002459C8"/>
    <w:rsid w:val="00246737"/>
    <w:rsid w:val="00247312"/>
    <w:rsid w:val="00250747"/>
    <w:rsid w:val="00251078"/>
    <w:rsid w:val="002522E1"/>
    <w:rsid w:val="00252C1C"/>
    <w:rsid w:val="00253A14"/>
    <w:rsid w:val="0025431E"/>
    <w:rsid w:val="0025688C"/>
    <w:rsid w:val="00256DA9"/>
    <w:rsid w:val="00260288"/>
    <w:rsid w:val="0026129F"/>
    <w:rsid w:val="0026223A"/>
    <w:rsid w:val="00262644"/>
    <w:rsid w:val="002632D8"/>
    <w:rsid w:val="00263410"/>
    <w:rsid w:val="0026342D"/>
    <w:rsid w:val="0026385A"/>
    <w:rsid w:val="00263D75"/>
    <w:rsid w:val="00265831"/>
    <w:rsid w:val="00266577"/>
    <w:rsid w:val="00267800"/>
    <w:rsid w:val="00267816"/>
    <w:rsid w:val="0026796F"/>
    <w:rsid w:val="00267EB8"/>
    <w:rsid w:val="00267EF5"/>
    <w:rsid w:val="00270781"/>
    <w:rsid w:val="002711C7"/>
    <w:rsid w:val="00272F30"/>
    <w:rsid w:val="0027467E"/>
    <w:rsid w:val="002746A3"/>
    <w:rsid w:val="002748BF"/>
    <w:rsid w:val="00274F0E"/>
    <w:rsid w:val="00275AC7"/>
    <w:rsid w:val="00275F8D"/>
    <w:rsid w:val="0027629C"/>
    <w:rsid w:val="0028054A"/>
    <w:rsid w:val="002812C7"/>
    <w:rsid w:val="00281527"/>
    <w:rsid w:val="00281FF2"/>
    <w:rsid w:val="00284D9B"/>
    <w:rsid w:val="00286044"/>
    <w:rsid w:val="0028628D"/>
    <w:rsid w:val="00287A7E"/>
    <w:rsid w:val="00292746"/>
    <w:rsid w:val="00292DF6"/>
    <w:rsid w:val="00295B59"/>
    <w:rsid w:val="002962A9"/>
    <w:rsid w:val="00296506"/>
    <w:rsid w:val="002A274A"/>
    <w:rsid w:val="002A2D4F"/>
    <w:rsid w:val="002A312B"/>
    <w:rsid w:val="002A3A7E"/>
    <w:rsid w:val="002A498F"/>
    <w:rsid w:val="002A4D3D"/>
    <w:rsid w:val="002A4E25"/>
    <w:rsid w:val="002A4F97"/>
    <w:rsid w:val="002A6093"/>
    <w:rsid w:val="002A74E7"/>
    <w:rsid w:val="002A7776"/>
    <w:rsid w:val="002A7940"/>
    <w:rsid w:val="002A7ACE"/>
    <w:rsid w:val="002B0423"/>
    <w:rsid w:val="002B15AB"/>
    <w:rsid w:val="002B1C2E"/>
    <w:rsid w:val="002B1E2E"/>
    <w:rsid w:val="002B21C2"/>
    <w:rsid w:val="002B4322"/>
    <w:rsid w:val="002B476D"/>
    <w:rsid w:val="002B47A0"/>
    <w:rsid w:val="002B499B"/>
    <w:rsid w:val="002B4A25"/>
    <w:rsid w:val="002B515A"/>
    <w:rsid w:val="002B58BD"/>
    <w:rsid w:val="002B5DF7"/>
    <w:rsid w:val="002B66D6"/>
    <w:rsid w:val="002B6B5C"/>
    <w:rsid w:val="002B6F8E"/>
    <w:rsid w:val="002B7295"/>
    <w:rsid w:val="002B7458"/>
    <w:rsid w:val="002B7CED"/>
    <w:rsid w:val="002C04A8"/>
    <w:rsid w:val="002C182E"/>
    <w:rsid w:val="002C388A"/>
    <w:rsid w:val="002C3D2B"/>
    <w:rsid w:val="002D0E6F"/>
    <w:rsid w:val="002D1343"/>
    <w:rsid w:val="002D2041"/>
    <w:rsid w:val="002D20A3"/>
    <w:rsid w:val="002D226D"/>
    <w:rsid w:val="002D38E5"/>
    <w:rsid w:val="002D44CE"/>
    <w:rsid w:val="002D48F4"/>
    <w:rsid w:val="002D5AF4"/>
    <w:rsid w:val="002D7BF5"/>
    <w:rsid w:val="002E0E27"/>
    <w:rsid w:val="002E118A"/>
    <w:rsid w:val="002E1DDA"/>
    <w:rsid w:val="002E43B3"/>
    <w:rsid w:val="002E4B00"/>
    <w:rsid w:val="002E4BF8"/>
    <w:rsid w:val="002E555E"/>
    <w:rsid w:val="002E5713"/>
    <w:rsid w:val="002E590E"/>
    <w:rsid w:val="002E6F2B"/>
    <w:rsid w:val="002F0A6D"/>
    <w:rsid w:val="002F0C4D"/>
    <w:rsid w:val="002F196B"/>
    <w:rsid w:val="002F2157"/>
    <w:rsid w:val="002F37C4"/>
    <w:rsid w:val="002F6F65"/>
    <w:rsid w:val="002F7689"/>
    <w:rsid w:val="002F791B"/>
    <w:rsid w:val="0030069E"/>
    <w:rsid w:val="0030232B"/>
    <w:rsid w:val="00302991"/>
    <w:rsid w:val="003038A0"/>
    <w:rsid w:val="00304540"/>
    <w:rsid w:val="00304B9D"/>
    <w:rsid w:val="0030554F"/>
    <w:rsid w:val="003102A4"/>
    <w:rsid w:val="0031038E"/>
    <w:rsid w:val="00310689"/>
    <w:rsid w:val="00310DB9"/>
    <w:rsid w:val="00311004"/>
    <w:rsid w:val="0031215D"/>
    <w:rsid w:val="00312AFE"/>
    <w:rsid w:val="00313CAF"/>
    <w:rsid w:val="003156E2"/>
    <w:rsid w:val="00315EC0"/>
    <w:rsid w:val="00320821"/>
    <w:rsid w:val="00322250"/>
    <w:rsid w:val="003223B5"/>
    <w:rsid w:val="003235DF"/>
    <w:rsid w:val="00323885"/>
    <w:rsid w:val="00323D4B"/>
    <w:rsid w:val="00323EB0"/>
    <w:rsid w:val="00325848"/>
    <w:rsid w:val="00326B81"/>
    <w:rsid w:val="00330DCE"/>
    <w:rsid w:val="003337DF"/>
    <w:rsid w:val="003338DB"/>
    <w:rsid w:val="003347B2"/>
    <w:rsid w:val="00334CEA"/>
    <w:rsid w:val="00335CAF"/>
    <w:rsid w:val="0033666B"/>
    <w:rsid w:val="00336A30"/>
    <w:rsid w:val="00336B95"/>
    <w:rsid w:val="003370B4"/>
    <w:rsid w:val="00337A4F"/>
    <w:rsid w:val="00337C3B"/>
    <w:rsid w:val="00340BCC"/>
    <w:rsid w:val="00343332"/>
    <w:rsid w:val="00343D73"/>
    <w:rsid w:val="003443A6"/>
    <w:rsid w:val="003451C0"/>
    <w:rsid w:val="00346883"/>
    <w:rsid w:val="00346A68"/>
    <w:rsid w:val="00347D3B"/>
    <w:rsid w:val="003505AB"/>
    <w:rsid w:val="0035126E"/>
    <w:rsid w:val="003515E9"/>
    <w:rsid w:val="0035164C"/>
    <w:rsid w:val="0035422E"/>
    <w:rsid w:val="00354721"/>
    <w:rsid w:val="00354FD7"/>
    <w:rsid w:val="003555C8"/>
    <w:rsid w:val="003557FE"/>
    <w:rsid w:val="0035658E"/>
    <w:rsid w:val="00356855"/>
    <w:rsid w:val="003570B1"/>
    <w:rsid w:val="003602D9"/>
    <w:rsid w:val="00362C39"/>
    <w:rsid w:val="00363044"/>
    <w:rsid w:val="003646A7"/>
    <w:rsid w:val="003657EE"/>
    <w:rsid w:val="00367235"/>
    <w:rsid w:val="00367FF1"/>
    <w:rsid w:val="00370BFA"/>
    <w:rsid w:val="003715D2"/>
    <w:rsid w:val="00371F90"/>
    <w:rsid w:val="00372205"/>
    <w:rsid w:val="00372273"/>
    <w:rsid w:val="00372367"/>
    <w:rsid w:val="00373471"/>
    <w:rsid w:val="00373F96"/>
    <w:rsid w:val="003742C2"/>
    <w:rsid w:val="00376302"/>
    <w:rsid w:val="00377467"/>
    <w:rsid w:val="00380B2A"/>
    <w:rsid w:val="003816D8"/>
    <w:rsid w:val="00381C23"/>
    <w:rsid w:val="003823FD"/>
    <w:rsid w:val="003835C8"/>
    <w:rsid w:val="003841EC"/>
    <w:rsid w:val="0038496A"/>
    <w:rsid w:val="00384B50"/>
    <w:rsid w:val="003854AF"/>
    <w:rsid w:val="00385950"/>
    <w:rsid w:val="00386384"/>
    <w:rsid w:val="003865F4"/>
    <w:rsid w:val="00386EBD"/>
    <w:rsid w:val="00387575"/>
    <w:rsid w:val="00387D51"/>
    <w:rsid w:val="00390D40"/>
    <w:rsid w:val="0039121A"/>
    <w:rsid w:val="00392294"/>
    <w:rsid w:val="00395EE9"/>
    <w:rsid w:val="00396ED8"/>
    <w:rsid w:val="00397360"/>
    <w:rsid w:val="003A00F7"/>
    <w:rsid w:val="003A0809"/>
    <w:rsid w:val="003A0EF8"/>
    <w:rsid w:val="003A214F"/>
    <w:rsid w:val="003A4AE1"/>
    <w:rsid w:val="003A553B"/>
    <w:rsid w:val="003A5916"/>
    <w:rsid w:val="003A5F92"/>
    <w:rsid w:val="003A6D74"/>
    <w:rsid w:val="003A786E"/>
    <w:rsid w:val="003A7F87"/>
    <w:rsid w:val="003B1EB0"/>
    <w:rsid w:val="003B1F79"/>
    <w:rsid w:val="003B2F82"/>
    <w:rsid w:val="003B3E9F"/>
    <w:rsid w:val="003B3F0B"/>
    <w:rsid w:val="003B4DDD"/>
    <w:rsid w:val="003B4E54"/>
    <w:rsid w:val="003B553C"/>
    <w:rsid w:val="003B5821"/>
    <w:rsid w:val="003B5D14"/>
    <w:rsid w:val="003B67AA"/>
    <w:rsid w:val="003B6DA0"/>
    <w:rsid w:val="003B7205"/>
    <w:rsid w:val="003B7771"/>
    <w:rsid w:val="003B7A39"/>
    <w:rsid w:val="003C00D5"/>
    <w:rsid w:val="003C11C1"/>
    <w:rsid w:val="003C1BF0"/>
    <w:rsid w:val="003C3E37"/>
    <w:rsid w:val="003C53BE"/>
    <w:rsid w:val="003C5C6A"/>
    <w:rsid w:val="003C5CEF"/>
    <w:rsid w:val="003C5D4C"/>
    <w:rsid w:val="003C6959"/>
    <w:rsid w:val="003C6CC5"/>
    <w:rsid w:val="003C7A0D"/>
    <w:rsid w:val="003C7A0F"/>
    <w:rsid w:val="003C7C97"/>
    <w:rsid w:val="003C7CE9"/>
    <w:rsid w:val="003D1EDE"/>
    <w:rsid w:val="003D1F51"/>
    <w:rsid w:val="003D312C"/>
    <w:rsid w:val="003D3A4B"/>
    <w:rsid w:val="003D4240"/>
    <w:rsid w:val="003D4FB0"/>
    <w:rsid w:val="003D53C6"/>
    <w:rsid w:val="003D611E"/>
    <w:rsid w:val="003D6214"/>
    <w:rsid w:val="003E1742"/>
    <w:rsid w:val="003E1B5E"/>
    <w:rsid w:val="003E1E13"/>
    <w:rsid w:val="003E232C"/>
    <w:rsid w:val="003E2ED7"/>
    <w:rsid w:val="003E2FDC"/>
    <w:rsid w:val="003E311E"/>
    <w:rsid w:val="003E45E5"/>
    <w:rsid w:val="003E4C22"/>
    <w:rsid w:val="003E5A39"/>
    <w:rsid w:val="003E5E7D"/>
    <w:rsid w:val="003E67BC"/>
    <w:rsid w:val="003E7BD6"/>
    <w:rsid w:val="003E7FB9"/>
    <w:rsid w:val="003F15E4"/>
    <w:rsid w:val="003F169E"/>
    <w:rsid w:val="003F2350"/>
    <w:rsid w:val="003F55C8"/>
    <w:rsid w:val="003F5716"/>
    <w:rsid w:val="0040107E"/>
    <w:rsid w:val="00401E4A"/>
    <w:rsid w:val="0040246B"/>
    <w:rsid w:val="00404365"/>
    <w:rsid w:val="00404D67"/>
    <w:rsid w:val="00404DFF"/>
    <w:rsid w:val="004050FC"/>
    <w:rsid w:val="004064A7"/>
    <w:rsid w:val="00406DD5"/>
    <w:rsid w:val="00407DAC"/>
    <w:rsid w:val="00410656"/>
    <w:rsid w:val="00410745"/>
    <w:rsid w:val="0041169B"/>
    <w:rsid w:val="00411B91"/>
    <w:rsid w:val="004124E1"/>
    <w:rsid w:val="00412E65"/>
    <w:rsid w:val="00413088"/>
    <w:rsid w:val="0041341C"/>
    <w:rsid w:val="00414CB4"/>
    <w:rsid w:val="00415098"/>
    <w:rsid w:val="00416423"/>
    <w:rsid w:val="004167F3"/>
    <w:rsid w:val="0042045C"/>
    <w:rsid w:val="00421FBA"/>
    <w:rsid w:val="0042471E"/>
    <w:rsid w:val="004249F6"/>
    <w:rsid w:val="00424BB0"/>
    <w:rsid w:val="004265E5"/>
    <w:rsid w:val="004269E6"/>
    <w:rsid w:val="00431E6F"/>
    <w:rsid w:val="004333B2"/>
    <w:rsid w:val="0043350F"/>
    <w:rsid w:val="00433655"/>
    <w:rsid w:val="004338E5"/>
    <w:rsid w:val="00434652"/>
    <w:rsid w:val="00434FE0"/>
    <w:rsid w:val="00436A26"/>
    <w:rsid w:val="00436F39"/>
    <w:rsid w:val="00437E33"/>
    <w:rsid w:val="00442ABB"/>
    <w:rsid w:val="00442C58"/>
    <w:rsid w:val="0044442D"/>
    <w:rsid w:val="00446405"/>
    <w:rsid w:val="00446D48"/>
    <w:rsid w:val="00447C1C"/>
    <w:rsid w:val="00447EB3"/>
    <w:rsid w:val="00450592"/>
    <w:rsid w:val="00450D15"/>
    <w:rsid w:val="004542FC"/>
    <w:rsid w:val="00454E2F"/>
    <w:rsid w:val="00456068"/>
    <w:rsid w:val="004560D4"/>
    <w:rsid w:val="00456AE5"/>
    <w:rsid w:val="00457471"/>
    <w:rsid w:val="00461677"/>
    <w:rsid w:val="004617D6"/>
    <w:rsid w:val="004638F5"/>
    <w:rsid w:val="00463B1A"/>
    <w:rsid w:val="0046411B"/>
    <w:rsid w:val="004658F7"/>
    <w:rsid w:val="00466539"/>
    <w:rsid w:val="00466F63"/>
    <w:rsid w:val="004673B1"/>
    <w:rsid w:val="00467404"/>
    <w:rsid w:val="00470ADE"/>
    <w:rsid w:val="00470F33"/>
    <w:rsid w:val="00470F38"/>
    <w:rsid w:val="0047113B"/>
    <w:rsid w:val="0047157F"/>
    <w:rsid w:val="00471D27"/>
    <w:rsid w:val="00472307"/>
    <w:rsid w:val="0047288F"/>
    <w:rsid w:val="0047379E"/>
    <w:rsid w:val="004737D3"/>
    <w:rsid w:val="004754F9"/>
    <w:rsid w:val="0048052E"/>
    <w:rsid w:val="004826F8"/>
    <w:rsid w:val="00484116"/>
    <w:rsid w:val="00484553"/>
    <w:rsid w:val="00484C93"/>
    <w:rsid w:val="0048678B"/>
    <w:rsid w:val="00491B49"/>
    <w:rsid w:val="00491E53"/>
    <w:rsid w:val="00492213"/>
    <w:rsid w:val="004924A6"/>
    <w:rsid w:val="00492C7B"/>
    <w:rsid w:val="00493F59"/>
    <w:rsid w:val="00494815"/>
    <w:rsid w:val="004958D5"/>
    <w:rsid w:val="00495A1E"/>
    <w:rsid w:val="00497D54"/>
    <w:rsid w:val="004A0725"/>
    <w:rsid w:val="004A14A9"/>
    <w:rsid w:val="004A1D3D"/>
    <w:rsid w:val="004A23FF"/>
    <w:rsid w:val="004A2963"/>
    <w:rsid w:val="004A2B76"/>
    <w:rsid w:val="004A3804"/>
    <w:rsid w:val="004A429C"/>
    <w:rsid w:val="004A4767"/>
    <w:rsid w:val="004A47D6"/>
    <w:rsid w:val="004A4F0D"/>
    <w:rsid w:val="004A57BC"/>
    <w:rsid w:val="004A5E45"/>
    <w:rsid w:val="004A79DF"/>
    <w:rsid w:val="004B1049"/>
    <w:rsid w:val="004B2680"/>
    <w:rsid w:val="004B272E"/>
    <w:rsid w:val="004B415B"/>
    <w:rsid w:val="004B4C30"/>
    <w:rsid w:val="004B572C"/>
    <w:rsid w:val="004B6905"/>
    <w:rsid w:val="004B69FF"/>
    <w:rsid w:val="004B7DDC"/>
    <w:rsid w:val="004C030A"/>
    <w:rsid w:val="004C09C6"/>
    <w:rsid w:val="004C2243"/>
    <w:rsid w:val="004C2699"/>
    <w:rsid w:val="004C3101"/>
    <w:rsid w:val="004C4010"/>
    <w:rsid w:val="004C4F28"/>
    <w:rsid w:val="004C5388"/>
    <w:rsid w:val="004C554F"/>
    <w:rsid w:val="004C5E49"/>
    <w:rsid w:val="004C6FAE"/>
    <w:rsid w:val="004D0B40"/>
    <w:rsid w:val="004D1AE1"/>
    <w:rsid w:val="004D30DB"/>
    <w:rsid w:val="004D3816"/>
    <w:rsid w:val="004D4CBB"/>
    <w:rsid w:val="004D4D29"/>
    <w:rsid w:val="004D67C1"/>
    <w:rsid w:val="004D6DDF"/>
    <w:rsid w:val="004D7D7A"/>
    <w:rsid w:val="004E0B37"/>
    <w:rsid w:val="004E0D45"/>
    <w:rsid w:val="004E1851"/>
    <w:rsid w:val="004E283D"/>
    <w:rsid w:val="004E34D7"/>
    <w:rsid w:val="004E3F9E"/>
    <w:rsid w:val="004E5B32"/>
    <w:rsid w:val="004E6FEA"/>
    <w:rsid w:val="004E7D7F"/>
    <w:rsid w:val="004F2C3E"/>
    <w:rsid w:val="004F2E16"/>
    <w:rsid w:val="004F31BC"/>
    <w:rsid w:val="004F3EA3"/>
    <w:rsid w:val="004F4F6E"/>
    <w:rsid w:val="004F5867"/>
    <w:rsid w:val="004F65D6"/>
    <w:rsid w:val="004F6B67"/>
    <w:rsid w:val="004F6F64"/>
    <w:rsid w:val="004F78F6"/>
    <w:rsid w:val="004F799E"/>
    <w:rsid w:val="00501C7A"/>
    <w:rsid w:val="00502101"/>
    <w:rsid w:val="00502779"/>
    <w:rsid w:val="00502A51"/>
    <w:rsid w:val="005032FD"/>
    <w:rsid w:val="0050344B"/>
    <w:rsid w:val="00504119"/>
    <w:rsid w:val="005041D4"/>
    <w:rsid w:val="005055E4"/>
    <w:rsid w:val="00505775"/>
    <w:rsid w:val="00505B68"/>
    <w:rsid w:val="005108BD"/>
    <w:rsid w:val="00510D73"/>
    <w:rsid w:val="0051234A"/>
    <w:rsid w:val="005127C9"/>
    <w:rsid w:val="00514084"/>
    <w:rsid w:val="00515784"/>
    <w:rsid w:val="005158D9"/>
    <w:rsid w:val="005170BD"/>
    <w:rsid w:val="00517352"/>
    <w:rsid w:val="00517758"/>
    <w:rsid w:val="005201DE"/>
    <w:rsid w:val="00520B72"/>
    <w:rsid w:val="00523C5E"/>
    <w:rsid w:val="00524630"/>
    <w:rsid w:val="00525E3F"/>
    <w:rsid w:val="005270E1"/>
    <w:rsid w:val="0052758A"/>
    <w:rsid w:val="00527A11"/>
    <w:rsid w:val="0053039D"/>
    <w:rsid w:val="00530A4B"/>
    <w:rsid w:val="00531342"/>
    <w:rsid w:val="005323CC"/>
    <w:rsid w:val="005325D8"/>
    <w:rsid w:val="00534813"/>
    <w:rsid w:val="00534E97"/>
    <w:rsid w:val="0053537F"/>
    <w:rsid w:val="00535E88"/>
    <w:rsid w:val="00536F89"/>
    <w:rsid w:val="00537202"/>
    <w:rsid w:val="00537506"/>
    <w:rsid w:val="00537696"/>
    <w:rsid w:val="00537F3C"/>
    <w:rsid w:val="0054071D"/>
    <w:rsid w:val="00540A12"/>
    <w:rsid w:val="005418BD"/>
    <w:rsid w:val="005434A5"/>
    <w:rsid w:val="0054415A"/>
    <w:rsid w:val="005457E0"/>
    <w:rsid w:val="005468F1"/>
    <w:rsid w:val="005473A3"/>
    <w:rsid w:val="0055125A"/>
    <w:rsid w:val="0055154E"/>
    <w:rsid w:val="00552DDD"/>
    <w:rsid w:val="00553000"/>
    <w:rsid w:val="00553026"/>
    <w:rsid w:val="0055424C"/>
    <w:rsid w:val="00554DAE"/>
    <w:rsid w:val="0055520D"/>
    <w:rsid w:val="00555D43"/>
    <w:rsid w:val="005560CC"/>
    <w:rsid w:val="00556C31"/>
    <w:rsid w:val="005578DD"/>
    <w:rsid w:val="00560E21"/>
    <w:rsid w:val="00562ADD"/>
    <w:rsid w:val="005646D8"/>
    <w:rsid w:val="00564ACE"/>
    <w:rsid w:val="00564B23"/>
    <w:rsid w:val="00566FA4"/>
    <w:rsid w:val="0056759B"/>
    <w:rsid w:val="0056766C"/>
    <w:rsid w:val="00570474"/>
    <w:rsid w:val="00570826"/>
    <w:rsid w:val="00570FC5"/>
    <w:rsid w:val="005722D9"/>
    <w:rsid w:val="005724EF"/>
    <w:rsid w:val="00573066"/>
    <w:rsid w:val="0057343F"/>
    <w:rsid w:val="00573886"/>
    <w:rsid w:val="00574DAF"/>
    <w:rsid w:val="00575C4D"/>
    <w:rsid w:val="00576751"/>
    <w:rsid w:val="00576ABD"/>
    <w:rsid w:val="005774E5"/>
    <w:rsid w:val="00581D74"/>
    <w:rsid w:val="00582D33"/>
    <w:rsid w:val="00582FBF"/>
    <w:rsid w:val="00584133"/>
    <w:rsid w:val="005850CB"/>
    <w:rsid w:val="00585CB1"/>
    <w:rsid w:val="00586800"/>
    <w:rsid w:val="00586B91"/>
    <w:rsid w:val="00587EE2"/>
    <w:rsid w:val="005901C5"/>
    <w:rsid w:val="0059063F"/>
    <w:rsid w:val="005906D3"/>
    <w:rsid w:val="00590BC8"/>
    <w:rsid w:val="00591F32"/>
    <w:rsid w:val="005938D1"/>
    <w:rsid w:val="0059405E"/>
    <w:rsid w:val="005945D9"/>
    <w:rsid w:val="0059543A"/>
    <w:rsid w:val="0059755D"/>
    <w:rsid w:val="005A03FA"/>
    <w:rsid w:val="005A0D71"/>
    <w:rsid w:val="005A190E"/>
    <w:rsid w:val="005A1F4B"/>
    <w:rsid w:val="005A25E7"/>
    <w:rsid w:val="005A445E"/>
    <w:rsid w:val="005A44EC"/>
    <w:rsid w:val="005A49B4"/>
    <w:rsid w:val="005A56A3"/>
    <w:rsid w:val="005A5722"/>
    <w:rsid w:val="005A6472"/>
    <w:rsid w:val="005A702E"/>
    <w:rsid w:val="005A7B96"/>
    <w:rsid w:val="005A7C4C"/>
    <w:rsid w:val="005B4606"/>
    <w:rsid w:val="005B524D"/>
    <w:rsid w:val="005B54AF"/>
    <w:rsid w:val="005B5EC8"/>
    <w:rsid w:val="005B75D2"/>
    <w:rsid w:val="005B7A11"/>
    <w:rsid w:val="005B7CB8"/>
    <w:rsid w:val="005C1DF8"/>
    <w:rsid w:val="005C1F92"/>
    <w:rsid w:val="005C4CC0"/>
    <w:rsid w:val="005C508D"/>
    <w:rsid w:val="005C5167"/>
    <w:rsid w:val="005C5228"/>
    <w:rsid w:val="005C5A43"/>
    <w:rsid w:val="005C64D2"/>
    <w:rsid w:val="005C6EFB"/>
    <w:rsid w:val="005C7218"/>
    <w:rsid w:val="005C7A18"/>
    <w:rsid w:val="005D23EA"/>
    <w:rsid w:val="005D2495"/>
    <w:rsid w:val="005D2C87"/>
    <w:rsid w:val="005D35BC"/>
    <w:rsid w:val="005D3D50"/>
    <w:rsid w:val="005D41B1"/>
    <w:rsid w:val="005D43E8"/>
    <w:rsid w:val="005D4BF2"/>
    <w:rsid w:val="005D4E77"/>
    <w:rsid w:val="005D54F2"/>
    <w:rsid w:val="005E00FB"/>
    <w:rsid w:val="005E265D"/>
    <w:rsid w:val="005E2B33"/>
    <w:rsid w:val="005E3B62"/>
    <w:rsid w:val="005E52D2"/>
    <w:rsid w:val="005E792A"/>
    <w:rsid w:val="005E7FFE"/>
    <w:rsid w:val="005F0A9B"/>
    <w:rsid w:val="005F0E65"/>
    <w:rsid w:val="005F128D"/>
    <w:rsid w:val="005F1F1D"/>
    <w:rsid w:val="005F318C"/>
    <w:rsid w:val="005F36D8"/>
    <w:rsid w:val="005F3CA3"/>
    <w:rsid w:val="005F51B7"/>
    <w:rsid w:val="005F593D"/>
    <w:rsid w:val="005F5EB4"/>
    <w:rsid w:val="005F74D7"/>
    <w:rsid w:val="006002E0"/>
    <w:rsid w:val="006003D8"/>
    <w:rsid w:val="00601131"/>
    <w:rsid w:val="00602FDC"/>
    <w:rsid w:val="00603A6D"/>
    <w:rsid w:val="00603EFC"/>
    <w:rsid w:val="006043BB"/>
    <w:rsid w:val="0060457F"/>
    <w:rsid w:val="0060528E"/>
    <w:rsid w:val="00605B07"/>
    <w:rsid w:val="00605CF9"/>
    <w:rsid w:val="00605EF5"/>
    <w:rsid w:val="0060799F"/>
    <w:rsid w:val="00611195"/>
    <w:rsid w:val="006125FF"/>
    <w:rsid w:val="00612954"/>
    <w:rsid w:val="00612F48"/>
    <w:rsid w:val="006143F7"/>
    <w:rsid w:val="00614CF8"/>
    <w:rsid w:val="00616835"/>
    <w:rsid w:val="00616D45"/>
    <w:rsid w:val="00617239"/>
    <w:rsid w:val="00617996"/>
    <w:rsid w:val="00617A28"/>
    <w:rsid w:val="00620027"/>
    <w:rsid w:val="0062004A"/>
    <w:rsid w:val="006212A0"/>
    <w:rsid w:val="0062216E"/>
    <w:rsid w:val="00622FD7"/>
    <w:rsid w:val="00624751"/>
    <w:rsid w:val="00625732"/>
    <w:rsid w:val="00625F7B"/>
    <w:rsid w:val="00626A26"/>
    <w:rsid w:val="00630458"/>
    <w:rsid w:val="006309FB"/>
    <w:rsid w:val="00630F39"/>
    <w:rsid w:val="00632F1B"/>
    <w:rsid w:val="00633A58"/>
    <w:rsid w:val="00633CAD"/>
    <w:rsid w:val="006349A0"/>
    <w:rsid w:val="00635066"/>
    <w:rsid w:val="006375BF"/>
    <w:rsid w:val="00641274"/>
    <w:rsid w:val="00641CB2"/>
    <w:rsid w:val="006423FA"/>
    <w:rsid w:val="00642D7F"/>
    <w:rsid w:val="00643158"/>
    <w:rsid w:val="00644606"/>
    <w:rsid w:val="00644E56"/>
    <w:rsid w:val="006470FB"/>
    <w:rsid w:val="00647948"/>
    <w:rsid w:val="00647A0C"/>
    <w:rsid w:val="00647C73"/>
    <w:rsid w:val="00647F4D"/>
    <w:rsid w:val="00650F79"/>
    <w:rsid w:val="006514F9"/>
    <w:rsid w:val="0065240C"/>
    <w:rsid w:val="006524B3"/>
    <w:rsid w:val="00652D55"/>
    <w:rsid w:val="00654755"/>
    <w:rsid w:val="006558B3"/>
    <w:rsid w:val="0065686B"/>
    <w:rsid w:val="00656A44"/>
    <w:rsid w:val="00657DEE"/>
    <w:rsid w:val="00661761"/>
    <w:rsid w:val="00662837"/>
    <w:rsid w:val="00662B7E"/>
    <w:rsid w:val="0066375B"/>
    <w:rsid w:val="00663F72"/>
    <w:rsid w:val="00663F85"/>
    <w:rsid w:val="006643A4"/>
    <w:rsid w:val="00664A47"/>
    <w:rsid w:val="00664B02"/>
    <w:rsid w:val="0066748B"/>
    <w:rsid w:val="00667CD7"/>
    <w:rsid w:val="0067070D"/>
    <w:rsid w:val="0067110A"/>
    <w:rsid w:val="006721AA"/>
    <w:rsid w:val="00672415"/>
    <w:rsid w:val="00672C07"/>
    <w:rsid w:val="00673561"/>
    <w:rsid w:val="0067382D"/>
    <w:rsid w:val="006739E5"/>
    <w:rsid w:val="00673FB5"/>
    <w:rsid w:val="006751CE"/>
    <w:rsid w:val="006753C8"/>
    <w:rsid w:val="00675882"/>
    <w:rsid w:val="006758B0"/>
    <w:rsid w:val="00675D42"/>
    <w:rsid w:val="00676309"/>
    <w:rsid w:val="00676684"/>
    <w:rsid w:val="006766D6"/>
    <w:rsid w:val="0067750A"/>
    <w:rsid w:val="006776BC"/>
    <w:rsid w:val="00680FBB"/>
    <w:rsid w:val="00683762"/>
    <w:rsid w:val="00683967"/>
    <w:rsid w:val="006856BA"/>
    <w:rsid w:val="00687E1E"/>
    <w:rsid w:val="00690055"/>
    <w:rsid w:val="0069159B"/>
    <w:rsid w:val="00691CE7"/>
    <w:rsid w:val="006929CE"/>
    <w:rsid w:val="00693F6A"/>
    <w:rsid w:val="00694437"/>
    <w:rsid w:val="00694C73"/>
    <w:rsid w:val="00695596"/>
    <w:rsid w:val="006A05D5"/>
    <w:rsid w:val="006A07A9"/>
    <w:rsid w:val="006A2026"/>
    <w:rsid w:val="006A25A4"/>
    <w:rsid w:val="006A3F05"/>
    <w:rsid w:val="006A426B"/>
    <w:rsid w:val="006A617A"/>
    <w:rsid w:val="006A673B"/>
    <w:rsid w:val="006A761F"/>
    <w:rsid w:val="006B011A"/>
    <w:rsid w:val="006B158E"/>
    <w:rsid w:val="006B26A8"/>
    <w:rsid w:val="006B2887"/>
    <w:rsid w:val="006B3F1B"/>
    <w:rsid w:val="006B4C62"/>
    <w:rsid w:val="006B4EC2"/>
    <w:rsid w:val="006B5980"/>
    <w:rsid w:val="006B6187"/>
    <w:rsid w:val="006B6F10"/>
    <w:rsid w:val="006C04DA"/>
    <w:rsid w:val="006C0A5F"/>
    <w:rsid w:val="006C2210"/>
    <w:rsid w:val="006C2D15"/>
    <w:rsid w:val="006C3E82"/>
    <w:rsid w:val="006C5561"/>
    <w:rsid w:val="006C6E6F"/>
    <w:rsid w:val="006D0BE4"/>
    <w:rsid w:val="006D2010"/>
    <w:rsid w:val="006D2348"/>
    <w:rsid w:val="006D26EA"/>
    <w:rsid w:val="006D37A3"/>
    <w:rsid w:val="006D37C9"/>
    <w:rsid w:val="006D5304"/>
    <w:rsid w:val="006D57F4"/>
    <w:rsid w:val="006D5ECD"/>
    <w:rsid w:val="006D6D30"/>
    <w:rsid w:val="006D78EB"/>
    <w:rsid w:val="006D7977"/>
    <w:rsid w:val="006E1BBC"/>
    <w:rsid w:val="006E3388"/>
    <w:rsid w:val="006E74A8"/>
    <w:rsid w:val="006F184B"/>
    <w:rsid w:val="006F28E1"/>
    <w:rsid w:val="006F291E"/>
    <w:rsid w:val="006F2FF4"/>
    <w:rsid w:val="006F36BC"/>
    <w:rsid w:val="006F62D2"/>
    <w:rsid w:val="006F63C7"/>
    <w:rsid w:val="006F6FF8"/>
    <w:rsid w:val="006F732B"/>
    <w:rsid w:val="006F73B0"/>
    <w:rsid w:val="00701791"/>
    <w:rsid w:val="007017FA"/>
    <w:rsid w:val="00705BD1"/>
    <w:rsid w:val="00705CB8"/>
    <w:rsid w:val="00705FAD"/>
    <w:rsid w:val="00706DDA"/>
    <w:rsid w:val="0070741C"/>
    <w:rsid w:val="00710F03"/>
    <w:rsid w:val="00711856"/>
    <w:rsid w:val="0071262C"/>
    <w:rsid w:val="007128E1"/>
    <w:rsid w:val="00712BC9"/>
    <w:rsid w:val="007137D6"/>
    <w:rsid w:val="00713F49"/>
    <w:rsid w:val="007149DE"/>
    <w:rsid w:val="007154F9"/>
    <w:rsid w:val="00715A94"/>
    <w:rsid w:val="00715AA9"/>
    <w:rsid w:val="007168AD"/>
    <w:rsid w:val="00717109"/>
    <w:rsid w:val="00717319"/>
    <w:rsid w:val="00717C55"/>
    <w:rsid w:val="00717E72"/>
    <w:rsid w:val="00722CA4"/>
    <w:rsid w:val="007245CC"/>
    <w:rsid w:val="00724B1F"/>
    <w:rsid w:val="0072704F"/>
    <w:rsid w:val="00730066"/>
    <w:rsid w:val="007303C2"/>
    <w:rsid w:val="00730429"/>
    <w:rsid w:val="00732E60"/>
    <w:rsid w:val="007332C9"/>
    <w:rsid w:val="007339EC"/>
    <w:rsid w:val="007345D1"/>
    <w:rsid w:val="00736361"/>
    <w:rsid w:val="00736B6A"/>
    <w:rsid w:val="00737E5E"/>
    <w:rsid w:val="00740959"/>
    <w:rsid w:val="00740B84"/>
    <w:rsid w:val="00741FFA"/>
    <w:rsid w:val="00742652"/>
    <w:rsid w:val="007428C5"/>
    <w:rsid w:val="00744712"/>
    <w:rsid w:val="007478E9"/>
    <w:rsid w:val="00747BE7"/>
    <w:rsid w:val="00750A1A"/>
    <w:rsid w:val="00751158"/>
    <w:rsid w:val="00751A5A"/>
    <w:rsid w:val="00752A99"/>
    <w:rsid w:val="00752C1F"/>
    <w:rsid w:val="00752CE5"/>
    <w:rsid w:val="007530BB"/>
    <w:rsid w:val="007536B7"/>
    <w:rsid w:val="0075465C"/>
    <w:rsid w:val="007554F3"/>
    <w:rsid w:val="00755D1E"/>
    <w:rsid w:val="00755FEC"/>
    <w:rsid w:val="00756110"/>
    <w:rsid w:val="0075614C"/>
    <w:rsid w:val="0075658E"/>
    <w:rsid w:val="007565A0"/>
    <w:rsid w:val="00756DA1"/>
    <w:rsid w:val="007570D2"/>
    <w:rsid w:val="0075726E"/>
    <w:rsid w:val="0075766C"/>
    <w:rsid w:val="00757B24"/>
    <w:rsid w:val="00760AAA"/>
    <w:rsid w:val="00760CC7"/>
    <w:rsid w:val="00761B33"/>
    <w:rsid w:val="00761E3C"/>
    <w:rsid w:val="007644E1"/>
    <w:rsid w:val="00766816"/>
    <w:rsid w:val="00767036"/>
    <w:rsid w:val="007672AD"/>
    <w:rsid w:val="00767760"/>
    <w:rsid w:val="00771162"/>
    <w:rsid w:val="00772739"/>
    <w:rsid w:val="00772D03"/>
    <w:rsid w:val="00772FB0"/>
    <w:rsid w:val="00774207"/>
    <w:rsid w:val="00775576"/>
    <w:rsid w:val="00775E96"/>
    <w:rsid w:val="00776A76"/>
    <w:rsid w:val="00776D36"/>
    <w:rsid w:val="0077756B"/>
    <w:rsid w:val="007813DD"/>
    <w:rsid w:val="00782712"/>
    <w:rsid w:val="00782D53"/>
    <w:rsid w:val="0078314D"/>
    <w:rsid w:val="007831DE"/>
    <w:rsid w:val="007831FA"/>
    <w:rsid w:val="0078382A"/>
    <w:rsid w:val="007848E1"/>
    <w:rsid w:val="00785508"/>
    <w:rsid w:val="0078604A"/>
    <w:rsid w:val="00786788"/>
    <w:rsid w:val="00787ADB"/>
    <w:rsid w:val="00787B61"/>
    <w:rsid w:val="00787F46"/>
    <w:rsid w:val="0079054D"/>
    <w:rsid w:val="00790814"/>
    <w:rsid w:val="00793739"/>
    <w:rsid w:val="00793F57"/>
    <w:rsid w:val="007951DC"/>
    <w:rsid w:val="00796460"/>
    <w:rsid w:val="00797283"/>
    <w:rsid w:val="0079730D"/>
    <w:rsid w:val="0079731B"/>
    <w:rsid w:val="007A01E4"/>
    <w:rsid w:val="007A0862"/>
    <w:rsid w:val="007A16A7"/>
    <w:rsid w:val="007A1D8F"/>
    <w:rsid w:val="007A3AEB"/>
    <w:rsid w:val="007A48DA"/>
    <w:rsid w:val="007A6011"/>
    <w:rsid w:val="007A6902"/>
    <w:rsid w:val="007A6967"/>
    <w:rsid w:val="007A6C43"/>
    <w:rsid w:val="007B096A"/>
    <w:rsid w:val="007B0D96"/>
    <w:rsid w:val="007B1E64"/>
    <w:rsid w:val="007B21B9"/>
    <w:rsid w:val="007B2CF3"/>
    <w:rsid w:val="007B40CE"/>
    <w:rsid w:val="007B505D"/>
    <w:rsid w:val="007B5809"/>
    <w:rsid w:val="007B6B31"/>
    <w:rsid w:val="007B7640"/>
    <w:rsid w:val="007C1E65"/>
    <w:rsid w:val="007C2587"/>
    <w:rsid w:val="007C4194"/>
    <w:rsid w:val="007C48C0"/>
    <w:rsid w:val="007C4BF8"/>
    <w:rsid w:val="007C67E5"/>
    <w:rsid w:val="007C6AE6"/>
    <w:rsid w:val="007C6B07"/>
    <w:rsid w:val="007C7121"/>
    <w:rsid w:val="007C7F12"/>
    <w:rsid w:val="007D0FC0"/>
    <w:rsid w:val="007D257A"/>
    <w:rsid w:val="007D471A"/>
    <w:rsid w:val="007D4C3B"/>
    <w:rsid w:val="007D5614"/>
    <w:rsid w:val="007D5BF9"/>
    <w:rsid w:val="007D5F87"/>
    <w:rsid w:val="007D6B5E"/>
    <w:rsid w:val="007D7F19"/>
    <w:rsid w:val="007E0026"/>
    <w:rsid w:val="007E0087"/>
    <w:rsid w:val="007E0588"/>
    <w:rsid w:val="007E0860"/>
    <w:rsid w:val="007E27E0"/>
    <w:rsid w:val="007E2833"/>
    <w:rsid w:val="007E32FC"/>
    <w:rsid w:val="007E4A68"/>
    <w:rsid w:val="007E4ABF"/>
    <w:rsid w:val="007E4D7A"/>
    <w:rsid w:val="007E4F66"/>
    <w:rsid w:val="007E5542"/>
    <w:rsid w:val="007E6DE5"/>
    <w:rsid w:val="007F07F8"/>
    <w:rsid w:val="007F0814"/>
    <w:rsid w:val="007F23F4"/>
    <w:rsid w:val="007F2842"/>
    <w:rsid w:val="007F2871"/>
    <w:rsid w:val="007F28CF"/>
    <w:rsid w:val="007F4FDE"/>
    <w:rsid w:val="00800BAD"/>
    <w:rsid w:val="00801BED"/>
    <w:rsid w:val="00801F0D"/>
    <w:rsid w:val="00802C59"/>
    <w:rsid w:val="00802D94"/>
    <w:rsid w:val="008062B3"/>
    <w:rsid w:val="008065D3"/>
    <w:rsid w:val="0080773C"/>
    <w:rsid w:val="008104A9"/>
    <w:rsid w:val="00810B32"/>
    <w:rsid w:val="008134C2"/>
    <w:rsid w:val="00813B6E"/>
    <w:rsid w:val="00813FE0"/>
    <w:rsid w:val="00814FA6"/>
    <w:rsid w:val="00815A1A"/>
    <w:rsid w:val="008162D1"/>
    <w:rsid w:val="00817DB1"/>
    <w:rsid w:val="008214BE"/>
    <w:rsid w:val="008223E9"/>
    <w:rsid w:val="00823456"/>
    <w:rsid w:val="00823FE5"/>
    <w:rsid w:val="0082415F"/>
    <w:rsid w:val="00824A37"/>
    <w:rsid w:val="008253D6"/>
    <w:rsid w:val="008256FD"/>
    <w:rsid w:val="008267B4"/>
    <w:rsid w:val="00826ABF"/>
    <w:rsid w:val="00826F2D"/>
    <w:rsid w:val="008301A4"/>
    <w:rsid w:val="0083070D"/>
    <w:rsid w:val="00831EC6"/>
    <w:rsid w:val="008324A5"/>
    <w:rsid w:val="0083257B"/>
    <w:rsid w:val="008325D5"/>
    <w:rsid w:val="0083283B"/>
    <w:rsid w:val="00833572"/>
    <w:rsid w:val="00834B1F"/>
    <w:rsid w:val="00836D2B"/>
    <w:rsid w:val="008370F8"/>
    <w:rsid w:val="00837EA0"/>
    <w:rsid w:val="00840AC0"/>
    <w:rsid w:val="008442D9"/>
    <w:rsid w:val="008443A3"/>
    <w:rsid w:val="00847576"/>
    <w:rsid w:val="00847BA5"/>
    <w:rsid w:val="00847ECB"/>
    <w:rsid w:val="008505C7"/>
    <w:rsid w:val="00850A0A"/>
    <w:rsid w:val="0085146C"/>
    <w:rsid w:val="008527D1"/>
    <w:rsid w:val="008531F5"/>
    <w:rsid w:val="0085435E"/>
    <w:rsid w:val="008550E0"/>
    <w:rsid w:val="0085523D"/>
    <w:rsid w:val="00856115"/>
    <w:rsid w:val="00856E72"/>
    <w:rsid w:val="00857519"/>
    <w:rsid w:val="008577BA"/>
    <w:rsid w:val="0085798F"/>
    <w:rsid w:val="00857CD2"/>
    <w:rsid w:val="0086068F"/>
    <w:rsid w:val="0086112D"/>
    <w:rsid w:val="00861B16"/>
    <w:rsid w:val="00861BF1"/>
    <w:rsid w:val="008659D7"/>
    <w:rsid w:val="00866079"/>
    <w:rsid w:val="008664D5"/>
    <w:rsid w:val="00867980"/>
    <w:rsid w:val="008721E1"/>
    <w:rsid w:val="00872471"/>
    <w:rsid w:val="00873613"/>
    <w:rsid w:val="0087623E"/>
    <w:rsid w:val="00880AF3"/>
    <w:rsid w:val="00881565"/>
    <w:rsid w:val="00882EB1"/>
    <w:rsid w:val="0088385C"/>
    <w:rsid w:val="008839AB"/>
    <w:rsid w:val="00884EC8"/>
    <w:rsid w:val="00884EEC"/>
    <w:rsid w:val="00885229"/>
    <w:rsid w:val="008856D9"/>
    <w:rsid w:val="00886B9E"/>
    <w:rsid w:val="00886BE2"/>
    <w:rsid w:val="00891FCC"/>
    <w:rsid w:val="00892172"/>
    <w:rsid w:val="00892E82"/>
    <w:rsid w:val="0089332C"/>
    <w:rsid w:val="00893345"/>
    <w:rsid w:val="0089363F"/>
    <w:rsid w:val="00894281"/>
    <w:rsid w:val="008943C8"/>
    <w:rsid w:val="00895632"/>
    <w:rsid w:val="00895959"/>
    <w:rsid w:val="008A024E"/>
    <w:rsid w:val="008A13D5"/>
    <w:rsid w:val="008A1EB8"/>
    <w:rsid w:val="008A2154"/>
    <w:rsid w:val="008A2FCC"/>
    <w:rsid w:val="008A3F77"/>
    <w:rsid w:val="008A3FB3"/>
    <w:rsid w:val="008A4805"/>
    <w:rsid w:val="008A6BC5"/>
    <w:rsid w:val="008A7C6D"/>
    <w:rsid w:val="008B0974"/>
    <w:rsid w:val="008B177B"/>
    <w:rsid w:val="008B1926"/>
    <w:rsid w:val="008B1CE4"/>
    <w:rsid w:val="008B3474"/>
    <w:rsid w:val="008B34C0"/>
    <w:rsid w:val="008B477F"/>
    <w:rsid w:val="008B4799"/>
    <w:rsid w:val="008B4ED9"/>
    <w:rsid w:val="008B56A6"/>
    <w:rsid w:val="008B5C41"/>
    <w:rsid w:val="008B780D"/>
    <w:rsid w:val="008C013F"/>
    <w:rsid w:val="008C0848"/>
    <w:rsid w:val="008C266E"/>
    <w:rsid w:val="008C29AA"/>
    <w:rsid w:val="008C2A03"/>
    <w:rsid w:val="008C2AAB"/>
    <w:rsid w:val="008C371B"/>
    <w:rsid w:val="008C3DBB"/>
    <w:rsid w:val="008C4095"/>
    <w:rsid w:val="008C43E5"/>
    <w:rsid w:val="008C4916"/>
    <w:rsid w:val="008C5D66"/>
    <w:rsid w:val="008C6262"/>
    <w:rsid w:val="008C6367"/>
    <w:rsid w:val="008C63CA"/>
    <w:rsid w:val="008C6C4D"/>
    <w:rsid w:val="008C71E6"/>
    <w:rsid w:val="008D0342"/>
    <w:rsid w:val="008D2AB7"/>
    <w:rsid w:val="008D3E67"/>
    <w:rsid w:val="008D4C7E"/>
    <w:rsid w:val="008D5940"/>
    <w:rsid w:val="008D5992"/>
    <w:rsid w:val="008D6372"/>
    <w:rsid w:val="008D6825"/>
    <w:rsid w:val="008D6E84"/>
    <w:rsid w:val="008D757C"/>
    <w:rsid w:val="008D78E3"/>
    <w:rsid w:val="008E0979"/>
    <w:rsid w:val="008E0E4D"/>
    <w:rsid w:val="008E1843"/>
    <w:rsid w:val="008E29B7"/>
    <w:rsid w:val="008E2A79"/>
    <w:rsid w:val="008E33D7"/>
    <w:rsid w:val="008E4096"/>
    <w:rsid w:val="008E49EF"/>
    <w:rsid w:val="008E6082"/>
    <w:rsid w:val="008E66F4"/>
    <w:rsid w:val="008E73A6"/>
    <w:rsid w:val="008F36D3"/>
    <w:rsid w:val="008F3D86"/>
    <w:rsid w:val="008F4324"/>
    <w:rsid w:val="008F56C9"/>
    <w:rsid w:val="008F5CA4"/>
    <w:rsid w:val="008F70AE"/>
    <w:rsid w:val="008F75C9"/>
    <w:rsid w:val="0090032E"/>
    <w:rsid w:val="00900E07"/>
    <w:rsid w:val="009013DC"/>
    <w:rsid w:val="00901FA4"/>
    <w:rsid w:val="00906B37"/>
    <w:rsid w:val="00906CE4"/>
    <w:rsid w:val="009071E9"/>
    <w:rsid w:val="00907D0B"/>
    <w:rsid w:val="00907D4B"/>
    <w:rsid w:val="00910740"/>
    <w:rsid w:val="0091087B"/>
    <w:rsid w:val="00910A20"/>
    <w:rsid w:val="00912466"/>
    <w:rsid w:val="00913CC8"/>
    <w:rsid w:val="0091417E"/>
    <w:rsid w:val="00914F57"/>
    <w:rsid w:val="00915F9B"/>
    <w:rsid w:val="00916955"/>
    <w:rsid w:val="00916E55"/>
    <w:rsid w:val="00917704"/>
    <w:rsid w:val="00917F7E"/>
    <w:rsid w:val="00920FE5"/>
    <w:rsid w:val="009221ED"/>
    <w:rsid w:val="00922359"/>
    <w:rsid w:val="00924491"/>
    <w:rsid w:val="00925EF6"/>
    <w:rsid w:val="00926807"/>
    <w:rsid w:val="00927CF6"/>
    <w:rsid w:val="00927ED5"/>
    <w:rsid w:val="00931E9C"/>
    <w:rsid w:val="00932315"/>
    <w:rsid w:val="009363C4"/>
    <w:rsid w:val="009367A6"/>
    <w:rsid w:val="00936BCC"/>
    <w:rsid w:val="00940EBA"/>
    <w:rsid w:val="00941ADA"/>
    <w:rsid w:val="00942E3C"/>
    <w:rsid w:val="009434BA"/>
    <w:rsid w:val="009434DD"/>
    <w:rsid w:val="00943FF6"/>
    <w:rsid w:val="00946808"/>
    <w:rsid w:val="00946F25"/>
    <w:rsid w:val="009476C9"/>
    <w:rsid w:val="00947B03"/>
    <w:rsid w:val="00953146"/>
    <w:rsid w:val="009539D3"/>
    <w:rsid w:val="00954BC8"/>
    <w:rsid w:val="00954C1E"/>
    <w:rsid w:val="009552C1"/>
    <w:rsid w:val="00956BA4"/>
    <w:rsid w:val="00957EA2"/>
    <w:rsid w:val="00957F82"/>
    <w:rsid w:val="00961871"/>
    <w:rsid w:val="00962FD4"/>
    <w:rsid w:val="00963D84"/>
    <w:rsid w:val="0096451B"/>
    <w:rsid w:val="00964A14"/>
    <w:rsid w:val="009652B1"/>
    <w:rsid w:val="0096532C"/>
    <w:rsid w:val="00965FD4"/>
    <w:rsid w:val="00966131"/>
    <w:rsid w:val="00967F0A"/>
    <w:rsid w:val="009705C7"/>
    <w:rsid w:val="009706E3"/>
    <w:rsid w:val="00971F47"/>
    <w:rsid w:val="0097276D"/>
    <w:rsid w:val="00972B5D"/>
    <w:rsid w:val="009736AC"/>
    <w:rsid w:val="00975506"/>
    <w:rsid w:val="00975694"/>
    <w:rsid w:val="009770BE"/>
    <w:rsid w:val="009772ED"/>
    <w:rsid w:val="00980862"/>
    <w:rsid w:val="00981219"/>
    <w:rsid w:val="009814E2"/>
    <w:rsid w:val="0098356A"/>
    <w:rsid w:val="00985D87"/>
    <w:rsid w:val="00986712"/>
    <w:rsid w:val="009873C1"/>
    <w:rsid w:val="00991523"/>
    <w:rsid w:val="00991629"/>
    <w:rsid w:val="00992B72"/>
    <w:rsid w:val="00993819"/>
    <w:rsid w:val="00993A29"/>
    <w:rsid w:val="00995778"/>
    <w:rsid w:val="00995D4F"/>
    <w:rsid w:val="00996F4E"/>
    <w:rsid w:val="00997F28"/>
    <w:rsid w:val="009A237C"/>
    <w:rsid w:val="009A3423"/>
    <w:rsid w:val="009A3C48"/>
    <w:rsid w:val="009A4251"/>
    <w:rsid w:val="009A6834"/>
    <w:rsid w:val="009A72A8"/>
    <w:rsid w:val="009B0018"/>
    <w:rsid w:val="009B0BB8"/>
    <w:rsid w:val="009B2C22"/>
    <w:rsid w:val="009B4BFC"/>
    <w:rsid w:val="009B560C"/>
    <w:rsid w:val="009B5C20"/>
    <w:rsid w:val="009C008A"/>
    <w:rsid w:val="009C0378"/>
    <w:rsid w:val="009C0C90"/>
    <w:rsid w:val="009C0FAA"/>
    <w:rsid w:val="009C1C53"/>
    <w:rsid w:val="009C1FC5"/>
    <w:rsid w:val="009C2458"/>
    <w:rsid w:val="009C3BA1"/>
    <w:rsid w:val="009C3CF2"/>
    <w:rsid w:val="009C5A59"/>
    <w:rsid w:val="009C5B90"/>
    <w:rsid w:val="009C6B0B"/>
    <w:rsid w:val="009D08EF"/>
    <w:rsid w:val="009D0C47"/>
    <w:rsid w:val="009D0F7D"/>
    <w:rsid w:val="009D1015"/>
    <w:rsid w:val="009D1202"/>
    <w:rsid w:val="009D4068"/>
    <w:rsid w:val="009D4B0B"/>
    <w:rsid w:val="009D5A7E"/>
    <w:rsid w:val="009D5C83"/>
    <w:rsid w:val="009D5D86"/>
    <w:rsid w:val="009D6A57"/>
    <w:rsid w:val="009E0368"/>
    <w:rsid w:val="009E24AA"/>
    <w:rsid w:val="009E2AE6"/>
    <w:rsid w:val="009E2EA7"/>
    <w:rsid w:val="009E47F8"/>
    <w:rsid w:val="009E57E1"/>
    <w:rsid w:val="009E62F9"/>
    <w:rsid w:val="009E65E2"/>
    <w:rsid w:val="009E71D0"/>
    <w:rsid w:val="009F02A8"/>
    <w:rsid w:val="009F0C8B"/>
    <w:rsid w:val="009F0E9F"/>
    <w:rsid w:val="009F1143"/>
    <w:rsid w:val="009F27C6"/>
    <w:rsid w:val="009F2D04"/>
    <w:rsid w:val="009F53F3"/>
    <w:rsid w:val="009F609E"/>
    <w:rsid w:val="009F67AD"/>
    <w:rsid w:val="009F6AE3"/>
    <w:rsid w:val="009F6D11"/>
    <w:rsid w:val="009F76BB"/>
    <w:rsid w:val="00A001D8"/>
    <w:rsid w:val="00A0184D"/>
    <w:rsid w:val="00A02247"/>
    <w:rsid w:val="00A02C19"/>
    <w:rsid w:val="00A02E22"/>
    <w:rsid w:val="00A03E62"/>
    <w:rsid w:val="00A05375"/>
    <w:rsid w:val="00A05A7A"/>
    <w:rsid w:val="00A05F6D"/>
    <w:rsid w:val="00A06B26"/>
    <w:rsid w:val="00A06BD3"/>
    <w:rsid w:val="00A07134"/>
    <w:rsid w:val="00A074B5"/>
    <w:rsid w:val="00A07ADB"/>
    <w:rsid w:val="00A10C44"/>
    <w:rsid w:val="00A11A56"/>
    <w:rsid w:val="00A12212"/>
    <w:rsid w:val="00A132CB"/>
    <w:rsid w:val="00A152C8"/>
    <w:rsid w:val="00A1547D"/>
    <w:rsid w:val="00A16CB0"/>
    <w:rsid w:val="00A17E74"/>
    <w:rsid w:val="00A17EA2"/>
    <w:rsid w:val="00A21038"/>
    <w:rsid w:val="00A23D4D"/>
    <w:rsid w:val="00A2615C"/>
    <w:rsid w:val="00A26700"/>
    <w:rsid w:val="00A27AF9"/>
    <w:rsid w:val="00A3215D"/>
    <w:rsid w:val="00A324D4"/>
    <w:rsid w:val="00A35072"/>
    <w:rsid w:val="00A35AC8"/>
    <w:rsid w:val="00A35F03"/>
    <w:rsid w:val="00A360EB"/>
    <w:rsid w:val="00A361CA"/>
    <w:rsid w:val="00A36B32"/>
    <w:rsid w:val="00A40DFD"/>
    <w:rsid w:val="00A4257C"/>
    <w:rsid w:val="00A42E0C"/>
    <w:rsid w:val="00A42F11"/>
    <w:rsid w:val="00A43545"/>
    <w:rsid w:val="00A43995"/>
    <w:rsid w:val="00A43E00"/>
    <w:rsid w:val="00A4461C"/>
    <w:rsid w:val="00A44C12"/>
    <w:rsid w:val="00A44D37"/>
    <w:rsid w:val="00A44F9F"/>
    <w:rsid w:val="00A45876"/>
    <w:rsid w:val="00A463DF"/>
    <w:rsid w:val="00A46467"/>
    <w:rsid w:val="00A4650A"/>
    <w:rsid w:val="00A47A3E"/>
    <w:rsid w:val="00A50830"/>
    <w:rsid w:val="00A51712"/>
    <w:rsid w:val="00A5191B"/>
    <w:rsid w:val="00A537EC"/>
    <w:rsid w:val="00A5381D"/>
    <w:rsid w:val="00A54407"/>
    <w:rsid w:val="00A54DEB"/>
    <w:rsid w:val="00A552E0"/>
    <w:rsid w:val="00A55454"/>
    <w:rsid w:val="00A55A6B"/>
    <w:rsid w:val="00A56F42"/>
    <w:rsid w:val="00A57EDE"/>
    <w:rsid w:val="00A605FC"/>
    <w:rsid w:val="00A63A7E"/>
    <w:rsid w:val="00A63B05"/>
    <w:rsid w:val="00A644EA"/>
    <w:rsid w:val="00A6502C"/>
    <w:rsid w:val="00A654FA"/>
    <w:rsid w:val="00A670DD"/>
    <w:rsid w:val="00A67218"/>
    <w:rsid w:val="00A67689"/>
    <w:rsid w:val="00A67E64"/>
    <w:rsid w:val="00A70A5F"/>
    <w:rsid w:val="00A721EE"/>
    <w:rsid w:val="00A7231B"/>
    <w:rsid w:val="00A735B3"/>
    <w:rsid w:val="00A736D7"/>
    <w:rsid w:val="00A761C0"/>
    <w:rsid w:val="00A806EC"/>
    <w:rsid w:val="00A80998"/>
    <w:rsid w:val="00A811EA"/>
    <w:rsid w:val="00A81B7F"/>
    <w:rsid w:val="00A82FF6"/>
    <w:rsid w:val="00A833D4"/>
    <w:rsid w:val="00A84A4E"/>
    <w:rsid w:val="00A84A8A"/>
    <w:rsid w:val="00A8587B"/>
    <w:rsid w:val="00A87E46"/>
    <w:rsid w:val="00A91A73"/>
    <w:rsid w:val="00A92585"/>
    <w:rsid w:val="00A92AE3"/>
    <w:rsid w:val="00A9417D"/>
    <w:rsid w:val="00A94214"/>
    <w:rsid w:val="00A94E58"/>
    <w:rsid w:val="00A95A5E"/>
    <w:rsid w:val="00AA08CC"/>
    <w:rsid w:val="00AA0918"/>
    <w:rsid w:val="00AA0A98"/>
    <w:rsid w:val="00AA127A"/>
    <w:rsid w:val="00AA24DF"/>
    <w:rsid w:val="00AA3534"/>
    <w:rsid w:val="00AA492F"/>
    <w:rsid w:val="00AA574F"/>
    <w:rsid w:val="00AA621E"/>
    <w:rsid w:val="00AA6C8F"/>
    <w:rsid w:val="00AA716A"/>
    <w:rsid w:val="00AA77BA"/>
    <w:rsid w:val="00AB06C3"/>
    <w:rsid w:val="00AB0F30"/>
    <w:rsid w:val="00AB163C"/>
    <w:rsid w:val="00AB1EF4"/>
    <w:rsid w:val="00AB37A3"/>
    <w:rsid w:val="00AB38F5"/>
    <w:rsid w:val="00AB3ADB"/>
    <w:rsid w:val="00AB3F96"/>
    <w:rsid w:val="00AB4508"/>
    <w:rsid w:val="00AB5A19"/>
    <w:rsid w:val="00AB5F07"/>
    <w:rsid w:val="00AB6DB5"/>
    <w:rsid w:val="00AC0150"/>
    <w:rsid w:val="00AC0AF9"/>
    <w:rsid w:val="00AC1C66"/>
    <w:rsid w:val="00AC20CD"/>
    <w:rsid w:val="00AC66B6"/>
    <w:rsid w:val="00AC7A96"/>
    <w:rsid w:val="00AD25D0"/>
    <w:rsid w:val="00AD2802"/>
    <w:rsid w:val="00AD2974"/>
    <w:rsid w:val="00AD30E0"/>
    <w:rsid w:val="00AD4E09"/>
    <w:rsid w:val="00AD4F67"/>
    <w:rsid w:val="00AD6479"/>
    <w:rsid w:val="00AD6D58"/>
    <w:rsid w:val="00AE19C7"/>
    <w:rsid w:val="00AE1C6B"/>
    <w:rsid w:val="00AE21FC"/>
    <w:rsid w:val="00AE3A00"/>
    <w:rsid w:val="00AE3ABF"/>
    <w:rsid w:val="00AE594B"/>
    <w:rsid w:val="00AE5A14"/>
    <w:rsid w:val="00AE7BB9"/>
    <w:rsid w:val="00AF05A3"/>
    <w:rsid w:val="00AF0777"/>
    <w:rsid w:val="00AF3225"/>
    <w:rsid w:val="00AF38EF"/>
    <w:rsid w:val="00AF466F"/>
    <w:rsid w:val="00AF4AC7"/>
    <w:rsid w:val="00AF6303"/>
    <w:rsid w:val="00AF6467"/>
    <w:rsid w:val="00AF6744"/>
    <w:rsid w:val="00B00DCD"/>
    <w:rsid w:val="00B02593"/>
    <w:rsid w:val="00B02F5F"/>
    <w:rsid w:val="00B03699"/>
    <w:rsid w:val="00B03C16"/>
    <w:rsid w:val="00B03C8C"/>
    <w:rsid w:val="00B044F9"/>
    <w:rsid w:val="00B0470E"/>
    <w:rsid w:val="00B05CF1"/>
    <w:rsid w:val="00B10997"/>
    <w:rsid w:val="00B10B8A"/>
    <w:rsid w:val="00B125CE"/>
    <w:rsid w:val="00B128E1"/>
    <w:rsid w:val="00B12E4E"/>
    <w:rsid w:val="00B13154"/>
    <w:rsid w:val="00B15751"/>
    <w:rsid w:val="00B166AA"/>
    <w:rsid w:val="00B16B8E"/>
    <w:rsid w:val="00B16DC4"/>
    <w:rsid w:val="00B16F9C"/>
    <w:rsid w:val="00B17B46"/>
    <w:rsid w:val="00B17F69"/>
    <w:rsid w:val="00B207B9"/>
    <w:rsid w:val="00B2081D"/>
    <w:rsid w:val="00B20E4E"/>
    <w:rsid w:val="00B210D0"/>
    <w:rsid w:val="00B217A3"/>
    <w:rsid w:val="00B21F0A"/>
    <w:rsid w:val="00B22ED1"/>
    <w:rsid w:val="00B23A04"/>
    <w:rsid w:val="00B240B6"/>
    <w:rsid w:val="00B24835"/>
    <w:rsid w:val="00B257AC"/>
    <w:rsid w:val="00B303A8"/>
    <w:rsid w:val="00B30E50"/>
    <w:rsid w:val="00B31391"/>
    <w:rsid w:val="00B31BE5"/>
    <w:rsid w:val="00B31DC5"/>
    <w:rsid w:val="00B32435"/>
    <w:rsid w:val="00B33367"/>
    <w:rsid w:val="00B33ECA"/>
    <w:rsid w:val="00B33EF5"/>
    <w:rsid w:val="00B33F2E"/>
    <w:rsid w:val="00B35207"/>
    <w:rsid w:val="00B355E8"/>
    <w:rsid w:val="00B36B9E"/>
    <w:rsid w:val="00B40675"/>
    <w:rsid w:val="00B421F8"/>
    <w:rsid w:val="00B43745"/>
    <w:rsid w:val="00B44F53"/>
    <w:rsid w:val="00B450FF"/>
    <w:rsid w:val="00B4512B"/>
    <w:rsid w:val="00B46557"/>
    <w:rsid w:val="00B47A63"/>
    <w:rsid w:val="00B52A77"/>
    <w:rsid w:val="00B534DE"/>
    <w:rsid w:val="00B539D2"/>
    <w:rsid w:val="00B53C69"/>
    <w:rsid w:val="00B53FBA"/>
    <w:rsid w:val="00B544E3"/>
    <w:rsid w:val="00B5468B"/>
    <w:rsid w:val="00B54E2B"/>
    <w:rsid w:val="00B562BD"/>
    <w:rsid w:val="00B60492"/>
    <w:rsid w:val="00B6106C"/>
    <w:rsid w:val="00B61482"/>
    <w:rsid w:val="00B6192D"/>
    <w:rsid w:val="00B6204C"/>
    <w:rsid w:val="00B622F1"/>
    <w:rsid w:val="00B62CE0"/>
    <w:rsid w:val="00B64172"/>
    <w:rsid w:val="00B6560B"/>
    <w:rsid w:val="00B659C4"/>
    <w:rsid w:val="00B67D21"/>
    <w:rsid w:val="00B67E8D"/>
    <w:rsid w:val="00B70100"/>
    <w:rsid w:val="00B70C38"/>
    <w:rsid w:val="00B70FE2"/>
    <w:rsid w:val="00B714A2"/>
    <w:rsid w:val="00B71DD7"/>
    <w:rsid w:val="00B72EFD"/>
    <w:rsid w:val="00B739CB"/>
    <w:rsid w:val="00B740DF"/>
    <w:rsid w:val="00B741C5"/>
    <w:rsid w:val="00B74D50"/>
    <w:rsid w:val="00B75008"/>
    <w:rsid w:val="00B760DC"/>
    <w:rsid w:val="00B76D6E"/>
    <w:rsid w:val="00B76E12"/>
    <w:rsid w:val="00B77B60"/>
    <w:rsid w:val="00B77C56"/>
    <w:rsid w:val="00B80DB6"/>
    <w:rsid w:val="00B8215B"/>
    <w:rsid w:val="00B82D00"/>
    <w:rsid w:val="00B83837"/>
    <w:rsid w:val="00B8612E"/>
    <w:rsid w:val="00B86228"/>
    <w:rsid w:val="00B90D4C"/>
    <w:rsid w:val="00B910E0"/>
    <w:rsid w:val="00B9306A"/>
    <w:rsid w:val="00B94F4E"/>
    <w:rsid w:val="00B95077"/>
    <w:rsid w:val="00B95E3C"/>
    <w:rsid w:val="00BA0C34"/>
    <w:rsid w:val="00BA152B"/>
    <w:rsid w:val="00BA299C"/>
    <w:rsid w:val="00BA2BAD"/>
    <w:rsid w:val="00BA4ADB"/>
    <w:rsid w:val="00BA4BE3"/>
    <w:rsid w:val="00BA4F68"/>
    <w:rsid w:val="00BA5C55"/>
    <w:rsid w:val="00BA7B15"/>
    <w:rsid w:val="00BB1315"/>
    <w:rsid w:val="00BB2497"/>
    <w:rsid w:val="00BB2BD6"/>
    <w:rsid w:val="00BB69E6"/>
    <w:rsid w:val="00BB7D7A"/>
    <w:rsid w:val="00BC096A"/>
    <w:rsid w:val="00BC163A"/>
    <w:rsid w:val="00BC2118"/>
    <w:rsid w:val="00BC3E5D"/>
    <w:rsid w:val="00BC6C5D"/>
    <w:rsid w:val="00BD0FE2"/>
    <w:rsid w:val="00BD174D"/>
    <w:rsid w:val="00BD3C11"/>
    <w:rsid w:val="00BD4051"/>
    <w:rsid w:val="00BE05CC"/>
    <w:rsid w:val="00BE1AA9"/>
    <w:rsid w:val="00BE1CBD"/>
    <w:rsid w:val="00BE21F4"/>
    <w:rsid w:val="00BE24BA"/>
    <w:rsid w:val="00BE2B92"/>
    <w:rsid w:val="00BE2BBB"/>
    <w:rsid w:val="00BE33FE"/>
    <w:rsid w:val="00BE364D"/>
    <w:rsid w:val="00BE39CD"/>
    <w:rsid w:val="00BE4BF2"/>
    <w:rsid w:val="00BE508E"/>
    <w:rsid w:val="00BE6160"/>
    <w:rsid w:val="00BE67DA"/>
    <w:rsid w:val="00BE71B0"/>
    <w:rsid w:val="00BF2475"/>
    <w:rsid w:val="00BF278E"/>
    <w:rsid w:val="00BF345C"/>
    <w:rsid w:val="00BF4F72"/>
    <w:rsid w:val="00BF6185"/>
    <w:rsid w:val="00BF62E6"/>
    <w:rsid w:val="00BF71CD"/>
    <w:rsid w:val="00BF7C53"/>
    <w:rsid w:val="00BF7F25"/>
    <w:rsid w:val="00C00DC2"/>
    <w:rsid w:val="00C01394"/>
    <w:rsid w:val="00C013FA"/>
    <w:rsid w:val="00C0199A"/>
    <w:rsid w:val="00C0299D"/>
    <w:rsid w:val="00C04A34"/>
    <w:rsid w:val="00C05920"/>
    <w:rsid w:val="00C076FF"/>
    <w:rsid w:val="00C10004"/>
    <w:rsid w:val="00C10A56"/>
    <w:rsid w:val="00C11307"/>
    <w:rsid w:val="00C12E46"/>
    <w:rsid w:val="00C13EF9"/>
    <w:rsid w:val="00C14315"/>
    <w:rsid w:val="00C14ADF"/>
    <w:rsid w:val="00C15730"/>
    <w:rsid w:val="00C1592E"/>
    <w:rsid w:val="00C17208"/>
    <w:rsid w:val="00C203D9"/>
    <w:rsid w:val="00C209E2"/>
    <w:rsid w:val="00C219C2"/>
    <w:rsid w:val="00C22E99"/>
    <w:rsid w:val="00C24612"/>
    <w:rsid w:val="00C258DE"/>
    <w:rsid w:val="00C27243"/>
    <w:rsid w:val="00C27726"/>
    <w:rsid w:val="00C306C3"/>
    <w:rsid w:val="00C30F47"/>
    <w:rsid w:val="00C32342"/>
    <w:rsid w:val="00C32908"/>
    <w:rsid w:val="00C3317C"/>
    <w:rsid w:val="00C33CCD"/>
    <w:rsid w:val="00C35ADA"/>
    <w:rsid w:val="00C35EBD"/>
    <w:rsid w:val="00C3637E"/>
    <w:rsid w:val="00C37CAA"/>
    <w:rsid w:val="00C37D3C"/>
    <w:rsid w:val="00C4077C"/>
    <w:rsid w:val="00C408BC"/>
    <w:rsid w:val="00C41510"/>
    <w:rsid w:val="00C41D28"/>
    <w:rsid w:val="00C41F02"/>
    <w:rsid w:val="00C41F21"/>
    <w:rsid w:val="00C42396"/>
    <w:rsid w:val="00C42F97"/>
    <w:rsid w:val="00C43F6E"/>
    <w:rsid w:val="00C43F96"/>
    <w:rsid w:val="00C44859"/>
    <w:rsid w:val="00C45121"/>
    <w:rsid w:val="00C46D8D"/>
    <w:rsid w:val="00C509C2"/>
    <w:rsid w:val="00C51326"/>
    <w:rsid w:val="00C51B4F"/>
    <w:rsid w:val="00C53291"/>
    <w:rsid w:val="00C54664"/>
    <w:rsid w:val="00C55D64"/>
    <w:rsid w:val="00C570A3"/>
    <w:rsid w:val="00C632C7"/>
    <w:rsid w:val="00C63632"/>
    <w:rsid w:val="00C63F0F"/>
    <w:rsid w:val="00C64EC6"/>
    <w:rsid w:val="00C67ACC"/>
    <w:rsid w:val="00C67B45"/>
    <w:rsid w:val="00C67DA4"/>
    <w:rsid w:val="00C7156E"/>
    <w:rsid w:val="00C71724"/>
    <w:rsid w:val="00C74BF7"/>
    <w:rsid w:val="00C74F04"/>
    <w:rsid w:val="00C756F6"/>
    <w:rsid w:val="00C759C3"/>
    <w:rsid w:val="00C76035"/>
    <w:rsid w:val="00C76DEF"/>
    <w:rsid w:val="00C76FA2"/>
    <w:rsid w:val="00C776CE"/>
    <w:rsid w:val="00C80362"/>
    <w:rsid w:val="00C81757"/>
    <w:rsid w:val="00C82772"/>
    <w:rsid w:val="00C841A1"/>
    <w:rsid w:val="00C948F9"/>
    <w:rsid w:val="00C94E3D"/>
    <w:rsid w:val="00C9601C"/>
    <w:rsid w:val="00C9780B"/>
    <w:rsid w:val="00C97B1D"/>
    <w:rsid w:val="00CA006F"/>
    <w:rsid w:val="00CA03DE"/>
    <w:rsid w:val="00CA255B"/>
    <w:rsid w:val="00CA263D"/>
    <w:rsid w:val="00CA3028"/>
    <w:rsid w:val="00CA3AA9"/>
    <w:rsid w:val="00CA42AE"/>
    <w:rsid w:val="00CA48D2"/>
    <w:rsid w:val="00CA62DA"/>
    <w:rsid w:val="00CA6542"/>
    <w:rsid w:val="00CA71BD"/>
    <w:rsid w:val="00CB0D15"/>
    <w:rsid w:val="00CB1AEB"/>
    <w:rsid w:val="00CB30A8"/>
    <w:rsid w:val="00CB435F"/>
    <w:rsid w:val="00CB515A"/>
    <w:rsid w:val="00CB5F63"/>
    <w:rsid w:val="00CB7D57"/>
    <w:rsid w:val="00CB7D6F"/>
    <w:rsid w:val="00CB7DF0"/>
    <w:rsid w:val="00CC07F5"/>
    <w:rsid w:val="00CC0A1B"/>
    <w:rsid w:val="00CC1BA2"/>
    <w:rsid w:val="00CC2615"/>
    <w:rsid w:val="00CC2796"/>
    <w:rsid w:val="00CC4911"/>
    <w:rsid w:val="00CC5D50"/>
    <w:rsid w:val="00CC5E8F"/>
    <w:rsid w:val="00CC7DF9"/>
    <w:rsid w:val="00CD2FC8"/>
    <w:rsid w:val="00CD3716"/>
    <w:rsid w:val="00CD3996"/>
    <w:rsid w:val="00CD3B73"/>
    <w:rsid w:val="00CD3C23"/>
    <w:rsid w:val="00CD3E10"/>
    <w:rsid w:val="00CD3E58"/>
    <w:rsid w:val="00CD402F"/>
    <w:rsid w:val="00CD4C87"/>
    <w:rsid w:val="00CD5418"/>
    <w:rsid w:val="00CD60E0"/>
    <w:rsid w:val="00CD6343"/>
    <w:rsid w:val="00CD70E7"/>
    <w:rsid w:val="00CD72DF"/>
    <w:rsid w:val="00CD7611"/>
    <w:rsid w:val="00CE1EE1"/>
    <w:rsid w:val="00CE203F"/>
    <w:rsid w:val="00CE221B"/>
    <w:rsid w:val="00CE3606"/>
    <w:rsid w:val="00CE36A1"/>
    <w:rsid w:val="00CE38F1"/>
    <w:rsid w:val="00CE457A"/>
    <w:rsid w:val="00CE49D5"/>
    <w:rsid w:val="00CE4F8B"/>
    <w:rsid w:val="00CE52FD"/>
    <w:rsid w:val="00CE62C2"/>
    <w:rsid w:val="00CE6543"/>
    <w:rsid w:val="00CE70E1"/>
    <w:rsid w:val="00CE763D"/>
    <w:rsid w:val="00CE7CF2"/>
    <w:rsid w:val="00CF0C68"/>
    <w:rsid w:val="00CF102F"/>
    <w:rsid w:val="00CF14C7"/>
    <w:rsid w:val="00CF1531"/>
    <w:rsid w:val="00CF2CF5"/>
    <w:rsid w:val="00CF2DDE"/>
    <w:rsid w:val="00CF4808"/>
    <w:rsid w:val="00CF4946"/>
    <w:rsid w:val="00CF54D8"/>
    <w:rsid w:val="00CF63C5"/>
    <w:rsid w:val="00CF73FF"/>
    <w:rsid w:val="00CF7C9F"/>
    <w:rsid w:val="00D00C92"/>
    <w:rsid w:val="00D014FF"/>
    <w:rsid w:val="00D0199D"/>
    <w:rsid w:val="00D01FC7"/>
    <w:rsid w:val="00D03B7C"/>
    <w:rsid w:val="00D03E6C"/>
    <w:rsid w:val="00D0644C"/>
    <w:rsid w:val="00D065DD"/>
    <w:rsid w:val="00D06DCD"/>
    <w:rsid w:val="00D0757A"/>
    <w:rsid w:val="00D07EDD"/>
    <w:rsid w:val="00D13AC1"/>
    <w:rsid w:val="00D13BBC"/>
    <w:rsid w:val="00D13BDC"/>
    <w:rsid w:val="00D13D22"/>
    <w:rsid w:val="00D14461"/>
    <w:rsid w:val="00D21C1C"/>
    <w:rsid w:val="00D22154"/>
    <w:rsid w:val="00D2271D"/>
    <w:rsid w:val="00D22729"/>
    <w:rsid w:val="00D237FD"/>
    <w:rsid w:val="00D2422D"/>
    <w:rsid w:val="00D260E7"/>
    <w:rsid w:val="00D269F0"/>
    <w:rsid w:val="00D27037"/>
    <w:rsid w:val="00D27C85"/>
    <w:rsid w:val="00D31680"/>
    <w:rsid w:val="00D31E81"/>
    <w:rsid w:val="00D31F31"/>
    <w:rsid w:val="00D32621"/>
    <w:rsid w:val="00D3373C"/>
    <w:rsid w:val="00D338C3"/>
    <w:rsid w:val="00D33FA9"/>
    <w:rsid w:val="00D34267"/>
    <w:rsid w:val="00D349D1"/>
    <w:rsid w:val="00D358EA"/>
    <w:rsid w:val="00D35C49"/>
    <w:rsid w:val="00D35CAB"/>
    <w:rsid w:val="00D35D9C"/>
    <w:rsid w:val="00D362D4"/>
    <w:rsid w:val="00D4081A"/>
    <w:rsid w:val="00D41964"/>
    <w:rsid w:val="00D4664D"/>
    <w:rsid w:val="00D47250"/>
    <w:rsid w:val="00D50B69"/>
    <w:rsid w:val="00D51B65"/>
    <w:rsid w:val="00D52522"/>
    <w:rsid w:val="00D52715"/>
    <w:rsid w:val="00D52913"/>
    <w:rsid w:val="00D54288"/>
    <w:rsid w:val="00D554BD"/>
    <w:rsid w:val="00D55793"/>
    <w:rsid w:val="00D55CFA"/>
    <w:rsid w:val="00D5670D"/>
    <w:rsid w:val="00D56B35"/>
    <w:rsid w:val="00D619E3"/>
    <w:rsid w:val="00D62372"/>
    <w:rsid w:val="00D62460"/>
    <w:rsid w:val="00D62BF4"/>
    <w:rsid w:val="00D62C47"/>
    <w:rsid w:val="00D62DE9"/>
    <w:rsid w:val="00D64527"/>
    <w:rsid w:val="00D655A0"/>
    <w:rsid w:val="00D66776"/>
    <w:rsid w:val="00D66D90"/>
    <w:rsid w:val="00D672B9"/>
    <w:rsid w:val="00D676FF"/>
    <w:rsid w:val="00D67C75"/>
    <w:rsid w:val="00D701E9"/>
    <w:rsid w:val="00D71B77"/>
    <w:rsid w:val="00D71C65"/>
    <w:rsid w:val="00D7265E"/>
    <w:rsid w:val="00D72F8B"/>
    <w:rsid w:val="00D74B7C"/>
    <w:rsid w:val="00D75080"/>
    <w:rsid w:val="00D750B0"/>
    <w:rsid w:val="00D754C7"/>
    <w:rsid w:val="00D75A59"/>
    <w:rsid w:val="00D76A0C"/>
    <w:rsid w:val="00D779A9"/>
    <w:rsid w:val="00D77C6A"/>
    <w:rsid w:val="00D808A2"/>
    <w:rsid w:val="00D817A7"/>
    <w:rsid w:val="00D81E13"/>
    <w:rsid w:val="00D821ED"/>
    <w:rsid w:val="00D82511"/>
    <w:rsid w:val="00D8386C"/>
    <w:rsid w:val="00D84F72"/>
    <w:rsid w:val="00D85266"/>
    <w:rsid w:val="00D85727"/>
    <w:rsid w:val="00D857CC"/>
    <w:rsid w:val="00D85CF2"/>
    <w:rsid w:val="00D86759"/>
    <w:rsid w:val="00D871F9"/>
    <w:rsid w:val="00D906FE"/>
    <w:rsid w:val="00D94D1D"/>
    <w:rsid w:val="00D95CC2"/>
    <w:rsid w:val="00D9666D"/>
    <w:rsid w:val="00D96B62"/>
    <w:rsid w:val="00D96F7A"/>
    <w:rsid w:val="00D970A9"/>
    <w:rsid w:val="00D979BF"/>
    <w:rsid w:val="00D97E12"/>
    <w:rsid w:val="00DA0098"/>
    <w:rsid w:val="00DA0C8D"/>
    <w:rsid w:val="00DA180C"/>
    <w:rsid w:val="00DA1C20"/>
    <w:rsid w:val="00DA1FF7"/>
    <w:rsid w:val="00DA2FD2"/>
    <w:rsid w:val="00DA3772"/>
    <w:rsid w:val="00DA38B6"/>
    <w:rsid w:val="00DA3987"/>
    <w:rsid w:val="00DA5384"/>
    <w:rsid w:val="00DA672F"/>
    <w:rsid w:val="00DB041F"/>
    <w:rsid w:val="00DB1729"/>
    <w:rsid w:val="00DB1A83"/>
    <w:rsid w:val="00DB2BEA"/>
    <w:rsid w:val="00DB31E5"/>
    <w:rsid w:val="00DB3794"/>
    <w:rsid w:val="00DB3DCA"/>
    <w:rsid w:val="00DB4B1A"/>
    <w:rsid w:val="00DB5A56"/>
    <w:rsid w:val="00DB5DA5"/>
    <w:rsid w:val="00DB60AF"/>
    <w:rsid w:val="00DB6FB6"/>
    <w:rsid w:val="00DB713F"/>
    <w:rsid w:val="00DC01A5"/>
    <w:rsid w:val="00DC0ABE"/>
    <w:rsid w:val="00DC0FB4"/>
    <w:rsid w:val="00DC1F36"/>
    <w:rsid w:val="00DC2CAE"/>
    <w:rsid w:val="00DC2FC5"/>
    <w:rsid w:val="00DC3CC2"/>
    <w:rsid w:val="00DC43DD"/>
    <w:rsid w:val="00DC66FB"/>
    <w:rsid w:val="00DC6F91"/>
    <w:rsid w:val="00DD0406"/>
    <w:rsid w:val="00DD30F2"/>
    <w:rsid w:val="00DD380A"/>
    <w:rsid w:val="00DD3B65"/>
    <w:rsid w:val="00DD4030"/>
    <w:rsid w:val="00DD4101"/>
    <w:rsid w:val="00DD4DFA"/>
    <w:rsid w:val="00DD5841"/>
    <w:rsid w:val="00DD6775"/>
    <w:rsid w:val="00DD6F09"/>
    <w:rsid w:val="00DD7792"/>
    <w:rsid w:val="00DD78FA"/>
    <w:rsid w:val="00DE0074"/>
    <w:rsid w:val="00DE17B4"/>
    <w:rsid w:val="00DE1E60"/>
    <w:rsid w:val="00DE360C"/>
    <w:rsid w:val="00DE37E2"/>
    <w:rsid w:val="00DE478C"/>
    <w:rsid w:val="00DE54BF"/>
    <w:rsid w:val="00DE5C1A"/>
    <w:rsid w:val="00DE6455"/>
    <w:rsid w:val="00DE678E"/>
    <w:rsid w:val="00DE7627"/>
    <w:rsid w:val="00DF099C"/>
    <w:rsid w:val="00DF213F"/>
    <w:rsid w:val="00DF2685"/>
    <w:rsid w:val="00DF32AE"/>
    <w:rsid w:val="00DF3DB7"/>
    <w:rsid w:val="00DF42E1"/>
    <w:rsid w:val="00DF4C29"/>
    <w:rsid w:val="00DF51DD"/>
    <w:rsid w:val="00DF71FD"/>
    <w:rsid w:val="00DF7A72"/>
    <w:rsid w:val="00E011CB"/>
    <w:rsid w:val="00E0254D"/>
    <w:rsid w:val="00E030FB"/>
    <w:rsid w:val="00E040E4"/>
    <w:rsid w:val="00E0515A"/>
    <w:rsid w:val="00E0641C"/>
    <w:rsid w:val="00E10060"/>
    <w:rsid w:val="00E11819"/>
    <w:rsid w:val="00E12716"/>
    <w:rsid w:val="00E12845"/>
    <w:rsid w:val="00E13773"/>
    <w:rsid w:val="00E145DD"/>
    <w:rsid w:val="00E16A5B"/>
    <w:rsid w:val="00E17471"/>
    <w:rsid w:val="00E17A9C"/>
    <w:rsid w:val="00E17C15"/>
    <w:rsid w:val="00E17F7D"/>
    <w:rsid w:val="00E200D7"/>
    <w:rsid w:val="00E20F0B"/>
    <w:rsid w:val="00E2110C"/>
    <w:rsid w:val="00E21215"/>
    <w:rsid w:val="00E21E09"/>
    <w:rsid w:val="00E22055"/>
    <w:rsid w:val="00E2268A"/>
    <w:rsid w:val="00E23531"/>
    <w:rsid w:val="00E253F3"/>
    <w:rsid w:val="00E2569E"/>
    <w:rsid w:val="00E26B5C"/>
    <w:rsid w:val="00E26E53"/>
    <w:rsid w:val="00E27276"/>
    <w:rsid w:val="00E2778F"/>
    <w:rsid w:val="00E278D0"/>
    <w:rsid w:val="00E30122"/>
    <w:rsid w:val="00E3124B"/>
    <w:rsid w:val="00E31B28"/>
    <w:rsid w:val="00E31DF3"/>
    <w:rsid w:val="00E328A2"/>
    <w:rsid w:val="00E32EBE"/>
    <w:rsid w:val="00E33160"/>
    <w:rsid w:val="00E33896"/>
    <w:rsid w:val="00E34E95"/>
    <w:rsid w:val="00E353E0"/>
    <w:rsid w:val="00E3652C"/>
    <w:rsid w:val="00E36BDA"/>
    <w:rsid w:val="00E36EC5"/>
    <w:rsid w:val="00E372F9"/>
    <w:rsid w:val="00E3745B"/>
    <w:rsid w:val="00E40506"/>
    <w:rsid w:val="00E412E3"/>
    <w:rsid w:val="00E4173F"/>
    <w:rsid w:val="00E41A8C"/>
    <w:rsid w:val="00E424FC"/>
    <w:rsid w:val="00E42E78"/>
    <w:rsid w:val="00E43083"/>
    <w:rsid w:val="00E43D2B"/>
    <w:rsid w:val="00E442BE"/>
    <w:rsid w:val="00E44846"/>
    <w:rsid w:val="00E449D3"/>
    <w:rsid w:val="00E44E30"/>
    <w:rsid w:val="00E450EB"/>
    <w:rsid w:val="00E47963"/>
    <w:rsid w:val="00E47982"/>
    <w:rsid w:val="00E47F1A"/>
    <w:rsid w:val="00E50F39"/>
    <w:rsid w:val="00E51417"/>
    <w:rsid w:val="00E522B6"/>
    <w:rsid w:val="00E528D7"/>
    <w:rsid w:val="00E52BA8"/>
    <w:rsid w:val="00E52C01"/>
    <w:rsid w:val="00E532E7"/>
    <w:rsid w:val="00E53AB3"/>
    <w:rsid w:val="00E54284"/>
    <w:rsid w:val="00E55242"/>
    <w:rsid w:val="00E55265"/>
    <w:rsid w:val="00E57389"/>
    <w:rsid w:val="00E612D6"/>
    <w:rsid w:val="00E61921"/>
    <w:rsid w:val="00E619A2"/>
    <w:rsid w:val="00E62495"/>
    <w:rsid w:val="00E62955"/>
    <w:rsid w:val="00E63DD2"/>
    <w:rsid w:val="00E65D76"/>
    <w:rsid w:val="00E66DAC"/>
    <w:rsid w:val="00E673A4"/>
    <w:rsid w:val="00E7195E"/>
    <w:rsid w:val="00E72400"/>
    <w:rsid w:val="00E732CC"/>
    <w:rsid w:val="00E73751"/>
    <w:rsid w:val="00E76956"/>
    <w:rsid w:val="00E771C1"/>
    <w:rsid w:val="00E77C63"/>
    <w:rsid w:val="00E80BB0"/>
    <w:rsid w:val="00E82BE9"/>
    <w:rsid w:val="00E82CD4"/>
    <w:rsid w:val="00E83BB1"/>
    <w:rsid w:val="00E84852"/>
    <w:rsid w:val="00E8489E"/>
    <w:rsid w:val="00E84B22"/>
    <w:rsid w:val="00E84CE4"/>
    <w:rsid w:val="00E84DAF"/>
    <w:rsid w:val="00E84E18"/>
    <w:rsid w:val="00E85979"/>
    <w:rsid w:val="00E867BE"/>
    <w:rsid w:val="00E875C2"/>
    <w:rsid w:val="00E87695"/>
    <w:rsid w:val="00E87A2D"/>
    <w:rsid w:val="00E9040A"/>
    <w:rsid w:val="00E90D63"/>
    <w:rsid w:val="00E90EC5"/>
    <w:rsid w:val="00E92D6C"/>
    <w:rsid w:val="00E93858"/>
    <w:rsid w:val="00E944A0"/>
    <w:rsid w:val="00E94FF5"/>
    <w:rsid w:val="00E9596A"/>
    <w:rsid w:val="00E965BC"/>
    <w:rsid w:val="00EA15CE"/>
    <w:rsid w:val="00EA1A5D"/>
    <w:rsid w:val="00EA22B5"/>
    <w:rsid w:val="00EA2820"/>
    <w:rsid w:val="00EA2B83"/>
    <w:rsid w:val="00EA2FC7"/>
    <w:rsid w:val="00EA3386"/>
    <w:rsid w:val="00EA4EA4"/>
    <w:rsid w:val="00EA667D"/>
    <w:rsid w:val="00EB0AEB"/>
    <w:rsid w:val="00EB0EA4"/>
    <w:rsid w:val="00EB1669"/>
    <w:rsid w:val="00EB1917"/>
    <w:rsid w:val="00EB3098"/>
    <w:rsid w:val="00EB56DB"/>
    <w:rsid w:val="00EB5A46"/>
    <w:rsid w:val="00EB63ED"/>
    <w:rsid w:val="00EC167B"/>
    <w:rsid w:val="00EC4E61"/>
    <w:rsid w:val="00EC55A8"/>
    <w:rsid w:val="00EC6D01"/>
    <w:rsid w:val="00EC6DB1"/>
    <w:rsid w:val="00EC7E3D"/>
    <w:rsid w:val="00ED03D6"/>
    <w:rsid w:val="00ED1240"/>
    <w:rsid w:val="00ED165C"/>
    <w:rsid w:val="00ED27A2"/>
    <w:rsid w:val="00ED2EC1"/>
    <w:rsid w:val="00ED31FA"/>
    <w:rsid w:val="00ED38F1"/>
    <w:rsid w:val="00ED448A"/>
    <w:rsid w:val="00ED4A4F"/>
    <w:rsid w:val="00ED536E"/>
    <w:rsid w:val="00ED5AB7"/>
    <w:rsid w:val="00ED643A"/>
    <w:rsid w:val="00ED6620"/>
    <w:rsid w:val="00ED70EF"/>
    <w:rsid w:val="00ED7653"/>
    <w:rsid w:val="00ED7744"/>
    <w:rsid w:val="00ED7D08"/>
    <w:rsid w:val="00EE0120"/>
    <w:rsid w:val="00EE1A5F"/>
    <w:rsid w:val="00EE1AB1"/>
    <w:rsid w:val="00EE311E"/>
    <w:rsid w:val="00EE3152"/>
    <w:rsid w:val="00EE4229"/>
    <w:rsid w:val="00EE495D"/>
    <w:rsid w:val="00EE4C78"/>
    <w:rsid w:val="00EE5420"/>
    <w:rsid w:val="00EE598A"/>
    <w:rsid w:val="00EE721B"/>
    <w:rsid w:val="00EE7492"/>
    <w:rsid w:val="00EE7B23"/>
    <w:rsid w:val="00EE7ECE"/>
    <w:rsid w:val="00EF2217"/>
    <w:rsid w:val="00EF2C3F"/>
    <w:rsid w:val="00EF2CF9"/>
    <w:rsid w:val="00EF3575"/>
    <w:rsid w:val="00EF444B"/>
    <w:rsid w:val="00EF4850"/>
    <w:rsid w:val="00EF5FA5"/>
    <w:rsid w:val="00EF6C0E"/>
    <w:rsid w:val="00EF6F83"/>
    <w:rsid w:val="00EF7900"/>
    <w:rsid w:val="00F02090"/>
    <w:rsid w:val="00F02453"/>
    <w:rsid w:val="00F041CC"/>
    <w:rsid w:val="00F048C6"/>
    <w:rsid w:val="00F070B3"/>
    <w:rsid w:val="00F0718B"/>
    <w:rsid w:val="00F074A2"/>
    <w:rsid w:val="00F074D4"/>
    <w:rsid w:val="00F10B76"/>
    <w:rsid w:val="00F12A99"/>
    <w:rsid w:val="00F14227"/>
    <w:rsid w:val="00F14A2C"/>
    <w:rsid w:val="00F154C0"/>
    <w:rsid w:val="00F1589C"/>
    <w:rsid w:val="00F171F3"/>
    <w:rsid w:val="00F174C9"/>
    <w:rsid w:val="00F21099"/>
    <w:rsid w:val="00F22ADA"/>
    <w:rsid w:val="00F23D09"/>
    <w:rsid w:val="00F250C1"/>
    <w:rsid w:val="00F27275"/>
    <w:rsid w:val="00F30171"/>
    <w:rsid w:val="00F30931"/>
    <w:rsid w:val="00F312BD"/>
    <w:rsid w:val="00F3396B"/>
    <w:rsid w:val="00F34C59"/>
    <w:rsid w:val="00F35552"/>
    <w:rsid w:val="00F36321"/>
    <w:rsid w:val="00F36EAE"/>
    <w:rsid w:val="00F408CA"/>
    <w:rsid w:val="00F4127E"/>
    <w:rsid w:val="00F4298E"/>
    <w:rsid w:val="00F42C9C"/>
    <w:rsid w:val="00F42CD2"/>
    <w:rsid w:val="00F43608"/>
    <w:rsid w:val="00F43881"/>
    <w:rsid w:val="00F43EAB"/>
    <w:rsid w:val="00F45F51"/>
    <w:rsid w:val="00F477C4"/>
    <w:rsid w:val="00F50268"/>
    <w:rsid w:val="00F5034C"/>
    <w:rsid w:val="00F51AFE"/>
    <w:rsid w:val="00F51DF5"/>
    <w:rsid w:val="00F51E1F"/>
    <w:rsid w:val="00F524E3"/>
    <w:rsid w:val="00F536E2"/>
    <w:rsid w:val="00F53C06"/>
    <w:rsid w:val="00F557D9"/>
    <w:rsid w:val="00F55A88"/>
    <w:rsid w:val="00F5784A"/>
    <w:rsid w:val="00F57FCD"/>
    <w:rsid w:val="00F62366"/>
    <w:rsid w:val="00F6370D"/>
    <w:rsid w:val="00F63C2A"/>
    <w:rsid w:val="00F651FF"/>
    <w:rsid w:val="00F65A57"/>
    <w:rsid w:val="00F65C36"/>
    <w:rsid w:val="00F66A74"/>
    <w:rsid w:val="00F7031D"/>
    <w:rsid w:val="00F723F6"/>
    <w:rsid w:val="00F72699"/>
    <w:rsid w:val="00F737F9"/>
    <w:rsid w:val="00F74B3D"/>
    <w:rsid w:val="00F775A5"/>
    <w:rsid w:val="00F77BC4"/>
    <w:rsid w:val="00F77D57"/>
    <w:rsid w:val="00F77E04"/>
    <w:rsid w:val="00F80817"/>
    <w:rsid w:val="00F824C6"/>
    <w:rsid w:val="00F83306"/>
    <w:rsid w:val="00F83B78"/>
    <w:rsid w:val="00F83D12"/>
    <w:rsid w:val="00F86550"/>
    <w:rsid w:val="00F8657F"/>
    <w:rsid w:val="00F86C7D"/>
    <w:rsid w:val="00F86FDE"/>
    <w:rsid w:val="00F87065"/>
    <w:rsid w:val="00F870DA"/>
    <w:rsid w:val="00F87E7D"/>
    <w:rsid w:val="00F87F6F"/>
    <w:rsid w:val="00F9021D"/>
    <w:rsid w:val="00F90C5B"/>
    <w:rsid w:val="00F92238"/>
    <w:rsid w:val="00F93CC4"/>
    <w:rsid w:val="00F94E85"/>
    <w:rsid w:val="00F9574D"/>
    <w:rsid w:val="00F97449"/>
    <w:rsid w:val="00F97890"/>
    <w:rsid w:val="00FA04B6"/>
    <w:rsid w:val="00FA0559"/>
    <w:rsid w:val="00FA0C29"/>
    <w:rsid w:val="00FA1614"/>
    <w:rsid w:val="00FA1CAF"/>
    <w:rsid w:val="00FA2BAB"/>
    <w:rsid w:val="00FA2F78"/>
    <w:rsid w:val="00FA329A"/>
    <w:rsid w:val="00FA3A6B"/>
    <w:rsid w:val="00FA3C7B"/>
    <w:rsid w:val="00FA4E4C"/>
    <w:rsid w:val="00FA5007"/>
    <w:rsid w:val="00FA7C0E"/>
    <w:rsid w:val="00FB0505"/>
    <w:rsid w:val="00FB0C9A"/>
    <w:rsid w:val="00FB270A"/>
    <w:rsid w:val="00FB2BEF"/>
    <w:rsid w:val="00FB2FFC"/>
    <w:rsid w:val="00FB3776"/>
    <w:rsid w:val="00FB5810"/>
    <w:rsid w:val="00FB7AAD"/>
    <w:rsid w:val="00FC0512"/>
    <w:rsid w:val="00FC0DC1"/>
    <w:rsid w:val="00FC16BC"/>
    <w:rsid w:val="00FC2AC0"/>
    <w:rsid w:val="00FC3112"/>
    <w:rsid w:val="00FC39A2"/>
    <w:rsid w:val="00FC3E39"/>
    <w:rsid w:val="00FC48DA"/>
    <w:rsid w:val="00FC4A88"/>
    <w:rsid w:val="00FC4D6F"/>
    <w:rsid w:val="00FC61BA"/>
    <w:rsid w:val="00FC62C7"/>
    <w:rsid w:val="00FC6FE7"/>
    <w:rsid w:val="00FC7510"/>
    <w:rsid w:val="00FC7680"/>
    <w:rsid w:val="00FC782B"/>
    <w:rsid w:val="00FD004D"/>
    <w:rsid w:val="00FD00ED"/>
    <w:rsid w:val="00FD0367"/>
    <w:rsid w:val="00FD3735"/>
    <w:rsid w:val="00FD5204"/>
    <w:rsid w:val="00FD59E8"/>
    <w:rsid w:val="00FD5A69"/>
    <w:rsid w:val="00FD5FF0"/>
    <w:rsid w:val="00FD757E"/>
    <w:rsid w:val="00FD7723"/>
    <w:rsid w:val="00FD7BA6"/>
    <w:rsid w:val="00FE04D2"/>
    <w:rsid w:val="00FE080D"/>
    <w:rsid w:val="00FE1EE8"/>
    <w:rsid w:val="00FE36F6"/>
    <w:rsid w:val="00FE5D2C"/>
    <w:rsid w:val="00FE5F7E"/>
    <w:rsid w:val="00FE6612"/>
    <w:rsid w:val="00FE70BD"/>
    <w:rsid w:val="00FE7180"/>
    <w:rsid w:val="00FF07B7"/>
    <w:rsid w:val="00FF0CEA"/>
    <w:rsid w:val="00FF1CEC"/>
    <w:rsid w:val="00FF1F84"/>
    <w:rsid w:val="00FF28D5"/>
    <w:rsid w:val="00FF4461"/>
    <w:rsid w:val="00FF4B0B"/>
    <w:rsid w:val="00FF6A7C"/>
    <w:rsid w:val="00FF76BD"/>
    <w:rsid w:val="00FF776D"/>
    <w:rsid w:val="00FF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D570CE"/>
  <w15:docId w15:val="{1DA49DA5-806A-4AD7-B8FC-0425A45DE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9780B"/>
    <w:pPr>
      <w:spacing w:after="120" w:line="360" w:lineRule="auto"/>
      <w:jc w:val="both"/>
    </w:pPr>
    <w:rPr>
      <w:rFonts w:ascii="Times New Roman" w:hAnsi="Times New Roman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434FE0"/>
    <w:pPr>
      <w:keepNext/>
      <w:keepLines/>
      <w:numPr>
        <w:numId w:val="11"/>
      </w:numPr>
      <w:spacing w:before="240" w:after="240"/>
      <w:jc w:val="left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34FE0"/>
    <w:pPr>
      <w:keepNext/>
      <w:keepLines/>
      <w:numPr>
        <w:ilvl w:val="1"/>
        <w:numId w:val="11"/>
      </w:numPr>
      <w:spacing w:before="240" w:after="24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34FE0"/>
    <w:pPr>
      <w:keepNext/>
      <w:keepLines/>
      <w:numPr>
        <w:ilvl w:val="2"/>
        <w:numId w:val="11"/>
      </w:numPr>
      <w:spacing w:before="200" w:after="0"/>
      <w:jc w:val="left"/>
      <w:outlineLvl w:val="2"/>
    </w:pPr>
    <w:rPr>
      <w:rFonts w:eastAsiaTheme="majorEastAsia" w:cstheme="majorBidi"/>
      <w:b/>
      <w:bCs/>
      <w:i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91CE7"/>
    <w:pPr>
      <w:keepNext/>
      <w:keepLines/>
      <w:numPr>
        <w:ilvl w:val="3"/>
        <w:numId w:val="11"/>
      </w:numPr>
      <w:spacing w:before="200" w:after="0"/>
      <w:outlineLvl w:val="3"/>
    </w:pPr>
    <w:rPr>
      <w:rFonts w:eastAsiaTheme="majorEastAsia" w:cstheme="majorBidi"/>
      <w:bCs/>
      <w:iCs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8F75C9"/>
    <w:pPr>
      <w:keepNext/>
      <w:keepLines/>
      <w:numPr>
        <w:ilvl w:val="4"/>
        <w:numId w:val="11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65831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65831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65831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65831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34FE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34FE0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34FE0"/>
    <w:rPr>
      <w:rFonts w:ascii="Times New Roman" w:eastAsiaTheme="majorEastAsia" w:hAnsi="Times New Roman" w:cstheme="majorBidi"/>
      <w:b/>
      <w:bCs/>
      <w:i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91CE7"/>
    <w:rPr>
      <w:rFonts w:ascii="Times New Roman" w:eastAsiaTheme="majorEastAsia" w:hAnsi="Times New Roman" w:cstheme="majorBidi"/>
      <w:bCs/>
      <w:iCs/>
      <w:sz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8F75C9"/>
    <w:rPr>
      <w:rFonts w:ascii="Times New Roman" w:eastAsiaTheme="majorEastAsia" w:hAnsi="Times New Roman" w:cstheme="majorBidi"/>
      <w:color w:val="243F60" w:themeColor="accent1" w:themeShade="7F"/>
      <w:sz w:val="24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6583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6583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6583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658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DummiesberschriftohneNummerierung">
    <w:name w:val="Dummies Überschrift ohne Nummerierung"/>
    <w:basedOn w:val="berschrift1"/>
    <w:next w:val="Standard"/>
    <w:qFormat/>
    <w:rsid w:val="008D2AB7"/>
    <w:pPr>
      <w:numPr>
        <w:numId w:val="0"/>
      </w:numPr>
    </w:pPr>
  </w:style>
  <w:style w:type="table" w:styleId="Tabellenraster">
    <w:name w:val="Table Grid"/>
    <w:basedOn w:val="NormaleTabelle"/>
    <w:uiPriority w:val="59"/>
    <w:rsid w:val="00D260E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2658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265831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2658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65831"/>
    <w:rPr>
      <w:rFonts w:ascii="Times New Roman" w:hAnsi="Times New Roman"/>
      <w:sz w:val="24"/>
    </w:rPr>
  </w:style>
  <w:style w:type="paragraph" w:styleId="Fuzeile">
    <w:name w:val="footer"/>
    <w:basedOn w:val="Standard"/>
    <w:link w:val="FuzeileZchn"/>
    <w:uiPriority w:val="99"/>
    <w:unhideWhenUsed/>
    <w:rsid w:val="002658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65831"/>
    <w:rPr>
      <w:rFonts w:ascii="Times New Roman" w:hAnsi="Times New Roman"/>
      <w:sz w:val="24"/>
    </w:rPr>
  </w:style>
  <w:style w:type="paragraph" w:customStyle="1" w:styleId="DummiesEintragLiteraturverzeichnis">
    <w:name w:val="Dummies Eintrag Literaturverzeichnis"/>
    <w:basedOn w:val="Standard"/>
    <w:qFormat/>
    <w:rsid w:val="00691CE7"/>
    <w:pPr>
      <w:ind w:left="567" w:hanging="567"/>
    </w:pPr>
  </w:style>
  <w:style w:type="paragraph" w:customStyle="1" w:styleId="DummiesberschriftAnhang">
    <w:name w:val="Dummies Überschrift Anhang"/>
    <w:basedOn w:val="DummiesberschriftohneNummerierung"/>
    <w:next w:val="Standard"/>
    <w:qFormat/>
    <w:rsid w:val="00691CE7"/>
  </w:style>
  <w:style w:type="paragraph" w:styleId="Verzeichnis1">
    <w:name w:val="toc 1"/>
    <w:basedOn w:val="Standard"/>
    <w:next w:val="Standard"/>
    <w:autoRedefine/>
    <w:uiPriority w:val="39"/>
    <w:unhideWhenUsed/>
    <w:rsid w:val="002B0423"/>
    <w:pPr>
      <w:tabs>
        <w:tab w:val="left" w:pos="284"/>
        <w:tab w:val="right" w:leader="dot" w:pos="8210"/>
      </w:tabs>
      <w:spacing w:before="200" w:line="240" w:lineRule="auto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rsid w:val="003D1EDE"/>
    <w:pPr>
      <w:tabs>
        <w:tab w:val="left" w:pos="709"/>
        <w:tab w:val="right" w:leader="dot" w:pos="8210"/>
      </w:tabs>
      <w:spacing w:before="120" w:line="240" w:lineRule="auto"/>
      <w:ind w:left="238" w:firstLine="45"/>
    </w:pPr>
  </w:style>
  <w:style w:type="paragraph" w:styleId="Verzeichnis3">
    <w:name w:val="toc 3"/>
    <w:basedOn w:val="Standard"/>
    <w:next w:val="Standard"/>
    <w:autoRedefine/>
    <w:uiPriority w:val="39"/>
    <w:unhideWhenUsed/>
    <w:rsid w:val="00691CE7"/>
    <w:pPr>
      <w:tabs>
        <w:tab w:val="left" w:pos="1418"/>
        <w:tab w:val="right" w:leader="dot" w:pos="8210"/>
      </w:tabs>
      <w:spacing w:before="60" w:after="60" w:line="240" w:lineRule="auto"/>
      <w:ind w:left="709"/>
    </w:pPr>
  </w:style>
  <w:style w:type="paragraph" w:styleId="Verzeichnis4">
    <w:name w:val="toc 4"/>
    <w:basedOn w:val="Standard"/>
    <w:next w:val="Standard"/>
    <w:autoRedefine/>
    <w:uiPriority w:val="39"/>
    <w:unhideWhenUsed/>
    <w:rsid w:val="003D1EDE"/>
    <w:pPr>
      <w:tabs>
        <w:tab w:val="left" w:pos="2268"/>
        <w:tab w:val="right" w:leader="dot" w:pos="8210"/>
      </w:tabs>
      <w:spacing w:before="20" w:after="20" w:line="240" w:lineRule="auto"/>
      <w:ind w:left="1418"/>
    </w:pPr>
  </w:style>
  <w:style w:type="character" w:styleId="Hyperlink">
    <w:name w:val="Hyperlink"/>
    <w:basedOn w:val="Absatz-Standardschriftart"/>
    <w:uiPriority w:val="99"/>
    <w:unhideWhenUsed/>
    <w:rsid w:val="00691CE7"/>
    <w:rPr>
      <w:color w:val="0000FF" w:themeColor="hyperlink"/>
      <w:u w:val="single"/>
    </w:rPr>
  </w:style>
  <w:style w:type="paragraph" w:customStyle="1" w:styleId="KommentarDummies">
    <w:name w:val="Kommentar Dummies"/>
    <w:basedOn w:val="Standard"/>
    <w:qFormat/>
    <w:rsid w:val="007570D2"/>
    <w:pPr>
      <w:spacing w:after="200" w:line="276" w:lineRule="auto"/>
    </w:pPr>
    <w:rPr>
      <w:rFonts w:ascii="Arial" w:hAnsi="Arial"/>
      <w:b/>
      <w:color w:val="FF0000"/>
      <w:sz w:val="2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612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612D6"/>
    <w:rPr>
      <w:rFonts w:ascii="Tahoma" w:hAnsi="Tahoma" w:cs="Tahoma"/>
      <w:sz w:val="16"/>
      <w:szCs w:val="16"/>
    </w:rPr>
  </w:style>
  <w:style w:type="paragraph" w:styleId="Beschriftung">
    <w:name w:val="caption"/>
    <w:basedOn w:val="Standard"/>
    <w:next w:val="Standard"/>
    <w:uiPriority w:val="35"/>
    <w:unhideWhenUsed/>
    <w:qFormat/>
    <w:rsid w:val="008D2AB7"/>
    <w:pPr>
      <w:tabs>
        <w:tab w:val="left" w:pos="1134"/>
      </w:tabs>
      <w:spacing w:before="120" w:line="240" w:lineRule="auto"/>
    </w:pPr>
    <w:rPr>
      <w:b/>
      <w:bCs/>
      <w:sz w:val="22"/>
      <w:szCs w:val="18"/>
    </w:rPr>
  </w:style>
  <w:style w:type="paragraph" w:customStyle="1" w:styleId="DummiesQuellenangabe">
    <w:name w:val="Dummies Quellenangabe"/>
    <w:basedOn w:val="Standard"/>
    <w:qFormat/>
    <w:rsid w:val="00E612D6"/>
    <w:pPr>
      <w:spacing w:after="360" w:line="240" w:lineRule="auto"/>
      <w:jc w:val="left"/>
    </w:pPr>
    <w:rPr>
      <w:b/>
      <w:sz w:val="22"/>
    </w:rPr>
  </w:style>
  <w:style w:type="paragraph" w:customStyle="1" w:styleId="DummiesBild">
    <w:name w:val="Dummies Bild"/>
    <w:basedOn w:val="Standard"/>
    <w:qFormat/>
    <w:rsid w:val="00E612D6"/>
    <w:pPr>
      <w:keepNext/>
      <w:spacing w:after="0" w:line="240" w:lineRule="auto"/>
    </w:pPr>
    <w:rPr>
      <w:noProof/>
      <w:lang w:eastAsia="de-DE"/>
    </w:rPr>
  </w:style>
  <w:style w:type="paragraph" w:styleId="Abbildungsverzeichnis">
    <w:name w:val="table of figures"/>
    <w:basedOn w:val="Standard"/>
    <w:next w:val="Standard"/>
    <w:uiPriority w:val="99"/>
    <w:unhideWhenUsed/>
    <w:rsid w:val="008D2AB7"/>
    <w:pPr>
      <w:tabs>
        <w:tab w:val="left" w:pos="1418"/>
        <w:tab w:val="right" w:leader="dot" w:pos="8210"/>
      </w:tabs>
      <w:spacing w:after="0"/>
    </w:pPr>
    <w:rPr>
      <w:noProof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8D2AB7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8D2AB7"/>
    <w:rPr>
      <w:rFonts w:ascii="Times New Roman" w:hAnsi="Times New Roman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8D2AB7"/>
    <w:rPr>
      <w:vertAlign w:val="superscript"/>
    </w:rPr>
  </w:style>
  <w:style w:type="paragraph" w:styleId="StandardWeb">
    <w:name w:val="Normal (Web)"/>
    <w:basedOn w:val="Standard"/>
    <w:uiPriority w:val="99"/>
    <w:semiHidden/>
    <w:unhideWhenUsed/>
    <w:rsid w:val="008D757C"/>
    <w:pPr>
      <w:spacing w:before="100" w:beforeAutospacing="1" w:after="119" w:line="240" w:lineRule="auto"/>
      <w:jc w:val="left"/>
    </w:pPr>
    <w:rPr>
      <w:rFonts w:eastAsia="Times New Roman" w:cs="Times New Roman"/>
      <w:szCs w:val="24"/>
      <w:lang w:eastAsia="de-DE"/>
    </w:rPr>
  </w:style>
  <w:style w:type="paragraph" w:styleId="Listenabsatz">
    <w:name w:val="List Paragraph"/>
    <w:basedOn w:val="Standard"/>
    <w:link w:val="ListenabsatzZchn"/>
    <w:uiPriority w:val="34"/>
    <w:qFormat/>
    <w:rsid w:val="00F77BC4"/>
    <w:pPr>
      <w:spacing w:after="160" w:line="259" w:lineRule="auto"/>
      <w:ind w:left="720"/>
      <w:contextualSpacing/>
      <w:jc w:val="left"/>
    </w:pPr>
    <w:rPr>
      <w:rFonts w:asciiTheme="minorHAnsi" w:hAnsiTheme="minorHAnsi"/>
      <w:sz w:val="22"/>
    </w:rPr>
  </w:style>
  <w:style w:type="paragraph" w:customStyle="1" w:styleId="CitaviBibliographyEntry">
    <w:name w:val="Citavi Bibliography Entry"/>
    <w:basedOn w:val="Standard"/>
    <w:link w:val="CitaviBibliographyEntryZchn"/>
    <w:rsid w:val="0007161F"/>
    <w:pPr>
      <w:tabs>
        <w:tab w:val="left" w:pos="454"/>
      </w:tabs>
      <w:spacing w:after="0"/>
      <w:ind w:left="454" w:hanging="454"/>
      <w:jc w:val="left"/>
    </w:pPr>
  </w:style>
  <w:style w:type="character" w:customStyle="1" w:styleId="CitaviBibliographyEntryZchn">
    <w:name w:val="Citavi Bibliography Entry Zchn"/>
    <w:basedOn w:val="Absatz-Standardschriftart"/>
    <w:link w:val="CitaviBibliographyEntry"/>
    <w:rsid w:val="0007161F"/>
    <w:rPr>
      <w:rFonts w:ascii="Times New Roman" w:hAnsi="Times New Roman"/>
      <w:sz w:val="24"/>
    </w:rPr>
  </w:style>
  <w:style w:type="paragraph" w:customStyle="1" w:styleId="CitaviBibliographyHeading">
    <w:name w:val="Citavi Bibliography Heading"/>
    <w:basedOn w:val="berschrift1"/>
    <w:link w:val="CitaviBibliographyHeadingZchn"/>
    <w:rsid w:val="0007161F"/>
  </w:style>
  <w:style w:type="character" w:customStyle="1" w:styleId="CitaviBibliographyHeadingZchn">
    <w:name w:val="Citavi Bibliography Heading Zchn"/>
    <w:basedOn w:val="Absatz-Standardschriftart"/>
    <w:link w:val="CitaviBibliographyHeading"/>
    <w:rsid w:val="0007161F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CitaviBibliographySubheading1">
    <w:name w:val="Citavi Bibliography Subheading 1"/>
    <w:basedOn w:val="berschrift2"/>
    <w:link w:val="CitaviBibliographySubheading1Zchn"/>
    <w:rsid w:val="0007161F"/>
    <w:pPr>
      <w:outlineLvl w:val="9"/>
    </w:pPr>
  </w:style>
  <w:style w:type="character" w:customStyle="1" w:styleId="CitaviBibliographySubheading1Zchn">
    <w:name w:val="Citavi Bibliography Subheading 1 Zchn"/>
    <w:basedOn w:val="Absatz-Standardschriftart"/>
    <w:link w:val="CitaviBibliographySubheading1"/>
    <w:rsid w:val="0007161F"/>
    <w:rPr>
      <w:rFonts w:ascii="Times New Roman" w:eastAsiaTheme="majorEastAsia" w:hAnsi="Times New Roman" w:cstheme="majorBidi"/>
      <w:b/>
      <w:bCs/>
      <w:sz w:val="24"/>
      <w:szCs w:val="26"/>
    </w:rPr>
  </w:style>
  <w:style w:type="paragraph" w:customStyle="1" w:styleId="CitaviBibliographySubheading2">
    <w:name w:val="Citavi Bibliography Subheading 2"/>
    <w:basedOn w:val="berschrift3"/>
    <w:link w:val="CitaviBibliographySubheading2Zchn"/>
    <w:rsid w:val="0007161F"/>
    <w:pPr>
      <w:outlineLvl w:val="9"/>
    </w:pPr>
  </w:style>
  <w:style w:type="character" w:customStyle="1" w:styleId="CitaviBibliographySubheading2Zchn">
    <w:name w:val="Citavi Bibliography Subheading 2 Zchn"/>
    <w:basedOn w:val="Absatz-Standardschriftart"/>
    <w:link w:val="CitaviBibliographySubheading2"/>
    <w:rsid w:val="0007161F"/>
    <w:rPr>
      <w:rFonts w:ascii="Times New Roman" w:eastAsiaTheme="majorEastAsia" w:hAnsi="Times New Roman" w:cstheme="majorBidi"/>
      <w:b/>
      <w:bCs/>
      <w:i/>
      <w:sz w:val="24"/>
    </w:rPr>
  </w:style>
  <w:style w:type="paragraph" w:customStyle="1" w:styleId="CitaviBibliographySubheading3">
    <w:name w:val="Citavi Bibliography Subheading 3"/>
    <w:basedOn w:val="berschrift4"/>
    <w:link w:val="CitaviBibliographySubheading3Zchn"/>
    <w:rsid w:val="0007161F"/>
    <w:pPr>
      <w:jc w:val="left"/>
      <w:outlineLvl w:val="9"/>
    </w:pPr>
  </w:style>
  <w:style w:type="character" w:customStyle="1" w:styleId="CitaviBibliographySubheading3Zchn">
    <w:name w:val="Citavi Bibliography Subheading 3 Zchn"/>
    <w:basedOn w:val="Absatz-Standardschriftart"/>
    <w:link w:val="CitaviBibliographySubheading3"/>
    <w:rsid w:val="0007161F"/>
    <w:rPr>
      <w:rFonts w:ascii="Times New Roman" w:eastAsiaTheme="majorEastAsia" w:hAnsi="Times New Roman" w:cstheme="majorBidi"/>
      <w:bCs/>
      <w:iCs/>
      <w:sz w:val="24"/>
    </w:rPr>
  </w:style>
  <w:style w:type="paragraph" w:customStyle="1" w:styleId="CitaviBibliographySubheading4">
    <w:name w:val="Citavi Bibliography Subheading 4"/>
    <w:basedOn w:val="berschrift5"/>
    <w:link w:val="CitaviBibliographySubheading4Zchn"/>
    <w:rsid w:val="0007161F"/>
    <w:pPr>
      <w:jc w:val="left"/>
      <w:outlineLvl w:val="9"/>
    </w:pPr>
  </w:style>
  <w:style w:type="character" w:customStyle="1" w:styleId="CitaviBibliographySubheading4Zchn">
    <w:name w:val="Citavi Bibliography Subheading 4 Zchn"/>
    <w:basedOn w:val="Absatz-Standardschriftart"/>
    <w:link w:val="CitaviBibliographySubheading4"/>
    <w:rsid w:val="0007161F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customStyle="1" w:styleId="CitaviBibliographySubheading5">
    <w:name w:val="Citavi Bibliography Subheading 5"/>
    <w:basedOn w:val="berschrift6"/>
    <w:link w:val="CitaviBibliographySubheading5Zchn"/>
    <w:rsid w:val="0007161F"/>
    <w:pPr>
      <w:outlineLvl w:val="9"/>
    </w:pPr>
  </w:style>
  <w:style w:type="character" w:customStyle="1" w:styleId="CitaviBibliographySubheading5Zchn">
    <w:name w:val="Citavi Bibliography Subheading 5 Zchn"/>
    <w:basedOn w:val="Absatz-Standardschriftart"/>
    <w:link w:val="CitaviBibliographySubheading5"/>
    <w:rsid w:val="0007161F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paragraph" w:customStyle="1" w:styleId="CitaviBibliographySubheading6">
    <w:name w:val="Citavi Bibliography Subheading 6"/>
    <w:basedOn w:val="berschrift7"/>
    <w:link w:val="CitaviBibliographySubheading6Zchn"/>
    <w:rsid w:val="0007161F"/>
    <w:pPr>
      <w:outlineLvl w:val="9"/>
    </w:pPr>
  </w:style>
  <w:style w:type="character" w:customStyle="1" w:styleId="CitaviBibliographySubheading6Zchn">
    <w:name w:val="Citavi Bibliography Subheading 6 Zchn"/>
    <w:basedOn w:val="Absatz-Standardschriftart"/>
    <w:link w:val="CitaviBibliographySubheading6"/>
    <w:rsid w:val="0007161F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paragraph" w:customStyle="1" w:styleId="CitaviBibliographySubheading7">
    <w:name w:val="Citavi Bibliography Subheading 7"/>
    <w:basedOn w:val="berschrift8"/>
    <w:link w:val="CitaviBibliographySubheading7Zchn"/>
    <w:rsid w:val="0007161F"/>
    <w:pPr>
      <w:outlineLvl w:val="9"/>
    </w:pPr>
  </w:style>
  <w:style w:type="character" w:customStyle="1" w:styleId="CitaviBibliographySubheading7Zchn">
    <w:name w:val="Citavi Bibliography Subheading 7 Zchn"/>
    <w:basedOn w:val="Absatz-Standardschriftart"/>
    <w:link w:val="CitaviBibliographySubheading7"/>
    <w:rsid w:val="0007161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CitaviBibliographySubheading8">
    <w:name w:val="Citavi Bibliography Subheading 8"/>
    <w:basedOn w:val="berschrift9"/>
    <w:link w:val="CitaviBibliographySubheading8Zchn"/>
    <w:rsid w:val="0007161F"/>
    <w:pPr>
      <w:outlineLvl w:val="9"/>
    </w:pPr>
  </w:style>
  <w:style w:type="character" w:customStyle="1" w:styleId="CitaviBibliographySubheading8Zchn">
    <w:name w:val="Citavi Bibliography Subheading 8 Zchn"/>
    <w:basedOn w:val="Absatz-Standardschriftart"/>
    <w:link w:val="CitaviBibliographySubheading8"/>
    <w:rsid w:val="0007161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7161F"/>
    <w:pPr>
      <w:numPr>
        <w:numId w:val="0"/>
      </w:numPr>
      <w:spacing w:after="0"/>
      <w:jc w:val="both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styleId="Literaturverzeichnis">
    <w:name w:val="Bibliography"/>
    <w:basedOn w:val="Standard"/>
    <w:next w:val="Standard"/>
    <w:uiPriority w:val="37"/>
    <w:semiHidden/>
    <w:unhideWhenUsed/>
    <w:rsid w:val="0007161F"/>
  </w:style>
  <w:style w:type="character" w:styleId="Buchtitel">
    <w:name w:val="Book Title"/>
    <w:basedOn w:val="Absatz-Standardschriftart"/>
    <w:uiPriority w:val="33"/>
    <w:qFormat/>
    <w:rsid w:val="0007161F"/>
    <w:rPr>
      <w:b/>
      <w:bCs/>
      <w:i/>
      <w:iCs/>
      <w:spacing w:val="5"/>
    </w:rPr>
  </w:style>
  <w:style w:type="character" w:styleId="IntensiverVerweis">
    <w:name w:val="Intense Reference"/>
    <w:basedOn w:val="Absatz-Standardschriftart"/>
    <w:uiPriority w:val="32"/>
    <w:qFormat/>
    <w:rsid w:val="0007161F"/>
    <w:rPr>
      <w:b/>
      <w:bCs/>
      <w:smallCaps/>
      <w:color w:val="4F81BD" w:themeColor="accent1"/>
      <w:spacing w:val="5"/>
    </w:rPr>
  </w:style>
  <w:style w:type="character" w:styleId="SchwacherVerweis">
    <w:name w:val="Subtle Reference"/>
    <w:basedOn w:val="Absatz-Standardschriftart"/>
    <w:uiPriority w:val="31"/>
    <w:qFormat/>
    <w:rsid w:val="0007161F"/>
    <w:rPr>
      <w:smallCaps/>
      <w:color w:val="5A5A5A" w:themeColor="text1" w:themeTint="A5"/>
    </w:rPr>
  </w:style>
  <w:style w:type="character" w:styleId="IntensiveHervorhebung">
    <w:name w:val="Intense Emphasis"/>
    <w:basedOn w:val="Absatz-Standardschriftart"/>
    <w:uiPriority w:val="21"/>
    <w:qFormat/>
    <w:rsid w:val="0007161F"/>
    <w:rPr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07161F"/>
    <w:rPr>
      <w:i/>
      <w:iCs/>
      <w:color w:val="404040" w:themeColor="text1" w:themeTint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7161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7161F"/>
    <w:rPr>
      <w:rFonts w:ascii="Times New Roman" w:hAnsi="Times New Roman"/>
      <w:i/>
      <w:iCs/>
      <w:color w:val="4F81BD" w:themeColor="accent1"/>
      <w:sz w:val="24"/>
    </w:rPr>
  </w:style>
  <w:style w:type="paragraph" w:styleId="Zitat">
    <w:name w:val="Quote"/>
    <w:basedOn w:val="Standard"/>
    <w:next w:val="Standard"/>
    <w:link w:val="ZitatZchn"/>
    <w:uiPriority w:val="29"/>
    <w:qFormat/>
    <w:rsid w:val="0007161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7161F"/>
    <w:rPr>
      <w:rFonts w:ascii="Times New Roman" w:hAnsi="Times New Roman"/>
      <w:i/>
      <w:iCs/>
      <w:color w:val="404040" w:themeColor="text1" w:themeTint="BF"/>
      <w:sz w:val="24"/>
    </w:rPr>
  </w:style>
  <w:style w:type="table" w:styleId="MittlereListe1-Akzent1">
    <w:name w:val="Medium List 1 Accent 1"/>
    <w:basedOn w:val="NormaleTabelle"/>
    <w:uiPriority w:val="65"/>
    <w:semiHidden/>
    <w:unhideWhenUsed/>
    <w:rsid w:val="0007161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Schattierung2-Akzent1">
    <w:name w:val="Medium Shading 2 Accent 1"/>
    <w:basedOn w:val="NormaleTabelle"/>
    <w:uiPriority w:val="64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-Akzent1">
    <w:name w:val="Light Grid Accent 1"/>
    <w:basedOn w:val="NormaleTabelle"/>
    <w:uiPriority w:val="62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Liste-Akzent1">
    <w:name w:val="Light List Accent 1"/>
    <w:basedOn w:val="NormaleTabelle"/>
    <w:uiPriority w:val="61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chattierung-Akzent1">
    <w:name w:val="Light Shading Accent 1"/>
    <w:basedOn w:val="NormaleTabelle"/>
    <w:uiPriority w:val="60"/>
    <w:semiHidden/>
    <w:unhideWhenUsed/>
    <w:rsid w:val="0007161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FarbigesRaster">
    <w:name w:val="Colorful Grid"/>
    <w:basedOn w:val="NormaleTabelle"/>
    <w:uiPriority w:val="73"/>
    <w:semiHidden/>
    <w:unhideWhenUsed/>
    <w:rsid w:val="0007161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Liste">
    <w:name w:val="Colorful List"/>
    <w:basedOn w:val="NormaleTabelle"/>
    <w:uiPriority w:val="72"/>
    <w:semiHidden/>
    <w:unhideWhenUsed/>
    <w:rsid w:val="0007161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Schattierung">
    <w:name w:val="Colorful Shading"/>
    <w:basedOn w:val="NormaleTabelle"/>
    <w:uiPriority w:val="71"/>
    <w:semiHidden/>
    <w:unhideWhenUsed/>
    <w:rsid w:val="0007161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unkleListe">
    <w:name w:val="Dark List"/>
    <w:basedOn w:val="NormaleTabelle"/>
    <w:uiPriority w:val="70"/>
    <w:semiHidden/>
    <w:unhideWhenUsed/>
    <w:rsid w:val="0007161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ittleresRaster3">
    <w:name w:val="Medium Grid 3"/>
    <w:basedOn w:val="NormaleTabelle"/>
    <w:uiPriority w:val="69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2">
    <w:name w:val="Medium Grid 2"/>
    <w:basedOn w:val="NormaleTabelle"/>
    <w:uiPriority w:val="68"/>
    <w:semiHidden/>
    <w:unhideWhenUsed/>
    <w:rsid w:val="0007161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1">
    <w:name w:val="Medium Grid 1"/>
    <w:basedOn w:val="NormaleTabelle"/>
    <w:uiPriority w:val="67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2">
    <w:name w:val="Medium List 2"/>
    <w:basedOn w:val="NormaleTabelle"/>
    <w:uiPriority w:val="66"/>
    <w:semiHidden/>
    <w:unhideWhenUsed/>
    <w:rsid w:val="0007161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1">
    <w:name w:val="Medium List 1"/>
    <w:basedOn w:val="NormaleTabelle"/>
    <w:uiPriority w:val="65"/>
    <w:semiHidden/>
    <w:unhideWhenUsed/>
    <w:rsid w:val="0007161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Schattierung2">
    <w:name w:val="Medium Shading 2"/>
    <w:basedOn w:val="NormaleTabelle"/>
    <w:uiPriority w:val="64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">
    <w:name w:val="Medium Shading 1"/>
    <w:basedOn w:val="NormaleTabelle"/>
    <w:uiPriority w:val="63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">
    <w:name w:val="Light Grid"/>
    <w:basedOn w:val="NormaleTabelle"/>
    <w:uiPriority w:val="62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Liste">
    <w:name w:val="Light List"/>
    <w:basedOn w:val="NormaleTabelle"/>
    <w:uiPriority w:val="61"/>
    <w:semiHidden/>
    <w:unhideWhenUsed/>
    <w:rsid w:val="0007161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Schattierung">
    <w:name w:val="Light Shading"/>
    <w:basedOn w:val="NormaleTabelle"/>
    <w:uiPriority w:val="60"/>
    <w:semiHidden/>
    <w:unhideWhenUsed/>
    <w:rsid w:val="0007161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KeinLeerraum">
    <w:name w:val="No Spacing"/>
    <w:uiPriority w:val="1"/>
    <w:qFormat/>
    <w:rsid w:val="0007161F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styleId="HTMLVariable">
    <w:name w:val="HTML Variable"/>
    <w:basedOn w:val="Absatz-Standardschriftart"/>
    <w:uiPriority w:val="99"/>
    <w:semiHidden/>
    <w:unhideWhenUsed/>
    <w:rsid w:val="0007161F"/>
    <w:rPr>
      <w:i/>
      <w:iCs/>
    </w:rPr>
  </w:style>
  <w:style w:type="character" w:styleId="HTMLSchreibmaschine">
    <w:name w:val="HTML Typewriter"/>
    <w:basedOn w:val="Absatz-Standardschriftart"/>
    <w:uiPriority w:val="99"/>
    <w:semiHidden/>
    <w:unhideWhenUsed/>
    <w:rsid w:val="0007161F"/>
    <w:rPr>
      <w:rFonts w:ascii="Consolas" w:hAnsi="Consolas"/>
      <w:sz w:val="20"/>
      <w:szCs w:val="20"/>
    </w:rPr>
  </w:style>
  <w:style w:type="character" w:styleId="HTMLBeispiel">
    <w:name w:val="HTML Sample"/>
    <w:basedOn w:val="Absatz-Standardschriftart"/>
    <w:uiPriority w:val="99"/>
    <w:semiHidden/>
    <w:unhideWhenUsed/>
    <w:rsid w:val="0007161F"/>
    <w:rPr>
      <w:rFonts w:ascii="Consolas" w:hAnsi="Consolas"/>
      <w:sz w:val="24"/>
      <w:szCs w:val="24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07161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07161F"/>
    <w:rPr>
      <w:rFonts w:ascii="Consolas" w:hAnsi="Consolas"/>
      <w:sz w:val="20"/>
      <w:szCs w:val="20"/>
    </w:rPr>
  </w:style>
  <w:style w:type="character" w:styleId="HTMLTastatur">
    <w:name w:val="HTML Keyboard"/>
    <w:basedOn w:val="Absatz-Standardschriftart"/>
    <w:uiPriority w:val="99"/>
    <w:semiHidden/>
    <w:unhideWhenUsed/>
    <w:rsid w:val="0007161F"/>
    <w:rPr>
      <w:rFonts w:ascii="Consolas" w:hAnsi="Consolas"/>
      <w:sz w:val="20"/>
      <w:szCs w:val="20"/>
    </w:rPr>
  </w:style>
  <w:style w:type="character" w:styleId="HTMLDefinition">
    <w:name w:val="HTML Definition"/>
    <w:basedOn w:val="Absatz-Standardschriftart"/>
    <w:uiPriority w:val="99"/>
    <w:semiHidden/>
    <w:unhideWhenUsed/>
    <w:rsid w:val="0007161F"/>
    <w:rPr>
      <w:i/>
      <w:iCs/>
    </w:rPr>
  </w:style>
  <w:style w:type="character" w:styleId="HTMLCode">
    <w:name w:val="HTML Code"/>
    <w:basedOn w:val="Absatz-Standardschriftart"/>
    <w:uiPriority w:val="99"/>
    <w:semiHidden/>
    <w:unhideWhenUsed/>
    <w:rsid w:val="0007161F"/>
    <w:rPr>
      <w:rFonts w:ascii="Consolas" w:hAnsi="Consolas"/>
      <w:sz w:val="20"/>
      <w:szCs w:val="20"/>
    </w:rPr>
  </w:style>
  <w:style w:type="character" w:styleId="HTMLZitat">
    <w:name w:val="HTML Cite"/>
    <w:basedOn w:val="Absatz-Standardschriftart"/>
    <w:uiPriority w:val="99"/>
    <w:semiHidden/>
    <w:unhideWhenUsed/>
    <w:rsid w:val="0007161F"/>
    <w:rPr>
      <w:i/>
      <w:iCs/>
    </w:rPr>
  </w:style>
  <w:style w:type="paragraph" w:styleId="HTMLAdresse">
    <w:name w:val="HTML Address"/>
    <w:basedOn w:val="Standard"/>
    <w:link w:val="HTMLAdresseZchn"/>
    <w:uiPriority w:val="99"/>
    <w:semiHidden/>
    <w:unhideWhenUsed/>
    <w:rsid w:val="0007161F"/>
    <w:pPr>
      <w:spacing w:after="0" w:line="240" w:lineRule="auto"/>
    </w:pPr>
    <w:rPr>
      <w:i/>
      <w:iCs/>
    </w:rPr>
  </w:style>
  <w:style w:type="character" w:customStyle="1" w:styleId="HTMLAdresseZchn">
    <w:name w:val="HTML Adresse Zchn"/>
    <w:basedOn w:val="Absatz-Standardschriftart"/>
    <w:link w:val="HTMLAdresse"/>
    <w:uiPriority w:val="99"/>
    <w:semiHidden/>
    <w:rsid w:val="0007161F"/>
    <w:rPr>
      <w:rFonts w:ascii="Times New Roman" w:hAnsi="Times New Roman"/>
      <w:i/>
      <w:iCs/>
      <w:sz w:val="24"/>
    </w:rPr>
  </w:style>
  <w:style w:type="character" w:styleId="HTMLAkronym">
    <w:name w:val="HTML Acronym"/>
    <w:basedOn w:val="Absatz-Standardschriftart"/>
    <w:uiPriority w:val="99"/>
    <w:semiHidden/>
    <w:unhideWhenUsed/>
    <w:rsid w:val="0007161F"/>
  </w:style>
  <w:style w:type="paragraph" w:styleId="NurText">
    <w:name w:val="Plain Text"/>
    <w:basedOn w:val="Standard"/>
    <w:link w:val="NurTextZchn"/>
    <w:uiPriority w:val="99"/>
    <w:semiHidden/>
    <w:unhideWhenUsed/>
    <w:rsid w:val="0007161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07161F"/>
    <w:rPr>
      <w:rFonts w:ascii="Consolas" w:hAnsi="Consolas"/>
      <w:sz w:val="21"/>
      <w:szCs w:val="21"/>
    </w:rPr>
  </w:style>
  <w:style w:type="character" w:styleId="Hervorhebung">
    <w:name w:val="Emphasis"/>
    <w:basedOn w:val="Absatz-Standardschriftart"/>
    <w:uiPriority w:val="20"/>
    <w:qFormat/>
    <w:rsid w:val="0007161F"/>
    <w:rPr>
      <w:i/>
      <w:iCs/>
    </w:rPr>
  </w:style>
  <w:style w:type="character" w:styleId="Fett">
    <w:name w:val="Strong"/>
    <w:basedOn w:val="Absatz-Standardschriftart"/>
    <w:uiPriority w:val="22"/>
    <w:qFormat/>
    <w:rsid w:val="0007161F"/>
    <w:rPr>
      <w:b/>
      <w:bCs/>
    </w:rPr>
  </w:style>
  <w:style w:type="character" w:styleId="BesuchterLink">
    <w:name w:val="FollowedHyperlink"/>
    <w:basedOn w:val="Absatz-Standardschriftart"/>
    <w:uiPriority w:val="99"/>
    <w:semiHidden/>
    <w:unhideWhenUsed/>
    <w:rsid w:val="0007161F"/>
    <w:rPr>
      <w:color w:val="800080" w:themeColor="followedHyperlink"/>
      <w:u w:val="single"/>
    </w:rPr>
  </w:style>
  <w:style w:type="paragraph" w:styleId="Blocktext">
    <w:name w:val="Block Text"/>
    <w:basedOn w:val="Standard"/>
    <w:uiPriority w:val="99"/>
    <w:semiHidden/>
    <w:unhideWhenUsed/>
    <w:rsid w:val="0007161F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/>
      <w:i/>
      <w:iCs/>
      <w:color w:val="4F81BD" w:themeColor="accent1"/>
    </w:rPr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07161F"/>
    <w:pPr>
      <w:ind w:left="283"/>
    </w:pPr>
    <w:rPr>
      <w:sz w:val="16"/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07161F"/>
    <w:rPr>
      <w:rFonts w:ascii="Times New Roman" w:hAnsi="Times New Roman"/>
      <w:sz w:val="16"/>
      <w:szCs w:val="16"/>
    </w:rPr>
  </w:style>
  <w:style w:type="paragraph" w:styleId="Textkrper-Einzug2">
    <w:name w:val="Body Text Indent 2"/>
    <w:basedOn w:val="Standard"/>
    <w:link w:val="Textkrper-Einzug2Zchn"/>
    <w:uiPriority w:val="99"/>
    <w:semiHidden/>
    <w:unhideWhenUsed/>
    <w:rsid w:val="0007161F"/>
    <w:pPr>
      <w:spacing w:line="480" w:lineRule="auto"/>
      <w:ind w:left="283"/>
    </w:pPr>
  </w:style>
  <w:style w:type="character" w:customStyle="1" w:styleId="Textkrper-Einzug2Zchn">
    <w:name w:val="Textkörper-Einzug 2 Zchn"/>
    <w:basedOn w:val="Absatz-Standardschriftart"/>
    <w:link w:val="Textkrper-Einzug2"/>
    <w:uiPriority w:val="99"/>
    <w:semiHidden/>
    <w:rsid w:val="0007161F"/>
    <w:rPr>
      <w:rFonts w:ascii="Times New Roman" w:hAnsi="Times New Roman"/>
      <w:sz w:val="24"/>
    </w:rPr>
  </w:style>
  <w:style w:type="paragraph" w:styleId="Textkrper3">
    <w:name w:val="Body Text 3"/>
    <w:basedOn w:val="Standard"/>
    <w:link w:val="Textkrper3Zchn"/>
    <w:uiPriority w:val="99"/>
    <w:semiHidden/>
    <w:unhideWhenUsed/>
    <w:rsid w:val="0007161F"/>
    <w:rPr>
      <w:sz w:val="16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07161F"/>
    <w:rPr>
      <w:rFonts w:ascii="Times New Roman" w:hAnsi="Times New Roman"/>
      <w:sz w:val="16"/>
      <w:szCs w:val="16"/>
    </w:rPr>
  </w:style>
  <w:style w:type="paragraph" w:styleId="Textkrper2">
    <w:name w:val="Body Text 2"/>
    <w:basedOn w:val="Standard"/>
    <w:link w:val="Textkrper2Zchn"/>
    <w:uiPriority w:val="99"/>
    <w:semiHidden/>
    <w:unhideWhenUsed/>
    <w:rsid w:val="0007161F"/>
    <w:pPr>
      <w:spacing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semiHidden/>
    <w:rsid w:val="0007161F"/>
    <w:rPr>
      <w:rFonts w:ascii="Times New Roman" w:hAnsi="Times New Roman"/>
      <w:sz w:val="24"/>
    </w:rPr>
  </w:style>
  <w:style w:type="paragraph" w:styleId="Fu-Endnotenberschrift">
    <w:name w:val="Note Heading"/>
    <w:basedOn w:val="Standard"/>
    <w:next w:val="Standard"/>
    <w:link w:val="Fu-EndnotenberschriftZchn"/>
    <w:uiPriority w:val="99"/>
    <w:semiHidden/>
    <w:unhideWhenUsed/>
    <w:rsid w:val="0007161F"/>
    <w:pPr>
      <w:spacing w:after="0" w:line="240" w:lineRule="auto"/>
    </w:pPr>
  </w:style>
  <w:style w:type="character" w:customStyle="1" w:styleId="Fu-EndnotenberschriftZchn">
    <w:name w:val="Fuß/-Endnotenüberschrift Zchn"/>
    <w:basedOn w:val="Absatz-Standardschriftart"/>
    <w:link w:val="Fu-Endnotenberschrift"/>
    <w:uiPriority w:val="99"/>
    <w:semiHidden/>
    <w:rsid w:val="0007161F"/>
    <w:rPr>
      <w:rFonts w:ascii="Times New Roman" w:hAnsi="Times New Roman"/>
      <w:sz w:val="24"/>
    </w:rPr>
  </w:style>
  <w:style w:type="paragraph" w:styleId="Textkrper-Zeileneinzug">
    <w:name w:val="Body Text Indent"/>
    <w:basedOn w:val="Standard"/>
    <w:link w:val="Textkrper-ZeileneinzugZchn"/>
    <w:uiPriority w:val="99"/>
    <w:semiHidden/>
    <w:unhideWhenUsed/>
    <w:rsid w:val="0007161F"/>
    <w:pPr>
      <w:ind w:left="283"/>
    </w:pPr>
  </w:style>
  <w:style w:type="character" w:customStyle="1" w:styleId="Textkrper-ZeileneinzugZchn">
    <w:name w:val="Textkörper-Zeileneinzug Zchn"/>
    <w:basedOn w:val="Absatz-Standardschriftart"/>
    <w:link w:val="Textkrper-Zeileneinzug"/>
    <w:uiPriority w:val="99"/>
    <w:semiHidden/>
    <w:rsid w:val="0007161F"/>
    <w:rPr>
      <w:rFonts w:ascii="Times New Roman" w:hAnsi="Times New Roman"/>
      <w:sz w:val="24"/>
    </w:rPr>
  </w:style>
  <w:style w:type="paragraph" w:styleId="Textkrper-Erstzeileneinzug2">
    <w:name w:val="Body Text First Indent 2"/>
    <w:basedOn w:val="Textkrper-Zeileneinzug"/>
    <w:link w:val="Textkrper-Erstzeileneinzug2Zchn"/>
    <w:uiPriority w:val="99"/>
    <w:semiHidden/>
    <w:unhideWhenUsed/>
    <w:rsid w:val="0007161F"/>
    <w:pPr>
      <w:ind w:left="360" w:firstLine="360"/>
    </w:pPr>
  </w:style>
  <w:style w:type="character" w:customStyle="1" w:styleId="Textkrper-Erstzeileneinzug2Zchn">
    <w:name w:val="Textkörper-Erstzeileneinzug 2 Zchn"/>
    <w:basedOn w:val="Textkrper-ZeileneinzugZchn"/>
    <w:link w:val="Textkrper-Erstzeileneinzug2"/>
    <w:uiPriority w:val="99"/>
    <w:semiHidden/>
    <w:rsid w:val="0007161F"/>
    <w:rPr>
      <w:rFonts w:ascii="Times New Roman" w:hAnsi="Times New Roman"/>
      <w:sz w:val="24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07161F"/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07161F"/>
    <w:rPr>
      <w:rFonts w:ascii="Times New Roman" w:hAnsi="Times New Roman"/>
      <w:sz w:val="24"/>
    </w:rPr>
  </w:style>
  <w:style w:type="paragraph" w:styleId="Textkrper-Erstzeileneinzug">
    <w:name w:val="Body Text First Indent"/>
    <w:basedOn w:val="Textkrper"/>
    <w:link w:val="Textkrper-ErstzeileneinzugZchn"/>
    <w:uiPriority w:val="99"/>
    <w:semiHidden/>
    <w:unhideWhenUsed/>
    <w:rsid w:val="0007161F"/>
    <w:pPr>
      <w:ind w:firstLine="360"/>
    </w:pPr>
  </w:style>
  <w:style w:type="character" w:customStyle="1" w:styleId="Textkrper-ErstzeileneinzugZchn">
    <w:name w:val="Textkörper-Erstzeileneinzug Zchn"/>
    <w:basedOn w:val="TextkrperZchn"/>
    <w:link w:val="Textkrper-Erstzeileneinzug"/>
    <w:uiPriority w:val="99"/>
    <w:semiHidden/>
    <w:rsid w:val="0007161F"/>
    <w:rPr>
      <w:rFonts w:ascii="Times New Roman" w:hAnsi="Times New Roman"/>
      <w:sz w:val="24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07161F"/>
  </w:style>
  <w:style w:type="character" w:customStyle="1" w:styleId="DatumZchn">
    <w:name w:val="Datum Zchn"/>
    <w:basedOn w:val="Absatz-Standardschriftart"/>
    <w:link w:val="Datum"/>
    <w:uiPriority w:val="99"/>
    <w:semiHidden/>
    <w:rsid w:val="0007161F"/>
    <w:rPr>
      <w:rFonts w:ascii="Times New Roman" w:hAnsi="Times New Roman"/>
      <w:sz w:val="24"/>
    </w:rPr>
  </w:style>
  <w:style w:type="paragraph" w:styleId="Anrede">
    <w:name w:val="Salutation"/>
    <w:basedOn w:val="Standard"/>
    <w:next w:val="Standard"/>
    <w:link w:val="AnredeZchn"/>
    <w:uiPriority w:val="99"/>
    <w:semiHidden/>
    <w:unhideWhenUsed/>
    <w:rsid w:val="0007161F"/>
  </w:style>
  <w:style w:type="character" w:customStyle="1" w:styleId="AnredeZchn">
    <w:name w:val="Anrede Zchn"/>
    <w:basedOn w:val="Absatz-Standardschriftart"/>
    <w:link w:val="Anrede"/>
    <w:uiPriority w:val="99"/>
    <w:semiHidden/>
    <w:rsid w:val="0007161F"/>
    <w:rPr>
      <w:rFonts w:ascii="Times New Roman" w:hAnsi="Times New Roman"/>
      <w:sz w:val="24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716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7161F"/>
    <w:rPr>
      <w:rFonts w:eastAsiaTheme="minorEastAsia"/>
      <w:color w:val="5A5A5A" w:themeColor="text1" w:themeTint="A5"/>
      <w:spacing w:val="15"/>
    </w:rPr>
  </w:style>
  <w:style w:type="paragraph" w:styleId="Nachrichtenkopf">
    <w:name w:val="Message Header"/>
    <w:basedOn w:val="Standard"/>
    <w:link w:val="NachrichtenkopfZchn"/>
    <w:uiPriority w:val="99"/>
    <w:semiHidden/>
    <w:unhideWhenUsed/>
    <w:rsid w:val="0007161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Cs w:val="24"/>
    </w:rPr>
  </w:style>
  <w:style w:type="character" w:customStyle="1" w:styleId="NachrichtenkopfZchn">
    <w:name w:val="Nachrichtenkopf Zchn"/>
    <w:basedOn w:val="Absatz-Standardschriftart"/>
    <w:link w:val="Nachrichtenkopf"/>
    <w:uiPriority w:val="99"/>
    <w:semiHidden/>
    <w:rsid w:val="0007161F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enfortsetzung5">
    <w:name w:val="List Continue 5"/>
    <w:basedOn w:val="Standard"/>
    <w:uiPriority w:val="99"/>
    <w:semiHidden/>
    <w:unhideWhenUsed/>
    <w:rsid w:val="0007161F"/>
    <w:pPr>
      <w:ind w:left="1415"/>
      <w:contextualSpacing/>
    </w:pPr>
  </w:style>
  <w:style w:type="paragraph" w:styleId="Listenfortsetzung4">
    <w:name w:val="List Continue 4"/>
    <w:basedOn w:val="Standard"/>
    <w:uiPriority w:val="99"/>
    <w:semiHidden/>
    <w:unhideWhenUsed/>
    <w:rsid w:val="0007161F"/>
    <w:pPr>
      <w:ind w:left="1132"/>
      <w:contextualSpacing/>
    </w:pPr>
  </w:style>
  <w:style w:type="paragraph" w:styleId="Listenfortsetzung3">
    <w:name w:val="List Continue 3"/>
    <w:basedOn w:val="Standard"/>
    <w:uiPriority w:val="99"/>
    <w:semiHidden/>
    <w:unhideWhenUsed/>
    <w:rsid w:val="0007161F"/>
    <w:pPr>
      <w:ind w:left="849"/>
      <w:contextualSpacing/>
    </w:pPr>
  </w:style>
  <w:style w:type="paragraph" w:styleId="Listenfortsetzung2">
    <w:name w:val="List Continue 2"/>
    <w:basedOn w:val="Standard"/>
    <w:uiPriority w:val="99"/>
    <w:semiHidden/>
    <w:unhideWhenUsed/>
    <w:rsid w:val="0007161F"/>
    <w:pPr>
      <w:ind w:left="566"/>
      <w:contextualSpacing/>
    </w:pPr>
  </w:style>
  <w:style w:type="paragraph" w:styleId="Listenfortsetzung">
    <w:name w:val="List Continue"/>
    <w:basedOn w:val="Standard"/>
    <w:uiPriority w:val="99"/>
    <w:semiHidden/>
    <w:unhideWhenUsed/>
    <w:rsid w:val="0007161F"/>
    <w:pPr>
      <w:ind w:left="283"/>
      <w:contextualSpacing/>
    </w:pPr>
  </w:style>
  <w:style w:type="paragraph" w:styleId="Unterschrift">
    <w:name w:val="Signature"/>
    <w:basedOn w:val="Standard"/>
    <w:link w:val="UnterschriftZchn"/>
    <w:uiPriority w:val="99"/>
    <w:semiHidden/>
    <w:unhideWhenUsed/>
    <w:rsid w:val="0007161F"/>
    <w:pPr>
      <w:spacing w:after="0" w:line="240" w:lineRule="auto"/>
      <w:ind w:left="4252"/>
    </w:pPr>
  </w:style>
  <w:style w:type="character" w:customStyle="1" w:styleId="UnterschriftZchn">
    <w:name w:val="Unterschrift Zchn"/>
    <w:basedOn w:val="Absatz-Standardschriftart"/>
    <w:link w:val="Unterschrift"/>
    <w:uiPriority w:val="99"/>
    <w:semiHidden/>
    <w:rsid w:val="0007161F"/>
    <w:rPr>
      <w:rFonts w:ascii="Times New Roman" w:hAnsi="Times New Roman"/>
      <w:sz w:val="24"/>
    </w:rPr>
  </w:style>
  <w:style w:type="paragraph" w:styleId="Gruformel">
    <w:name w:val="Closing"/>
    <w:basedOn w:val="Standard"/>
    <w:link w:val="GruformelZchn"/>
    <w:uiPriority w:val="99"/>
    <w:semiHidden/>
    <w:unhideWhenUsed/>
    <w:rsid w:val="0007161F"/>
    <w:pPr>
      <w:spacing w:after="0" w:line="240" w:lineRule="auto"/>
      <w:ind w:left="4252"/>
    </w:pPr>
  </w:style>
  <w:style w:type="character" w:customStyle="1" w:styleId="GruformelZchn">
    <w:name w:val="Grußformel Zchn"/>
    <w:basedOn w:val="Absatz-Standardschriftart"/>
    <w:link w:val="Gruformel"/>
    <w:uiPriority w:val="99"/>
    <w:semiHidden/>
    <w:rsid w:val="0007161F"/>
    <w:rPr>
      <w:rFonts w:ascii="Times New Roman" w:hAnsi="Times New Roman"/>
      <w:sz w:val="24"/>
    </w:rPr>
  </w:style>
  <w:style w:type="paragraph" w:styleId="Titel">
    <w:name w:val="Title"/>
    <w:basedOn w:val="Standard"/>
    <w:next w:val="Standard"/>
    <w:link w:val="TitelZchn"/>
    <w:uiPriority w:val="10"/>
    <w:rsid w:val="000716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71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nummer5">
    <w:name w:val="List Number 5"/>
    <w:basedOn w:val="Standard"/>
    <w:uiPriority w:val="99"/>
    <w:semiHidden/>
    <w:unhideWhenUsed/>
    <w:rsid w:val="0007161F"/>
    <w:pPr>
      <w:numPr>
        <w:numId w:val="10"/>
      </w:numPr>
      <w:contextualSpacing/>
    </w:pPr>
  </w:style>
  <w:style w:type="paragraph" w:styleId="Listennummer4">
    <w:name w:val="List Number 4"/>
    <w:basedOn w:val="Standard"/>
    <w:uiPriority w:val="99"/>
    <w:semiHidden/>
    <w:unhideWhenUsed/>
    <w:rsid w:val="0007161F"/>
    <w:pPr>
      <w:numPr>
        <w:numId w:val="9"/>
      </w:numPr>
      <w:contextualSpacing/>
    </w:pPr>
  </w:style>
  <w:style w:type="paragraph" w:styleId="Listennummer3">
    <w:name w:val="List Number 3"/>
    <w:basedOn w:val="Standard"/>
    <w:uiPriority w:val="99"/>
    <w:semiHidden/>
    <w:unhideWhenUsed/>
    <w:rsid w:val="0007161F"/>
    <w:pPr>
      <w:numPr>
        <w:numId w:val="8"/>
      </w:numPr>
      <w:contextualSpacing/>
    </w:pPr>
  </w:style>
  <w:style w:type="paragraph" w:styleId="Listennummer2">
    <w:name w:val="List Number 2"/>
    <w:basedOn w:val="Standard"/>
    <w:uiPriority w:val="99"/>
    <w:semiHidden/>
    <w:unhideWhenUsed/>
    <w:rsid w:val="0007161F"/>
    <w:pPr>
      <w:numPr>
        <w:numId w:val="7"/>
      </w:numPr>
      <w:contextualSpacing/>
    </w:pPr>
  </w:style>
  <w:style w:type="paragraph" w:styleId="Aufzhlungszeichen5">
    <w:name w:val="List Bullet 5"/>
    <w:basedOn w:val="Standard"/>
    <w:uiPriority w:val="99"/>
    <w:semiHidden/>
    <w:unhideWhenUsed/>
    <w:rsid w:val="0007161F"/>
    <w:pPr>
      <w:numPr>
        <w:numId w:val="5"/>
      </w:numPr>
      <w:contextualSpacing/>
    </w:pPr>
  </w:style>
  <w:style w:type="paragraph" w:styleId="Aufzhlungszeichen4">
    <w:name w:val="List Bullet 4"/>
    <w:basedOn w:val="Standard"/>
    <w:uiPriority w:val="99"/>
    <w:semiHidden/>
    <w:unhideWhenUsed/>
    <w:rsid w:val="0007161F"/>
    <w:pPr>
      <w:numPr>
        <w:numId w:val="4"/>
      </w:numPr>
      <w:contextualSpacing/>
    </w:pPr>
  </w:style>
  <w:style w:type="paragraph" w:styleId="Aufzhlungszeichen3">
    <w:name w:val="List Bullet 3"/>
    <w:basedOn w:val="Standard"/>
    <w:uiPriority w:val="99"/>
    <w:semiHidden/>
    <w:unhideWhenUsed/>
    <w:rsid w:val="0007161F"/>
    <w:pPr>
      <w:numPr>
        <w:numId w:val="3"/>
      </w:numPr>
      <w:contextualSpacing/>
    </w:pPr>
  </w:style>
  <w:style w:type="paragraph" w:styleId="Aufzhlungszeichen2">
    <w:name w:val="List Bullet 2"/>
    <w:basedOn w:val="Standard"/>
    <w:uiPriority w:val="99"/>
    <w:semiHidden/>
    <w:unhideWhenUsed/>
    <w:rsid w:val="0007161F"/>
    <w:pPr>
      <w:numPr>
        <w:numId w:val="2"/>
      </w:numPr>
      <w:contextualSpacing/>
    </w:pPr>
  </w:style>
  <w:style w:type="paragraph" w:styleId="Liste5">
    <w:name w:val="List 5"/>
    <w:basedOn w:val="Standard"/>
    <w:uiPriority w:val="99"/>
    <w:semiHidden/>
    <w:unhideWhenUsed/>
    <w:rsid w:val="0007161F"/>
    <w:pPr>
      <w:ind w:left="1415" w:hanging="283"/>
      <w:contextualSpacing/>
    </w:pPr>
  </w:style>
  <w:style w:type="paragraph" w:styleId="Liste4">
    <w:name w:val="List 4"/>
    <w:basedOn w:val="Standard"/>
    <w:uiPriority w:val="99"/>
    <w:semiHidden/>
    <w:unhideWhenUsed/>
    <w:rsid w:val="0007161F"/>
    <w:pPr>
      <w:ind w:left="1132" w:hanging="283"/>
      <w:contextualSpacing/>
    </w:pPr>
  </w:style>
  <w:style w:type="paragraph" w:styleId="Liste3">
    <w:name w:val="List 3"/>
    <w:basedOn w:val="Standard"/>
    <w:uiPriority w:val="99"/>
    <w:semiHidden/>
    <w:unhideWhenUsed/>
    <w:rsid w:val="0007161F"/>
    <w:pPr>
      <w:ind w:left="849" w:hanging="283"/>
      <w:contextualSpacing/>
    </w:pPr>
  </w:style>
  <w:style w:type="paragraph" w:styleId="Liste2">
    <w:name w:val="List 2"/>
    <w:basedOn w:val="Standard"/>
    <w:uiPriority w:val="99"/>
    <w:semiHidden/>
    <w:unhideWhenUsed/>
    <w:rsid w:val="0007161F"/>
    <w:pPr>
      <w:ind w:left="566" w:hanging="283"/>
      <w:contextualSpacing/>
    </w:pPr>
  </w:style>
  <w:style w:type="paragraph" w:styleId="Listennummer">
    <w:name w:val="List Number"/>
    <w:basedOn w:val="Standard"/>
    <w:uiPriority w:val="99"/>
    <w:semiHidden/>
    <w:unhideWhenUsed/>
    <w:rsid w:val="0007161F"/>
    <w:pPr>
      <w:numPr>
        <w:numId w:val="6"/>
      </w:numPr>
      <w:contextualSpacing/>
    </w:pPr>
  </w:style>
  <w:style w:type="paragraph" w:styleId="Aufzhlungszeichen">
    <w:name w:val="List Bullet"/>
    <w:basedOn w:val="Standard"/>
    <w:uiPriority w:val="99"/>
    <w:semiHidden/>
    <w:unhideWhenUsed/>
    <w:rsid w:val="0007161F"/>
    <w:pPr>
      <w:numPr>
        <w:numId w:val="1"/>
      </w:numPr>
      <w:contextualSpacing/>
    </w:pPr>
  </w:style>
  <w:style w:type="paragraph" w:styleId="Liste">
    <w:name w:val="List"/>
    <w:basedOn w:val="Standard"/>
    <w:uiPriority w:val="99"/>
    <w:semiHidden/>
    <w:unhideWhenUsed/>
    <w:rsid w:val="0007161F"/>
    <w:pPr>
      <w:ind w:left="283" w:hanging="283"/>
      <w:contextualSpacing/>
    </w:pPr>
  </w:style>
  <w:style w:type="paragraph" w:styleId="RGV-berschrift">
    <w:name w:val="toa heading"/>
    <w:basedOn w:val="Standard"/>
    <w:next w:val="Standard"/>
    <w:uiPriority w:val="99"/>
    <w:semiHidden/>
    <w:unhideWhenUsed/>
    <w:rsid w:val="0007161F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Makrotext">
    <w:name w:val="macro"/>
    <w:link w:val="MakrotextZchn"/>
    <w:uiPriority w:val="99"/>
    <w:semiHidden/>
    <w:unhideWhenUsed/>
    <w:rsid w:val="0007161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60" w:lineRule="auto"/>
      <w:jc w:val="both"/>
    </w:pPr>
    <w:rPr>
      <w:rFonts w:ascii="Consolas" w:hAnsi="Consolas"/>
      <w:sz w:val="20"/>
      <w:szCs w:val="20"/>
    </w:r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07161F"/>
    <w:rPr>
      <w:rFonts w:ascii="Consolas" w:hAnsi="Consolas"/>
      <w:sz w:val="20"/>
      <w:szCs w:val="20"/>
    </w:rPr>
  </w:style>
  <w:style w:type="paragraph" w:styleId="Rechtsgrundlagenverzeichnis">
    <w:name w:val="table of authorities"/>
    <w:basedOn w:val="Standard"/>
    <w:next w:val="Standard"/>
    <w:uiPriority w:val="99"/>
    <w:semiHidden/>
    <w:unhideWhenUsed/>
    <w:rsid w:val="0007161F"/>
    <w:pPr>
      <w:spacing w:after="0"/>
      <w:ind w:left="240" w:hanging="240"/>
    </w:pPr>
  </w:style>
  <w:style w:type="paragraph" w:styleId="Endnotentext">
    <w:name w:val="endnote text"/>
    <w:basedOn w:val="Standard"/>
    <w:link w:val="EndnotentextZchn"/>
    <w:uiPriority w:val="99"/>
    <w:semiHidden/>
    <w:unhideWhenUsed/>
    <w:rsid w:val="0007161F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07161F"/>
    <w:rPr>
      <w:rFonts w:ascii="Times New Roman" w:hAnsi="Times New Roman"/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07161F"/>
    <w:rPr>
      <w:vertAlign w:val="superscript"/>
    </w:rPr>
  </w:style>
  <w:style w:type="character" w:styleId="Seitenzahl">
    <w:name w:val="page number"/>
    <w:basedOn w:val="Absatz-Standardschriftart"/>
    <w:uiPriority w:val="99"/>
    <w:semiHidden/>
    <w:unhideWhenUsed/>
    <w:rsid w:val="0007161F"/>
  </w:style>
  <w:style w:type="character" w:styleId="Zeilennummer">
    <w:name w:val="line number"/>
    <w:basedOn w:val="Absatz-Standardschriftart"/>
    <w:uiPriority w:val="99"/>
    <w:semiHidden/>
    <w:unhideWhenUsed/>
    <w:rsid w:val="0007161F"/>
  </w:style>
  <w:style w:type="character" w:styleId="Kommentarzeichen">
    <w:name w:val="annotation reference"/>
    <w:basedOn w:val="Absatz-Standardschriftart"/>
    <w:uiPriority w:val="99"/>
    <w:semiHidden/>
    <w:unhideWhenUsed/>
    <w:rsid w:val="0007161F"/>
    <w:rPr>
      <w:sz w:val="16"/>
      <w:szCs w:val="16"/>
    </w:rPr>
  </w:style>
  <w:style w:type="paragraph" w:styleId="Umschlagabsenderadresse">
    <w:name w:val="envelope return"/>
    <w:basedOn w:val="Standard"/>
    <w:uiPriority w:val="99"/>
    <w:semiHidden/>
    <w:unhideWhenUsed/>
    <w:rsid w:val="0007161F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Umschlagadresse">
    <w:name w:val="envelope address"/>
    <w:basedOn w:val="Standard"/>
    <w:uiPriority w:val="99"/>
    <w:semiHidden/>
    <w:unhideWhenUsed/>
    <w:rsid w:val="0007161F"/>
    <w:pPr>
      <w:framePr w:w="4320" w:h="2160" w:hRule="exact" w:hSpace="141" w:wrap="auto" w:hAnchor="page" w:xAlign="center" w:yAlign="bottom"/>
      <w:spacing w:after="0" w:line="240" w:lineRule="auto"/>
      <w:ind w:left="1"/>
    </w:pPr>
    <w:rPr>
      <w:rFonts w:asciiTheme="majorHAnsi" w:eastAsiaTheme="majorEastAsia" w:hAnsiTheme="majorHAnsi" w:cstheme="majorBidi"/>
      <w:szCs w:val="24"/>
    </w:r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240" w:hanging="240"/>
    </w:pPr>
  </w:style>
  <w:style w:type="paragraph" w:styleId="Indexberschrift">
    <w:name w:val="index heading"/>
    <w:basedOn w:val="Standard"/>
    <w:next w:val="Index1"/>
    <w:uiPriority w:val="99"/>
    <w:semiHidden/>
    <w:unhideWhenUsed/>
    <w:rsid w:val="0007161F"/>
    <w:rPr>
      <w:rFonts w:asciiTheme="majorHAnsi" w:eastAsiaTheme="majorEastAsia" w:hAnsiTheme="majorHAnsi" w:cstheme="majorBidi"/>
      <w:b/>
      <w:bCs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7161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7161F"/>
    <w:rPr>
      <w:rFonts w:ascii="Times New Roman" w:hAnsi="Times New Roman"/>
      <w:sz w:val="20"/>
      <w:szCs w:val="20"/>
    </w:rPr>
  </w:style>
  <w:style w:type="paragraph" w:styleId="Standardeinzug">
    <w:name w:val="Normal Indent"/>
    <w:basedOn w:val="Standard"/>
    <w:uiPriority w:val="99"/>
    <w:semiHidden/>
    <w:unhideWhenUsed/>
    <w:rsid w:val="0007161F"/>
    <w:pPr>
      <w:ind w:left="708"/>
    </w:pPr>
  </w:style>
  <w:style w:type="paragraph" w:styleId="Verzeichnis9">
    <w:name w:val="toc 9"/>
    <w:basedOn w:val="Standard"/>
    <w:next w:val="Standard"/>
    <w:autoRedefine/>
    <w:uiPriority w:val="39"/>
    <w:unhideWhenUsed/>
    <w:rsid w:val="0007161F"/>
    <w:pPr>
      <w:spacing w:after="100"/>
      <w:ind w:left="1920"/>
    </w:pPr>
  </w:style>
  <w:style w:type="paragraph" w:styleId="Verzeichnis8">
    <w:name w:val="toc 8"/>
    <w:basedOn w:val="Standard"/>
    <w:next w:val="Standard"/>
    <w:autoRedefine/>
    <w:uiPriority w:val="39"/>
    <w:unhideWhenUsed/>
    <w:rsid w:val="0007161F"/>
    <w:pPr>
      <w:spacing w:after="100"/>
      <w:ind w:left="1680"/>
    </w:pPr>
  </w:style>
  <w:style w:type="paragraph" w:styleId="Verzeichnis7">
    <w:name w:val="toc 7"/>
    <w:basedOn w:val="Standard"/>
    <w:next w:val="Standard"/>
    <w:autoRedefine/>
    <w:uiPriority w:val="39"/>
    <w:unhideWhenUsed/>
    <w:rsid w:val="0007161F"/>
    <w:pPr>
      <w:spacing w:after="100"/>
      <w:ind w:left="1440"/>
    </w:pPr>
  </w:style>
  <w:style w:type="paragraph" w:styleId="Verzeichnis6">
    <w:name w:val="toc 6"/>
    <w:basedOn w:val="Standard"/>
    <w:next w:val="Standard"/>
    <w:autoRedefine/>
    <w:uiPriority w:val="39"/>
    <w:unhideWhenUsed/>
    <w:rsid w:val="0007161F"/>
    <w:pPr>
      <w:spacing w:after="100"/>
      <w:ind w:left="1200"/>
    </w:pPr>
  </w:style>
  <w:style w:type="paragraph" w:styleId="Verzeichnis5">
    <w:name w:val="toc 5"/>
    <w:basedOn w:val="Standard"/>
    <w:next w:val="Standard"/>
    <w:autoRedefine/>
    <w:uiPriority w:val="39"/>
    <w:unhideWhenUsed/>
    <w:rsid w:val="002B0423"/>
    <w:pPr>
      <w:spacing w:after="0" w:line="240" w:lineRule="auto"/>
      <w:ind w:left="2124"/>
    </w:pPr>
  </w:style>
  <w:style w:type="paragraph" w:styleId="Index9">
    <w:name w:val="index 9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2160" w:hanging="240"/>
    </w:pPr>
  </w:style>
  <w:style w:type="paragraph" w:styleId="Index8">
    <w:name w:val="index 8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1920" w:hanging="240"/>
    </w:pPr>
  </w:style>
  <w:style w:type="paragraph" w:styleId="Index7">
    <w:name w:val="index 7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1680" w:hanging="240"/>
    </w:pPr>
  </w:style>
  <w:style w:type="paragraph" w:styleId="Index6">
    <w:name w:val="index 6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1440" w:hanging="240"/>
    </w:pPr>
  </w:style>
  <w:style w:type="paragraph" w:styleId="Index5">
    <w:name w:val="index 5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1200" w:hanging="240"/>
    </w:pPr>
  </w:style>
  <w:style w:type="paragraph" w:styleId="Index4">
    <w:name w:val="index 4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960" w:hanging="240"/>
    </w:pPr>
  </w:style>
  <w:style w:type="paragraph" w:styleId="Index3">
    <w:name w:val="index 3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720" w:hanging="240"/>
    </w:pPr>
  </w:style>
  <w:style w:type="paragraph" w:styleId="Index2">
    <w:name w:val="index 2"/>
    <w:basedOn w:val="Standard"/>
    <w:next w:val="Standard"/>
    <w:autoRedefine/>
    <w:uiPriority w:val="99"/>
    <w:semiHidden/>
    <w:unhideWhenUsed/>
    <w:rsid w:val="0007161F"/>
    <w:pPr>
      <w:spacing w:after="0" w:line="240" w:lineRule="auto"/>
      <w:ind w:left="480" w:hanging="240"/>
    </w:pPr>
  </w:style>
  <w:style w:type="character" w:styleId="Platzhaltertext">
    <w:name w:val="Placeholder Text"/>
    <w:basedOn w:val="Absatz-Standardschriftart"/>
    <w:uiPriority w:val="99"/>
    <w:semiHidden/>
    <w:rsid w:val="004D67C1"/>
    <w:rPr>
      <w:color w:val="808080"/>
    </w:rPr>
  </w:style>
  <w:style w:type="paragraph" w:customStyle="1" w:styleId="Stichpunkte">
    <w:name w:val="Stichpunkte"/>
    <w:basedOn w:val="Listenabsatz"/>
    <w:link w:val="StichpunkteZchn"/>
    <w:qFormat/>
    <w:rsid w:val="002C388A"/>
    <w:pPr>
      <w:numPr>
        <w:numId w:val="17"/>
      </w:numPr>
      <w:spacing w:after="120" w:line="360" w:lineRule="auto"/>
      <w:jc w:val="both"/>
    </w:pPr>
    <w:rPr>
      <w:rFonts w:ascii="Times New Roman" w:hAnsi="Times New Roman"/>
      <w:sz w:val="24"/>
    </w:rPr>
  </w:style>
  <w:style w:type="character" w:customStyle="1" w:styleId="ListenabsatzZchn">
    <w:name w:val="Listenabsatz Zchn"/>
    <w:basedOn w:val="Absatz-Standardschriftart"/>
    <w:link w:val="Listenabsatz"/>
    <w:uiPriority w:val="34"/>
    <w:rsid w:val="002C388A"/>
  </w:style>
  <w:style w:type="character" w:customStyle="1" w:styleId="StichpunkteZchn">
    <w:name w:val="Stichpunkte Zchn"/>
    <w:basedOn w:val="ListenabsatzZchn"/>
    <w:link w:val="Stichpunkte"/>
    <w:rsid w:val="002C388A"/>
    <w:rPr>
      <w:rFonts w:ascii="Times New Roman" w:hAnsi="Times New Roman"/>
      <w:sz w:val="24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D611E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D611E"/>
    <w:rPr>
      <w:rFonts w:ascii="Times New Roman" w:hAnsi="Times New Roman"/>
      <w:b/>
      <w:bCs/>
      <w:sz w:val="20"/>
      <w:szCs w:val="20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03EFC"/>
    <w:rPr>
      <w:color w:val="605E5C"/>
      <w:shd w:val="clear" w:color="auto" w:fill="E1DFDD"/>
    </w:rPr>
  </w:style>
  <w:style w:type="character" w:customStyle="1" w:styleId="hgkelc">
    <w:name w:val="hgkelc"/>
    <w:basedOn w:val="Absatz-Standardschriftart"/>
    <w:rsid w:val="00ED536E"/>
  </w:style>
  <w:style w:type="character" w:customStyle="1" w:styleId="mord">
    <w:name w:val="mord"/>
    <w:basedOn w:val="Absatz-Standardschriftart"/>
    <w:rsid w:val="0026129F"/>
  </w:style>
  <w:style w:type="character" w:customStyle="1" w:styleId="vlist-s">
    <w:name w:val="vlist-s"/>
    <w:basedOn w:val="Absatz-Standardschriftart"/>
    <w:rsid w:val="0026129F"/>
  </w:style>
  <w:style w:type="character" w:customStyle="1" w:styleId="mrel">
    <w:name w:val="mrel"/>
    <w:basedOn w:val="Absatz-Standardschriftart"/>
    <w:rsid w:val="0026129F"/>
  </w:style>
  <w:style w:type="character" w:customStyle="1" w:styleId="classification-feature-value">
    <w:name w:val="classification-feature-value"/>
    <w:basedOn w:val="Absatz-Standardschriftart"/>
    <w:rsid w:val="008301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8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7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6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8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5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6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7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hyperlink" Target="file:///C:\Users\ralfh\OneDrive\Desktop\BA_Ralf_Hoffmann.docx" TargetMode="External"/><Relationship Id="rId42" Type="http://schemas.openxmlformats.org/officeDocument/2006/relationships/hyperlink" Target="file:///C:\Users\ralfh\OneDrive\Desktop\BA_Ralf_Hoffmann.docx" TargetMode="External"/><Relationship Id="rId63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hyperlink" Target="https://www.st.com/en/development-tools/st-link-v2.html" TargetMode="External"/><Relationship Id="rId159" Type="http://schemas.openxmlformats.org/officeDocument/2006/relationships/hyperlink" Target="https://controlguru.com/the-p-only-control-algorithm/" TargetMode="External"/><Relationship Id="rId107" Type="http://schemas.openxmlformats.org/officeDocument/2006/relationships/image" Target="media/image62.png"/><Relationship Id="rId11" Type="http://schemas.openxmlformats.org/officeDocument/2006/relationships/hyperlink" Target="file:///C:\Users\ralfh\OneDrive\Desktop\BA_Ralf_Hoffmann.docx" TargetMode="External"/><Relationship Id="rId32" Type="http://schemas.openxmlformats.org/officeDocument/2006/relationships/hyperlink" Target="file:///C:\Users\ralfh\OneDrive\Desktop\BA_Ralf_Hoffmann.docx" TargetMode="External"/><Relationship Id="rId53" Type="http://schemas.openxmlformats.org/officeDocument/2006/relationships/image" Target="media/image8.png"/><Relationship Id="rId74" Type="http://schemas.openxmlformats.org/officeDocument/2006/relationships/image" Target="media/image29.png"/><Relationship Id="rId128" Type="http://schemas.openxmlformats.org/officeDocument/2006/relationships/hyperlink" Target="https://www.electronics-tutorials.ws/transistor/tran_7.html" TargetMode="External"/><Relationship Id="rId149" Type="http://schemas.openxmlformats.org/officeDocument/2006/relationships/hyperlink" Target="https://www.mouser.de/datasheet/2/196/Infineon_IRF7205_DataSheet_v01_01_EN-1732562.pdf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50.png"/><Relationship Id="rId160" Type="http://schemas.openxmlformats.org/officeDocument/2006/relationships/hyperlink" Target="https://controlguru.com/integral-action-and-pi-control/" TargetMode="External"/><Relationship Id="rId22" Type="http://schemas.openxmlformats.org/officeDocument/2006/relationships/hyperlink" Target="file:///C:\Users\ralfh\OneDrive\Desktop\BA_Ralf_Hoffmann.docx" TargetMode="External"/><Relationship Id="rId43" Type="http://schemas.openxmlformats.org/officeDocument/2006/relationships/hyperlink" Target="file:///C:\Users\ralfh\OneDrive\Desktop\BA_Ralf_Hoffmann.docx" TargetMode="External"/><Relationship Id="rId64" Type="http://schemas.openxmlformats.org/officeDocument/2006/relationships/image" Target="media/image19.png"/><Relationship Id="rId118" Type="http://schemas.openxmlformats.org/officeDocument/2006/relationships/image" Target="media/image71.png"/><Relationship Id="rId139" Type="http://schemas.openxmlformats.org/officeDocument/2006/relationships/hyperlink" Target="https://www.st.com/resource/en/reference_manual/rm0377-ultralowpower-stm32l0x1-advanced-armbased-32bit-mcus-stmicroelectronics.pdf" TargetMode="External"/><Relationship Id="rId85" Type="http://schemas.openxmlformats.org/officeDocument/2006/relationships/image" Target="media/image40.png"/><Relationship Id="rId150" Type="http://schemas.openxmlformats.org/officeDocument/2006/relationships/hyperlink" Target="https://www.ti.com/lit/an/slyt664/slyt664.pdf?ts=1656850368857&amp;ref_url=https%253A%252F%252Fwww.google.com%252F" TargetMode="External"/><Relationship Id="rId12" Type="http://schemas.openxmlformats.org/officeDocument/2006/relationships/hyperlink" Target="file:///C:\Users\ralfh\OneDrive\Desktop\BA_Ralf_Hoffmann.docx" TargetMode="External"/><Relationship Id="rId33" Type="http://schemas.openxmlformats.org/officeDocument/2006/relationships/hyperlink" Target="file:///C:\Users\ralfh\OneDrive\Desktop\BA_Ralf_Hoffmann.docx" TargetMode="External"/><Relationship Id="rId108" Type="http://schemas.openxmlformats.org/officeDocument/2006/relationships/image" Target="media/image63.png"/><Relationship Id="rId129" Type="http://schemas.openxmlformats.org/officeDocument/2006/relationships/hyperlink" Target="https://www.electronics-tutorials.ws/transistor/tran_8.html" TargetMode="External"/><Relationship Id="rId54" Type="http://schemas.openxmlformats.org/officeDocument/2006/relationships/image" Target="media/image9.png"/><Relationship Id="rId70" Type="http://schemas.openxmlformats.org/officeDocument/2006/relationships/image" Target="media/image25.png"/><Relationship Id="rId75" Type="http://schemas.openxmlformats.org/officeDocument/2006/relationships/image" Target="media/image30.png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40" Type="http://schemas.openxmlformats.org/officeDocument/2006/relationships/hyperlink" Target="https://www.st.com/resource/en/datasheet/stm32l041c6.pdf" TargetMode="External"/><Relationship Id="rId145" Type="http://schemas.openxmlformats.org/officeDocument/2006/relationships/hyperlink" Target="https://controllerstech.com/uart-receive-in-stm32/" TargetMode="External"/><Relationship Id="rId161" Type="http://schemas.openxmlformats.org/officeDocument/2006/relationships/hyperlink" Target="http://sysbook.sztaki.hu/sysbook6.php?page=97&amp;lang=en&amp;left=theory&amp;right=edu" TargetMode="External"/><Relationship Id="rId16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ralfh\OneDrive\Desktop\BA_Ralf_Hoffmann.docx" TargetMode="External"/><Relationship Id="rId28" Type="http://schemas.openxmlformats.org/officeDocument/2006/relationships/hyperlink" Target="file:///C:\Users\ralfh\OneDrive\Desktop\BA_Ralf_Hoffmann.docx" TargetMode="External"/><Relationship Id="rId49" Type="http://schemas.openxmlformats.org/officeDocument/2006/relationships/image" Target="media/image4.png"/><Relationship Id="rId114" Type="http://schemas.openxmlformats.org/officeDocument/2006/relationships/image" Target="media/image67.png"/><Relationship Id="rId119" Type="http://schemas.openxmlformats.org/officeDocument/2006/relationships/image" Target="media/image72.png"/><Relationship Id="rId44" Type="http://schemas.openxmlformats.org/officeDocument/2006/relationships/hyperlink" Target="file:///C:\Users\ralfh\OneDrive\Desktop\BA_Ralf_Hoffmann.docx" TargetMode="External"/><Relationship Id="rId60" Type="http://schemas.openxmlformats.org/officeDocument/2006/relationships/image" Target="media/image15.png"/><Relationship Id="rId65" Type="http://schemas.openxmlformats.org/officeDocument/2006/relationships/image" Target="media/image20.png"/><Relationship Id="rId81" Type="http://schemas.openxmlformats.org/officeDocument/2006/relationships/image" Target="media/image36.png"/><Relationship Id="rId86" Type="http://schemas.openxmlformats.org/officeDocument/2006/relationships/image" Target="media/image41.png"/><Relationship Id="rId130" Type="http://schemas.openxmlformats.org/officeDocument/2006/relationships/hyperlink" Target="https://electronics.stackexchange.com/questions/102819/driving-dc-motors-with-mosfets-and-a-microcontroller" TargetMode="External"/><Relationship Id="rId135" Type="http://schemas.openxmlformats.org/officeDocument/2006/relationships/hyperlink" Target="https://www.protoexpress.com/blog/build-multilayer-pcb-stack-up/" TargetMode="External"/><Relationship Id="rId151" Type="http://schemas.openxmlformats.org/officeDocument/2006/relationships/hyperlink" Target="https://www.st.com/content/ccc/resource/training/technical/product_training/group1/78/dc/d9/2b/08/16/4e/f8/STM32U5-Peripheral-LowPowerTimer_LPTIM/files/STM32U5-Peripheral-LowPowerTimer_LPTIM.pdf/_jcr_content/translations/en.STM32U5-Peripheral-LowPowerTimer_LPTIM.pdf" TargetMode="External"/><Relationship Id="rId156" Type="http://schemas.openxmlformats.org/officeDocument/2006/relationships/hyperlink" Target="https://www.samsongroup.com/document/l102de.pdf" TargetMode="External"/><Relationship Id="rId13" Type="http://schemas.openxmlformats.org/officeDocument/2006/relationships/hyperlink" Target="file:///C:\Users\ralfh\OneDrive\Desktop\BA_Ralf_Hoffmann.docx" TargetMode="External"/><Relationship Id="rId18" Type="http://schemas.openxmlformats.org/officeDocument/2006/relationships/hyperlink" Target="file:///C:\Users\ralfh\OneDrive\Desktop\BA_Ralf_Hoffmann.docx" TargetMode="External"/><Relationship Id="rId39" Type="http://schemas.openxmlformats.org/officeDocument/2006/relationships/hyperlink" Target="file:///C:\Users\ralfh\OneDrive\Desktop\BA_Ralf_Hoffmann.docx" TargetMode="External"/><Relationship Id="rId109" Type="http://schemas.openxmlformats.org/officeDocument/2006/relationships/header" Target="header1.xml"/><Relationship Id="rId34" Type="http://schemas.openxmlformats.org/officeDocument/2006/relationships/hyperlink" Target="file:///C:\Users\ralfh\OneDrive\Desktop\BA_Ralf_Hoffmann.docx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10.gif"/><Relationship Id="rId76" Type="http://schemas.openxmlformats.org/officeDocument/2006/relationships/image" Target="media/image31.png"/><Relationship Id="rId97" Type="http://schemas.openxmlformats.org/officeDocument/2006/relationships/image" Target="media/image52.png"/><Relationship Id="rId104" Type="http://schemas.openxmlformats.org/officeDocument/2006/relationships/image" Target="media/image59.png"/><Relationship Id="rId120" Type="http://schemas.openxmlformats.org/officeDocument/2006/relationships/image" Target="media/image73.png"/><Relationship Id="rId125" Type="http://schemas.openxmlformats.org/officeDocument/2006/relationships/hyperlink" Target="https://www.allaboutcircuits.com/textbook/semiconductors/chpt-11/pulse-width-modulation/" TargetMode="External"/><Relationship Id="rId141" Type="http://schemas.openxmlformats.org/officeDocument/2006/relationships/hyperlink" Target="https://www.rohde-schwarz.com/de/produkte/messtechnik/oszilloskope/educational-content/uart-verstehen_254524.html" TargetMode="External"/><Relationship Id="rId146" Type="http://schemas.openxmlformats.org/officeDocument/2006/relationships/hyperlink" Target="https://stm32f4-discovery.net/2017/07/stm32-tutorial-efficiently-receive-uart-data-using-dma/" TargetMode="External"/><Relationship Id="rId167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92" Type="http://schemas.openxmlformats.org/officeDocument/2006/relationships/image" Target="media/image47.png"/><Relationship Id="rId162" Type="http://schemas.openxmlformats.org/officeDocument/2006/relationships/hyperlink" Target="https://www.arxterra.com/lecture-6-pid-controllers/" TargetMode="External"/><Relationship Id="rId2" Type="http://schemas.openxmlformats.org/officeDocument/2006/relationships/numbering" Target="numbering.xml"/><Relationship Id="rId29" Type="http://schemas.openxmlformats.org/officeDocument/2006/relationships/hyperlink" Target="file:///C:\Users\ralfh\OneDrive\Desktop\BA_Ralf_Hoffmann.docx" TargetMode="External"/><Relationship Id="rId24" Type="http://schemas.openxmlformats.org/officeDocument/2006/relationships/hyperlink" Target="file:///C:\Users\ralfh\OneDrive\Desktop\BA_Ralf_Hoffmann.docx" TargetMode="External"/><Relationship Id="rId40" Type="http://schemas.openxmlformats.org/officeDocument/2006/relationships/hyperlink" Target="file:///C:\Users\ralfh\OneDrive\Desktop\BA_Ralf_Hoffmann.docx" TargetMode="External"/><Relationship Id="rId45" Type="http://schemas.openxmlformats.org/officeDocument/2006/relationships/hyperlink" Target="file:///C:\Users\ralfh\OneDrive\Desktop\BA_Ralf_Hoffmann.docx" TargetMode="External"/><Relationship Id="rId66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footer" Target="footer3.xml"/><Relationship Id="rId115" Type="http://schemas.openxmlformats.org/officeDocument/2006/relationships/image" Target="media/image68.png"/><Relationship Id="rId131" Type="http://schemas.openxmlformats.org/officeDocument/2006/relationships/hyperlink" Target="https://www.circuitbread.com/ee-faq/how-does-a-flyback-diode-work" TargetMode="External"/><Relationship Id="rId136" Type="http://schemas.openxmlformats.org/officeDocument/2006/relationships/hyperlink" Target="https://www.autodesk.com/products/fusion-360/blog/trace-width/" TargetMode="External"/><Relationship Id="rId157" Type="http://schemas.openxmlformats.org/officeDocument/2006/relationships/hyperlink" Target="https://apmonitor.com/pdc/index.php/Main/ProportionalIntegralControl" TargetMode="External"/><Relationship Id="rId61" Type="http://schemas.openxmlformats.org/officeDocument/2006/relationships/image" Target="media/image16.png"/><Relationship Id="rId82" Type="http://schemas.openxmlformats.org/officeDocument/2006/relationships/image" Target="media/image37.png"/><Relationship Id="rId152" Type="http://schemas.openxmlformats.org/officeDocument/2006/relationships/hyperlink" Target="https://electronics.stackexchange.com/questions/528915/configuring-lptim-parameters-with-the-stm32l4" TargetMode="External"/><Relationship Id="rId19" Type="http://schemas.openxmlformats.org/officeDocument/2006/relationships/hyperlink" Target="file:///C:\Users\ralfh\OneDrive\Desktop\BA_Ralf_Hoffmann.docx" TargetMode="External"/><Relationship Id="rId14" Type="http://schemas.openxmlformats.org/officeDocument/2006/relationships/hyperlink" Target="file:///C:\Users\ralfh\OneDrive\Desktop\BA_Ralf_Hoffmann.docx" TargetMode="External"/><Relationship Id="rId30" Type="http://schemas.openxmlformats.org/officeDocument/2006/relationships/hyperlink" Target="file:///C:\Users\ralfh\OneDrive\Desktop\BA_Ralf_Hoffmann.docx" TargetMode="External"/><Relationship Id="rId35" Type="http://schemas.openxmlformats.org/officeDocument/2006/relationships/hyperlink" Target="file:///C:\Users\ralfh\OneDrive\Desktop\BA_Ralf_Hoffmann.docx" TargetMode="External"/><Relationship Id="rId56" Type="http://schemas.openxmlformats.org/officeDocument/2006/relationships/image" Target="media/image11.gif"/><Relationship Id="rId77" Type="http://schemas.openxmlformats.org/officeDocument/2006/relationships/image" Target="media/image32.png"/><Relationship Id="rId100" Type="http://schemas.openxmlformats.org/officeDocument/2006/relationships/image" Target="media/image55.png"/><Relationship Id="rId105" Type="http://schemas.openxmlformats.org/officeDocument/2006/relationships/image" Target="media/image60.png"/><Relationship Id="rId126" Type="http://schemas.openxmlformats.org/officeDocument/2006/relationships/hyperlink" Target="https://studyflix.de/elektrotechnik/mosfet-2537" TargetMode="External"/><Relationship Id="rId147" Type="http://schemas.openxmlformats.org/officeDocument/2006/relationships/hyperlink" Target="https://www.st.com/content/ccc/resource/training/technical/product_training/c4/1b/56/83/3a/a1/47/64/STM32L4_WDG_TIMERS_GPTIM.pdf/files/STM32L4_WDG_TIMERS_GPTIM.pdf/jcr:content/translations/en.STM32L4_WDG_TIMERS_GPTIM.pdf" TargetMode="External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6.png"/><Relationship Id="rId72" Type="http://schemas.openxmlformats.org/officeDocument/2006/relationships/image" Target="media/image27.png"/><Relationship Id="rId93" Type="http://schemas.openxmlformats.org/officeDocument/2006/relationships/image" Target="media/image48.png"/><Relationship Id="rId98" Type="http://schemas.openxmlformats.org/officeDocument/2006/relationships/image" Target="media/image53.png"/><Relationship Id="rId121" Type="http://schemas.openxmlformats.org/officeDocument/2006/relationships/image" Target="media/image74.png"/><Relationship Id="rId142" Type="http://schemas.openxmlformats.org/officeDocument/2006/relationships/hyperlink" Target="https://deepbluembedded.com/uart-pic-microcontroller-tutorial/" TargetMode="External"/><Relationship Id="rId163" Type="http://schemas.openxmlformats.org/officeDocument/2006/relationships/hyperlink" Target="https://www.electronics-notes.com/articles/radio/pll-phase-locked-loop/tutorial-primer-basics.php" TargetMode="External"/><Relationship Id="rId3" Type="http://schemas.openxmlformats.org/officeDocument/2006/relationships/styles" Target="styles.xml"/><Relationship Id="rId25" Type="http://schemas.openxmlformats.org/officeDocument/2006/relationships/hyperlink" Target="file:///C:\Users\ralfh\OneDrive\Desktop\BA_Ralf_Hoffmann.docx" TargetMode="External"/><Relationship Id="rId46" Type="http://schemas.openxmlformats.org/officeDocument/2006/relationships/hyperlink" Target="file:///C:\Users\ralfh\OneDrive\Desktop\BA_Ralf_Hoffmann.docx" TargetMode="External"/><Relationship Id="rId67" Type="http://schemas.openxmlformats.org/officeDocument/2006/relationships/image" Target="media/image22.png"/><Relationship Id="rId116" Type="http://schemas.openxmlformats.org/officeDocument/2006/relationships/image" Target="media/image69.png"/><Relationship Id="rId137" Type="http://schemas.openxmlformats.org/officeDocument/2006/relationships/hyperlink" Target="https://wiki.segger.com/SWD" TargetMode="External"/><Relationship Id="rId158" Type="http://schemas.openxmlformats.org/officeDocument/2006/relationships/hyperlink" Target="https://www.jumo.de/web/services/faq/controller" TargetMode="External"/><Relationship Id="rId20" Type="http://schemas.openxmlformats.org/officeDocument/2006/relationships/hyperlink" Target="file:///C:\Users\ralfh\OneDrive\Desktop\BA_Ralf_Hoffmann.docx" TargetMode="External"/><Relationship Id="rId41" Type="http://schemas.openxmlformats.org/officeDocument/2006/relationships/hyperlink" Target="file:///C:\Users\ralfh\OneDrive\Desktop\BA_Ralf_Hoffmann.docx" TargetMode="External"/><Relationship Id="rId62" Type="http://schemas.openxmlformats.org/officeDocument/2006/relationships/image" Target="media/image17.png"/><Relationship Id="rId83" Type="http://schemas.openxmlformats.org/officeDocument/2006/relationships/image" Target="media/image38.png"/><Relationship Id="rId88" Type="http://schemas.openxmlformats.org/officeDocument/2006/relationships/image" Target="media/image43.png"/><Relationship Id="rId111" Type="http://schemas.openxmlformats.org/officeDocument/2006/relationships/image" Target="media/image64.png"/><Relationship Id="rId132" Type="http://schemas.openxmlformats.org/officeDocument/2006/relationships/hyperlink" Target="https://www.autodesk.com/products/eagle/blog/what-are-decoupling-capacitors/" TargetMode="External"/><Relationship Id="rId153" Type="http://schemas.openxmlformats.org/officeDocument/2006/relationships/hyperlink" Target="https://redaktion.knx-user-forum.de/lexikon/paketaufbau/" TargetMode="External"/><Relationship Id="rId15" Type="http://schemas.openxmlformats.org/officeDocument/2006/relationships/hyperlink" Target="file:///C:\Users\ralfh\OneDrive\Desktop\BA_Ralf_Hoffmann.docx" TargetMode="External"/><Relationship Id="rId36" Type="http://schemas.openxmlformats.org/officeDocument/2006/relationships/hyperlink" Target="file:///C:\Users\ralfh\OneDrive\Desktop\BA_Ralf_Hoffmann.docx" TargetMode="External"/><Relationship Id="rId57" Type="http://schemas.openxmlformats.org/officeDocument/2006/relationships/image" Target="media/image12.png"/><Relationship Id="rId106" Type="http://schemas.openxmlformats.org/officeDocument/2006/relationships/image" Target="media/image61.png"/><Relationship Id="rId127" Type="http://schemas.openxmlformats.org/officeDocument/2006/relationships/hyperlink" Target="https://www.electronics-tutorials.ws/transistor/tran_6.html" TargetMode="External"/><Relationship Id="rId10" Type="http://schemas.openxmlformats.org/officeDocument/2006/relationships/image" Target="media/image3.png"/><Relationship Id="rId31" Type="http://schemas.openxmlformats.org/officeDocument/2006/relationships/hyperlink" Target="file:///C:\Users\ralfh\OneDrive\Desktop\BA_Ralf_Hoffmann.docx" TargetMode="External"/><Relationship Id="rId52" Type="http://schemas.openxmlformats.org/officeDocument/2006/relationships/image" Target="media/image7.png"/><Relationship Id="rId73" Type="http://schemas.openxmlformats.org/officeDocument/2006/relationships/image" Target="media/image28.png"/><Relationship Id="rId78" Type="http://schemas.openxmlformats.org/officeDocument/2006/relationships/image" Target="media/image33.png"/><Relationship Id="rId94" Type="http://schemas.openxmlformats.org/officeDocument/2006/relationships/image" Target="media/image49.png"/><Relationship Id="rId99" Type="http://schemas.openxmlformats.org/officeDocument/2006/relationships/image" Target="media/image54.png"/><Relationship Id="rId101" Type="http://schemas.openxmlformats.org/officeDocument/2006/relationships/image" Target="media/image56.png"/><Relationship Id="rId122" Type="http://schemas.openxmlformats.org/officeDocument/2006/relationships/hyperlink" Target="https://www.conrad.de/de/ratgeber/technik-einfach-erklaert/elektromotor.html" TargetMode="External"/><Relationship Id="rId143" Type="http://schemas.openxmlformats.org/officeDocument/2006/relationships/hyperlink" Target="http://www.mathe-mit-methode.com/schlaufuchs_web/elektrotechnik/mikrocontroller_lernmaterial/microcontroller_allgemein/mikrocontroller_ext_hardware/mikrocontroller_uart.html" TargetMode="External"/><Relationship Id="rId148" Type="http://schemas.openxmlformats.org/officeDocument/2006/relationships/hyperlink" Target="https://deepbluembedded.com/stm32-pwm-example-timer-pwm-mode-tutorial/" TargetMode="External"/><Relationship Id="rId164" Type="http://schemas.openxmlformats.org/officeDocument/2006/relationships/hyperlink" Target="https://www.luftbude.de/dezentrale-lueftung/inventer/inventer-iv14-zero-komplettset-LB10006/" TargetMode="External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file:///C:\Users\ralfh\OneDrive\Desktop\BA_Ralf_Hoffmann.docx" TargetMode="External"/><Relationship Id="rId47" Type="http://schemas.openxmlformats.org/officeDocument/2006/relationships/footer" Target="footer1.xml"/><Relationship Id="rId68" Type="http://schemas.openxmlformats.org/officeDocument/2006/relationships/image" Target="media/image23.png"/><Relationship Id="rId89" Type="http://schemas.openxmlformats.org/officeDocument/2006/relationships/image" Target="media/image44.png"/><Relationship Id="rId112" Type="http://schemas.openxmlformats.org/officeDocument/2006/relationships/image" Target="media/image65.png"/><Relationship Id="rId133" Type="http://schemas.openxmlformats.org/officeDocument/2006/relationships/hyperlink" Target="https://www.opternus.com/de/siemens/knx-chipset/tpuart2-die-naechste-generation" TargetMode="External"/><Relationship Id="rId154" Type="http://schemas.openxmlformats.org/officeDocument/2006/relationships/hyperlink" Target="https://kompendium.infotip.de/knx-installationsbus.html" TargetMode="External"/><Relationship Id="rId16" Type="http://schemas.openxmlformats.org/officeDocument/2006/relationships/hyperlink" Target="file:///C:\Users\ralfh\OneDrive\Desktop\BA_Ralf_Hoffmann.docx" TargetMode="External"/><Relationship Id="rId37" Type="http://schemas.openxmlformats.org/officeDocument/2006/relationships/hyperlink" Target="file:///C:\Users\ralfh\OneDrive\Desktop\BA_Ralf_Hoffmann.docx" TargetMode="External"/><Relationship Id="rId58" Type="http://schemas.openxmlformats.org/officeDocument/2006/relationships/image" Target="media/image13.png"/><Relationship Id="rId79" Type="http://schemas.openxmlformats.org/officeDocument/2006/relationships/image" Target="media/image34.png"/><Relationship Id="rId102" Type="http://schemas.openxmlformats.org/officeDocument/2006/relationships/image" Target="media/image57.png"/><Relationship Id="rId123" Type="http://schemas.openxmlformats.org/officeDocument/2006/relationships/hyperlink" Target="https://www.kompulsa.com/introduction-pwm-pulse-width-modulation-works/" TargetMode="External"/><Relationship Id="rId144" Type="http://schemas.openxmlformats.org/officeDocument/2006/relationships/hyperlink" Target="https://developer.electricimp.com/resources/uart" TargetMode="External"/><Relationship Id="rId90" Type="http://schemas.openxmlformats.org/officeDocument/2006/relationships/image" Target="media/image45.png"/><Relationship Id="rId165" Type="http://schemas.openxmlformats.org/officeDocument/2006/relationships/image" Target="media/image75.png"/><Relationship Id="rId27" Type="http://schemas.openxmlformats.org/officeDocument/2006/relationships/hyperlink" Target="file:///C:\Users\ralfh\OneDrive\Desktop\BA_Ralf_Hoffmann.docx" TargetMode="External"/><Relationship Id="rId48" Type="http://schemas.openxmlformats.org/officeDocument/2006/relationships/footer" Target="footer2.xml"/><Relationship Id="rId69" Type="http://schemas.openxmlformats.org/officeDocument/2006/relationships/image" Target="media/image24.png"/><Relationship Id="rId113" Type="http://schemas.openxmlformats.org/officeDocument/2006/relationships/image" Target="media/image66.png"/><Relationship Id="rId134" Type="http://schemas.openxmlformats.org/officeDocument/2006/relationships/hyperlink" Target="https://www.raypcb.com/4-layer-pcb/" TargetMode="External"/><Relationship Id="rId80" Type="http://schemas.openxmlformats.org/officeDocument/2006/relationships/image" Target="media/image35.png"/><Relationship Id="rId155" Type="http://schemas.openxmlformats.org/officeDocument/2006/relationships/hyperlink" Target="https://github.com/thorsten-gehrig/arduino-tpuart-knx-user-forum" TargetMode="External"/><Relationship Id="rId17" Type="http://schemas.openxmlformats.org/officeDocument/2006/relationships/hyperlink" Target="file:///C:\Users\ralfh\OneDrive\Desktop\BA_Ralf_Hoffmann.docx" TargetMode="External"/><Relationship Id="rId38" Type="http://schemas.openxmlformats.org/officeDocument/2006/relationships/hyperlink" Target="file:///C:\Users\ralfh\OneDrive\Desktop\BA_Ralf_Hoffmann.docx" TargetMode="External"/><Relationship Id="rId59" Type="http://schemas.openxmlformats.org/officeDocument/2006/relationships/image" Target="media/image14.png"/><Relationship Id="rId103" Type="http://schemas.openxmlformats.org/officeDocument/2006/relationships/image" Target="media/image58.png"/><Relationship Id="rId124" Type="http://schemas.openxmlformats.org/officeDocument/2006/relationships/hyperlink" Target="https://www.sciencedirect.com/topics/engineering/pulse-width-modulation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chreibvorlagen\Vorlage%20Word%20ab%202007.dotx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6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75E7B4-C704-4215-BF5F-919C75C46BD6}">
  <we:reference id="wa104379501" version="1.0.0.0" store="de-DE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607A3D-F63F-4D30-BB4F-59ED2FE15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Vorlage Word ab 2007.dotx</Template>
  <TotalTime>0</TotalTime>
  <Pages>81</Pages>
  <Words>22109</Words>
  <Characters>139293</Characters>
  <Application>Microsoft Office Word</Application>
  <DocSecurity>0</DocSecurity>
  <Lines>1160</Lines>
  <Paragraphs>322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</dc:creator>
  <cp:lastModifiedBy>Hoffmann, Ralf</cp:lastModifiedBy>
  <cp:revision>549</cp:revision>
  <cp:lastPrinted>2022-07-07T08:34:00Z</cp:lastPrinted>
  <dcterms:created xsi:type="dcterms:W3CDTF">2022-06-03T22:00:00Z</dcterms:created>
  <dcterms:modified xsi:type="dcterms:W3CDTF">2022-07-07T08:36:00Z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Bachelorarbeit</vt:lpwstr>
  </property>
  <property fmtid="{D5CDD505-2E9C-101B-9397-08002B2CF9AE}" pid="3" name="CitaviDocumentProperty_11">
    <vt:lpwstr>Überschrift 1</vt:lpwstr>
  </property>
  <property fmtid="{D5CDD505-2E9C-101B-9397-08002B2CF9AE}" pid="4" name="CitaviDocumentProperty_12">
    <vt:lpwstr>Standard</vt:lpwstr>
  </property>
  <property fmtid="{D5CDD505-2E9C-101B-9397-08002B2CF9AE}" pid="5" name="CitaviDocumentProperty_16">
    <vt:lpwstr>Untertitel</vt:lpwstr>
  </property>
  <property fmtid="{D5CDD505-2E9C-101B-9397-08002B2CF9AE}" pid="6" name="CitaviDocumentProperty_13">
    <vt:lpwstr>Standard</vt:lpwstr>
  </property>
  <property fmtid="{D5CDD505-2E9C-101B-9397-08002B2CF9AE}" pid="7" name="CitaviDocumentProperty_15">
    <vt:lpwstr>Standard</vt:lpwstr>
  </property>
  <property fmtid="{D5CDD505-2E9C-101B-9397-08002B2CF9AE}" pid="8" name="CitaviDocumentProperty_17">
    <vt:lpwstr>Standard</vt:lpwstr>
  </property>
  <property fmtid="{D5CDD505-2E9C-101B-9397-08002B2CF9AE}" pid="9" name="CitaviDocumentProperty_0">
    <vt:lpwstr>9a28fd52-6625-4ed9-8930-42c22202f685</vt:lpwstr>
  </property>
  <property fmtid="{D5CDD505-2E9C-101B-9397-08002B2CF9AE}" pid="10" name="CitaviDocumentProperty_6">
    <vt:lpwstr>False</vt:lpwstr>
  </property>
  <property fmtid="{D5CDD505-2E9C-101B-9397-08002B2CF9AE}" pid="11" name="CitaviDocumentProperty_1">
    <vt:lpwstr>5.5.0.1</vt:lpwstr>
  </property>
  <property fmtid="{D5CDD505-2E9C-101B-9397-08002B2CF9AE}" pid="12" name="CitaviDocumentProperty_8">
    <vt:lpwstr>E:\Eigene Dateien\OneDrive\Bachelorarbeit\Citavi 5\Projects\Bachelorarbeit\Bachelorarbeit.ctv5</vt:lpwstr>
  </property>
</Properties>
</file>